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4691" w:rsidRPr="00CC487C" w:rsidRDefault="00FB4691" w:rsidP="00FB4691">
      <w:pPr>
        <w:rPr>
          <w:b/>
        </w:rPr>
      </w:pPr>
      <w:r w:rsidRPr="00CC487C">
        <w:rPr>
          <w:b/>
        </w:rPr>
        <w:t>Ausgangslage</w:t>
      </w:r>
    </w:p>
    <w:p w:rsidR="00AD2BCB" w:rsidRDefault="009A1900" w:rsidP="00FB4691">
      <w:r w:rsidRPr="009A1900">
        <w:t>Die Zürcher Hochschule der Künste</w:t>
      </w:r>
      <w:r>
        <w:t>(</w:t>
      </w:r>
      <w:proofErr w:type="spellStart"/>
      <w:r>
        <w:t>ZHdK</w:t>
      </w:r>
      <w:proofErr w:type="spellEnd"/>
      <w:r>
        <w:t>)</w:t>
      </w:r>
      <w:r w:rsidRPr="009A1900">
        <w:t xml:space="preserve"> hat viele Mitarbeiter, Studierende und Dozierende, die mit Personen </w:t>
      </w:r>
      <w:r>
        <w:t xml:space="preserve">ausserhalb der </w:t>
      </w:r>
      <w:proofErr w:type="spellStart"/>
      <w:r>
        <w:t>ZHdK</w:t>
      </w:r>
      <w:proofErr w:type="spellEnd"/>
      <w:r>
        <w:t xml:space="preserve"> arbeiten. Dies beinhaltet auch Grosse Dateien wie Bilder Filme oder Musikstücke Hin und Her zu senden. Momentan funktioniert </w:t>
      </w:r>
      <w:r w:rsidR="00AD2BCB">
        <w:t>dies</w:t>
      </w:r>
      <w:r>
        <w:t xml:space="preserve"> nur über E-Mail, bei sehr kleinen Dateien und FTP</w:t>
      </w:r>
      <w:r w:rsidR="00AD2BCB">
        <w:t>,</w:t>
      </w:r>
      <w:r>
        <w:t xml:space="preserve"> wenn es grosse Dateien sind. Für den FTP muss man aber zuerst ein Benutzer beantragen, was das Arbeiten verlangsamt</w:t>
      </w:r>
      <w:r w:rsidR="00AD2BCB">
        <w:t xml:space="preserve"> und für einmalige Benutzung ein unnötiger Aufwand generiert</w:t>
      </w:r>
      <w:r>
        <w:t>.</w:t>
      </w:r>
      <w:r>
        <w:br/>
      </w:r>
    </w:p>
    <w:p w:rsidR="00AD2BCB" w:rsidRPr="00CC487C" w:rsidRDefault="00AD2BCB" w:rsidP="00FB4691">
      <w:pPr>
        <w:rPr>
          <w:b/>
        </w:rPr>
      </w:pPr>
      <w:r w:rsidRPr="00CC487C">
        <w:rPr>
          <w:b/>
        </w:rPr>
        <w:t>Aufgabenstellung</w:t>
      </w:r>
    </w:p>
    <w:p w:rsidR="009A1900" w:rsidRDefault="00FB4691" w:rsidP="00FB4691">
      <w:r>
        <w:t xml:space="preserve">Das Ziel des Projekts </w:t>
      </w:r>
      <w:r w:rsidR="00AD2BCB">
        <w:t>war</w:t>
      </w:r>
      <w:r>
        <w:t xml:space="preserve"> es, eine Softwarelösung zu evaluieren </w:t>
      </w:r>
      <w:r w:rsidR="00AD2BCB">
        <w:t xml:space="preserve">und zu installieren </w:t>
      </w:r>
      <w:r>
        <w:t>die folgende Eigenschaften Besitzt:</w:t>
      </w:r>
    </w:p>
    <w:p w:rsidR="00FB4691" w:rsidRDefault="00FB4691" w:rsidP="00FB4691">
      <w:pPr>
        <w:pStyle w:val="Listenabsatz"/>
        <w:numPr>
          <w:ilvl w:val="0"/>
          <w:numId w:val="2"/>
        </w:numPr>
      </w:pPr>
      <w:r>
        <w:t>Läuft auf einer Website</w:t>
      </w:r>
    </w:p>
    <w:p w:rsidR="00FB4691" w:rsidRDefault="00FB4691" w:rsidP="00FB4691">
      <w:pPr>
        <w:pStyle w:val="Listenabsatz"/>
        <w:numPr>
          <w:ilvl w:val="0"/>
          <w:numId w:val="2"/>
        </w:numPr>
      </w:pPr>
      <w:r>
        <w:t>Die Dateien liegen auf internen Servern</w:t>
      </w:r>
    </w:p>
    <w:p w:rsidR="00FB4691" w:rsidRDefault="00AD2BCB" w:rsidP="00FB4691">
      <w:pPr>
        <w:pStyle w:val="Listenabsatz"/>
        <w:numPr>
          <w:ilvl w:val="0"/>
          <w:numId w:val="2"/>
        </w:numPr>
      </w:pPr>
      <w:r>
        <w:t>Dateien können an I</w:t>
      </w:r>
      <w:r w:rsidR="00FB4691">
        <w:t xml:space="preserve">n- und </w:t>
      </w:r>
      <w:r>
        <w:t>E</w:t>
      </w:r>
      <w:r w:rsidR="00FB4691">
        <w:t>xterne Versand werden</w:t>
      </w:r>
    </w:p>
    <w:p w:rsidR="00FB4691" w:rsidRDefault="00FB4691" w:rsidP="00FB4691">
      <w:pPr>
        <w:pStyle w:val="Listenabsatz"/>
        <w:numPr>
          <w:ilvl w:val="0"/>
          <w:numId w:val="2"/>
        </w:numPr>
      </w:pPr>
      <w:r>
        <w:t>Es können temporäre Benutzer angelegt werden</w:t>
      </w:r>
    </w:p>
    <w:p w:rsidR="00FB4691" w:rsidRDefault="00FB4691" w:rsidP="00FB4691">
      <w:pPr>
        <w:pStyle w:val="Listenabsatz"/>
        <w:numPr>
          <w:ilvl w:val="0"/>
          <w:numId w:val="2"/>
        </w:numPr>
      </w:pPr>
      <w:r>
        <w:t>Dateien haben ein Ablaufdatum</w:t>
      </w:r>
    </w:p>
    <w:p w:rsidR="00FB4691" w:rsidRDefault="00FB4691" w:rsidP="004957BA">
      <w:pPr>
        <w:pStyle w:val="Listenabsatz"/>
        <w:numPr>
          <w:ilvl w:val="0"/>
          <w:numId w:val="2"/>
        </w:numPr>
      </w:pPr>
      <w:r>
        <w:t xml:space="preserve">Anbindung an die </w:t>
      </w:r>
      <w:proofErr w:type="spellStart"/>
      <w:r>
        <w:t>Active</w:t>
      </w:r>
      <w:proofErr w:type="spellEnd"/>
      <w:r>
        <w:t xml:space="preserve"> Directory</w:t>
      </w:r>
    </w:p>
    <w:p w:rsidR="009A1900" w:rsidRPr="00CC487C" w:rsidRDefault="00AD2BCB">
      <w:pPr>
        <w:rPr>
          <w:b/>
        </w:rPr>
      </w:pPr>
      <w:r w:rsidRPr="00CC487C">
        <w:rPr>
          <w:b/>
        </w:rPr>
        <w:t>Arbeit und Lösung</w:t>
      </w:r>
    </w:p>
    <w:p w:rsidR="00AD2BCB" w:rsidRDefault="00AD2BCB">
      <w:r>
        <w:t xml:space="preserve">Um das Projekt zu Planen habe ich ein abgewandeltes Wasserfallmodell verwendet mit fünf Phasen, </w:t>
      </w:r>
      <w:r w:rsidR="005A7A1D">
        <w:t xml:space="preserve">Analysieren, Planen Realisieren, Testen und Abgabe. </w:t>
      </w:r>
    </w:p>
    <w:p w:rsidR="005A7A1D" w:rsidRDefault="005A7A1D">
      <w:r>
        <w:t xml:space="preserve">Als erstes musste ich eine Evaluation durchführen um das richtige Programm auszuwählen. Dazu definierte ich K.O. Kriterien, erstellte eine Präferenzmatrix und eine Evaluationstabelle. Damit konnte ich die Unterschiede der verschiedenen Programme gut gewichten und mit dem Abteilungsleiter bestimmen, </w:t>
      </w:r>
      <w:r w:rsidR="004957BA">
        <w:t xml:space="preserve">das der </w:t>
      </w:r>
      <w:proofErr w:type="spellStart"/>
      <w:r w:rsidR="004957BA">
        <w:t>FileSender</w:t>
      </w:r>
      <w:proofErr w:type="spellEnd"/>
      <w:r w:rsidR="004957BA">
        <w:t xml:space="preserve"> verwendet wird</w:t>
      </w:r>
      <w:r w:rsidR="001A16AB">
        <w:t xml:space="preserve"> und was an den Anforderungen geändert werden muss</w:t>
      </w:r>
      <w:r>
        <w:t>.</w:t>
      </w:r>
    </w:p>
    <w:p w:rsidR="004957BA" w:rsidRDefault="001A16AB">
      <w:r>
        <w:t xml:space="preserve">Der nächste Schritt war die Realisierung. </w:t>
      </w:r>
      <w:r w:rsidR="004957BA">
        <w:br/>
      </w:r>
      <w:r>
        <w:t xml:space="preserve">Das Installieren eines Betriebssystem blieb mir erspart, weil ich ein eine Virtuelle Maschine aus unserem </w:t>
      </w:r>
      <w:proofErr w:type="spellStart"/>
      <w:r>
        <w:t>OpenVZ</w:t>
      </w:r>
      <w:proofErr w:type="spellEnd"/>
      <w:r>
        <w:t xml:space="preserve"> Cluster mit Debian 6.0 erhalten habe</w:t>
      </w:r>
      <w:r w:rsidR="000D5FA7">
        <w:t xml:space="preserve">, aber ich musste das </w:t>
      </w:r>
      <w:proofErr w:type="spellStart"/>
      <w:r w:rsidR="000D5FA7">
        <w:t>QuoVadis</w:t>
      </w:r>
      <w:proofErr w:type="spellEnd"/>
      <w:r w:rsidR="000D5FA7">
        <w:t>-Root-Zertifikat einbinden</w:t>
      </w:r>
      <w:r>
        <w:t>.</w:t>
      </w:r>
      <w:r>
        <w:br/>
        <w:t>Weiter ging es mit dem installieren eines Webservers. Wir haben uns für Apache2 entschieden, da wir ihn auf allen unserer Linux Server Betreiben</w:t>
      </w:r>
      <w:r w:rsidR="004957BA">
        <w:t>. Weiter musste ich noch</w:t>
      </w:r>
      <w:r w:rsidR="00CC487C">
        <w:t xml:space="preserve"> PHP5, </w:t>
      </w:r>
      <w:proofErr w:type="spellStart"/>
      <w:r w:rsidR="00CC487C">
        <w:t>PostgreSQL</w:t>
      </w:r>
      <w:proofErr w:type="spellEnd"/>
      <w:r w:rsidR="00CC487C">
        <w:t xml:space="preserve">, und </w:t>
      </w:r>
      <w:proofErr w:type="spellStart"/>
      <w:r w:rsidR="004957BA">
        <w:t>SimpleSAMLphp</w:t>
      </w:r>
      <w:proofErr w:type="spellEnd"/>
      <w:r w:rsidR="00CC487C">
        <w:t xml:space="preserve"> installieren. Dazu kamen noch folgende Module, das Apache-PHP, das PHP-LDAP und das PHP-</w:t>
      </w:r>
      <w:proofErr w:type="spellStart"/>
      <w:r w:rsidR="00CC487C">
        <w:t>PostgreSQL</w:t>
      </w:r>
      <w:proofErr w:type="spellEnd"/>
      <w:r w:rsidR="00CC487C">
        <w:t xml:space="preserve">. </w:t>
      </w:r>
      <w:r w:rsidR="00CC487C">
        <w:br/>
        <w:t xml:space="preserve">Nach dem installieren der Unterstützerprogramme konnte ich den </w:t>
      </w:r>
      <w:proofErr w:type="spellStart"/>
      <w:r w:rsidR="00CC487C">
        <w:t>FileSender</w:t>
      </w:r>
      <w:proofErr w:type="spellEnd"/>
      <w:r w:rsidR="00CC487C">
        <w:t xml:space="preserve"> installieren, aber noch nicht konfigurieren</w:t>
      </w:r>
      <w:r w:rsidR="000D5FA7">
        <w:t>. Z</w:t>
      </w:r>
      <w:r w:rsidR="00CC487C">
        <w:t xml:space="preserve">uerst musste </w:t>
      </w:r>
      <w:r w:rsidR="000D5FA7">
        <w:t xml:space="preserve">ich </w:t>
      </w:r>
      <w:r w:rsidR="00CC487C">
        <w:t xml:space="preserve">eine Datenbank und einen Benutzer im </w:t>
      </w:r>
      <w:proofErr w:type="spellStart"/>
      <w:r w:rsidR="00CC487C">
        <w:t>PostgreSQL</w:t>
      </w:r>
      <w:proofErr w:type="spellEnd"/>
      <w:r w:rsidR="00CC487C">
        <w:t xml:space="preserve"> </w:t>
      </w:r>
      <w:r w:rsidR="000D5FA7">
        <w:t>erstellen,</w:t>
      </w:r>
      <w:r w:rsidR="00CC487C">
        <w:t xml:space="preserve"> der für den </w:t>
      </w:r>
      <w:proofErr w:type="spellStart"/>
      <w:r w:rsidR="00CC487C">
        <w:t>FileSender</w:t>
      </w:r>
      <w:proofErr w:type="spellEnd"/>
      <w:r w:rsidR="00CC487C">
        <w:t xml:space="preserve"> ist. </w:t>
      </w:r>
      <w:r w:rsidR="000D5FA7">
        <w:t xml:space="preserve">Danach musste ich die anderen Konfigurationen vornehmen. Dazu gehörte das Einbinden des NFS-Storage, die AD-Anbindung mit Hilfe des </w:t>
      </w:r>
      <w:proofErr w:type="spellStart"/>
      <w:r w:rsidR="000D5FA7">
        <w:t>SimpleSAMLphp</w:t>
      </w:r>
      <w:proofErr w:type="spellEnd"/>
      <w:r w:rsidR="000D5FA7">
        <w:t xml:space="preserve">, und das konfigurieren des </w:t>
      </w:r>
      <w:proofErr w:type="spellStart"/>
      <w:r w:rsidR="000D5FA7">
        <w:t>Postfix</w:t>
      </w:r>
      <w:proofErr w:type="spellEnd"/>
      <w:r w:rsidR="000D5FA7">
        <w:t xml:space="preserve"> auf unseren internen SMTP Server, damit keine Mails in einem Spamordner landen.</w:t>
      </w:r>
      <w:r w:rsidR="000D5FA7">
        <w:br/>
      </w:r>
      <w:r w:rsidR="00474DD9">
        <w:t xml:space="preserve">Nach diesen Einstellungen konnte ich mich ohne Probleme auf der Seite einloggen und Dateien </w:t>
      </w:r>
      <w:r w:rsidR="00474DD9">
        <w:lastRenderedPageBreak/>
        <w:t xml:space="preserve">versenden. Nur die Texte und das Aussehen der Seite </w:t>
      </w:r>
      <w:proofErr w:type="gramStart"/>
      <w:r w:rsidR="00474DD9">
        <w:t>war</w:t>
      </w:r>
      <w:proofErr w:type="gramEnd"/>
      <w:r w:rsidR="00474DD9">
        <w:t xml:space="preserve"> noch nicht zufriedenstellend. Deswegen habe ich die E-Mail-Texte verändert und auch das Aussehen der Seite ein wenig verändert.</w:t>
      </w:r>
      <w:bookmarkStart w:id="0" w:name="_GoBack"/>
      <w:bookmarkEnd w:id="0"/>
    </w:p>
    <w:p w:rsidR="000D5FA7" w:rsidRDefault="000D5FA7"/>
    <w:sectPr w:rsidR="000D5F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90EDF"/>
    <w:multiLevelType w:val="hybridMultilevel"/>
    <w:tmpl w:val="808C13B0"/>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2685392"/>
    <w:multiLevelType w:val="hybridMultilevel"/>
    <w:tmpl w:val="BCDE40B0"/>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900"/>
    <w:rsid w:val="000D5FA7"/>
    <w:rsid w:val="001A16AB"/>
    <w:rsid w:val="00474DD9"/>
    <w:rsid w:val="004957BA"/>
    <w:rsid w:val="005A7A1D"/>
    <w:rsid w:val="00640534"/>
    <w:rsid w:val="00892617"/>
    <w:rsid w:val="009A1900"/>
    <w:rsid w:val="00AB1341"/>
    <w:rsid w:val="00AC15B2"/>
    <w:rsid w:val="00AD2BCB"/>
    <w:rsid w:val="00CC487C"/>
    <w:rsid w:val="00F13504"/>
    <w:rsid w:val="00FB46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A19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A1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6083315D.dotm</Template>
  <TotalTime>0</TotalTime>
  <Pages>2</Pages>
  <Words>373</Words>
  <Characters>2356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2</cp:revision>
  <dcterms:created xsi:type="dcterms:W3CDTF">2013-04-08T10:17:00Z</dcterms:created>
  <dcterms:modified xsi:type="dcterms:W3CDTF">2013-04-08T10:17:00Z</dcterms:modified>
</cp:coreProperties>
</file>