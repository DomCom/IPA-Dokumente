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CB8" w:rsidRDefault="00501321">
      <w:r>
        <w:br w:type="page"/>
      </w:r>
    </w:p>
    <w:sdt>
      <w:sdtPr>
        <w:rPr>
          <w:rFonts w:asciiTheme="minorHAnsi" w:eastAsiaTheme="minorHAnsi" w:hAnsiTheme="minorHAnsi" w:cstheme="minorBidi"/>
          <w:b w:val="0"/>
          <w:bCs w:val="0"/>
          <w:color w:val="auto"/>
          <w:sz w:val="22"/>
          <w:szCs w:val="22"/>
          <w:lang w:val="de-DE" w:eastAsia="en-US"/>
        </w:rPr>
        <w:id w:val="-1054625604"/>
        <w:docPartObj>
          <w:docPartGallery w:val="Table of Contents"/>
          <w:docPartUnique/>
        </w:docPartObj>
      </w:sdtPr>
      <w:sdtContent>
        <w:p w:rsidR="00A73CB8" w:rsidRDefault="00A73CB8">
          <w:pPr>
            <w:pStyle w:val="Inhaltsverzeichnisberschrift"/>
          </w:pPr>
          <w:r>
            <w:rPr>
              <w:lang w:val="de-DE"/>
            </w:rPr>
            <w:t>Inhalt</w:t>
          </w:r>
        </w:p>
        <w:p w:rsidR="00B2283F" w:rsidRDefault="00A73CB8">
          <w:pPr>
            <w:pStyle w:val="Verzeichnis1"/>
            <w:tabs>
              <w:tab w:val="right" w:leader="dot" w:pos="9062"/>
            </w:tabs>
            <w:rPr>
              <w:rFonts w:eastAsiaTheme="minorEastAsia"/>
              <w:noProof/>
              <w:lang w:eastAsia="de-CH"/>
            </w:rPr>
          </w:pPr>
          <w:r>
            <w:fldChar w:fldCharType="begin"/>
          </w:r>
          <w:r>
            <w:instrText xml:space="preserve"> TOC \o "1-3" \h \z \u </w:instrText>
          </w:r>
          <w:r>
            <w:fldChar w:fldCharType="separate"/>
          </w:r>
          <w:hyperlink w:anchor="_Toc350260649" w:history="1">
            <w:r w:rsidR="00B2283F" w:rsidRPr="00D36AD4">
              <w:rPr>
                <w:rStyle w:val="Hyperlink"/>
                <w:noProof/>
              </w:rPr>
              <w:t>Teil 1</w:t>
            </w:r>
            <w:r w:rsidR="00B2283F">
              <w:rPr>
                <w:noProof/>
                <w:webHidden/>
              </w:rPr>
              <w:tab/>
            </w:r>
            <w:r w:rsidR="00B2283F">
              <w:rPr>
                <w:noProof/>
                <w:webHidden/>
              </w:rPr>
              <w:fldChar w:fldCharType="begin"/>
            </w:r>
            <w:r w:rsidR="00B2283F">
              <w:rPr>
                <w:noProof/>
                <w:webHidden/>
              </w:rPr>
              <w:instrText xml:space="preserve"> PAGEREF _Toc350260649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2F5233">
          <w:pPr>
            <w:pStyle w:val="Verzeichnis2"/>
            <w:tabs>
              <w:tab w:val="right" w:leader="dot" w:pos="9062"/>
            </w:tabs>
            <w:rPr>
              <w:rFonts w:eastAsiaTheme="minorEastAsia"/>
              <w:noProof/>
              <w:lang w:eastAsia="de-CH"/>
            </w:rPr>
          </w:pPr>
          <w:hyperlink w:anchor="_Toc350260650" w:history="1">
            <w:r w:rsidR="00B2283F" w:rsidRPr="00D36AD4">
              <w:rPr>
                <w:rStyle w:val="Hyperlink"/>
                <w:noProof/>
              </w:rPr>
              <w:t>Aufgabenstellung</w:t>
            </w:r>
            <w:r w:rsidR="00B2283F">
              <w:rPr>
                <w:noProof/>
                <w:webHidden/>
              </w:rPr>
              <w:tab/>
            </w:r>
            <w:r w:rsidR="00B2283F">
              <w:rPr>
                <w:noProof/>
                <w:webHidden/>
              </w:rPr>
              <w:fldChar w:fldCharType="begin"/>
            </w:r>
            <w:r w:rsidR="00B2283F">
              <w:rPr>
                <w:noProof/>
                <w:webHidden/>
              </w:rPr>
              <w:instrText xml:space="preserve"> PAGEREF _Toc350260650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2F5233">
          <w:pPr>
            <w:pStyle w:val="Verzeichnis3"/>
            <w:tabs>
              <w:tab w:val="right" w:leader="dot" w:pos="9062"/>
            </w:tabs>
            <w:rPr>
              <w:rFonts w:eastAsiaTheme="minorEastAsia"/>
              <w:noProof/>
              <w:lang w:eastAsia="de-CH"/>
            </w:rPr>
          </w:pPr>
          <w:hyperlink w:anchor="_Toc350260651" w:history="1">
            <w:r w:rsidR="00B2283F" w:rsidRPr="00D36AD4">
              <w:rPr>
                <w:rStyle w:val="Hyperlink"/>
                <w:noProof/>
              </w:rPr>
              <w:t>ANFORDERUNGEN</w:t>
            </w:r>
            <w:r w:rsidR="00B2283F">
              <w:rPr>
                <w:noProof/>
                <w:webHidden/>
              </w:rPr>
              <w:tab/>
            </w:r>
            <w:r w:rsidR="00B2283F">
              <w:rPr>
                <w:noProof/>
                <w:webHidden/>
              </w:rPr>
              <w:fldChar w:fldCharType="begin"/>
            </w:r>
            <w:r w:rsidR="00B2283F">
              <w:rPr>
                <w:noProof/>
                <w:webHidden/>
              </w:rPr>
              <w:instrText xml:space="preserve"> PAGEREF _Toc350260651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2F5233">
          <w:pPr>
            <w:pStyle w:val="Verzeichnis3"/>
            <w:tabs>
              <w:tab w:val="right" w:leader="dot" w:pos="9062"/>
            </w:tabs>
            <w:rPr>
              <w:rFonts w:eastAsiaTheme="minorEastAsia"/>
              <w:noProof/>
              <w:lang w:eastAsia="de-CH"/>
            </w:rPr>
          </w:pPr>
          <w:hyperlink w:anchor="_Toc350260652" w:history="1">
            <w:r w:rsidR="00B2283F" w:rsidRPr="00D36AD4">
              <w:rPr>
                <w:rStyle w:val="Hyperlink"/>
                <w:noProof/>
              </w:rPr>
              <w:t>Evaluation</w:t>
            </w:r>
            <w:r w:rsidR="00B2283F">
              <w:rPr>
                <w:noProof/>
                <w:webHidden/>
              </w:rPr>
              <w:tab/>
            </w:r>
            <w:r w:rsidR="00B2283F">
              <w:rPr>
                <w:noProof/>
                <w:webHidden/>
              </w:rPr>
              <w:fldChar w:fldCharType="begin"/>
            </w:r>
            <w:r w:rsidR="00B2283F">
              <w:rPr>
                <w:noProof/>
                <w:webHidden/>
              </w:rPr>
              <w:instrText xml:space="preserve"> PAGEREF _Toc350260652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2F5233">
          <w:pPr>
            <w:pStyle w:val="Verzeichnis3"/>
            <w:tabs>
              <w:tab w:val="right" w:leader="dot" w:pos="9062"/>
            </w:tabs>
            <w:rPr>
              <w:rFonts w:eastAsiaTheme="minorEastAsia"/>
              <w:noProof/>
              <w:lang w:eastAsia="de-CH"/>
            </w:rPr>
          </w:pPr>
          <w:hyperlink w:anchor="_Toc350260653" w:history="1">
            <w:r w:rsidR="00B2283F" w:rsidRPr="00D36AD4">
              <w:rPr>
                <w:rStyle w:val="Hyperlink"/>
                <w:noProof/>
              </w:rPr>
              <w:t>Abnahme der Evaluation</w:t>
            </w:r>
            <w:r w:rsidR="00B2283F">
              <w:rPr>
                <w:noProof/>
                <w:webHidden/>
              </w:rPr>
              <w:tab/>
            </w:r>
            <w:r w:rsidR="00B2283F">
              <w:rPr>
                <w:noProof/>
                <w:webHidden/>
              </w:rPr>
              <w:fldChar w:fldCharType="begin"/>
            </w:r>
            <w:r w:rsidR="00B2283F">
              <w:rPr>
                <w:noProof/>
                <w:webHidden/>
              </w:rPr>
              <w:instrText xml:space="preserve"> PAGEREF _Toc350260653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2F5233">
          <w:pPr>
            <w:pStyle w:val="Verzeichnis3"/>
            <w:tabs>
              <w:tab w:val="right" w:leader="dot" w:pos="9062"/>
            </w:tabs>
            <w:rPr>
              <w:rFonts w:eastAsiaTheme="minorEastAsia"/>
              <w:noProof/>
              <w:lang w:eastAsia="de-CH"/>
            </w:rPr>
          </w:pPr>
          <w:hyperlink w:anchor="_Toc350260654" w:history="1">
            <w:r w:rsidR="00B2283F" w:rsidRPr="00D36AD4">
              <w:rPr>
                <w:rStyle w:val="Hyperlink"/>
                <w:noProof/>
              </w:rPr>
              <w:t>Use Case</w:t>
            </w:r>
            <w:r w:rsidR="00B2283F">
              <w:rPr>
                <w:noProof/>
                <w:webHidden/>
              </w:rPr>
              <w:tab/>
            </w:r>
            <w:r w:rsidR="00B2283F">
              <w:rPr>
                <w:noProof/>
                <w:webHidden/>
              </w:rPr>
              <w:fldChar w:fldCharType="begin"/>
            </w:r>
            <w:r w:rsidR="00B2283F">
              <w:rPr>
                <w:noProof/>
                <w:webHidden/>
              </w:rPr>
              <w:instrText xml:space="preserve"> PAGEREF _Toc350260654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2F5233">
          <w:pPr>
            <w:pStyle w:val="Verzeichnis3"/>
            <w:tabs>
              <w:tab w:val="right" w:leader="dot" w:pos="9062"/>
            </w:tabs>
            <w:rPr>
              <w:rFonts w:eastAsiaTheme="minorEastAsia"/>
              <w:noProof/>
              <w:lang w:eastAsia="de-CH"/>
            </w:rPr>
          </w:pPr>
          <w:hyperlink w:anchor="_Toc350260655" w:history="1">
            <w:r w:rsidR="00B2283F" w:rsidRPr="00D36AD4">
              <w:rPr>
                <w:rStyle w:val="Hyperlink"/>
                <w:noProof/>
              </w:rPr>
              <w:t>Usability</w:t>
            </w:r>
            <w:r w:rsidR="00B2283F">
              <w:rPr>
                <w:noProof/>
                <w:webHidden/>
              </w:rPr>
              <w:tab/>
            </w:r>
            <w:r w:rsidR="00B2283F">
              <w:rPr>
                <w:noProof/>
                <w:webHidden/>
              </w:rPr>
              <w:fldChar w:fldCharType="begin"/>
            </w:r>
            <w:r w:rsidR="00B2283F">
              <w:rPr>
                <w:noProof/>
                <w:webHidden/>
              </w:rPr>
              <w:instrText xml:space="preserve"> PAGEREF _Toc350260655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2F5233">
          <w:pPr>
            <w:pStyle w:val="Verzeichnis3"/>
            <w:tabs>
              <w:tab w:val="right" w:leader="dot" w:pos="9062"/>
            </w:tabs>
            <w:rPr>
              <w:rFonts w:eastAsiaTheme="minorEastAsia"/>
              <w:noProof/>
              <w:lang w:eastAsia="de-CH"/>
            </w:rPr>
          </w:pPr>
          <w:hyperlink w:anchor="_Toc350260656" w:history="1">
            <w:r w:rsidR="00B2283F" w:rsidRPr="00D36AD4">
              <w:rPr>
                <w:rStyle w:val="Hyperlink"/>
                <w:noProof/>
              </w:rPr>
              <w:t>Performance</w:t>
            </w:r>
            <w:r w:rsidR="00B2283F">
              <w:rPr>
                <w:noProof/>
                <w:webHidden/>
              </w:rPr>
              <w:tab/>
            </w:r>
            <w:r w:rsidR="00B2283F">
              <w:rPr>
                <w:noProof/>
                <w:webHidden/>
              </w:rPr>
              <w:fldChar w:fldCharType="begin"/>
            </w:r>
            <w:r w:rsidR="00B2283F">
              <w:rPr>
                <w:noProof/>
                <w:webHidden/>
              </w:rPr>
              <w:instrText xml:space="preserve"> PAGEREF _Toc350260656 \h </w:instrText>
            </w:r>
            <w:r w:rsidR="00B2283F">
              <w:rPr>
                <w:noProof/>
                <w:webHidden/>
              </w:rPr>
            </w:r>
            <w:r w:rsidR="00B2283F">
              <w:rPr>
                <w:noProof/>
                <w:webHidden/>
              </w:rPr>
              <w:fldChar w:fldCharType="separate"/>
            </w:r>
            <w:r w:rsidR="00B2283F">
              <w:rPr>
                <w:noProof/>
                <w:webHidden/>
              </w:rPr>
              <w:t>3</w:t>
            </w:r>
            <w:r w:rsidR="00B2283F">
              <w:rPr>
                <w:noProof/>
                <w:webHidden/>
              </w:rPr>
              <w:fldChar w:fldCharType="end"/>
            </w:r>
          </w:hyperlink>
        </w:p>
        <w:p w:rsidR="00B2283F" w:rsidRDefault="002F5233">
          <w:pPr>
            <w:pStyle w:val="Verzeichnis3"/>
            <w:tabs>
              <w:tab w:val="right" w:leader="dot" w:pos="9062"/>
            </w:tabs>
            <w:rPr>
              <w:rFonts w:eastAsiaTheme="minorEastAsia"/>
              <w:noProof/>
              <w:lang w:eastAsia="de-CH"/>
            </w:rPr>
          </w:pPr>
          <w:hyperlink w:anchor="_Toc350260657" w:history="1">
            <w:r w:rsidR="00B2283F" w:rsidRPr="00D36AD4">
              <w:rPr>
                <w:rStyle w:val="Hyperlink"/>
                <w:noProof/>
              </w:rPr>
              <w:t>Datensicherheit</w:t>
            </w:r>
            <w:r w:rsidR="00B2283F">
              <w:rPr>
                <w:noProof/>
                <w:webHidden/>
              </w:rPr>
              <w:tab/>
            </w:r>
            <w:r w:rsidR="00B2283F">
              <w:rPr>
                <w:noProof/>
                <w:webHidden/>
              </w:rPr>
              <w:fldChar w:fldCharType="begin"/>
            </w:r>
            <w:r w:rsidR="00B2283F">
              <w:rPr>
                <w:noProof/>
                <w:webHidden/>
              </w:rPr>
              <w:instrText xml:space="preserve"> PAGEREF _Toc350260657 \h </w:instrText>
            </w:r>
            <w:r w:rsidR="00B2283F">
              <w:rPr>
                <w:noProof/>
                <w:webHidden/>
              </w:rPr>
            </w:r>
            <w:r w:rsidR="00B2283F">
              <w:rPr>
                <w:noProof/>
                <w:webHidden/>
              </w:rPr>
              <w:fldChar w:fldCharType="separate"/>
            </w:r>
            <w:r w:rsidR="00B2283F">
              <w:rPr>
                <w:noProof/>
                <w:webHidden/>
              </w:rPr>
              <w:t>4</w:t>
            </w:r>
            <w:r w:rsidR="00B2283F">
              <w:rPr>
                <w:noProof/>
                <w:webHidden/>
              </w:rPr>
              <w:fldChar w:fldCharType="end"/>
            </w:r>
          </w:hyperlink>
        </w:p>
        <w:p w:rsidR="00B2283F" w:rsidRDefault="002F5233">
          <w:pPr>
            <w:pStyle w:val="Verzeichnis3"/>
            <w:tabs>
              <w:tab w:val="right" w:leader="dot" w:pos="9062"/>
            </w:tabs>
            <w:rPr>
              <w:rFonts w:eastAsiaTheme="minorEastAsia"/>
              <w:noProof/>
              <w:lang w:eastAsia="de-CH"/>
            </w:rPr>
          </w:pPr>
          <w:hyperlink w:anchor="_Toc350260658" w:history="1">
            <w:r w:rsidR="00B2283F" w:rsidRPr="00D36AD4">
              <w:rPr>
                <w:rStyle w:val="Hyperlink"/>
                <w:noProof/>
              </w:rPr>
              <w:t>Betrieb und Nachhaltigkeit</w:t>
            </w:r>
            <w:r w:rsidR="00B2283F">
              <w:rPr>
                <w:noProof/>
                <w:webHidden/>
              </w:rPr>
              <w:tab/>
            </w:r>
            <w:r w:rsidR="00B2283F">
              <w:rPr>
                <w:noProof/>
                <w:webHidden/>
              </w:rPr>
              <w:fldChar w:fldCharType="begin"/>
            </w:r>
            <w:r w:rsidR="00B2283F">
              <w:rPr>
                <w:noProof/>
                <w:webHidden/>
              </w:rPr>
              <w:instrText xml:space="preserve"> PAGEREF _Toc350260658 \h </w:instrText>
            </w:r>
            <w:r w:rsidR="00B2283F">
              <w:rPr>
                <w:noProof/>
                <w:webHidden/>
              </w:rPr>
            </w:r>
            <w:r w:rsidR="00B2283F">
              <w:rPr>
                <w:noProof/>
                <w:webHidden/>
              </w:rPr>
              <w:fldChar w:fldCharType="separate"/>
            </w:r>
            <w:r w:rsidR="00B2283F">
              <w:rPr>
                <w:noProof/>
                <w:webHidden/>
              </w:rPr>
              <w:t>4</w:t>
            </w:r>
            <w:r w:rsidR="00B2283F">
              <w:rPr>
                <w:noProof/>
                <w:webHidden/>
              </w:rPr>
              <w:fldChar w:fldCharType="end"/>
            </w:r>
          </w:hyperlink>
        </w:p>
        <w:p w:rsidR="00B2283F" w:rsidRDefault="002F5233">
          <w:pPr>
            <w:pStyle w:val="Verzeichnis3"/>
            <w:tabs>
              <w:tab w:val="right" w:leader="dot" w:pos="9062"/>
            </w:tabs>
            <w:rPr>
              <w:rFonts w:eastAsiaTheme="minorEastAsia"/>
              <w:noProof/>
              <w:lang w:eastAsia="de-CH"/>
            </w:rPr>
          </w:pPr>
          <w:hyperlink w:anchor="_Toc350260659" w:history="1">
            <w:r w:rsidR="00B2283F" w:rsidRPr="00D36AD4">
              <w:rPr>
                <w:rStyle w:val="Hyperlink"/>
                <w:noProof/>
              </w:rPr>
              <w:t>Quantitative Anforderungen</w:t>
            </w:r>
            <w:r w:rsidR="00B2283F">
              <w:rPr>
                <w:noProof/>
                <w:webHidden/>
              </w:rPr>
              <w:tab/>
            </w:r>
            <w:r w:rsidR="00B2283F">
              <w:rPr>
                <w:noProof/>
                <w:webHidden/>
              </w:rPr>
              <w:fldChar w:fldCharType="begin"/>
            </w:r>
            <w:r w:rsidR="00B2283F">
              <w:rPr>
                <w:noProof/>
                <w:webHidden/>
              </w:rPr>
              <w:instrText xml:space="preserve"> PAGEREF _Toc350260659 \h </w:instrText>
            </w:r>
            <w:r w:rsidR="00B2283F">
              <w:rPr>
                <w:noProof/>
                <w:webHidden/>
              </w:rPr>
            </w:r>
            <w:r w:rsidR="00B2283F">
              <w:rPr>
                <w:noProof/>
                <w:webHidden/>
              </w:rPr>
              <w:fldChar w:fldCharType="separate"/>
            </w:r>
            <w:r w:rsidR="00B2283F">
              <w:rPr>
                <w:noProof/>
                <w:webHidden/>
              </w:rPr>
              <w:t>4</w:t>
            </w:r>
            <w:r w:rsidR="00B2283F">
              <w:rPr>
                <w:noProof/>
                <w:webHidden/>
              </w:rPr>
              <w:fldChar w:fldCharType="end"/>
            </w:r>
          </w:hyperlink>
        </w:p>
        <w:p w:rsidR="00B2283F" w:rsidRDefault="002F5233">
          <w:pPr>
            <w:pStyle w:val="Verzeichnis3"/>
            <w:tabs>
              <w:tab w:val="right" w:leader="dot" w:pos="9062"/>
            </w:tabs>
            <w:rPr>
              <w:rFonts w:eastAsiaTheme="minorEastAsia"/>
              <w:noProof/>
              <w:lang w:eastAsia="de-CH"/>
            </w:rPr>
          </w:pPr>
          <w:hyperlink w:anchor="_Toc350260660" w:history="1">
            <w:r w:rsidR="00B2283F" w:rsidRPr="00D36AD4">
              <w:rPr>
                <w:rStyle w:val="Hyperlink"/>
                <w:noProof/>
              </w:rPr>
              <w:t>Server</w:t>
            </w:r>
            <w:r w:rsidR="00B2283F">
              <w:rPr>
                <w:noProof/>
                <w:webHidden/>
              </w:rPr>
              <w:tab/>
            </w:r>
            <w:r w:rsidR="00B2283F">
              <w:rPr>
                <w:noProof/>
                <w:webHidden/>
              </w:rPr>
              <w:fldChar w:fldCharType="begin"/>
            </w:r>
            <w:r w:rsidR="00B2283F">
              <w:rPr>
                <w:noProof/>
                <w:webHidden/>
              </w:rPr>
              <w:instrText xml:space="preserve"> PAGEREF _Toc350260660 \h </w:instrText>
            </w:r>
            <w:r w:rsidR="00B2283F">
              <w:rPr>
                <w:noProof/>
                <w:webHidden/>
              </w:rPr>
            </w:r>
            <w:r w:rsidR="00B2283F">
              <w:rPr>
                <w:noProof/>
                <w:webHidden/>
              </w:rPr>
              <w:fldChar w:fldCharType="separate"/>
            </w:r>
            <w:r w:rsidR="00B2283F">
              <w:rPr>
                <w:noProof/>
                <w:webHidden/>
              </w:rPr>
              <w:t>4</w:t>
            </w:r>
            <w:r w:rsidR="00B2283F">
              <w:rPr>
                <w:noProof/>
                <w:webHidden/>
              </w:rPr>
              <w:fldChar w:fldCharType="end"/>
            </w:r>
          </w:hyperlink>
        </w:p>
        <w:p w:rsidR="00B2283F" w:rsidRDefault="002F5233">
          <w:pPr>
            <w:pStyle w:val="Verzeichnis3"/>
            <w:tabs>
              <w:tab w:val="right" w:leader="dot" w:pos="9062"/>
            </w:tabs>
            <w:rPr>
              <w:rFonts w:eastAsiaTheme="minorEastAsia"/>
              <w:noProof/>
              <w:lang w:eastAsia="de-CH"/>
            </w:rPr>
          </w:pPr>
          <w:hyperlink w:anchor="_Toc350260661" w:history="1">
            <w:r w:rsidR="00B2283F" w:rsidRPr="00D36AD4">
              <w:rPr>
                <w:rStyle w:val="Hyperlink"/>
                <w:noProof/>
              </w:rPr>
              <w:t>Versionsverwaltung</w:t>
            </w:r>
            <w:r w:rsidR="00B2283F">
              <w:rPr>
                <w:noProof/>
                <w:webHidden/>
              </w:rPr>
              <w:tab/>
            </w:r>
            <w:r w:rsidR="00B2283F">
              <w:rPr>
                <w:noProof/>
                <w:webHidden/>
              </w:rPr>
              <w:fldChar w:fldCharType="begin"/>
            </w:r>
            <w:r w:rsidR="00B2283F">
              <w:rPr>
                <w:noProof/>
                <w:webHidden/>
              </w:rPr>
              <w:instrText xml:space="preserve"> PAGEREF _Toc350260661 \h </w:instrText>
            </w:r>
            <w:r w:rsidR="00B2283F">
              <w:rPr>
                <w:noProof/>
                <w:webHidden/>
              </w:rPr>
            </w:r>
            <w:r w:rsidR="00B2283F">
              <w:rPr>
                <w:noProof/>
                <w:webHidden/>
              </w:rPr>
              <w:fldChar w:fldCharType="separate"/>
            </w:r>
            <w:r w:rsidR="00B2283F">
              <w:rPr>
                <w:noProof/>
                <w:webHidden/>
              </w:rPr>
              <w:t>4</w:t>
            </w:r>
            <w:r w:rsidR="00B2283F">
              <w:rPr>
                <w:noProof/>
                <w:webHidden/>
              </w:rPr>
              <w:fldChar w:fldCharType="end"/>
            </w:r>
          </w:hyperlink>
        </w:p>
        <w:p w:rsidR="00B2283F" w:rsidRDefault="002F5233">
          <w:pPr>
            <w:pStyle w:val="Verzeichnis3"/>
            <w:tabs>
              <w:tab w:val="right" w:leader="dot" w:pos="9062"/>
            </w:tabs>
            <w:rPr>
              <w:rFonts w:eastAsiaTheme="minorEastAsia"/>
              <w:noProof/>
              <w:lang w:eastAsia="de-CH"/>
            </w:rPr>
          </w:pPr>
          <w:hyperlink w:anchor="_Toc350260662" w:history="1">
            <w:r w:rsidR="00B2283F" w:rsidRPr="00D36AD4">
              <w:rPr>
                <w:rStyle w:val="Hyperlink"/>
                <w:noProof/>
              </w:rPr>
              <w:t>Userdokumentation</w:t>
            </w:r>
            <w:r w:rsidR="00B2283F">
              <w:rPr>
                <w:noProof/>
                <w:webHidden/>
              </w:rPr>
              <w:tab/>
            </w:r>
            <w:r w:rsidR="00B2283F">
              <w:rPr>
                <w:noProof/>
                <w:webHidden/>
              </w:rPr>
              <w:fldChar w:fldCharType="begin"/>
            </w:r>
            <w:r w:rsidR="00B2283F">
              <w:rPr>
                <w:noProof/>
                <w:webHidden/>
              </w:rPr>
              <w:instrText xml:space="preserve"> PAGEREF _Toc350260662 \h </w:instrText>
            </w:r>
            <w:r w:rsidR="00B2283F">
              <w:rPr>
                <w:noProof/>
                <w:webHidden/>
              </w:rPr>
            </w:r>
            <w:r w:rsidR="00B2283F">
              <w:rPr>
                <w:noProof/>
                <w:webHidden/>
              </w:rPr>
              <w:fldChar w:fldCharType="separate"/>
            </w:r>
            <w:r w:rsidR="00B2283F">
              <w:rPr>
                <w:noProof/>
                <w:webHidden/>
              </w:rPr>
              <w:t>4</w:t>
            </w:r>
            <w:r w:rsidR="00B2283F">
              <w:rPr>
                <w:noProof/>
                <w:webHidden/>
              </w:rPr>
              <w:fldChar w:fldCharType="end"/>
            </w:r>
          </w:hyperlink>
        </w:p>
        <w:p w:rsidR="00B2283F" w:rsidRDefault="002F5233">
          <w:pPr>
            <w:pStyle w:val="Verzeichnis2"/>
            <w:tabs>
              <w:tab w:val="right" w:leader="dot" w:pos="9062"/>
            </w:tabs>
            <w:rPr>
              <w:rFonts w:eastAsiaTheme="minorEastAsia"/>
              <w:noProof/>
              <w:lang w:eastAsia="de-CH"/>
            </w:rPr>
          </w:pPr>
          <w:hyperlink w:anchor="_Toc350260663" w:history="1">
            <w:r w:rsidR="00B2283F" w:rsidRPr="00D36AD4">
              <w:rPr>
                <w:rStyle w:val="Hyperlink"/>
                <w:noProof/>
              </w:rPr>
              <w:t>Vorkenntnisse</w:t>
            </w:r>
            <w:r w:rsidR="00B2283F">
              <w:rPr>
                <w:noProof/>
                <w:webHidden/>
              </w:rPr>
              <w:tab/>
            </w:r>
            <w:r w:rsidR="00B2283F">
              <w:rPr>
                <w:noProof/>
                <w:webHidden/>
              </w:rPr>
              <w:fldChar w:fldCharType="begin"/>
            </w:r>
            <w:r w:rsidR="00B2283F">
              <w:rPr>
                <w:noProof/>
                <w:webHidden/>
              </w:rPr>
              <w:instrText xml:space="preserve"> PAGEREF _Toc350260663 \h </w:instrText>
            </w:r>
            <w:r w:rsidR="00B2283F">
              <w:rPr>
                <w:noProof/>
                <w:webHidden/>
              </w:rPr>
            </w:r>
            <w:r w:rsidR="00B2283F">
              <w:rPr>
                <w:noProof/>
                <w:webHidden/>
              </w:rPr>
              <w:fldChar w:fldCharType="separate"/>
            </w:r>
            <w:r w:rsidR="00B2283F">
              <w:rPr>
                <w:noProof/>
                <w:webHidden/>
              </w:rPr>
              <w:t>5</w:t>
            </w:r>
            <w:r w:rsidR="00B2283F">
              <w:rPr>
                <w:noProof/>
                <w:webHidden/>
              </w:rPr>
              <w:fldChar w:fldCharType="end"/>
            </w:r>
          </w:hyperlink>
        </w:p>
        <w:p w:rsidR="00B2283F" w:rsidRDefault="002F5233">
          <w:pPr>
            <w:pStyle w:val="Verzeichnis2"/>
            <w:tabs>
              <w:tab w:val="right" w:leader="dot" w:pos="9062"/>
            </w:tabs>
            <w:rPr>
              <w:rFonts w:eastAsiaTheme="minorEastAsia"/>
              <w:noProof/>
              <w:lang w:eastAsia="de-CH"/>
            </w:rPr>
          </w:pPr>
          <w:hyperlink w:anchor="_Toc350260664" w:history="1">
            <w:r w:rsidR="00B2283F" w:rsidRPr="00D36AD4">
              <w:rPr>
                <w:rStyle w:val="Hyperlink"/>
                <w:noProof/>
              </w:rPr>
              <w:t>Vorarbeiten</w:t>
            </w:r>
            <w:r w:rsidR="00B2283F">
              <w:rPr>
                <w:noProof/>
                <w:webHidden/>
              </w:rPr>
              <w:tab/>
            </w:r>
            <w:r w:rsidR="00B2283F">
              <w:rPr>
                <w:noProof/>
                <w:webHidden/>
              </w:rPr>
              <w:fldChar w:fldCharType="begin"/>
            </w:r>
            <w:r w:rsidR="00B2283F">
              <w:rPr>
                <w:noProof/>
                <w:webHidden/>
              </w:rPr>
              <w:instrText xml:space="preserve"> PAGEREF _Toc350260664 \h </w:instrText>
            </w:r>
            <w:r w:rsidR="00B2283F">
              <w:rPr>
                <w:noProof/>
                <w:webHidden/>
              </w:rPr>
            </w:r>
            <w:r w:rsidR="00B2283F">
              <w:rPr>
                <w:noProof/>
                <w:webHidden/>
              </w:rPr>
              <w:fldChar w:fldCharType="separate"/>
            </w:r>
            <w:r w:rsidR="00B2283F">
              <w:rPr>
                <w:noProof/>
                <w:webHidden/>
              </w:rPr>
              <w:t>5</w:t>
            </w:r>
            <w:r w:rsidR="00B2283F">
              <w:rPr>
                <w:noProof/>
                <w:webHidden/>
              </w:rPr>
              <w:fldChar w:fldCharType="end"/>
            </w:r>
          </w:hyperlink>
        </w:p>
        <w:p w:rsidR="00B2283F" w:rsidRDefault="002F5233">
          <w:pPr>
            <w:pStyle w:val="Verzeichnis2"/>
            <w:tabs>
              <w:tab w:val="right" w:leader="dot" w:pos="9062"/>
            </w:tabs>
            <w:rPr>
              <w:rFonts w:eastAsiaTheme="minorEastAsia"/>
              <w:noProof/>
              <w:lang w:eastAsia="de-CH"/>
            </w:rPr>
          </w:pPr>
          <w:hyperlink w:anchor="_Toc350260665" w:history="1">
            <w:r w:rsidR="00B2283F" w:rsidRPr="00D36AD4">
              <w:rPr>
                <w:rStyle w:val="Hyperlink"/>
                <w:noProof/>
              </w:rPr>
              <w:t>Firmenstandards</w:t>
            </w:r>
            <w:r w:rsidR="00B2283F">
              <w:rPr>
                <w:noProof/>
                <w:webHidden/>
              </w:rPr>
              <w:tab/>
            </w:r>
            <w:r w:rsidR="00B2283F">
              <w:rPr>
                <w:noProof/>
                <w:webHidden/>
              </w:rPr>
              <w:fldChar w:fldCharType="begin"/>
            </w:r>
            <w:r w:rsidR="00B2283F">
              <w:rPr>
                <w:noProof/>
                <w:webHidden/>
              </w:rPr>
              <w:instrText xml:space="preserve"> PAGEREF _Toc350260665 \h </w:instrText>
            </w:r>
            <w:r w:rsidR="00B2283F">
              <w:rPr>
                <w:noProof/>
                <w:webHidden/>
              </w:rPr>
            </w:r>
            <w:r w:rsidR="00B2283F">
              <w:rPr>
                <w:noProof/>
                <w:webHidden/>
              </w:rPr>
              <w:fldChar w:fldCharType="separate"/>
            </w:r>
            <w:r w:rsidR="00B2283F">
              <w:rPr>
                <w:noProof/>
                <w:webHidden/>
              </w:rPr>
              <w:t>5</w:t>
            </w:r>
            <w:r w:rsidR="00B2283F">
              <w:rPr>
                <w:noProof/>
                <w:webHidden/>
              </w:rPr>
              <w:fldChar w:fldCharType="end"/>
            </w:r>
          </w:hyperlink>
        </w:p>
        <w:p w:rsidR="00B2283F" w:rsidRDefault="002F5233">
          <w:pPr>
            <w:pStyle w:val="Verzeichnis2"/>
            <w:tabs>
              <w:tab w:val="right" w:leader="dot" w:pos="9062"/>
            </w:tabs>
            <w:rPr>
              <w:rFonts w:eastAsiaTheme="minorEastAsia"/>
              <w:noProof/>
              <w:lang w:eastAsia="de-CH"/>
            </w:rPr>
          </w:pPr>
          <w:hyperlink w:anchor="_Toc350260666" w:history="1">
            <w:r w:rsidR="00B2283F" w:rsidRPr="00D36AD4">
              <w:rPr>
                <w:rStyle w:val="Hyperlink"/>
                <w:noProof/>
              </w:rPr>
              <w:t>Projektorganisation</w:t>
            </w:r>
            <w:r w:rsidR="00B2283F">
              <w:rPr>
                <w:noProof/>
                <w:webHidden/>
              </w:rPr>
              <w:tab/>
            </w:r>
            <w:r w:rsidR="00B2283F">
              <w:rPr>
                <w:noProof/>
                <w:webHidden/>
              </w:rPr>
              <w:fldChar w:fldCharType="begin"/>
            </w:r>
            <w:r w:rsidR="00B2283F">
              <w:rPr>
                <w:noProof/>
                <w:webHidden/>
              </w:rPr>
              <w:instrText xml:space="preserve"> PAGEREF _Toc350260666 \h </w:instrText>
            </w:r>
            <w:r w:rsidR="00B2283F">
              <w:rPr>
                <w:noProof/>
                <w:webHidden/>
              </w:rPr>
            </w:r>
            <w:r w:rsidR="00B2283F">
              <w:rPr>
                <w:noProof/>
                <w:webHidden/>
              </w:rPr>
              <w:fldChar w:fldCharType="separate"/>
            </w:r>
            <w:r w:rsidR="00B2283F">
              <w:rPr>
                <w:noProof/>
                <w:webHidden/>
              </w:rPr>
              <w:t>5</w:t>
            </w:r>
            <w:r w:rsidR="00B2283F">
              <w:rPr>
                <w:noProof/>
                <w:webHidden/>
              </w:rPr>
              <w:fldChar w:fldCharType="end"/>
            </w:r>
          </w:hyperlink>
        </w:p>
        <w:p w:rsidR="00B2283F" w:rsidRDefault="002F5233">
          <w:pPr>
            <w:pStyle w:val="Verzeichnis2"/>
            <w:tabs>
              <w:tab w:val="right" w:leader="dot" w:pos="9062"/>
            </w:tabs>
            <w:rPr>
              <w:rFonts w:eastAsiaTheme="minorEastAsia"/>
              <w:noProof/>
              <w:lang w:eastAsia="de-CH"/>
            </w:rPr>
          </w:pPr>
          <w:hyperlink w:anchor="_Toc350260667" w:history="1">
            <w:r w:rsidR="00B2283F" w:rsidRPr="00D36AD4">
              <w:rPr>
                <w:rStyle w:val="Hyperlink"/>
                <w:noProof/>
              </w:rPr>
              <w:t>Zeitplan</w:t>
            </w:r>
            <w:r w:rsidR="00B2283F">
              <w:rPr>
                <w:noProof/>
                <w:webHidden/>
              </w:rPr>
              <w:tab/>
            </w:r>
            <w:r w:rsidR="00B2283F">
              <w:rPr>
                <w:noProof/>
                <w:webHidden/>
              </w:rPr>
              <w:fldChar w:fldCharType="begin"/>
            </w:r>
            <w:r w:rsidR="00B2283F">
              <w:rPr>
                <w:noProof/>
                <w:webHidden/>
              </w:rPr>
              <w:instrText xml:space="preserve"> PAGEREF _Toc350260667 \h </w:instrText>
            </w:r>
            <w:r w:rsidR="00B2283F">
              <w:rPr>
                <w:noProof/>
                <w:webHidden/>
              </w:rPr>
            </w:r>
            <w:r w:rsidR="00B2283F">
              <w:rPr>
                <w:noProof/>
                <w:webHidden/>
              </w:rPr>
              <w:fldChar w:fldCharType="separate"/>
            </w:r>
            <w:r w:rsidR="00B2283F">
              <w:rPr>
                <w:noProof/>
                <w:webHidden/>
              </w:rPr>
              <w:t>6</w:t>
            </w:r>
            <w:r w:rsidR="00B2283F">
              <w:rPr>
                <w:noProof/>
                <w:webHidden/>
              </w:rPr>
              <w:fldChar w:fldCharType="end"/>
            </w:r>
          </w:hyperlink>
        </w:p>
        <w:p w:rsidR="00B2283F" w:rsidRDefault="002F5233">
          <w:pPr>
            <w:pStyle w:val="Verzeichnis2"/>
            <w:tabs>
              <w:tab w:val="right" w:leader="dot" w:pos="9062"/>
            </w:tabs>
            <w:rPr>
              <w:rFonts w:eastAsiaTheme="minorEastAsia"/>
              <w:noProof/>
              <w:lang w:eastAsia="de-CH"/>
            </w:rPr>
          </w:pPr>
          <w:hyperlink w:anchor="_Toc350260668" w:history="1">
            <w:r w:rsidR="00B2283F" w:rsidRPr="00D36AD4">
              <w:rPr>
                <w:rStyle w:val="Hyperlink"/>
                <w:noProof/>
              </w:rPr>
              <w:t>Arbeitsjournal</w:t>
            </w:r>
            <w:r w:rsidR="00B2283F">
              <w:rPr>
                <w:noProof/>
                <w:webHidden/>
              </w:rPr>
              <w:tab/>
            </w:r>
            <w:r w:rsidR="00B2283F">
              <w:rPr>
                <w:noProof/>
                <w:webHidden/>
              </w:rPr>
              <w:fldChar w:fldCharType="begin"/>
            </w:r>
            <w:r w:rsidR="00B2283F">
              <w:rPr>
                <w:noProof/>
                <w:webHidden/>
              </w:rPr>
              <w:instrText xml:space="preserve"> PAGEREF _Toc350260668 \h </w:instrText>
            </w:r>
            <w:r w:rsidR="00B2283F">
              <w:rPr>
                <w:noProof/>
                <w:webHidden/>
              </w:rPr>
            </w:r>
            <w:r w:rsidR="00B2283F">
              <w:rPr>
                <w:noProof/>
                <w:webHidden/>
              </w:rPr>
              <w:fldChar w:fldCharType="separate"/>
            </w:r>
            <w:r w:rsidR="00B2283F">
              <w:rPr>
                <w:noProof/>
                <w:webHidden/>
              </w:rPr>
              <w:t>7</w:t>
            </w:r>
            <w:r w:rsidR="00B2283F">
              <w:rPr>
                <w:noProof/>
                <w:webHidden/>
              </w:rPr>
              <w:fldChar w:fldCharType="end"/>
            </w:r>
          </w:hyperlink>
        </w:p>
        <w:p w:rsidR="00B2283F" w:rsidRDefault="002F5233">
          <w:pPr>
            <w:pStyle w:val="Verzeichnis1"/>
            <w:tabs>
              <w:tab w:val="right" w:leader="dot" w:pos="9062"/>
            </w:tabs>
            <w:rPr>
              <w:rFonts w:eastAsiaTheme="minorEastAsia"/>
              <w:noProof/>
              <w:lang w:eastAsia="de-CH"/>
            </w:rPr>
          </w:pPr>
          <w:hyperlink w:anchor="_Toc350260669" w:history="1">
            <w:r w:rsidR="00B2283F" w:rsidRPr="00D36AD4">
              <w:rPr>
                <w:rStyle w:val="Hyperlink"/>
                <w:noProof/>
              </w:rPr>
              <w:t>Teil 2</w:t>
            </w:r>
            <w:r w:rsidR="00B2283F">
              <w:rPr>
                <w:noProof/>
                <w:webHidden/>
              </w:rPr>
              <w:tab/>
            </w:r>
            <w:r w:rsidR="00B2283F">
              <w:rPr>
                <w:noProof/>
                <w:webHidden/>
              </w:rPr>
              <w:fldChar w:fldCharType="begin"/>
            </w:r>
            <w:r w:rsidR="00B2283F">
              <w:rPr>
                <w:noProof/>
                <w:webHidden/>
              </w:rPr>
              <w:instrText xml:space="preserve"> PAGEREF _Toc350260669 \h </w:instrText>
            </w:r>
            <w:r w:rsidR="00B2283F">
              <w:rPr>
                <w:noProof/>
                <w:webHidden/>
              </w:rPr>
            </w:r>
            <w:r w:rsidR="00B2283F">
              <w:rPr>
                <w:noProof/>
                <w:webHidden/>
              </w:rPr>
              <w:fldChar w:fldCharType="separate"/>
            </w:r>
            <w:r w:rsidR="00B2283F">
              <w:rPr>
                <w:noProof/>
                <w:webHidden/>
              </w:rPr>
              <w:t>17</w:t>
            </w:r>
            <w:r w:rsidR="00B2283F">
              <w:rPr>
                <w:noProof/>
                <w:webHidden/>
              </w:rPr>
              <w:fldChar w:fldCharType="end"/>
            </w:r>
          </w:hyperlink>
        </w:p>
        <w:p w:rsidR="00B2283F" w:rsidRDefault="002F5233">
          <w:pPr>
            <w:pStyle w:val="Verzeichnis2"/>
            <w:tabs>
              <w:tab w:val="right" w:leader="dot" w:pos="9062"/>
            </w:tabs>
            <w:rPr>
              <w:rFonts w:eastAsiaTheme="minorEastAsia"/>
              <w:noProof/>
              <w:lang w:eastAsia="de-CH"/>
            </w:rPr>
          </w:pPr>
          <w:hyperlink w:anchor="_Toc350260670" w:history="1">
            <w:r w:rsidR="00B2283F" w:rsidRPr="00D36AD4">
              <w:rPr>
                <w:rStyle w:val="Hyperlink"/>
                <w:noProof/>
              </w:rPr>
              <w:t>Management Summary</w:t>
            </w:r>
            <w:r w:rsidR="00B2283F">
              <w:rPr>
                <w:noProof/>
                <w:webHidden/>
              </w:rPr>
              <w:tab/>
            </w:r>
            <w:r w:rsidR="00B2283F">
              <w:rPr>
                <w:noProof/>
                <w:webHidden/>
              </w:rPr>
              <w:fldChar w:fldCharType="begin"/>
            </w:r>
            <w:r w:rsidR="00B2283F">
              <w:rPr>
                <w:noProof/>
                <w:webHidden/>
              </w:rPr>
              <w:instrText xml:space="preserve"> PAGEREF _Toc350260670 \h </w:instrText>
            </w:r>
            <w:r w:rsidR="00B2283F">
              <w:rPr>
                <w:noProof/>
                <w:webHidden/>
              </w:rPr>
            </w:r>
            <w:r w:rsidR="00B2283F">
              <w:rPr>
                <w:noProof/>
                <w:webHidden/>
              </w:rPr>
              <w:fldChar w:fldCharType="separate"/>
            </w:r>
            <w:r w:rsidR="00B2283F">
              <w:rPr>
                <w:noProof/>
                <w:webHidden/>
              </w:rPr>
              <w:t>18</w:t>
            </w:r>
            <w:r w:rsidR="00B2283F">
              <w:rPr>
                <w:noProof/>
                <w:webHidden/>
              </w:rPr>
              <w:fldChar w:fldCharType="end"/>
            </w:r>
          </w:hyperlink>
        </w:p>
        <w:p w:rsidR="00B2283F" w:rsidRDefault="002F5233">
          <w:pPr>
            <w:pStyle w:val="Verzeichnis3"/>
            <w:tabs>
              <w:tab w:val="right" w:leader="dot" w:pos="9062"/>
            </w:tabs>
            <w:rPr>
              <w:rFonts w:eastAsiaTheme="minorEastAsia"/>
              <w:noProof/>
              <w:lang w:eastAsia="de-CH"/>
            </w:rPr>
          </w:pPr>
          <w:hyperlink w:anchor="_Toc350260671" w:history="1">
            <w:r w:rsidR="00B2283F" w:rsidRPr="00D36AD4">
              <w:rPr>
                <w:rStyle w:val="Hyperlink"/>
                <w:noProof/>
              </w:rPr>
              <w:t>Ausgangssituation</w:t>
            </w:r>
            <w:r w:rsidR="00B2283F">
              <w:rPr>
                <w:noProof/>
                <w:webHidden/>
              </w:rPr>
              <w:tab/>
            </w:r>
            <w:r w:rsidR="00B2283F">
              <w:rPr>
                <w:noProof/>
                <w:webHidden/>
              </w:rPr>
              <w:fldChar w:fldCharType="begin"/>
            </w:r>
            <w:r w:rsidR="00B2283F">
              <w:rPr>
                <w:noProof/>
                <w:webHidden/>
              </w:rPr>
              <w:instrText xml:space="preserve"> PAGEREF _Toc350260671 \h </w:instrText>
            </w:r>
            <w:r w:rsidR="00B2283F">
              <w:rPr>
                <w:noProof/>
                <w:webHidden/>
              </w:rPr>
            </w:r>
            <w:r w:rsidR="00B2283F">
              <w:rPr>
                <w:noProof/>
                <w:webHidden/>
              </w:rPr>
              <w:fldChar w:fldCharType="separate"/>
            </w:r>
            <w:r w:rsidR="00B2283F">
              <w:rPr>
                <w:noProof/>
                <w:webHidden/>
              </w:rPr>
              <w:t>18</w:t>
            </w:r>
            <w:r w:rsidR="00B2283F">
              <w:rPr>
                <w:noProof/>
                <w:webHidden/>
              </w:rPr>
              <w:fldChar w:fldCharType="end"/>
            </w:r>
          </w:hyperlink>
        </w:p>
        <w:p w:rsidR="00B2283F" w:rsidRDefault="002F5233">
          <w:pPr>
            <w:pStyle w:val="Verzeichnis3"/>
            <w:tabs>
              <w:tab w:val="right" w:leader="dot" w:pos="9062"/>
            </w:tabs>
            <w:rPr>
              <w:rFonts w:eastAsiaTheme="minorEastAsia"/>
              <w:noProof/>
              <w:lang w:eastAsia="de-CH"/>
            </w:rPr>
          </w:pPr>
          <w:hyperlink w:anchor="_Toc350260672" w:history="1">
            <w:r w:rsidR="00B2283F" w:rsidRPr="00D36AD4">
              <w:rPr>
                <w:rStyle w:val="Hyperlink"/>
                <w:noProof/>
              </w:rPr>
              <w:t>Umsetzung</w:t>
            </w:r>
            <w:r w:rsidR="00B2283F">
              <w:rPr>
                <w:noProof/>
                <w:webHidden/>
              </w:rPr>
              <w:tab/>
            </w:r>
            <w:r w:rsidR="00B2283F">
              <w:rPr>
                <w:noProof/>
                <w:webHidden/>
              </w:rPr>
              <w:fldChar w:fldCharType="begin"/>
            </w:r>
            <w:r w:rsidR="00B2283F">
              <w:rPr>
                <w:noProof/>
                <w:webHidden/>
              </w:rPr>
              <w:instrText xml:space="preserve"> PAGEREF _Toc350260672 \h </w:instrText>
            </w:r>
            <w:r w:rsidR="00B2283F">
              <w:rPr>
                <w:noProof/>
                <w:webHidden/>
              </w:rPr>
            </w:r>
            <w:r w:rsidR="00B2283F">
              <w:rPr>
                <w:noProof/>
                <w:webHidden/>
              </w:rPr>
              <w:fldChar w:fldCharType="separate"/>
            </w:r>
            <w:r w:rsidR="00B2283F">
              <w:rPr>
                <w:noProof/>
                <w:webHidden/>
              </w:rPr>
              <w:t>18</w:t>
            </w:r>
            <w:r w:rsidR="00B2283F">
              <w:rPr>
                <w:noProof/>
                <w:webHidden/>
              </w:rPr>
              <w:fldChar w:fldCharType="end"/>
            </w:r>
          </w:hyperlink>
        </w:p>
        <w:p w:rsidR="00B2283F" w:rsidRDefault="002F5233">
          <w:pPr>
            <w:pStyle w:val="Verzeichnis3"/>
            <w:tabs>
              <w:tab w:val="right" w:leader="dot" w:pos="9062"/>
            </w:tabs>
            <w:rPr>
              <w:rFonts w:eastAsiaTheme="minorEastAsia"/>
              <w:noProof/>
              <w:lang w:eastAsia="de-CH"/>
            </w:rPr>
          </w:pPr>
          <w:hyperlink w:anchor="_Toc350260673" w:history="1">
            <w:r w:rsidR="00B2283F" w:rsidRPr="00D36AD4">
              <w:rPr>
                <w:rStyle w:val="Hyperlink"/>
                <w:noProof/>
              </w:rPr>
              <w:t>Erwartetes Ergebnis</w:t>
            </w:r>
            <w:r w:rsidR="00B2283F">
              <w:rPr>
                <w:noProof/>
                <w:webHidden/>
              </w:rPr>
              <w:tab/>
            </w:r>
            <w:r w:rsidR="00B2283F">
              <w:rPr>
                <w:noProof/>
                <w:webHidden/>
              </w:rPr>
              <w:fldChar w:fldCharType="begin"/>
            </w:r>
            <w:r w:rsidR="00B2283F">
              <w:rPr>
                <w:noProof/>
                <w:webHidden/>
              </w:rPr>
              <w:instrText xml:space="preserve"> PAGEREF _Toc350260673 \h </w:instrText>
            </w:r>
            <w:r w:rsidR="00B2283F">
              <w:rPr>
                <w:noProof/>
                <w:webHidden/>
              </w:rPr>
            </w:r>
            <w:r w:rsidR="00B2283F">
              <w:rPr>
                <w:noProof/>
                <w:webHidden/>
              </w:rPr>
              <w:fldChar w:fldCharType="separate"/>
            </w:r>
            <w:r w:rsidR="00B2283F">
              <w:rPr>
                <w:noProof/>
                <w:webHidden/>
              </w:rPr>
              <w:t>18</w:t>
            </w:r>
            <w:r w:rsidR="00B2283F">
              <w:rPr>
                <w:noProof/>
                <w:webHidden/>
              </w:rPr>
              <w:fldChar w:fldCharType="end"/>
            </w:r>
          </w:hyperlink>
        </w:p>
        <w:p w:rsidR="00B2283F" w:rsidRDefault="002F5233">
          <w:pPr>
            <w:pStyle w:val="Verzeichnis2"/>
            <w:tabs>
              <w:tab w:val="right" w:leader="dot" w:pos="9062"/>
            </w:tabs>
            <w:rPr>
              <w:rFonts w:eastAsiaTheme="minorEastAsia"/>
              <w:noProof/>
              <w:lang w:eastAsia="de-CH"/>
            </w:rPr>
          </w:pPr>
          <w:hyperlink w:anchor="_Toc350260674" w:history="1">
            <w:r w:rsidR="00B2283F" w:rsidRPr="00D36AD4">
              <w:rPr>
                <w:rStyle w:val="Hyperlink"/>
                <w:noProof/>
              </w:rPr>
              <w:t>Analysieren</w:t>
            </w:r>
            <w:r w:rsidR="00B2283F">
              <w:rPr>
                <w:noProof/>
                <w:webHidden/>
              </w:rPr>
              <w:tab/>
            </w:r>
            <w:r w:rsidR="00B2283F">
              <w:rPr>
                <w:noProof/>
                <w:webHidden/>
              </w:rPr>
              <w:fldChar w:fldCharType="begin"/>
            </w:r>
            <w:r w:rsidR="00B2283F">
              <w:rPr>
                <w:noProof/>
                <w:webHidden/>
              </w:rPr>
              <w:instrText xml:space="preserve"> PAGEREF _Toc350260674 \h </w:instrText>
            </w:r>
            <w:r w:rsidR="00B2283F">
              <w:rPr>
                <w:noProof/>
                <w:webHidden/>
              </w:rPr>
            </w:r>
            <w:r w:rsidR="00B2283F">
              <w:rPr>
                <w:noProof/>
                <w:webHidden/>
              </w:rPr>
              <w:fldChar w:fldCharType="separate"/>
            </w:r>
            <w:r w:rsidR="00B2283F">
              <w:rPr>
                <w:noProof/>
                <w:webHidden/>
              </w:rPr>
              <w:t>18</w:t>
            </w:r>
            <w:r w:rsidR="00B2283F">
              <w:rPr>
                <w:noProof/>
                <w:webHidden/>
              </w:rPr>
              <w:fldChar w:fldCharType="end"/>
            </w:r>
          </w:hyperlink>
        </w:p>
        <w:p w:rsidR="00B2283F" w:rsidRDefault="002F5233">
          <w:pPr>
            <w:pStyle w:val="Verzeichnis3"/>
            <w:tabs>
              <w:tab w:val="right" w:leader="dot" w:pos="9062"/>
            </w:tabs>
            <w:rPr>
              <w:rFonts w:eastAsiaTheme="minorEastAsia"/>
              <w:noProof/>
              <w:lang w:eastAsia="de-CH"/>
            </w:rPr>
          </w:pPr>
          <w:hyperlink w:anchor="_Toc350260675" w:history="1">
            <w:r w:rsidR="00B2283F" w:rsidRPr="00D36AD4">
              <w:rPr>
                <w:rStyle w:val="Hyperlink"/>
                <w:noProof/>
              </w:rPr>
              <w:t>Evaluation</w:t>
            </w:r>
            <w:r w:rsidR="00B2283F">
              <w:rPr>
                <w:noProof/>
                <w:webHidden/>
              </w:rPr>
              <w:tab/>
            </w:r>
            <w:r w:rsidR="00B2283F">
              <w:rPr>
                <w:noProof/>
                <w:webHidden/>
              </w:rPr>
              <w:fldChar w:fldCharType="begin"/>
            </w:r>
            <w:r w:rsidR="00B2283F">
              <w:rPr>
                <w:noProof/>
                <w:webHidden/>
              </w:rPr>
              <w:instrText xml:space="preserve"> PAGEREF _Toc350260675 \h </w:instrText>
            </w:r>
            <w:r w:rsidR="00B2283F">
              <w:rPr>
                <w:noProof/>
                <w:webHidden/>
              </w:rPr>
            </w:r>
            <w:r w:rsidR="00B2283F">
              <w:rPr>
                <w:noProof/>
                <w:webHidden/>
              </w:rPr>
              <w:fldChar w:fldCharType="separate"/>
            </w:r>
            <w:r w:rsidR="00B2283F">
              <w:rPr>
                <w:noProof/>
                <w:webHidden/>
              </w:rPr>
              <w:t>18</w:t>
            </w:r>
            <w:r w:rsidR="00B2283F">
              <w:rPr>
                <w:noProof/>
                <w:webHidden/>
              </w:rPr>
              <w:fldChar w:fldCharType="end"/>
            </w:r>
          </w:hyperlink>
        </w:p>
        <w:p w:rsidR="00B2283F" w:rsidRDefault="002F5233">
          <w:pPr>
            <w:pStyle w:val="Verzeichnis3"/>
            <w:tabs>
              <w:tab w:val="right" w:leader="dot" w:pos="9062"/>
            </w:tabs>
            <w:rPr>
              <w:rFonts w:eastAsiaTheme="minorEastAsia"/>
              <w:noProof/>
              <w:lang w:eastAsia="de-CH"/>
            </w:rPr>
          </w:pPr>
          <w:hyperlink w:anchor="_Toc350260676" w:history="1">
            <w:r w:rsidR="00B2283F" w:rsidRPr="00D36AD4">
              <w:rPr>
                <w:rStyle w:val="Hyperlink"/>
                <w:noProof/>
              </w:rPr>
              <w:t>Eigene Empfehlung</w:t>
            </w:r>
            <w:r w:rsidR="00B2283F">
              <w:rPr>
                <w:noProof/>
                <w:webHidden/>
              </w:rPr>
              <w:tab/>
            </w:r>
            <w:r w:rsidR="00B2283F">
              <w:rPr>
                <w:noProof/>
                <w:webHidden/>
              </w:rPr>
              <w:fldChar w:fldCharType="begin"/>
            </w:r>
            <w:r w:rsidR="00B2283F">
              <w:rPr>
                <w:noProof/>
                <w:webHidden/>
              </w:rPr>
              <w:instrText xml:space="preserve"> PAGEREF _Toc350260676 \h </w:instrText>
            </w:r>
            <w:r w:rsidR="00B2283F">
              <w:rPr>
                <w:noProof/>
                <w:webHidden/>
              </w:rPr>
            </w:r>
            <w:r w:rsidR="00B2283F">
              <w:rPr>
                <w:noProof/>
                <w:webHidden/>
              </w:rPr>
              <w:fldChar w:fldCharType="separate"/>
            </w:r>
            <w:r w:rsidR="00B2283F">
              <w:rPr>
                <w:noProof/>
                <w:webHidden/>
              </w:rPr>
              <w:t>19</w:t>
            </w:r>
            <w:r w:rsidR="00B2283F">
              <w:rPr>
                <w:noProof/>
                <w:webHidden/>
              </w:rPr>
              <w:fldChar w:fldCharType="end"/>
            </w:r>
          </w:hyperlink>
        </w:p>
        <w:p w:rsidR="00B2283F" w:rsidRDefault="002F5233">
          <w:pPr>
            <w:pStyle w:val="Verzeichnis3"/>
            <w:tabs>
              <w:tab w:val="right" w:leader="dot" w:pos="9062"/>
            </w:tabs>
            <w:rPr>
              <w:rFonts w:eastAsiaTheme="minorEastAsia"/>
              <w:noProof/>
              <w:lang w:eastAsia="de-CH"/>
            </w:rPr>
          </w:pPr>
          <w:hyperlink w:anchor="_Toc350260677" w:history="1">
            <w:r w:rsidR="00B2283F" w:rsidRPr="00D36AD4">
              <w:rPr>
                <w:rStyle w:val="Hyperlink"/>
                <w:noProof/>
              </w:rPr>
              <w:t>Ausgewählte Software</w:t>
            </w:r>
            <w:r w:rsidR="00B2283F">
              <w:rPr>
                <w:noProof/>
                <w:webHidden/>
              </w:rPr>
              <w:tab/>
            </w:r>
            <w:r w:rsidR="00B2283F">
              <w:rPr>
                <w:noProof/>
                <w:webHidden/>
              </w:rPr>
              <w:fldChar w:fldCharType="begin"/>
            </w:r>
            <w:r w:rsidR="00B2283F">
              <w:rPr>
                <w:noProof/>
                <w:webHidden/>
              </w:rPr>
              <w:instrText xml:space="preserve"> PAGEREF _Toc350260677 \h </w:instrText>
            </w:r>
            <w:r w:rsidR="00B2283F">
              <w:rPr>
                <w:noProof/>
                <w:webHidden/>
              </w:rPr>
            </w:r>
            <w:r w:rsidR="00B2283F">
              <w:rPr>
                <w:noProof/>
                <w:webHidden/>
              </w:rPr>
              <w:fldChar w:fldCharType="separate"/>
            </w:r>
            <w:r w:rsidR="00B2283F">
              <w:rPr>
                <w:noProof/>
                <w:webHidden/>
              </w:rPr>
              <w:t>19</w:t>
            </w:r>
            <w:r w:rsidR="00B2283F">
              <w:rPr>
                <w:noProof/>
                <w:webHidden/>
              </w:rPr>
              <w:fldChar w:fldCharType="end"/>
            </w:r>
          </w:hyperlink>
        </w:p>
        <w:p w:rsidR="00B2283F" w:rsidRDefault="002F5233">
          <w:pPr>
            <w:pStyle w:val="Verzeichnis2"/>
            <w:tabs>
              <w:tab w:val="right" w:leader="dot" w:pos="9062"/>
            </w:tabs>
            <w:rPr>
              <w:rFonts w:eastAsiaTheme="minorEastAsia"/>
              <w:noProof/>
              <w:lang w:eastAsia="de-CH"/>
            </w:rPr>
          </w:pPr>
          <w:hyperlink w:anchor="_Toc350260678" w:history="1">
            <w:r w:rsidR="00B2283F" w:rsidRPr="00D36AD4">
              <w:rPr>
                <w:rStyle w:val="Hyperlink"/>
                <w:noProof/>
              </w:rPr>
              <w:t>Planen</w:t>
            </w:r>
            <w:r w:rsidR="00B2283F">
              <w:rPr>
                <w:noProof/>
                <w:webHidden/>
              </w:rPr>
              <w:tab/>
            </w:r>
            <w:r w:rsidR="00B2283F">
              <w:rPr>
                <w:noProof/>
                <w:webHidden/>
              </w:rPr>
              <w:fldChar w:fldCharType="begin"/>
            </w:r>
            <w:r w:rsidR="00B2283F">
              <w:rPr>
                <w:noProof/>
                <w:webHidden/>
              </w:rPr>
              <w:instrText xml:space="preserve"> PAGEREF _Toc350260678 \h </w:instrText>
            </w:r>
            <w:r w:rsidR="00B2283F">
              <w:rPr>
                <w:noProof/>
                <w:webHidden/>
              </w:rPr>
            </w:r>
            <w:r w:rsidR="00B2283F">
              <w:rPr>
                <w:noProof/>
                <w:webHidden/>
              </w:rPr>
              <w:fldChar w:fldCharType="separate"/>
            </w:r>
            <w:r w:rsidR="00B2283F">
              <w:rPr>
                <w:noProof/>
                <w:webHidden/>
              </w:rPr>
              <w:t>20</w:t>
            </w:r>
            <w:r w:rsidR="00B2283F">
              <w:rPr>
                <w:noProof/>
                <w:webHidden/>
              </w:rPr>
              <w:fldChar w:fldCharType="end"/>
            </w:r>
          </w:hyperlink>
        </w:p>
        <w:p w:rsidR="00B2283F" w:rsidRDefault="002F5233">
          <w:pPr>
            <w:pStyle w:val="Verzeichnis3"/>
            <w:tabs>
              <w:tab w:val="right" w:leader="dot" w:pos="9062"/>
            </w:tabs>
            <w:rPr>
              <w:rFonts w:eastAsiaTheme="minorEastAsia"/>
              <w:noProof/>
              <w:lang w:eastAsia="de-CH"/>
            </w:rPr>
          </w:pPr>
          <w:hyperlink w:anchor="_Toc350260679" w:history="1">
            <w:r w:rsidR="00B2283F" w:rsidRPr="00D36AD4">
              <w:rPr>
                <w:rStyle w:val="Hyperlink"/>
                <w:noProof/>
              </w:rPr>
              <w:t>Konzept</w:t>
            </w:r>
            <w:r w:rsidR="00B2283F">
              <w:rPr>
                <w:noProof/>
                <w:webHidden/>
              </w:rPr>
              <w:tab/>
            </w:r>
            <w:r w:rsidR="00B2283F">
              <w:rPr>
                <w:noProof/>
                <w:webHidden/>
              </w:rPr>
              <w:fldChar w:fldCharType="begin"/>
            </w:r>
            <w:r w:rsidR="00B2283F">
              <w:rPr>
                <w:noProof/>
                <w:webHidden/>
              </w:rPr>
              <w:instrText xml:space="preserve"> PAGEREF _Toc350260679 \h </w:instrText>
            </w:r>
            <w:r w:rsidR="00B2283F">
              <w:rPr>
                <w:noProof/>
                <w:webHidden/>
              </w:rPr>
            </w:r>
            <w:r w:rsidR="00B2283F">
              <w:rPr>
                <w:noProof/>
                <w:webHidden/>
              </w:rPr>
              <w:fldChar w:fldCharType="separate"/>
            </w:r>
            <w:r w:rsidR="00B2283F">
              <w:rPr>
                <w:noProof/>
                <w:webHidden/>
              </w:rPr>
              <w:t>20</w:t>
            </w:r>
            <w:r w:rsidR="00B2283F">
              <w:rPr>
                <w:noProof/>
                <w:webHidden/>
              </w:rPr>
              <w:fldChar w:fldCharType="end"/>
            </w:r>
          </w:hyperlink>
        </w:p>
        <w:p w:rsidR="00B2283F" w:rsidRDefault="002F5233">
          <w:pPr>
            <w:pStyle w:val="Verzeichnis2"/>
            <w:tabs>
              <w:tab w:val="right" w:leader="dot" w:pos="9062"/>
            </w:tabs>
            <w:rPr>
              <w:rFonts w:eastAsiaTheme="minorEastAsia"/>
              <w:noProof/>
              <w:lang w:eastAsia="de-CH"/>
            </w:rPr>
          </w:pPr>
          <w:hyperlink w:anchor="_Toc350260680" w:history="1">
            <w:r w:rsidR="00B2283F" w:rsidRPr="00D36AD4">
              <w:rPr>
                <w:rStyle w:val="Hyperlink"/>
                <w:noProof/>
              </w:rPr>
              <w:t>Realisieren</w:t>
            </w:r>
            <w:r w:rsidR="00B2283F">
              <w:rPr>
                <w:noProof/>
                <w:webHidden/>
              </w:rPr>
              <w:tab/>
            </w:r>
            <w:r w:rsidR="00B2283F">
              <w:rPr>
                <w:noProof/>
                <w:webHidden/>
              </w:rPr>
              <w:fldChar w:fldCharType="begin"/>
            </w:r>
            <w:r w:rsidR="00B2283F">
              <w:rPr>
                <w:noProof/>
                <w:webHidden/>
              </w:rPr>
              <w:instrText xml:space="preserve"> PAGEREF _Toc350260680 \h </w:instrText>
            </w:r>
            <w:r w:rsidR="00B2283F">
              <w:rPr>
                <w:noProof/>
                <w:webHidden/>
              </w:rPr>
            </w:r>
            <w:r w:rsidR="00B2283F">
              <w:rPr>
                <w:noProof/>
                <w:webHidden/>
              </w:rPr>
              <w:fldChar w:fldCharType="separate"/>
            </w:r>
            <w:r w:rsidR="00B2283F">
              <w:rPr>
                <w:noProof/>
                <w:webHidden/>
              </w:rPr>
              <w:t>20</w:t>
            </w:r>
            <w:r w:rsidR="00B2283F">
              <w:rPr>
                <w:noProof/>
                <w:webHidden/>
              </w:rPr>
              <w:fldChar w:fldCharType="end"/>
            </w:r>
          </w:hyperlink>
        </w:p>
        <w:p w:rsidR="00B2283F" w:rsidRDefault="002F5233">
          <w:pPr>
            <w:pStyle w:val="Verzeichnis2"/>
            <w:tabs>
              <w:tab w:val="right" w:leader="dot" w:pos="9062"/>
            </w:tabs>
            <w:rPr>
              <w:rFonts w:eastAsiaTheme="minorEastAsia"/>
              <w:noProof/>
              <w:lang w:eastAsia="de-CH"/>
            </w:rPr>
          </w:pPr>
          <w:hyperlink w:anchor="_Toc350260681" w:history="1">
            <w:r w:rsidR="00B2283F" w:rsidRPr="00D36AD4">
              <w:rPr>
                <w:rStyle w:val="Hyperlink"/>
                <w:noProof/>
              </w:rPr>
              <w:t>Testen</w:t>
            </w:r>
            <w:r w:rsidR="00B2283F">
              <w:rPr>
                <w:noProof/>
                <w:webHidden/>
              </w:rPr>
              <w:tab/>
            </w:r>
            <w:r w:rsidR="00B2283F">
              <w:rPr>
                <w:noProof/>
                <w:webHidden/>
              </w:rPr>
              <w:fldChar w:fldCharType="begin"/>
            </w:r>
            <w:r w:rsidR="00B2283F">
              <w:rPr>
                <w:noProof/>
                <w:webHidden/>
              </w:rPr>
              <w:instrText xml:space="preserve"> PAGEREF _Toc350260681 \h </w:instrText>
            </w:r>
            <w:r w:rsidR="00B2283F">
              <w:rPr>
                <w:noProof/>
                <w:webHidden/>
              </w:rPr>
            </w:r>
            <w:r w:rsidR="00B2283F">
              <w:rPr>
                <w:noProof/>
                <w:webHidden/>
              </w:rPr>
              <w:fldChar w:fldCharType="separate"/>
            </w:r>
            <w:r w:rsidR="00B2283F">
              <w:rPr>
                <w:noProof/>
                <w:webHidden/>
              </w:rPr>
              <w:t>20</w:t>
            </w:r>
            <w:r w:rsidR="00B2283F">
              <w:rPr>
                <w:noProof/>
                <w:webHidden/>
              </w:rPr>
              <w:fldChar w:fldCharType="end"/>
            </w:r>
          </w:hyperlink>
        </w:p>
        <w:p w:rsidR="00B2283F" w:rsidRDefault="002F5233">
          <w:pPr>
            <w:pStyle w:val="Verzeichnis2"/>
            <w:tabs>
              <w:tab w:val="right" w:leader="dot" w:pos="9062"/>
            </w:tabs>
            <w:rPr>
              <w:rFonts w:eastAsiaTheme="minorEastAsia"/>
              <w:noProof/>
              <w:lang w:eastAsia="de-CH"/>
            </w:rPr>
          </w:pPr>
          <w:hyperlink w:anchor="_Toc350260682" w:history="1">
            <w:r w:rsidR="00B2283F" w:rsidRPr="00D36AD4">
              <w:rPr>
                <w:rStyle w:val="Hyperlink"/>
                <w:noProof/>
              </w:rPr>
              <w:t>Abgabe</w:t>
            </w:r>
            <w:r w:rsidR="00B2283F">
              <w:rPr>
                <w:noProof/>
                <w:webHidden/>
              </w:rPr>
              <w:tab/>
            </w:r>
            <w:r w:rsidR="00B2283F">
              <w:rPr>
                <w:noProof/>
                <w:webHidden/>
              </w:rPr>
              <w:fldChar w:fldCharType="begin"/>
            </w:r>
            <w:r w:rsidR="00B2283F">
              <w:rPr>
                <w:noProof/>
                <w:webHidden/>
              </w:rPr>
              <w:instrText xml:space="preserve"> PAGEREF _Toc350260682 \h </w:instrText>
            </w:r>
            <w:r w:rsidR="00B2283F">
              <w:rPr>
                <w:noProof/>
                <w:webHidden/>
              </w:rPr>
            </w:r>
            <w:r w:rsidR="00B2283F">
              <w:rPr>
                <w:noProof/>
                <w:webHidden/>
              </w:rPr>
              <w:fldChar w:fldCharType="separate"/>
            </w:r>
            <w:r w:rsidR="00B2283F">
              <w:rPr>
                <w:noProof/>
                <w:webHidden/>
              </w:rPr>
              <w:t>20</w:t>
            </w:r>
            <w:r w:rsidR="00B2283F">
              <w:rPr>
                <w:noProof/>
                <w:webHidden/>
              </w:rPr>
              <w:fldChar w:fldCharType="end"/>
            </w:r>
          </w:hyperlink>
        </w:p>
        <w:p w:rsidR="003D7D57" w:rsidRDefault="00A73CB8" w:rsidP="003D7D57">
          <w:pPr>
            <w:rPr>
              <w:lang w:val="de-DE"/>
            </w:rPr>
          </w:pPr>
          <w:r>
            <w:rPr>
              <w:b/>
              <w:bCs/>
              <w:lang w:val="de-DE"/>
            </w:rPr>
            <w:lastRenderedPageBreak/>
            <w:fldChar w:fldCharType="end"/>
          </w:r>
        </w:p>
      </w:sdtContent>
    </w:sdt>
    <w:p w:rsidR="00E94968" w:rsidRPr="003D7D57" w:rsidRDefault="00632345" w:rsidP="003D7D57">
      <w:pPr>
        <w:pStyle w:val="berschrift1"/>
      </w:pPr>
      <w:bookmarkStart w:id="0" w:name="_Toc350260649"/>
      <w:r>
        <w:t>Teil</w:t>
      </w:r>
      <w:r w:rsidR="003D7D57">
        <w:t xml:space="preserve"> 1</w:t>
      </w:r>
      <w:bookmarkEnd w:id="0"/>
    </w:p>
    <w:p w:rsidR="00EC4760" w:rsidRDefault="00E94968" w:rsidP="00EC4760">
      <w:pPr>
        <w:pStyle w:val="berschrift2"/>
      </w:pPr>
      <w:bookmarkStart w:id="1" w:name="_Toc350260650"/>
      <w:r>
        <w:t>Aufgabenstellung</w:t>
      </w:r>
      <w:bookmarkEnd w:id="1"/>
    </w:p>
    <w:p w:rsidR="00E94968" w:rsidRPr="00EC4760" w:rsidRDefault="00E94968" w:rsidP="00EC4760">
      <w:pPr>
        <w:rPr>
          <w:rStyle w:val="berschrift2Zchn"/>
        </w:rPr>
      </w:pPr>
      <w:bookmarkStart w:id="2" w:name="_Toc350260651"/>
      <w:r w:rsidRPr="00632345">
        <w:rPr>
          <w:rStyle w:val="berschrift3Zchn"/>
        </w:rPr>
        <w:t>ANFORDERUNGEN</w:t>
      </w:r>
      <w:bookmarkEnd w:id="2"/>
      <w:r>
        <w:br/>
        <w:t>Aufgabe der IPA ist es das Pflichtenheft des Auftraggebers (Gruppenleiter IT-Betrieb) welches mit der folgenden Aufgabenstellung kompatibel ist, zu erfüllen.</w:t>
      </w:r>
      <w:r>
        <w:br/>
        <w:t>Der neue Web-Dienst soll am Ende der IPA unseren Kunden zur Verfügung stehen und unser Dienstleistungsportfolio erweitern.</w:t>
      </w:r>
    </w:p>
    <w:p w:rsidR="00E94968" w:rsidRDefault="00E94968" w:rsidP="00E94968">
      <w:pPr>
        <w:rPr>
          <w:rStyle w:val="berschrift2Zchn"/>
        </w:rPr>
      </w:pPr>
      <w:bookmarkStart w:id="3" w:name="_Toc350260652"/>
      <w:r w:rsidRPr="00632345">
        <w:rPr>
          <w:rStyle w:val="berschrift3Zchn"/>
        </w:rPr>
        <w:t>Evaluation</w:t>
      </w:r>
      <w:bookmarkEnd w:id="3"/>
      <w:r>
        <w:br/>
        <w:t>Eine kurze, aussagekräftige Evaluation macht klar, aus welchem Grund genau dieses Produkt gewählt wurde. Das heisst, Wahl des Tools muss begründet werden. Der Gruppenleiter muss vor der Umsetzung die Wahl absegnen.</w:t>
      </w:r>
    </w:p>
    <w:p w:rsidR="00E94968" w:rsidRDefault="00E94968" w:rsidP="00E94968">
      <w:pPr>
        <w:rPr>
          <w:rStyle w:val="berschrift2Zchn"/>
        </w:rPr>
      </w:pPr>
      <w:bookmarkStart w:id="4" w:name="_Toc350260653"/>
      <w:r w:rsidRPr="00632345">
        <w:rPr>
          <w:rStyle w:val="berschrift3Zchn"/>
        </w:rPr>
        <w:t>Abnahme der Evaluation</w:t>
      </w:r>
      <w:bookmarkEnd w:id="4"/>
      <w:r>
        <w:br/>
        <w:t>Die Evaluation wird dem Auftraggeber (Gruppenleiter) präsentiert. Das Produkt wird festgelegt.</w:t>
      </w:r>
    </w:p>
    <w:p w:rsidR="00E94968" w:rsidRDefault="00E94968" w:rsidP="00E94968">
      <w:bookmarkStart w:id="5" w:name="_Toc350260654"/>
      <w:proofErr w:type="spellStart"/>
      <w:r w:rsidRPr="00632345">
        <w:rPr>
          <w:rStyle w:val="berschrift3Zchn"/>
        </w:rPr>
        <w:t>Use</w:t>
      </w:r>
      <w:proofErr w:type="spellEnd"/>
      <w:r w:rsidRPr="00632345">
        <w:rPr>
          <w:rStyle w:val="berschrift3Zchn"/>
        </w:rPr>
        <w:t xml:space="preserve"> Case</w:t>
      </w:r>
      <w:bookmarkEnd w:id="5"/>
      <w:r>
        <w:br/>
        <w:t xml:space="preserve">Die Applikation soll das Austauschen von grossen Dateien ermöglichen: Ein Mitglied der </w:t>
      </w:r>
      <w:proofErr w:type="spellStart"/>
      <w:r>
        <w:t>ZHdK</w:t>
      </w:r>
      <w:proofErr w:type="spellEnd"/>
      <w:r>
        <w:t xml:space="preserve"> möchte eine grosse Datei einer oder mehreren Personen für eine gewisse Zeit an einem geheimen Ort bereitlegen. Die beziehenden Personen erfahren nach dem Bereitstellen, wie und wie lange sie auf die Datei zugreifen können. Nach Ablauf der zeitlichen Frist steht die Datei nicht mehr zur Verfügung. Die Nutzung der Applikation muss beidseitig möglich sein: Ein Mitglied der </w:t>
      </w:r>
      <w:proofErr w:type="spellStart"/>
      <w:r>
        <w:t>ZHdK</w:t>
      </w:r>
      <w:proofErr w:type="spellEnd"/>
      <w:r>
        <w:t xml:space="preserve"> kann einer Person ausserhalb der </w:t>
      </w:r>
      <w:proofErr w:type="spellStart"/>
      <w:r>
        <w:t>ZHdK</w:t>
      </w:r>
      <w:proofErr w:type="spellEnd"/>
      <w:r>
        <w:t xml:space="preserve"> eine Einladung zum Bereitstellen einer Datei senden. Die "externe" Person lädt dann die auszutauschende Datei hoch, woraufhin die anderen beteiligten Personen informiert werden, wie sie die Datei beziehen können.</w:t>
      </w:r>
    </w:p>
    <w:p w:rsidR="00E94968" w:rsidRDefault="00E94968" w:rsidP="00E94968">
      <w:bookmarkStart w:id="6" w:name="_Toc350260655"/>
      <w:proofErr w:type="spellStart"/>
      <w:r w:rsidRPr="00632345">
        <w:rPr>
          <w:rStyle w:val="berschrift3Zchn"/>
        </w:rPr>
        <w:t>Usability</w:t>
      </w:r>
      <w:bookmarkEnd w:id="6"/>
      <w:proofErr w:type="spellEnd"/>
      <w:r>
        <w:br/>
        <w:t xml:space="preserve">Die Applikation muss über die aufgeführten Webbrowser (Safari ab V.6, Firefox ab V. 17 ESR, Internet Explorer ab V. 9) zugänglich sein und ohne Silverlight, Flash und Java auskommen. Die Nutzung der Funktionalitäten muss dabei so einfach oder selbsterklärend sein, dass weder eine Schulung noch umfassende Anleitungen für die Nutzung benötigt werden. Bei der Beurteilung der </w:t>
      </w:r>
      <w:proofErr w:type="spellStart"/>
      <w:r>
        <w:t>Usability</w:t>
      </w:r>
      <w:proofErr w:type="spellEnd"/>
      <w:r>
        <w:t xml:space="preserve"> kann von einer typischen Person des administrativen Lehrbereiches ausgegangen werden (Sekretariatsmitarbeitende). Der nötige Informationsaustausch mit den Beteiligten sollte über die gängigen Kommunikationskanäle der </w:t>
      </w:r>
      <w:proofErr w:type="spellStart"/>
      <w:r>
        <w:t>ZHdK</w:t>
      </w:r>
      <w:proofErr w:type="spellEnd"/>
      <w:r>
        <w:t xml:space="preserve"> laufen (E-Mail). Dem Zugriff auf die Datei sollen möglichst keine Barrieren im Weg stehen (möglichst keine oder wenige Authentifizierung, möglichst wenige Klicks). Die Authentifizierung für interne User soll mit dem normalen Mail-login erfolgen (mit oder ohne "@</w:t>
      </w:r>
      <w:proofErr w:type="spellStart"/>
      <w:r>
        <w:t>login.itz</w:t>
      </w:r>
      <w:proofErr w:type="spellEnd"/>
      <w:r>
        <w:t xml:space="preserve"> </w:t>
      </w:r>
      <w:proofErr w:type="spellStart"/>
      <w:r>
        <w:t>suffix</w:t>
      </w:r>
      <w:proofErr w:type="spellEnd"/>
      <w:r>
        <w:t xml:space="preserve">"). Das bedeutet eine Anbindung an unser </w:t>
      </w:r>
      <w:proofErr w:type="spellStart"/>
      <w:r>
        <w:t>Active</w:t>
      </w:r>
      <w:proofErr w:type="spellEnd"/>
      <w:r>
        <w:t>-Directory, Authentication-Gateway oder AAI. Interne User können externe dazu berechtigen eine Datei hochzuladen.</w:t>
      </w:r>
    </w:p>
    <w:p w:rsidR="00E94968" w:rsidRDefault="00E94968" w:rsidP="00E94968">
      <w:bookmarkStart w:id="7" w:name="_Toc350260656"/>
      <w:r w:rsidRPr="00632345">
        <w:rPr>
          <w:rStyle w:val="berschrift3Zchn"/>
        </w:rPr>
        <w:t>Performance</w:t>
      </w:r>
      <w:bookmarkEnd w:id="7"/>
      <w:r>
        <w:br/>
        <w:t>Das Verschieben der auszutauschenden Daten darf nicht durch die Applikation an sich, sondern nur durch das Netzwerk an sich beschränkt werden (Bandbreite, Netzanbindung). Falls das Laden der Datei lange Zeit in Anspruch nimmt, soll der Prozess auch "im Hintergrund" weiterlaufen können.</w:t>
      </w:r>
    </w:p>
    <w:p w:rsidR="00E94968" w:rsidRDefault="00E94968" w:rsidP="00E94968">
      <w:bookmarkStart w:id="8" w:name="_Toc350260657"/>
      <w:r w:rsidRPr="00632345">
        <w:rPr>
          <w:rStyle w:val="berschrift3Zchn"/>
        </w:rPr>
        <w:lastRenderedPageBreak/>
        <w:t>Datensicherheit</w:t>
      </w:r>
      <w:bookmarkEnd w:id="8"/>
      <w:r>
        <w:br/>
        <w:t>Die auszutauschenden Daten sollen auf unseren eigenen Storage-Systemen zu liegen kommen.</w:t>
      </w:r>
    </w:p>
    <w:p w:rsidR="00E94968" w:rsidRDefault="00E94968" w:rsidP="00E94968">
      <w:bookmarkStart w:id="9" w:name="_Toc350260658"/>
      <w:r w:rsidRPr="00632345">
        <w:rPr>
          <w:rStyle w:val="berschrift3Zchn"/>
        </w:rPr>
        <w:t>Betrieb und Nachhaltigkeit</w:t>
      </w:r>
      <w:bookmarkEnd w:id="9"/>
      <w:r>
        <w:br/>
        <w:t xml:space="preserve">Die Applikation sollte auf freier Software basieren oder mindestens auf offene Standards zurückgreifen. Weiter muss die Software in der IT-Infrastruktur der </w:t>
      </w:r>
      <w:proofErr w:type="spellStart"/>
      <w:r>
        <w:t>ZHdK</w:t>
      </w:r>
      <w:proofErr w:type="spellEnd"/>
      <w:r>
        <w:t xml:space="preserve"> betrieben werden und auf bestehende Systeme (Storage, Server, Netzwerk) zurückgreifen. Der Betrieb und die Wartung der Applikation sollten möglichst klein sein und kein seltenes Spezialwissen erfordern. Für einen zuverlässigen Betrieb sollte die Applikation in ein automatisiertes Überwachungssystem (</w:t>
      </w:r>
      <w:proofErr w:type="spellStart"/>
      <w:r>
        <w:t>Nagios</w:t>
      </w:r>
      <w:proofErr w:type="spellEnd"/>
      <w:r>
        <w:t>) eingebunden werden können.</w:t>
      </w:r>
    </w:p>
    <w:p w:rsidR="00E94968" w:rsidRDefault="00E94968" w:rsidP="00E94968">
      <w:bookmarkStart w:id="10" w:name="_Toc350260659"/>
      <w:r w:rsidRPr="00632345">
        <w:rPr>
          <w:rStyle w:val="berschrift3Zchn"/>
        </w:rPr>
        <w:t>Quantitative Anforderungen</w:t>
      </w:r>
      <w:bookmarkEnd w:id="10"/>
      <w:r>
        <w:br/>
        <w:t>- Grösse einer Datei: maximal 10 Gigabyte</w:t>
      </w:r>
      <w:r>
        <w:br/>
        <w:t>- Vorhaltezeit der Datei: mindestens 2, maximal 28 Tage.</w:t>
      </w:r>
      <w:r>
        <w:br/>
        <w:t xml:space="preserve">- Messgrösse für </w:t>
      </w:r>
      <w:proofErr w:type="spellStart"/>
      <w:r>
        <w:t>Usability</w:t>
      </w:r>
      <w:proofErr w:type="spellEnd"/>
      <w:r>
        <w:t>: Der typische Arbeitsplatz zur Nutzung des Dienstes ist über Kabelverbindung mit 100 Megabit am Netzwerk angeschlossen.</w:t>
      </w:r>
    </w:p>
    <w:p w:rsidR="00E94968" w:rsidRDefault="00E94968" w:rsidP="00E94968">
      <w:bookmarkStart w:id="11" w:name="_Toc350260660"/>
      <w:r w:rsidRPr="00632345">
        <w:rPr>
          <w:rStyle w:val="berschrift3Zchn"/>
        </w:rPr>
        <w:t>Server</w:t>
      </w:r>
      <w:bookmarkEnd w:id="11"/>
      <w:r>
        <w:br/>
        <w:t xml:space="preserve">Die Software muss auf einem Firmen-internen Webserver mit Storage- und </w:t>
      </w:r>
      <w:proofErr w:type="spellStart"/>
      <w:r>
        <w:t>Actice</w:t>
      </w:r>
      <w:proofErr w:type="spellEnd"/>
      <w:r>
        <w:t>-Directory-Anbindung aufgesetzt werden.</w:t>
      </w:r>
      <w:r>
        <w:br/>
        <w:t xml:space="preserve">Die Verbindung vom Server zum </w:t>
      </w:r>
      <w:proofErr w:type="spellStart"/>
      <w:r>
        <w:t>Actice</w:t>
      </w:r>
      <w:proofErr w:type="spellEnd"/>
      <w:r>
        <w:t>-Directory muss verschlüsselt erfolgen.</w:t>
      </w:r>
      <w:r>
        <w:br/>
        <w:t>Die Verbindung vom Client zum Server muss verschlüsselt und mit gültigem Zertifikat erfolgen.</w:t>
      </w:r>
      <w:r>
        <w:br/>
        <w:t xml:space="preserve">Aus den detaillierten Log-Dateien können Verbindungsfehler und </w:t>
      </w:r>
      <w:proofErr w:type="spellStart"/>
      <w:r>
        <w:t>Autentisierungsfehler</w:t>
      </w:r>
      <w:proofErr w:type="spellEnd"/>
      <w:r>
        <w:t xml:space="preserve"> zeitgenau Identifiziert werden.</w:t>
      </w:r>
    </w:p>
    <w:p w:rsidR="00E94968" w:rsidRDefault="00E94968" w:rsidP="00E94968">
      <w:bookmarkStart w:id="12" w:name="_Toc350260661"/>
      <w:r w:rsidRPr="00632345">
        <w:rPr>
          <w:rStyle w:val="berschrift3Zchn"/>
        </w:rPr>
        <w:t>Versionsverwaltung</w:t>
      </w:r>
      <w:bookmarkEnd w:id="12"/>
      <w:r>
        <w:br/>
        <w:t xml:space="preserve">Alle bearbeiteten </w:t>
      </w:r>
      <w:proofErr w:type="spellStart"/>
      <w:r>
        <w:t>Konfiguartions</w:t>
      </w:r>
      <w:proofErr w:type="spellEnd"/>
      <w:r>
        <w:t xml:space="preserve">-Dateien werden in einem </w:t>
      </w:r>
      <w:proofErr w:type="spellStart"/>
      <w:r>
        <w:t>firmen</w:t>
      </w:r>
      <w:proofErr w:type="spellEnd"/>
      <w:r>
        <w:t xml:space="preserve">-internen </w:t>
      </w:r>
      <w:proofErr w:type="spellStart"/>
      <w:r>
        <w:t>Git</w:t>
      </w:r>
      <w:proofErr w:type="spellEnd"/>
      <w:r>
        <w:t>-Repository verwaltet.</w:t>
      </w:r>
      <w:r>
        <w:br/>
        <w:t xml:space="preserve">Alle für die IPA relevanten Dokumente und Dokumentationen werden in einem </w:t>
      </w:r>
      <w:proofErr w:type="spellStart"/>
      <w:r>
        <w:t>firmen</w:t>
      </w:r>
      <w:proofErr w:type="spellEnd"/>
      <w:r>
        <w:t xml:space="preserve">-internen </w:t>
      </w:r>
      <w:proofErr w:type="spellStart"/>
      <w:r>
        <w:t>Git</w:t>
      </w:r>
      <w:proofErr w:type="spellEnd"/>
      <w:r>
        <w:t>-Repository verwaltet.</w:t>
      </w:r>
    </w:p>
    <w:p w:rsidR="000169E1" w:rsidRDefault="00E94968" w:rsidP="00E94968">
      <w:bookmarkStart w:id="13" w:name="_Toc350260662"/>
      <w:r w:rsidRPr="00632345">
        <w:rPr>
          <w:rStyle w:val="berschrift3Zchn"/>
        </w:rPr>
        <w:t>Userdokumentation</w:t>
      </w:r>
      <w:bookmarkEnd w:id="13"/>
      <w:r>
        <w:br/>
        <w:t xml:space="preserve">Es soll eine vollständige </w:t>
      </w:r>
      <w:proofErr w:type="spellStart"/>
      <w:r>
        <w:t>step-by-step</w:t>
      </w:r>
      <w:proofErr w:type="spellEnd"/>
      <w:r>
        <w:t xml:space="preserve"> </w:t>
      </w:r>
      <w:proofErr w:type="spellStart"/>
      <w:r>
        <w:t>Benuterdokumentation</w:t>
      </w:r>
      <w:proofErr w:type="spellEnd"/>
      <w:r>
        <w:t xml:space="preserve"> erstellt werden.</w:t>
      </w:r>
    </w:p>
    <w:p w:rsidR="000169E1" w:rsidRDefault="000169E1">
      <w:r>
        <w:br w:type="page"/>
      </w:r>
    </w:p>
    <w:p w:rsidR="00632345" w:rsidRDefault="00632345" w:rsidP="003160A1">
      <w:pPr>
        <w:pStyle w:val="berschrift2"/>
      </w:pPr>
      <w:bookmarkStart w:id="14" w:name="_Toc350260663"/>
      <w:r>
        <w:lastRenderedPageBreak/>
        <w:t>Vorkenntnisse</w:t>
      </w:r>
      <w:bookmarkEnd w:id="14"/>
    </w:p>
    <w:p w:rsidR="00521210" w:rsidRPr="00521210" w:rsidRDefault="00521210" w:rsidP="00521210"/>
    <w:p w:rsidR="00EF1D2D" w:rsidRDefault="00EF1D2D" w:rsidP="003160A1">
      <w:pPr>
        <w:pStyle w:val="berschrift2"/>
      </w:pPr>
      <w:bookmarkStart w:id="15" w:name="_Toc350260664"/>
      <w:r>
        <w:t>Vorarbeiten</w:t>
      </w:r>
      <w:bookmarkEnd w:id="15"/>
    </w:p>
    <w:p w:rsidR="00656DCF" w:rsidRDefault="00656DCF" w:rsidP="00656DCF">
      <w:r>
        <w:t xml:space="preserve">Damit ich während der IPA nicht auf bestellte Dienste etc. warten muss, habe ich schon einige Sachen bei mir im Unternehmen vorbestellt. </w:t>
      </w:r>
    </w:p>
    <w:p w:rsidR="00656DCF" w:rsidRPr="00656DCF" w:rsidRDefault="00656DCF" w:rsidP="00656DCF">
      <w:pPr>
        <w:tabs>
          <w:tab w:val="left" w:pos="3402"/>
        </w:tabs>
      </w:pPr>
      <w:r>
        <w:t>Debian Linux Server</w:t>
      </w:r>
      <w:r>
        <w:tab/>
        <w:t>Transporter</w:t>
      </w:r>
      <w:r>
        <w:br/>
        <w:t>IP-Reservationen</w:t>
      </w:r>
      <w:r>
        <w:tab/>
      </w:r>
      <w:r w:rsidRPr="00DC7FDC">
        <w:t>195.176.254.107</w:t>
      </w:r>
      <w:r>
        <w:br/>
        <w:t xml:space="preserve"> </w:t>
      </w:r>
      <w:r>
        <w:tab/>
      </w:r>
      <w:r w:rsidRPr="00DC7FDC">
        <w:t>10.10.10.107</w:t>
      </w:r>
      <w:r>
        <w:br/>
        <w:t>DNS-Reservation</w:t>
      </w:r>
      <w:r>
        <w:tab/>
        <w:t>transporter.zhdk.ch</w:t>
      </w:r>
      <w:r>
        <w:br/>
      </w:r>
      <w:proofErr w:type="spellStart"/>
      <w:r>
        <w:t>QuoVadis</w:t>
      </w:r>
      <w:proofErr w:type="spellEnd"/>
      <w:r>
        <w:t xml:space="preserve"> Server Zertifikat</w:t>
      </w:r>
      <w:r>
        <w:tab/>
      </w:r>
      <w:r>
        <w:br/>
        <w:t>NFS-Storage</w:t>
      </w:r>
      <w:r>
        <w:tab/>
        <w:t>[</w:t>
      </w:r>
      <w:r>
        <w:rPr>
          <w:rFonts w:ascii="Geneva" w:eastAsia="Times New Roman" w:hAnsi="Geneva"/>
          <w:sz w:val="18"/>
          <w:szCs w:val="18"/>
        </w:rPr>
        <w:t>filer2 (10.10.10.201)] /</w:t>
      </w:r>
      <w:proofErr w:type="spellStart"/>
      <w:r>
        <w:rPr>
          <w:rFonts w:ascii="Geneva" w:eastAsia="Times New Roman" w:hAnsi="Geneva"/>
          <w:sz w:val="18"/>
          <w:szCs w:val="18"/>
        </w:rPr>
        <w:t>vol</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rPr>
          <w:rFonts w:ascii="Geneva" w:eastAsia="Times New Roman" w:hAnsi="Geneva"/>
          <w:sz w:val="18"/>
          <w:szCs w:val="18"/>
        </w:rPr>
        <w:t>/</w:t>
      </w:r>
      <w:proofErr w:type="spellStart"/>
      <w:r>
        <w:rPr>
          <w:rFonts w:ascii="Geneva" w:eastAsia="Times New Roman" w:hAnsi="Geneva"/>
          <w:sz w:val="18"/>
          <w:szCs w:val="18"/>
        </w:rPr>
        <w:t>transporter</w:t>
      </w:r>
      <w:proofErr w:type="spellEnd"/>
      <w:r>
        <w:br/>
        <w:t>Firewall Gruppe</w:t>
      </w:r>
      <w:r>
        <w:tab/>
        <w:t>Webserver</w:t>
      </w:r>
    </w:p>
    <w:p w:rsidR="00632345" w:rsidRDefault="00EF1D2D" w:rsidP="003160A1">
      <w:pPr>
        <w:pStyle w:val="berschrift2"/>
      </w:pPr>
      <w:bookmarkStart w:id="16" w:name="_Toc350260665"/>
      <w:r>
        <w:t>Firmenstandards</w:t>
      </w:r>
      <w:bookmarkEnd w:id="16"/>
    </w:p>
    <w:p w:rsidR="00022E64" w:rsidRPr="00022E64" w:rsidRDefault="00022E64" w:rsidP="00022E64">
      <w:r>
        <w:t xml:space="preserve">Die Zürcher Hochschule der Künste hat keine richtigen Firmenstandards. </w:t>
      </w:r>
      <w:r>
        <w:br/>
        <w:t>Die Firmenstandards sind au</w:t>
      </w:r>
      <w:r w:rsidR="00EF6090">
        <w:t xml:space="preserve">f Linux Seite „The Debian Way“, was eine andere Bezeichnung für </w:t>
      </w:r>
      <w:r w:rsidR="00055E44" w:rsidRPr="00055E44">
        <w:t>Common Practices</w:t>
      </w:r>
      <w:r w:rsidR="00055E44">
        <w:t xml:space="preserve"> </w:t>
      </w:r>
      <w:r w:rsidR="00EF6090">
        <w:t>ist. Das beinhaltet Daten und Software im richtigen Verzeichnis zu speichern</w:t>
      </w:r>
      <w:r w:rsidR="00055E44">
        <w:t>,</w:t>
      </w:r>
      <w:r w:rsidR="00EF6090">
        <w:t xml:space="preserve"> den Server „sauber“</w:t>
      </w:r>
      <w:r w:rsidR="00055E44">
        <w:t xml:space="preserve"> zu halten und Software wenn möglich mit dem Installer </w:t>
      </w:r>
      <w:proofErr w:type="spellStart"/>
      <w:r w:rsidR="00055E44">
        <w:t>apt-get</w:t>
      </w:r>
      <w:proofErr w:type="spellEnd"/>
      <w:r w:rsidR="00055E44">
        <w:t xml:space="preserve"> zu installieren.</w:t>
      </w:r>
    </w:p>
    <w:p w:rsidR="00521210" w:rsidRDefault="000169E1" w:rsidP="00521210">
      <w:pPr>
        <w:pStyle w:val="berschrift2"/>
      </w:pPr>
      <w:bookmarkStart w:id="17" w:name="_Toc350260666"/>
      <w:r>
        <w:t>Projektorganisation</w:t>
      </w:r>
      <w:bookmarkEnd w:id="17"/>
    </w:p>
    <w:p w:rsidR="00921E7D" w:rsidRDefault="00A17661" w:rsidP="00521210">
      <w:r>
        <w:t>Zürcher Hochschule der Künste</w:t>
      </w:r>
    </w:p>
    <w:p w:rsidR="00A17661" w:rsidRDefault="00A17661" w:rsidP="00521210">
      <w:r>
        <w:t>Projektleiter: Dominic Näpflin</w:t>
      </w:r>
    </w:p>
    <w:p w:rsidR="00921E7D" w:rsidRDefault="00921E7D" w:rsidP="00521210"/>
    <w:p w:rsidR="00921E7D" w:rsidRDefault="00921E7D" w:rsidP="00521210">
      <w:pPr>
        <w:sectPr w:rsidR="00921E7D" w:rsidSect="00501321">
          <w:headerReference w:type="default" r:id="rId9"/>
          <w:footerReference w:type="default" r:id="rId10"/>
          <w:pgSz w:w="11906" w:h="16838"/>
          <w:pgMar w:top="1417" w:right="1417" w:bottom="1134" w:left="1417" w:header="708" w:footer="708" w:gutter="0"/>
          <w:cols w:space="708"/>
          <w:titlePg/>
          <w:docGrid w:linePitch="360"/>
        </w:sectPr>
      </w:pPr>
    </w:p>
    <w:p w:rsidR="00E33AB6" w:rsidRPr="00521210" w:rsidRDefault="000169E1" w:rsidP="00921E7D">
      <w:pPr>
        <w:pStyle w:val="berschrift2"/>
        <w:rPr>
          <w:rFonts w:asciiTheme="minorHAnsi" w:eastAsiaTheme="minorHAnsi" w:hAnsiTheme="minorHAnsi" w:cstheme="minorBidi"/>
          <w:color w:val="auto"/>
          <w:sz w:val="22"/>
          <w:szCs w:val="22"/>
        </w:rPr>
      </w:pPr>
      <w:bookmarkStart w:id="18" w:name="_Toc350260667"/>
      <w:r>
        <w:lastRenderedPageBreak/>
        <w:t>Zeitplan</w:t>
      </w:r>
      <w:bookmarkEnd w:id="18"/>
    </w:p>
    <w:p w:rsidR="008A433A" w:rsidRPr="008A433A" w:rsidRDefault="00921E7D" w:rsidP="008A433A">
      <w:r w:rsidRPr="00921E7D">
        <w:rPr>
          <w:noProof/>
          <w:lang w:eastAsia="de-CH"/>
        </w:rPr>
        <w:drawing>
          <wp:inline distT="0" distB="0" distL="0" distR="0" wp14:anchorId="7C630201" wp14:editId="7D50D5FF">
            <wp:extent cx="9072245" cy="358804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072245" cy="3588047"/>
                    </a:xfrm>
                    <a:prstGeom prst="rect">
                      <a:avLst/>
                    </a:prstGeom>
                    <a:noFill/>
                    <a:ln>
                      <a:noFill/>
                    </a:ln>
                  </pic:spPr>
                </pic:pic>
              </a:graphicData>
            </a:graphic>
          </wp:inline>
        </w:drawing>
      </w:r>
    </w:p>
    <w:p w:rsidR="00921E7D" w:rsidRDefault="00921E7D">
      <w:pPr>
        <w:rPr>
          <w:rFonts w:asciiTheme="majorHAnsi" w:eastAsiaTheme="majorEastAsia" w:hAnsiTheme="majorHAnsi" w:cstheme="majorBidi"/>
          <w:b/>
          <w:bCs/>
          <w:color w:val="4F81BD" w:themeColor="accent1"/>
          <w:sz w:val="26"/>
          <w:szCs w:val="26"/>
        </w:rPr>
      </w:pPr>
      <w:r>
        <w:br w:type="page"/>
      </w:r>
    </w:p>
    <w:p w:rsidR="000169E1" w:rsidRDefault="000169E1" w:rsidP="003160A1">
      <w:pPr>
        <w:pStyle w:val="berschrift2"/>
      </w:pPr>
      <w:bookmarkStart w:id="19" w:name="_Toc350260668"/>
      <w:r>
        <w:lastRenderedPageBreak/>
        <w:t>Arbeitsjournal</w:t>
      </w:r>
      <w:bookmarkEnd w:id="19"/>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t>Arbeitstag 1, 05.03.12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EA378F">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beginnen und beenden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065CF7">
              <w:rPr>
                <w:b/>
                <w:sz w:val="22"/>
                <w:szCs w:val="22"/>
                <w:lang w:val="de-DE"/>
              </w:rPr>
              <w:t>Erreicht</w:t>
            </w:r>
            <w:r w:rsidRPr="00EA378F">
              <w:rPr>
                <w:sz w:val="22"/>
                <w:szCs w:val="22"/>
                <w:lang w:val="de-DE"/>
              </w:rPr>
              <w:t>:</w:t>
            </w:r>
          </w:p>
          <w:p w:rsidR="00310336"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Zeitplan erstellt</w:t>
            </w:r>
          </w:p>
          <w:p w:rsidR="00310336" w:rsidRPr="00EA378F" w:rsidRDefault="00310336"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 unterlagen erarbeitet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EA378F">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08:30-12:00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12:30-17:00</w:t>
            </w:r>
          </w:p>
          <w:p w:rsidR="003E5622" w:rsidRDefault="003E5622" w:rsidP="003E5622">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lang w:val="de-DE"/>
              </w:rPr>
            </w:pPr>
            <w:r>
              <w:rPr>
                <w:lang w:val="de-DE"/>
              </w:rPr>
              <w:t>17:00-17:30</w:t>
            </w:r>
          </w:p>
          <w:p w:rsidR="00EA378F" w:rsidRPr="00EA378F" w:rsidRDefault="00EA378F" w:rsidP="00EA378F">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Arbeitsschritte/Teilschritte</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Zeitplan erstellen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Evaluation erstellen</w:t>
            </w:r>
          </w:p>
          <w:p w:rsidR="003E5622" w:rsidRPr="00065CF7"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Arbeitsjournal erstellen &amp; nachtragen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3E5622"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3E5622" w:rsidP="003E5622">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17:30</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12:00</w:t>
            </w:r>
          </w:p>
          <w:p w:rsidR="000B5B55" w:rsidRDefault="000B5B55" w:rsidP="000B5B55">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lang w:val="de-DE"/>
              </w:rPr>
            </w:pPr>
            <w:r>
              <w:rPr>
                <w:lang w:val="de-DE"/>
              </w:rPr>
              <w:t>05.03 17:00</w:t>
            </w:r>
          </w:p>
          <w:p w:rsidR="003E5622" w:rsidRPr="00EA378F" w:rsidRDefault="000B5B55" w:rsidP="00A76668">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Pr>
                <w:lang w:val="de-DE"/>
              </w:rPr>
              <w:t>05.03 17:</w:t>
            </w:r>
            <w:r w:rsidR="00A76668">
              <w:rPr>
                <w:lang w:val="de-DE"/>
              </w:rPr>
              <w:t>25</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r w:rsidR="000B5B55">
              <w:rPr>
                <w:sz w:val="22"/>
                <w:szCs w:val="22"/>
                <w:lang w:val="de-DE"/>
              </w:rPr>
              <w:t xml:space="preserve"> Am ersten Tag lief alles wie geplant, ich konnte genug Zeit in </w:t>
            </w:r>
            <w:r w:rsidR="00FA062D">
              <w:rPr>
                <w:sz w:val="22"/>
                <w:szCs w:val="22"/>
                <w:lang w:val="de-DE"/>
              </w:rPr>
              <w:t xml:space="preserve">den Zeitplan und </w:t>
            </w:r>
            <w:r w:rsidR="000B5B55">
              <w:rPr>
                <w:sz w:val="22"/>
                <w:szCs w:val="22"/>
                <w:lang w:val="de-DE"/>
              </w:rPr>
              <w:t>die Evaluation s</w:t>
            </w:r>
            <w:r w:rsidR="00FA062D">
              <w:rPr>
                <w:sz w:val="22"/>
                <w:szCs w:val="22"/>
                <w:lang w:val="de-DE"/>
              </w:rPr>
              <w:t>tecken, damit ich einen guten Zeitplan und richtige Argumente für die Auswahl der Software habe.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r w:rsidR="00FA062D">
              <w:rPr>
                <w:sz w:val="22"/>
                <w:szCs w:val="22"/>
                <w:lang w:val="de-DE"/>
              </w:rPr>
              <w:t xml:space="preserve"> Alles verlief wie geplant.</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r w:rsidR="00FA062D">
              <w:rPr>
                <w:sz w:val="22"/>
                <w:szCs w:val="22"/>
                <w:lang w:val="de-DE"/>
              </w:rPr>
              <w:t xml:space="preserve"> Probleme Traten heute </w:t>
            </w:r>
            <w:r w:rsidR="00622A1D">
              <w:rPr>
                <w:sz w:val="22"/>
                <w:szCs w:val="22"/>
                <w:lang w:val="de-DE"/>
              </w:rPr>
              <w:t>keine</w:t>
            </w:r>
            <w:r w:rsidR="00FA062D">
              <w:rPr>
                <w:sz w:val="22"/>
                <w:szCs w:val="22"/>
                <w:lang w:val="de-DE"/>
              </w:rPr>
              <w:t xml:space="preserve"> 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622A1D"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r w:rsidRPr="00622A1D">
              <w:rPr>
                <w:sz w:val="22"/>
                <w:szCs w:val="22"/>
                <w:lang w:val="de-CH"/>
              </w:rPr>
              <w:t>Morgen</w:t>
            </w:r>
            <w:r>
              <w:rPr>
                <w:sz w:val="22"/>
                <w:szCs w:val="22"/>
              </w:rPr>
              <w:t xml:space="preserve"> </w:t>
            </w:r>
            <w:r w:rsidRPr="00622A1D">
              <w:rPr>
                <w:sz w:val="22"/>
                <w:szCs w:val="22"/>
                <w:lang w:val="de-CH"/>
              </w:rPr>
              <w:t>werde</w:t>
            </w:r>
            <w:r>
              <w:rPr>
                <w:sz w:val="22"/>
                <w:szCs w:val="22"/>
              </w:rPr>
              <w:t xml:space="preserve"> </w:t>
            </w:r>
            <w:r w:rsidRPr="00622A1D">
              <w:rPr>
                <w:sz w:val="22"/>
                <w:szCs w:val="22"/>
                <w:lang w:val="de-CH"/>
              </w:rPr>
              <w:t>ich</w:t>
            </w:r>
            <w:r>
              <w:rPr>
                <w:sz w:val="22"/>
                <w:szCs w:val="22"/>
              </w:rPr>
              <w:t xml:space="preserve"> </w:t>
            </w:r>
            <w:r w:rsidRPr="00622A1D">
              <w:rPr>
                <w:sz w:val="22"/>
                <w:szCs w:val="22"/>
                <w:lang w:val="de-CH"/>
              </w:rPr>
              <w:t>mein</w:t>
            </w:r>
            <w:r>
              <w:rPr>
                <w:sz w:val="22"/>
                <w:szCs w:val="22"/>
              </w:rPr>
              <w:t xml:space="preserve"> </w:t>
            </w:r>
            <w:r w:rsidRPr="00622A1D">
              <w:rPr>
                <w:sz w:val="22"/>
                <w:szCs w:val="22"/>
                <w:lang w:val="de-CH"/>
              </w:rPr>
              <w:t>Ergebnis</w:t>
            </w:r>
            <w:r>
              <w:rPr>
                <w:sz w:val="22"/>
                <w:szCs w:val="22"/>
              </w:rPr>
              <w:t xml:space="preserve"> der Evaluation </w:t>
            </w:r>
            <w:r w:rsidRPr="00622A1D">
              <w:rPr>
                <w:sz w:val="22"/>
                <w:szCs w:val="22"/>
                <w:lang w:val="de-CH"/>
              </w:rPr>
              <w:t>dem</w:t>
            </w:r>
            <w:r>
              <w:rPr>
                <w:sz w:val="22"/>
                <w:szCs w:val="22"/>
              </w:rPr>
              <w:t xml:space="preserve"> </w:t>
            </w:r>
            <w:r w:rsidRPr="00622A1D">
              <w:rPr>
                <w:sz w:val="22"/>
                <w:szCs w:val="22"/>
                <w:lang w:val="de-CH"/>
              </w:rPr>
              <w:t>Teamleiter</w:t>
            </w:r>
            <w:r>
              <w:rPr>
                <w:sz w:val="22"/>
                <w:szCs w:val="22"/>
              </w:rPr>
              <w:t xml:space="preserve"> </w:t>
            </w:r>
            <w:r w:rsidRPr="00622A1D">
              <w:rPr>
                <w:sz w:val="22"/>
                <w:szCs w:val="22"/>
                <w:lang w:val="de-CH"/>
              </w:rPr>
              <w:t>Präsentieren</w:t>
            </w:r>
            <w:r>
              <w:rPr>
                <w:sz w:val="22"/>
                <w:szCs w:val="22"/>
              </w:rPr>
              <w:t xml:space="preserve"> und </w:t>
            </w:r>
            <w:r w:rsidRPr="00622A1D">
              <w:rPr>
                <w:sz w:val="22"/>
                <w:szCs w:val="22"/>
                <w:lang w:val="de-CH"/>
              </w:rPr>
              <w:t>mit</w:t>
            </w:r>
            <w:r>
              <w:rPr>
                <w:sz w:val="22"/>
                <w:szCs w:val="22"/>
              </w:rPr>
              <w:t xml:space="preserve"> </w:t>
            </w:r>
            <w:r w:rsidRPr="00622A1D">
              <w:rPr>
                <w:sz w:val="22"/>
                <w:szCs w:val="22"/>
                <w:lang w:val="de-CH"/>
              </w:rPr>
              <w:t>ihm</w:t>
            </w:r>
            <w:r>
              <w:rPr>
                <w:sz w:val="22"/>
                <w:szCs w:val="22"/>
              </w:rPr>
              <w:t xml:space="preserve"> </w:t>
            </w:r>
            <w:r w:rsidRPr="00622A1D">
              <w:rPr>
                <w:sz w:val="22"/>
                <w:szCs w:val="22"/>
                <w:lang w:val="de-CH"/>
              </w:rPr>
              <w:t>entscheiden</w:t>
            </w:r>
            <w:r>
              <w:rPr>
                <w:sz w:val="22"/>
                <w:szCs w:val="22"/>
              </w:rPr>
              <w:t xml:space="preserve">, </w:t>
            </w:r>
            <w:r w:rsidRPr="00622A1D">
              <w:rPr>
                <w:sz w:val="22"/>
                <w:szCs w:val="22"/>
                <w:lang w:val="de-CH"/>
              </w:rPr>
              <w:t>welche</w:t>
            </w:r>
            <w:r>
              <w:rPr>
                <w:sz w:val="22"/>
                <w:szCs w:val="22"/>
              </w:rPr>
              <w:t xml:space="preserve"> Software </w:t>
            </w:r>
            <w:r w:rsidRPr="00622A1D">
              <w:rPr>
                <w:sz w:val="22"/>
                <w:szCs w:val="22"/>
                <w:lang w:val="de-CH"/>
              </w:rPr>
              <w:t>eingesetzt</w:t>
            </w:r>
            <w:r>
              <w:rPr>
                <w:sz w:val="22"/>
                <w:szCs w:val="22"/>
              </w:rPr>
              <w:t xml:space="preserve"> </w:t>
            </w:r>
            <w:r w:rsidRPr="00622A1D">
              <w:rPr>
                <w:sz w:val="22"/>
                <w:szCs w:val="22"/>
                <w:lang w:val="de-CH"/>
              </w:rPr>
              <w:t>wird</w:t>
            </w:r>
            <w:r>
              <w:rPr>
                <w:sz w:val="22"/>
                <w:szCs w:val="22"/>
              </w:rPr>
              <w:t>.</w:t>
            </w: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EA378F">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2, 06.03.12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dem Experten</w:t>
            </w:r>
          </w:p>
          <w:p w:rsidR="00E2177C"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präsentieren</w:t>
            </w:r>
          </w:p>
          <w:p w:rsidR="00E2177C" w:rsidRPr="00EA378F" w:rsidRDefault="00E2177C"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erarbeiten</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2177C"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07:30-08:00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08:00-08:45</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08:45-09:10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09:10-09:50</w:t>
            </w:r>
          </w:p>
          <w:p w:rsidR="00F33F4B"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09:50-12:00</w:t>
            </w:r>
          </w:p>
          <w:p w:rsidR="00F33F4B" w:rsidRPr="00EA378F" w:rsidRDefault="00F33F4B"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r>
              <w:rPr>
                <w:sz w:val="22"/>
                <w:szCs w:val="22"/>
              </w:rPr>
              <w:t>12:30-16:30</w:t>
            </w: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Auf Expertengespräch vorbereitet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Gespräch mit Expert</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Vorbereitung auf 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Evaluationspräsentation</w:t>
            </w:r>
          </w:p>
          <w:p w:rsid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Evaluation Nachbesprechung</w:t>
            </w:r>
          </w:p>
          <w:p w:rsidR="00F33F4B" w:rsidRPr="00F33F4B" w:rsidRDefault="00F33F4B" w:rsidP="00F33F4B">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Konzept erstellen</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F33F4B">
              <w:rPr>
                <w:sz w:val="22"/>
                <w:szCs w:val="22"/>
                <w:lang w:val="de-DE"/>
              </w:rPr>
              <w:t>08:00</w:t>
            </w:r>
            <w:r>
              <w:rPr>
                <w:sz w:val="22"/>
                <w:szCs w:val="22"/>
                <w:lang w:val="de-DE"/>
              </w:rPr>
              <w:t>-09:00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EA378F"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8:00-08:45</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09:00-10:00</w:t>
            </w:r>
          </w:p>
          <w:p w:rsid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10:00-12:00</w:t>
            </w:r>
          </w:p>
          <w:p w:rsidR="00F33F4B" w:rsidRPr="00F33F4B" w:rsidRDefault="00F33F4B"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Pr>
                <w:sz w:val="22"/>
                <w:szCs w:val="22"/>
                <w:lang w:val="de-DE"/>
              </w:rPr>
              <w:t>16:30</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sidP="00921E7D"/>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3, </w:t>
            </w:r>
            <w:r w:rsidR="00065CF7">
              <w:rPr>
                <w:color w:val="004080"/>
                <w:lang w:val="de-DE"/>
              </w:rPr>
              <w:t>11</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4, </w:t>
            </w:r>
            <w:r w:rsidR="00065CF7">
              <w:rPr>
                <w:color w:val="004080"/>
                <w:lang w:val="de-DE"/>
              </w:rPr>
              <w:t>12</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5, </w:t>
            </w:r>
            <w:r w:rsidR="00065CF7">
              <w:rPr>
                <w:color w:val="004080"/>
                <w:lang w:val="de-DE"/>
              </w:rPr>
              <w:t>13</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6, </w:t>
            </w:r>
            <w:r w:rsidR="00065CF7">
              <w:rPr>
                <w:color w:val="004080"/>
                <w:lang w:val="de-DE"/>
              </w:rPr>
              <w:t>18</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7, </w:t>
            </w:r>
            <w:r w:rsidR="00065CF7">
              <w:rPr>
                <w:color w:val="004080"/>
                <w:lang w:val="de-DE"/>
              </w:rPr>
              <w:t>19</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EA378F" w:rsidRPr="00EA378F" w:rsidRDefault="00EA378F"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 xml:space="preserve">Arbeitstag 8, </w:t>
            </w:r>
            <w:r w:rsidR="00065CF7">
              <w:rPr>
                <w:color w:val="004080"/>
                <w:lang w:val="de-DE"/>
              </w:rPr>
              <w:t>20</w:t>
            </w:r>
            <w:r>
              <w:rPr>
                <w:color w:val="004080"/>
                <w:lang w:val="de-DE"/>
              </w:rPr>
              <w:t>.03.12</w:t>
            </w:r>
          </w:p>
        </w:tc>
      </w:tr>
      <w:tr w:rsidR="00EA378F"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EA378F" w:rsidRPr="00EA378F" w:rsidRDefault="00EA378F"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EA378F"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EA378F"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362160"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EA378F" w:rsidRPr="00EA378F" w:rsidRDefault="00EA378F"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065CF7"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EA378F"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EA378F"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EA378F" w:rsidRPr="00EA378F" w:rsidRDefault="00EA378F"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EA378F" w:rsidRDefault="00EA378F">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9, 25.03.12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065CF7" w:rsidRDefault="00065CF7">
      <w:r>
        <w:br w:type="page"/>
      </w:r>
    </w:p>
    <w:tbl>
      <w:tblPr>
        <w:tblW w:w="0" w:type="auto"/>
        <w:tblInd w:w="100" w:type="dxa"/>
        <w:shd w:val="clear" w:color="auto" w:fill="FFFFFF"/>
        <w:tblLayout w:type="fixed"/>
        <w:tblLook w:val="0000" w:firstRow="0" w:lastRow="0" w:firstColumn="0" w:lastColumn="0" w:noHBand="0" w:noVBand="0"/>
      </w:tblPr>
      <w:tblGrid>
        <w:gridCol w:w="1574"/>
        <w:gridCol w:w="4980"/>
        <w:gridCol w:w="2337"/>
        <w:gridCol w:w="2706"/>
        <w:gridCol w:w="2903"/>
      </w:tblGrid>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99CCFF"/>
            <w:tcMar>
              <w:top w:w="100" w:type="dxa"/>
              <w:left w:w="100" w:type="dxa"/>
              <w:bottom w:w="100" w:type="dxa"/>
              <w:right w:w="100" w:type="dxa"/>
            </w:tcMar>
            <w:vAlign w:val="center"/>
          </w:tcPr>
          <w:p w:rsidR="00065CF7" w:rsidRPr="00EA378F" w:rsidRDefault="00065CF7" w:rsidP="00065CF7">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jc w:val="center"/>
              <w:rPr>
                <w:color w:val="004080"/>
                <w:sz w:val="22"/>
                <w:szCs w:val="22"/>
                <w:lang w:val="de-DE"/>
              </w:rPr>
            </w:pPr>
            <w:r>
              <w:rPr>
                <w:color w:val="004080"/>
                <w:lang w:val="de-DE"/>
              </w:rPr>
              <w:lastRenderedPageBreak/>
              <w:t>Arbeitstag 10, 26.03.12</w:t>
            </w:r>
          </w:p>
        </w:tc>
      </w:tr>
      <w:tr w:rsidR="00065CF7" w:rsidTr="00022E64">
        <w:trPr>
          <w:cantSplit/>
          <w:trHeight w:val="454"/>
          <w:tblHeader/>
        </w:trPr>
        <w:tc>
          <w:tcPr>
            <w:tcW w:w="14500" w:type="dxa"/>
            <w:gridSpan w:val="5"/>
            <w:tcBorders>
              <w:top w:val="none" w:sz="8" w:space="0" w:color="000000"/>
              <w:left w:val="none" w:sz="8" w:space="0" w:color="000000"/>
              <w:bottom w:val="none" w:sz="8" w:space="0" w:color="000000"/>
              <w:right w:val="none" w:sz="8" w:space="0" w:color="000000"/>
            </w:tcBorders>
            <w:shd w:val="clear" w:color="auto" w:fill="C0EDFE"/>
            <w:tcMar>
              <w:top w:w="100" w:type="dxa"/>
              <w:left w:w="100" w:type="dxa"/>
              <w:bottom w:w="100" w:type="dxa"/>
              <w:right w:w="100" w:type="dxa"/>
            </w:tcMar>
            <w:vAlign w:val="center"/>
          </w:tcPr>
          <w:p w:rsidR="00065CF7" w:rsidRPr="00EA378F" w:rsidRDefault="00065CF7" w:rsidP="00022E64">
            <w:pPr>
              <w:pStyle w:val="Sub-heading"/>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color w:val="002939"/>
                <w:sz w:val="22"/>
                <w:szCs w:val="22"/>
                <w:lang w:val="de-DE"/>
              </w:rPr>
            </w:pPr>
            <w:r>
              <w:rPr>
                <w:color w:val="002939"/>
                <w:lang w:val="de-DE"/>
              </w:rPr>
              <w:t>Tagesplanung</w:t>
            </w:r>
          </w:p>
        </w:tc>
      </w:tr>
      <w:tr w:rsidR="00065CF7" w:rsidTr="00022E64">
        <w:trPr>
          <w:cantSplit/>
          <w:trHeight w:val="1364"/>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lang w:val="de-DE"/>
              </w:rPr>
            </w:pPr>
            <w:r w:rsidRPr="00362160">
              <w:rPr>
                <w:b/>
                <w:lang w:val="de-DE"/>
              </w:rPr>
              <w:t>Tagesziele: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Erreicht:</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Arbeitsjournal</w:t>
            </w:r>
          </w:p>
        </w:tc>
        <w:tc>
          <w:tcPr>
            <w:tcW w:w="5608" w:type="dxa"/>
            <w:gridSpan w:val="2"/>
            <w:tcBorders>
              <w:top w:val="none" w:sz="8" w:space="0" w:color="000000"/>
              <w:left w:val="none" w:sz="8" w:space="0" w:color="000000"/>
              <w:bottom w:val="none" w:sz="8" w:space="0" w:color="000000"/>
              <w:right w:val="none" w:sz="8" w:space="0" w:color="000000"/>
            </w:tcBorders>
            <w:shd w:val="clear" w:color="auto" w:fill="C2E5A6"/>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2B4714"/>
                <w:sz w:val="22"/>
                <w:szCs w:val="22"/>
                <w:lang w:val="de-DE"/>
              </w:rPr>
            </w:pPr>
            <w:r w:rsidRPr="00EA378F">
              <w:rPr>
                <w:b/>
                <w:color w:val="2B4714"/>
                <w:sz w:val="22"/>
                <w:szCs w:val="22"/>
                <w:lang w:val="de-DE"/>
              </w:rPr>
              <w:t>Realisierung</w:t>
            </w:r>
          </w:p>
        </w:tc>
      </w:tr>
      <w:tr w:rsidR="00065CF7" w:rsidTr="00022E64">
        <w:trPr>
          <w:cantSplit/>
          <w:trHeight w:val="1835"/>
        </w:trPr>
        <w:tc>
          <w:tcPr>
            <w:tcW w:w="1574"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362160"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b/>
                <w:lang w:val="de-DE"/>
              </w:rPr>
            </w:pPr>
            <w:r w:rsidRPr="00362160">
              <w:rPr>
                <w:b/>
                <w:lang w:val="de-DE"/>
              </w:rPr>
              <w:t>Zeit:</w:t>
            </w:r>
          </w:p>
          <w:p w:rsidR="00065CF7" w:rsidRPr="00EA378F" w:rsidRDefault="00065CF7" w:rsidP="00022E64">
            <w:pPr>
              <w:pStyle w:val="Body"/>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s>
              <w:rPr>
                <w:sz w:val="22"/>
                <w:szCs w:val="22"/>
              </w:rPr>
            </w:pPr>
          </w:p>
        </w:tc>
        <w:tc>
          <w:tcPr>
            <w:tcW w:w="4980"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Arbeitsschritte/Teilschritte</w:t>
            </w:r>
          </w:p>
        </w:tc>
        <w:tc>
          <w:tcPr>
            <w:tcW w:w="233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065CF7"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065CF7">
              <w:rPr>
                <w:b/>
                <w:sz w:val="22"/>
                <w:szCs w:val="22"/>
                <w:lang w:val="de-DE"/>
              </w:rPr>
              <w:t>Zuständigkeit:</w:t>
            </w:r>
          </w:p>
        </w:tc>
        <w:tc>
          <w:tcPr>
            <w:tcW w:w="2706"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Soll-Termin:</w:t>
            </w:r>
          </w:p>
        </w:tc>
        <w:tc>
          <w:tcPr>
            <w:tcW w:w="2901" w:type="dxa"/>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sz w:val="22"/>
                <w:szCs w:val="22"/>
                <w:lang w:val="de-DE"/>
              </w:rPr>
            </w:pPr>
            <w:r w:rsidRPr="00EA378F">
              <w:rPr>
                <w:b/>
                <w:sz w:val="22"/>
                <w:szCs w:val="22"/>
                <w:lang w:val="de-DE"/>
              </w:rPr>
              <w:t>Ist-Termin:</w:t>
            </w:r>
          </w:p>
        </w:tc>
      </w:tr>
      <w:tr w:rsidR="00065CF7" w:rsidTr="00022E64">
        <w:trPr>
          <w:cantSplit/>
          <w:trHeight w:val="454"/>
        </w:trPr>
        <w:tc>
          <w:tcPr>
            <w:tcW w:w="8891" w:type="dxa"/>
            <w:gridSpan w:val="3"/>
            <w:tcBorders>
              <w:top w:val="none" w:sz="8" w:space="0" w:color="000000"/>
              <w:left w:val="none" w:sz="8" w:space="0" w:color="000000"/>
              <w:bottom w:val="none" w:sz="8" w:space="0" w:color="000000"/>
              <w:right w:val="none" w:sz="8" w:space="0" w:color="000000"/>
            </w:tcBorders>
            <w:shd w:val="clear" w:color="auto" w:fill="FFEFC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663900"/>
                <w:sz w:val="22"/>
                <w:szCs w:val="22"/>
                <w:lang w:val="de-DE"/>
              </w:rPr>
            </w:pPr>
            <w:r w:rsidRPr="00EA378F">
              <w:rPr>
                <w:b/>
                <w:color w:val="663900"/>
                <w:sz w:val="22"/>
                <w:szCs w:val="22"/>
                <w:lang w:val="de-DE"/>
              </w:rPr>
              <w:t>Reflexion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CAB"/>
            <w:tcMar>
              <w:top w:w="100" w:type="dxa"/>
              <w:left w:w="100" w:type="dxa"/>
              <w:bottom w:w="100" w:type="dxa"/>
              <w:right w:w="100" w:type="dxa"/>
            </w:tcMar>
            <w:vAlign w:val="cente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b/>
                <w:color w:val="535000"/>
                <w:sz w:val="22"/>
                <w:szCs w:val="22"/>
                <w:lang w:val="de-DE"/>
              </w:rPr>
            </w:pPr>
            <w:r>
              <w:rPr>
                <w:b/>
                <w:color w:val="535000"/>
                <w:lang w:val="de-DE"/>
              </w:rPr>
              <w:t>Planung für den nächsten Tag</w:t>
            </w:r>
          </w:p>
        </w:tc>
      </w:tr>
      <w:tr w:rsidR="00065CF7" w:rsidTr="00022E64">
        <w:trPr>
          <w:cantSplit/>
          <w:trHeight w:val="1365"/>
        </w:trPr>
        <w:tc>
          <w:tcPr>
            <w:tcW w:w="8891" w:type="dxa"/>
            <w:gridSpan w:val="3"/>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Allgemeine Zusammenfassung:</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Verlauf:</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Probleme:</w:t>
            </w:r>
          </w:p>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lang w:val="de-DE"/>
              </w:rPr>
            </w:pPr>
            <w:r w:rsidRPr="00EA378F">
              <w:rPr>
                <w:sz w:val="22"/>
                <w:szCs w:val="22"/>
                <w:lang w:val="de-DE"/>
              </w:rPr>
              <w:t>Lösungen:</w:t>
            </w:r>
          </w:p>
        </w:tc>
        <w:tc>
          <w:tcPr>
            <w:tcW w:w="5608" w:type="dxa"/>
            <w:gridSpan w:val="2"/>
            <w:tcBorders>
              <w:top w:val="none" w:sz="8" w:space="0" w:color="000000"/>
              <w:left w:val="none" w:sz="8" w:space="0" w:color="000000"/>
              <w:bottom w:val="none" w:sz="8" w:space="0" w:color="000000"/>
              <w:right w:val="none" w:sz="8" w:space="0" w:color="000000"/>
            </w:tcBorders>
            <w:shd w:val="clear" w:color="auto" w:fill="FFFFFF"/>
            <w:tcMar>
              <w:top w:w="100" w:type="dxa"/>
              <w:left w:w="100" w:type="dxa"/>
              <w:bottom w:w="100" w:type="dxa"/>
              <w:right w:w="100" w:type="dxa"/>
            </w:tcMar>
          </w:tcPr>
          <w:p w:rsidR="00065CF7" w:rsidRPr="00EA378F" w:rsidRDefault="00065CF7" w:rsidP="00022E64">
            <w:pPr>
              <w:pStyle w:val="Body"/>
              <w:tabs>
                <w:tab w:val="left" w:pos="-31680"/>
                <w:tab w:val="left" w:pos="-31520"/>
                <w:tab w:val="left" w:pos="-30812"/>
                <w:tab w:val="left" w:pos="-30103"/>
                <w:tab w:val="left" w:pos="-29394"/>
                <w:tab w:val="left" w:pos="-28686"/>
                <w:tab w:val="left" w:pos="-27977"/>
                <w:tab w:val="left" w:pos="-27268"/>
                <w:tab w:val="left" w:pos="-26560"/>
                <w:tab w:val="left" w:pos="-25851"/>
                <w:tab w:val="left" w:pos="-25142"/>
                <w:tab w:val="left" w:pos="-24434"/>
                <w:tab w:val="left" w:pos="-23725"/>
                <w:tab w:val="left" w:pos="-23016"/>
                <w:tab w:val="left" w:pos="-22308"/>
                <w:tab w:val="left" w:pos="-21599"/>
                <w:tab w:val="left" w:pos="-20890"/>
                <w:tab w:val="left" w:pos="-20182"/>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 w:val="left" w:pos="9921"/>
                <w:tab w:val="left" w:pos="10630"/>
                <w:tab w:val="left" w:pos="11339"/>
                <w:tab w:val="left" w:pos="12047"/>
                <w:tab w:val="left" w:pos="12756"/>
                <w:tab w:val="left" w:pos="13465"/>
                <w:tab w:val="left" w:pos="14173"/>
                <w:tab w:val="left" w:pos="14882"/>
                <w:tab w:val="left" w:pos="15591"/>
                <w:tab w:val="left" w:pos="16299"/>
                <w:tab w:val="left" w:pos="17008"/>
                <w:tab w:val="left" w:pos="17717"/>
                <w:tab w:val="left" w:pos="18425"/>
                <w:tab w:val="left" w:pos="19134"/>
                <w:tab w:val="left" w:pos="19843"/>
                <w:tab w:val="left" w:pos="20551"/>
                <w:tab w:val="left" w:pos="21260"/>
                <w:tab w:val="left" w:pos="21969"/>
                <w:tab w:val="left" w:pos="22677"/>
                <w:tab w:val="left" w:pos="23386"/>
                <w:tab w:val="left" w:pos="24094"/>
                <w:tab w:val="left" w:pos="24803"/>
                <w:tab w:val="left" w:pos="25512"/>
                <w:tab w:val="left" w:pos="26220"/>
                <w:tab w:val="left" w:pos="26929"/>
                <w:tab w:val="left" w:pos="27638"/>
                <w:tab w:val="left" w:pos="28346"/>
                <w:tab w:val="left" w:pos="29055"/>
                <w:tab w:val="left" w:pos="29764"/>
                <w:tab w:val="left" w:pos="30472"/>
                <w:tab w:val="left" w:pos="31181"/>
                <w:tab w:val="left" w:pos="31680"/>
                <w:tab w:val="left" w:pos="31680"/>
              </w:tabs>
              <w:rPr>
                <w:sz w:val="22"/>
                <w:szCs w:val="22"/>
              </w:rPr>
            </w:pPr>
          </w:p>
        </w:tc>
      </w:tr>
    </w:tbl>
    <w:p w:rsidR="00921E7D" w:rsidRDefault="00921E7D" w:rsidP="00921E7D"/>
    <w:p w:rsidR="00921E7D" w:rsidRDefault="00921E7D" w:rsidP="00921E7D"/>
    <w:p w:rsidR="00921E7D" w:rsidRPr="00921E7D" w:rsidRDefault="00921E7D" w:rsidP="00921E7D">
      <w:pPr>
        <w:sectPr w:rsidR="00921E7D" w:rsidRPr="00921E7D" w:rsidSect="00921E7D">
          <w:pgSz w:w="16838" w:h="11906" w:orient="landscape"/>
          <w:pgMar w:top="1417" w:right="1417" w:bottom="1417" w:left="1134" w:header="708" w:footer="708" w:gutter="0"/>
          <w:cols w:space="708"/>
          <w:titlePg/>
          <w:docGrid w:linePitch="360"/>
        </w:sectPr>
      </w:pPr>
    </w:p>
    <w:p w:rsidR="003D7D57" w:rsidRDefault="00EF1D2D" w:rsidP="003D7D57">
      <w:pPr>
        <w:pStyle w:val="berschrift1"/>
      </w:pPr>
      <w:bookmarkStart w:id="20" w:name="_Toc350260669"/>
      <w:r>
        <w:lastRenderedPageBreak/>
        <w:t>Teil</w:t>
      </w:r>
      <w:r w:rsidR="003D7D57">
        <w:t xml:space="preserve"> 2</w:t>
      </w:r>
      <w:bookmarkEnd w:id="20"/>
    </w:p>
    <w:p w:rsidR="003D7D57" w:rsidRDefault="003D7D57">
      <w:r>
        <w:br w:type="page"/>
      </w:r>
    </w:p>
    <w:p w:rsidR="000169E1" w:rsidRPr="003D7D57" w:rsidRDefault="000169E1" w:rsidP="003D7D57">
      <w:pPr>
        <w:rPr>
          <w:rFonts w:asciiTheme="majorHAnsi" w:eastAsiaTheme="majorEastAsia" w:hAnsiTheme="majorHAnsi" w:cstheme="majorBidi"/>
          <w:b/>
          <w:bCs/>
          <w:color w:val="365F91" w:themeColor="accent1" w:themeShade="BF"/>
          <w:sz w:val="28"/>
          <w:szCs w:val="28"/>
        </w:rPr>
      </w:pPr>
    </w:p>
    <w:p w:rsidR="00EF1D2D" w:rsidRDefault="00EF1D2D" w:rsidP="00EF1D2D">
      <w:pPr>
        <w:pStyle w:val="berschrift2"/>
      </w:pPr>
      <w:bookmarkStart w:id="21" w:name="_Toc350260670"/>
      <w:r>
        <w:t>Management Summary</w:t>
      </w:r>
      <w:bookmarkEnd w:id="21"/>
    </w:p>
    <w:p w:rsidR="00EF1D2D" w:rsidRDefault="00EF1D2D" w:rsidP="00EF1D2D">
      <w:pPr>
        <w:pStyle w:val="berschrift3"/>
      </w:pPr>
      <w:bookmarkStart w:id="22" w:name="_Toc350260671"/>
      <w:r>
        <w:t>Ausgangssituation</w:t>
      </w:r>
      <w:bookmarkEnd w:id="22"/>
    </w:p>
    <w:p w:rsidR="00EF1D2D" w:rsidRPr="00405EDB" w:rsidRDefault="00C00323" w:rsidP="00EF1D2D">
      <w:r>
        <w:t>Wir, die Zürcher Hochschule der Künste, brauchen ein Tool, das unseren Mitarbeitenden erlaubt grosse Daten zu versenden. Dies funktioniert im Moment nur mit grossem Aufwand und ist nicht sehr beliebt bei den Mitarbeitenden.</w:t>
      </w:r>
    </w:p>
    <w:p w:rsidR="00EF1D2D" w:rsidRDefault="00EF1D2D" w:rsidP="00EF1D2D">
      <w:pPr>
        <w:pStyle w:val="berschrift3"/>
      </w:pPr>
      <w:bookmarkStart w:id="23" w:name="_Toc350260672"/>
      <w:r>
        <w:t>Umsetzung</w:t>
      </w:r>
      <w:bookmarkEnd w:id="23"/>
    </w:p>
    <w:p w:rsidR="00EF1D2D" w:rsidRDefault="008E3D0C" w:rsidP="00EF1D2D">
      <w:r>
        <w:t xml:space="preserve">Es wird zuerst eine Evaluation gemacht, um die richtige Software zu finden. </w:t>
      </w:r>
      <w:r>
        <w:br/>
        <w:t>Wenn klar ist welche Software eingesetzt wird, werde ich ein Konzept erstellen und dies absegnen lassen und dann mit der Implementierung des Tools beginnen.</w:t>
      </w:r>
      <w:r w:rsidR="0057583B">
        <w:br/>
        <w:t>Am Ende werden noch die Funktionen getestet und Benutzer Dokumentationen erstellt.</w:t>
      </w:r>
    </w:p>
    <w:p w:rsidR="00EF1D2D" w:rsidRDefault="00EF1D2D" w:rsidP="00EF1D2D">
      <w:pPr>
        <w:pStyle w:val="berschrift3"/>
      </w:pPr>
      <w:bookmarkStart w:id="24" w:name="_Toc350260673"/>
      <w:r>
        <w:t>Erwartetes Ergebnis</w:t>
      </w:r>
      <w:bookmarkEnd w:id="24"/>
    </w:p>
    <w:p w:rsidR="000169E1" w:rsidRDefault="00C00323" w:rsidP="00C00323">
      <w:r>
        <w:t>Ein Tool</w:t>
      </w:r>
      <w:r w:rsidR="00F00982">
        <w:t xml:space="preserve"> soll installiert und konfiguriert w</w:t>
      </w:r>
      <w:r w:rsidR="008E3D0C">
        <w:t>e</w:t>
      </w:r>
      <w:r w:rsidR="00F00982">
        <w:t>rden</w:t>
      </w:r>
      <w:r>
        <w:t>, mit dem unsere Mitarbeitenden grosse Daten versenden können, ohne grossen Aufwand</w:t>
      </w:r>
      <w:r w:rsidR="008E3D0C">
        <w:t xml:space="preserve"> zu betreiben</w:t>
      </w:r>
      <w:r>
        <w:t>. Das Tool soll einfach zu bedienen sein, damit keine grossen Anleitungen von den Mitarbeitenden gelesen werden müssen. Es soll auch möglich sein Daten</w:t>
      </w:r>
      <w:r w:rsidR="00335977">
        <w:t>,</w:t>
      </w:r>
      <w:r>
        <w:t xml:space="preserve"> die eine gewisse </w:t>
      </w:r>
      <w:r w:rsidR="008E3D0C">
        <w:t>Z</w:t>
      </w:r>
      <w:r>
        <w:t>eit gespeichert bleiben</w:t>
      </w:r>
      <w:r w:rsidR="00335977">
        <w:t>,</w:t>
      </w:r>
      <w:r>
        <w:t xml:space="preserve"> an externe Benutzer (nicht </w:t>
      </w:r>
      <w:proofErr w:type="spellStart"/>
      <w:r>
        <w:t>ZHdK</w:t>
      </w:r>
      <w:proofErr w:type="spellEnd"/>
      <w:r>
        <w:t xml:space="preserve"> Mitarbeitende, Dozenten, Studierende) zu senden. Ausserdem soll es auch möglich sein, externen Benutzern das Recht zu geben eine Datei über das Tool zu senden. </w:t>
      </w:r>
    </w:p>
    <w:p w:rsidR="00EF1D2D" w:rsidRDefault="00EF1D2D" w:rsidP="00EF1D2D">
      <w:pPr>
        <w:pStyle w:val="berschrift2"/>
      </w:pPr>
      <w:bookmarkStart w:id="25" w:name="_Toc350260674"/>
      <w:r>
        <w:t>Analysieren</w:t>
      </w:r>
      <w:bookmarkEnd w:id="25"/>
    </w:p>
    <w:p w:rsidR="008E3D0C" w:rsidRPr="008E3D0C" w:rsidRDefault="008E3D0C" w:rsidP="008E3D0C">
      <w:r>
        <w:t>Der Abschnitt Analyse behandelt die Evaluation der Software. Es wird werden verschiedene Möglichkeiten durchgegangen und dann mit dem Teamleiter entschieden welche eingesetzt wird.</w:t>
      </w:r>
    </w:p>
    <w:p w:rsidR="00EF1D2D" w:rsidRDefault="00EF1D2D" w:rsidP="00EF1D2D">
      <w:pPr>
        <w:pStyle w:val="berschrift3"/>
      </w:pPr>
      <w:bookmarkStart w:id="26" w:name="_Toc350260675"/>
      <w:r>
        <w:t>Evaluation</w:t>
      </w:r>
      <w:bookmarkEnd w:id="26"/>
    </w:p>
    <w:p w:rsidR="008B12B0" w:rsidRDefault="008B12B0" w:rsidP="008B12B0">
      <w:r>
        <w:t xml:space="preserve">Weil keine Software explizit genannt wurde mache </w:t>
      </w:r>
      <w:r w:rsidR="00E86957">
        <w:t>wird</w:t>
      </w:r>
      <w:r>
        <w:t xml:space="preserve"> eine Evaluation, die bestimmen soll, welche Software genutzt wird</w:t>
      </w:r>
      <w:r w:rsidR="00E86957">
        <w:t xml:space="preserve"> durchgeführt</w:t>
      </w:r>
      <w:r>
        <w:t xml:space="preserve">. Die Kriterien, </w:t>
      </w:r>
      <w:r w:rsidR="00E86957">
        <w:t>welche</w:t>
      </w:r>
      <w:r>
        <w:t xml:space="preserve"> die Software einhalten muss, </w:t>
      </w:r>
      <w:r w:rsidR="00E86957">
        <w:t>werden aus der Aufgabenstellung entnommen.</w:t>
      </w:r>
      <w:r w:rsidR="00E86957">
        <w:br/>
      </w:r>
      <w:r>
        <w:t xml:space="preserve">Nach dem fertigstellen der Evaluation </w:t>
      </w:r>
      <w:r w:rsidR="00E86957">
        <w:t>wird</w:t>
      </w:r>
      <w:r>
        <w:t xml:space="preserve"> das Ergebnis dem Teamleiter präsentieren und mit ihm zusammen entscheiden</w:t>
      </w:r>
      <w:r w:rsidR="00405B5C">
        <w:t>,</w:t>
      </w:r>
      <w:r>
        <w:t xml:space="preserve"> welche Software eingesetzt wird.</w:t>
      </w:r>
      <w:r>
        <w:br/>
        <w:t xml:space="preserve">Es stehen fünf verschiedene Softwarelösungen zur Evaluation bereit Filesender, </w:t>
      </w:r>
      <w:proofErr w:type="spellStart"/>
      <w:r>
        <w:t>Dropbox</w:t>
      </w:r>
      <w:proofErr w:type="spellEnd"/>
      <w:r>
        <w:t xml:space="preserve">, Teamdrive, </w:t>
      </w:r>
      <w:proofErr w:type="spellStart"/>
      <w:r>
        <w:t>OwnCloud</w:t>
      </w:r>
      <w:proofErr w:type="spellEnd"/>
      <w:r>
        <w:t xml:space="preserve"> und Google Apps.</w:t>
      </w:r>
    </w:p>
    <w:p w:rsidR="006B38E5" w:rsidRDefault="006B38E5">
      <w:r>
        <w:br w:type="page"/>
      </w:r>
    </w:p>
    <w:p w:rsidR="006B38E5" w:rsidRDefault="00E86957" w:rsidP="008B12B0">
      <w:r>
        <w:lastRenderedPageBreak/>
        <w:t>Folgende Kriterien wurden aus dem Text entnommen:</w:t>
      </w:r>
    </w:p>
    <w:p w:rsidR="006B38E5" w:rsidRPr="003D7D57" w:rsidRDefault="006B38E5" w:rsidP="006B38E5">
      <w:pPr>
        <w:tabs>
          <w:tab w:val="left" w:pos="4536"/>
        </w:tabs>
        <w:spacing w:after="0"/>
        <w:rPr>
          <w:b/>
        </w:rPr>
      </w:pPr>
      <w:r w:rsidRPr="003D7D57">
        <w:rPr>
          <w:b/>
        </w:rPr>
        <w:t>User Case</w:t>
      </w:r>
      <w:r w:rsidRPr="003D7D57">
        <w:rPr>
          <w:b/>
        </w:rPr>
        <w:tab/>
      </w:r>
      <w:proofErr w:type="spellStart"/>
      <w:r w:rsidRPr="003D7D57">
        <w:rPr>
          <w:b/>
        </w:rPr>
        <w:t>Usability</w:t>
      </w:r>
      <w:proofErr w:type="spellEnd"/>
    </w:p>
    <w:p w:rsidR="006B38E5" w:rsidRDefault="006B38E5" w:rsidP="006B38E5">
      <w:pPr>
        <w:tabs>
          <w:tab w:val="left" w:pos="4536"/>
        </w:tabs>
        <w:spacing w:after="0"/>
      </w:pPr>
      <w:r>
        <w:t>Daten Bis zu 10 GB versenden</w:t>
      </w:r>
      <w:r>
        <w:tab/>
        <w:t>Webbrowser Kompatibel</w:t>
      </w:r>
    </w:p>
    <w:p w:rsidR="006B38E5" w:rsidRDefault="006B38E5" w:rsidP="006B38E5">
      <w:pPr>
        <w:tabs>
          <w:tab w:val="left" w:pos="4536"/>
        </w:tabs>
        <w:spacing w:after="0"/>
      </w:pPr>
      <w:r>
        <w:t>AD Anbindung</w:t>
      </w:r>
      <w:r>
        <w:tab/>
        <w:t>kommt ohne Plug-Ins aus</w:t>
      </w:r>
    </w:p>
    <w:p w:rsidR="006B38E5" w:rsidRDefault="006B38E5" w:rsidP="006B38E5">
      <w:pPr>
        <w:tabs>
          <w:tab w:val="left" w:pos="4536"/>
        </w:tabs>
        <w:spacing w:after="0"/>
      </w:pPr>
      <w:r>
        <w:t>Ablaufdatum der Daten</w:t>
      </w:r>
      <w:r>
        <w:tab/>
        <w:t>Selbsterklärend</w:t>
      </w:r>
    </w:p>
    <w:p w:rsidR="006B38E5" w:rsidRDefault="006B38E5" w:rsidP="006B38E5">
      <w:pPr>
        <w:tabs>
          <w:tab w:val="left" w:pos="4536"/>
        </w:tabs>
        <w:spacing w:after="0"/>
      </w:pPr>
      <w:r>
        <w:t>Daten an externe Kunden Senden</w:t>
      </w:r>
      <w:r>
        <w:tab/>
        <w:t>Kommunikation über Email</w:t>
      </w:r>
    </w:p>
    <w:p w:rsidR="006B38E5" w:rsidRDefault="006B38E5" w:rsidP="006B38E5">
      <w:pPr>
        <w:tabs>
          <w:tab w:val="left" w:pos="4536"/>
        </w:tabs>
        <w:spacing w:after="0"/>
      </w:pPr>
      <w:r>
        <w:t>Externe kann Daten hochladen</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Performance</w:t>
      </w:r>
      <w:r w:rsidRPr="003D7D57">
        <w:rPr>
          <w:b/>
        </w:rPr>
        <w:tab/>
        <w:t>Datensicherheit</w:t>
      </w:r>
    </w:p>
    <w:p w:rsidR="006B38E5" w:rsidRDefault="006B38E5" w:rsidP="006B38E5">
      <w:pPr>
        <w:tabs>
          <w:tab w:val="left" w:pos="4536"/>
        </w:tabs>
        <w:spacing w:after="0"/>
      </w:pPr>
      <w:r>
        <w:t>Applikation ist schnell</w:t>
      </w:r>
      <w:r>
        <w:tab/>
        <w:t>Daten liegen bei uns</w:t>
      </w:r>
    </w:p>
    <w:p w:rsidR="006B38E5" w:rsidRDefault="006B38E5" w:rsidP="006B38E5">
      <w:pPr>
        <w:tabs>
          <w:tab w:val="left" w:pos="4536"/>
        </w:tabs>
        <w:spacing w:after="0"/>
      </w:pPr>
      <w:r>
        <w:t>Hochladen soll im Hintergrund möglich sein</w:t>
      </w:r>
      <w:r>
        <w:tab/>
        <w:t xml:space="preserve">Verschlüsselt übertragen oder gespeichert </w:t>
      </w:r>
    </w:p>
    <w:p w:rsidR="006B38E5" w:rsidRDefault="006B38E5" w:rsidP="006B38E5">
      <w:pPr>
        <w:tabs>
          <w:tab w:val="left" w:pos="4536"/>
        </w:tabs>
        <w:spacing w:after="0"/>
      </w:pPr>
    </w:p>
    <w:p w:rsidR="006B38E5" w:rsidRPr="003D7D57" w:rsidRDefault="006B38E5" w:rsidP="006B38E5">
      <w:pPr>
        <w:tabs>
          <w:tab w:val="left" w:pos="4536"/>
        </w:tabs>
        <w:spacing w:after="0"/>
        <w:rPr>
          <w:b/>
        </w:rPr>
      </w:pPr>
      <w:r w:rsidRPr="003D7D57">
        <w:rPr>
          <w:b/>
        </w:rPr>
        <w:t>Betrieb &amp; Nachhaltigkeit</w:t>
      </w:r>
    </w:p>
    <w:p w:rsidR="006B38E5" w:rsidRDefault="006B38E5" w:rsidP="006B38E5">
      <w:pPr>
        <w:tabs>
          <w:tab w:val="left" w:pos="4536"/>
        </w:tabs>
        <w:spacing w:after="0"/>
      </w:pPr>
      <w:r>
        <w:t>Freie Software</w:t>
      </w:r>
      <w:r w:rsidR="003D7D57">
        <w:tab/>
        <w:t>Geringe Wartung</w:t>
      </w:r>
    </w:p>
    <w:p w:rsidR="006B38E5" w:rsidRDefault="006B38E5" w:rsidP="006B38E5">
      <w:pPr>
        <w:tabs>
          <w:tab w:val="left" w:pos="4536"/>
        </w:tabs>
        <w:spacing w:after="0"/>
      </w:pPr>
      <w:r>
        <w:t>Offene Standards</w:t>
      </w:r>
      <w:r w:rsidR="003D7D57">
        <w:tab/>
        <w:t>Kein Extrawissen notwendig</w:t>
      </w:r>
    </w:p>
    <w:p w:rsidR="003D7D57" w:rsidRDefault="006B38E5" w:rsidP="003D7D57">
      <w:pPr>
        <w:tabs>
          <w:tab w:val="left" w:pos="4536"/>
        </w:tabs>
        <w:spacing w:after="0"/>
      </w:pPr>
      <w:r>
        <w:t>Läuft im ITZ mit vorhandenen Servern</w:t>
      </w:r>
      <w:r w:rsidR="003D7D57">
        <w:tab/>
        <w:t>Überwachung möglich</w:t>
      </w:r>
    </w:p>
    <w:p w:rsidR="006B38E5" w:rsidRDefault="006B38E5" w:rsidP="006B38E5">
      <w:pPr>
        <w:tabs>
          <w:tab w:val="left" w:pos="4536"/>
        </w:tabs>
        <w:spacing w:after="0"/>
      </w:pPr>
    </w:p>
    <w:p w:rsidR="006B38E5" w:rsidRDefault="008B12B0" w:rsidP="008B12B0">
      <w:r>
        <w:t xml:space="preserve">Damit </w:t>
      </w:r>
      <w:r w:rsidR="00E86957">
        <w:t>eine gute Einschätzung der Software gemacht werden</w:t>
      </w:r>
      <w:r>
        <w:t xml:space="preserve"> kann, </w:t>
      </w:r>
      <w:r w:rsidR="00E86957">
        <w:t>wird</w:t>
      </w:r>
      <w:r>
        <w:t xml:space="preserve"> eine Präferenzmatrix erstellt, mit der die Gewichtung der verschiedenen </w:t>
      </w:r>
      <w:r w:rsidR="009B686F">
        <w:t>Kriterien</w:t>
      </w:r>
      <w:r>
        <w:t xml:space="preserve"> besser einschätzen kann. </w:t>
      </w:r>
    </w:p>
    <w:p w:rsidR="00587C2D" w:rsidRDefault="00587C2D" w:rsidP="008B12B0">
      <w:r>
        <w:t>[Bild Präferenzmatrix]</w:t>
      </w:r>
    </w:p>
    <w:p w:rsidR="00E86957" w:rsidRDefault="0017663C" w:rsidP="008B12B0">
      <w:r>
        <w:t xml:space="preserve">Beim Betrachten der Präferenzmatrix </w:t>
      </w:r>
      <w:r w:rsidR="006163A6">
        <w:t>scheint es so, als ob</w:t>
      </w:r>
      <w:r>
        <w:t xml:space="preserve"> es einige sehr wichtige Punkte gibt und andere die nicht so wichtig sind. </w:t>
      </w:r>
      <w:r w:rsidR="00603894">
        <w:t xml:space="preserve">Dieser Eindruck entsteht, weil die Präferenzmatrix sehr strikt ist und so wichtige Kriterien schon am Anfang ausscheiden können. Das kann passieren, wenn es ein noch wichtigeres Kriterium daneben stehen hat. </w:t>
      </w:r>
      <w:r w:rsidR="00603894">
        <w:br/>
        <w:t xml:space="preserve">Deswegen </w:t>
      </w:r>
      <w:r w:rsidR="00E86957">
        <w:t xml:space="preserve">wird </w:t>
      </w:r>
      <w:r w:rsidR="00603894">
        <w:t xml:space="preserve">die Präferenzmatrix benutzen, aber in der Präsentation und dem Gespräch mit dem Teamleiter so definieren, dass auch allen wichtigen Kriterien genug Sorge getragen wird. </w:t>
      </w:r>
    </w:p>
    <w:p w:rsidR="00587C2D" w:rsidRDefault="00587C2D" w:rsidP="008B12B0">
      <w:r>
        <w:t>Mit Hilfe der Präferenzmatrix kann eine Evaluationstabelle erstellen</w:t>
      </w:r>
      <w:r w:rsidR="00E86957">
        <w:t xml:space="preserve"> werden</w:t>
      </w:r>
      <w:r>
        <w:t xml:space="preserve">, in der die verschiedenen Anforderungen mit der Gewichtung </w:t>
      </w:r>
      <w:r w:rsidR="00E86957">
        <w:t>dargestellt werden</w:t>
      </w:r>
      <w:r>
        <w:t>. So entsteht eine aussagekräftige Tabelle, die hilft</w:t>
      </w:r>
      <w:r w:rsidR="008D6A4C">
        <w:t>,</w:t>
      </w:r>
      <w:r>
        <w:t xml:space="preserve"> die richtige Software für unsere Anforderungen zu finden.</w:t>
      </w:r>
    </w:p>
    <w:p w:rsidR="00AC625D" w:rsidRDefault="00587C2D" w:rsidP="008B12B0">
      <w:r>
        <w:t>[Bild Evaluationstabelle]</w:t>
      </w:r>
    </w:p>
    <w:p w:rsidR="00123258" w:rsidRDefault="00243204" w:rsidP="008B12B0">
      <w:r>
        <w:t xml:space="preserve">Das Ergebnis der </w:t>
      </w:r>
      <w:r w:rsidR="00123258">
        <w:t xml:space="preserve">Evaluationstabelle </w:t>
      </w:r>
      <w:r>
        <w:t xml:space="preserve">zeigt klar, dass es drei Möglichkeiten gibt die in Frage kommen Filesender (99,4), </w:t>
      </w:r>
      <w:proofErr w:type="spellStart"/>
      <w:r>
        <w:t>OwnCloud</w:t>
      </w:r>
      <w:proofErr w:type="spellEnd"/>
      <w:r>
        <w:t xml:space="preserve"> (98.5) und Teamdrive (95.9). Aber jede der drei Softwares hat spezielle Vor- und Nachteile</w:t>
      </w:r>
      <w:r w:rsidR="00E86957">
        <w:t>,</w:t>
      </w:r>
      <w:r>
        <w:t xml:space="preserve"> die mit dem Teamleiter besprochen werden müssen um abzuklären, welche </w:t>
      </w:r>
      <w:r w:rsidR="00E86957">
        <w:t>verwendet</w:t>
      </w:r>
      <w:r>
        <w:t xml:space="preserve"> wird.</w:t>
      </w:r>
    </w:p>
    <w:p w:rsidR="00E86957" w:rsidRDefault="00E86957" w:rsidP="00E86957">
      <w:pPr>
        <w:pStyle w:val="berschrift4"/>
      </w:pPr>
      <w:r>
        <w:t>Vor- und Nachteile</w:t>
      </w:r>
    </w:p>
    <w:p w:rsidR="00243204" w:rsidRDefault="00E86957" w:rsidP="008B12B0">
      <w:r>
        <w:t xml:space="preserve">Der </w:t>
      </w:r>
      <w:r w:rsidR="00243204" w:rsidRPr="00E86957">
        <w:rPr>
          <w:b/>
        </w:rPr>
        <w:t>Filesender</w:t>
      </w:r>
      <w:r w:rsidR="00243204">
        <w:t xml:space="preserve"> </w:t>
      </w:r>
      <w:r w:rsidR="00E0725A">
        <w:t>kann Daten mit einem Link einfach an interne</w:t>
      </w:r>
      <w:r>
        <w:t>,</w:t>
      </w:r>
      <w:r w:rsidR="00E0725A">
        <w:t xml:space="preserve"> aber auch externe User/Email Adressen versenden. Ausserdem ist es möglich</w:t>
      </w:r>
      <w:r>
        <w:t>,</w:t>
      </w:r>
      <w:r w:rsidR="00E0725A">
        <w:t xml:space="preserve"> </w:t>
      </w:r>
      <w:r w:rsidR="00243204">
        <w:t xml:space="preserve">Externen Usern einen Temporären Account </w:t>
      </w:r>
      <w:r w:rsidR="00E0725A">
        <w:t xml:space="preserve">zu </w:t>
      </w:r>
      <w:r w:rsidR="00243204">
        <w:t>erstellen mit dem der User Daten a</w:t>
      </w:r>
      <w:r w:rsidR="00E0725A">
        <w:t xml:space="preserve">n ein </w:t>
      </w:r>
      <w:proofErr w:type="spellStart"/>
      <w:r w:rsidR="00E0725A">
        <w:t>ZHdK</w:t>
      </w:r>
      <w:proofErr w:type="spellEnd"/>
      <w:r w:rsidR="00E0725A">
        <w:t xml:space="preserve"> Mitglied senden kann.</w:t>
      </w:r>
      <w:r w:rsidR="00603894">
        <w:t xml:space="preserve"> </w:t>
      </w:r>
    </w:p>
    <w:p w:rsidR="00243204" w:rsidRDefault="00243204" w:rsidP="008B12B0">
      <w:proofErr w:type="spellStart"/>
      <w:r w:rsidRPr="00E86957">
        <w:rPr>
          <w:b/>
        </w:rPr>
        <w:lastRenderedPageBreak/>
        <w:t>OwnCloud</w:t>
      </w:r>
      <w:proofErr w:type="spellEnd"/>
      <w:r>
        <w:t xml:space="preserve"> ist ein sehr grosses Programm und erinnert stark an </w:t>
      </w:r>
      <w:proofErr w:type="spellStart"/>
      <w:r>
        <w:t>Dropbox</w:t>
      </w:r>
      <w:proofErr w:type="spellEnd"/>
      <w:r>
        <w:t xml:space="preserve">. Mit diesem Programm lassen sich gut Daten </w:t>
      </w:r>
      <w:r w:rsidR="00E0725A">
        <w:t xml:space="preserve">in einer </w:t>
      </w:r>
      <w:proofErr w:type="spellStart"/>
      <w:r w:rsidR="00E0725A">
        <w:t>Cloud</w:t>
      </w:r>
      <w:proofErr w:type="spellEnd"/>
      <w:r w:rsidR="00E0725A">
        <w:t xml:space="preserve"> </w:t>
      </w:r>
      <w:r w:rsidR="00603894">
        <w:t>verwalten</w:t>
      </w:r>
      <w:r w:rsidR="00E86957">
        <w:t>. Leider</w:t>
      </w:r>
      <w:r w:rsidR="00E0725A">
        <w:t xml:space="preserve"> kann </w:t>
      </w:r>
      <w:proofErr w:type="spellStart"/>
      <w:r w:rsidR="00E86957">
        <w:t>OwnCloud</w:t>
      </w:r>
      <w:proofErr w:type="spellEnd"/>
      <w:r w:rsidR="00E0725A">
        <w:t xml:space="preserve"> </w:t>
      </w:r>
      <w:r w:rsidR="00603894">
        <w:t>keine temporären User erstellen und ist für unseren Zweck überdimensioniert.</w:t>
      </w:r>
    </w:p>
    <w:p w:rsidR="00E0725A" w:rsidRDefault="00E0725A" w:rsidP="008B12B0">
      <w:r w:rsidRPr="00E86957">
        <w:rPr>
          <w:b/>
        </w:rPr>
        <w:t>Teamdrive</w:t>
      </w:r>
      <w:r>
        <w:t xml:space="preserve"> ist ähnlich wie </w:t>
      </w:r>
      <w:proofErr w:type="spellStart"/>
      <w:r>
        <w:t>OwnCloud</w:t>
      </w:r>
      <w:proofErr w:type="spellEnd"/>
      <w:r>
        <w:t xml:space="preserve">, </w:t>
      </w:r>
      <w:r w:rsidR="00603894">
        <w:t>aber Kostenpflichtig</w:t>
      </w:r>
      <w:r>
        <w:t>. Dies bedeutet man zahlt für die Software und deren Benutzung pro Monat einen Betrag an die Entwicklerfirma. Der Vorteil an Teamdrive ist, da</w:t>
      </w:r>
      <w:r w:rsidR="00250A86">
        <w:t>s</w:t>
      </w:r>
      <w:r>
        <w:t>s sie einen guten Support stellen und eine starke Verschlüsslung hat.</w:t>
      </w:r>
    </w:p>
    <w:p w:rsidR="00587C2D" w:rsidRDefault="003626F1" w:rsidP="00587C2D">
      <w:pPr>
        <w:pStyle w:val="berschrift3"/>
      </w:pPr>
      <w:bookmarkStart w:id="27" w:name="_Toc350260676"/>
      <w:r>
        <w:t>Eigene E</w:t>
      </w:r>
      <w:r w:rsidR="00335977">
        <w:t>mpfehlung</w:t>
      </w:r>
      <w:bookmarkEnd w:id="27"/>
    </w:p>
    <w:p w:rsidR="00587C2D" w:rsidRDefault="00405B5C" w:rsidP="00587C2D">
      <w:r>
        <w:t>Ich empfehle nach der Evaluation die Software Filesender, da sie genau das macht</w:t>
      </w:r>
      <w:r w:rsidR="002F5233">
        <w:t>,</w:t>
      </w:r>
      <w:r>
        <w:t xml:space="preserve"> was wir wollen und nicht mehr.</w:t>
      </w:r>
      <w:r w:rsidR="00AC625D">
        <w:t xml:space="preserve"> Dies zeigt auch die Evaluationstabelle mit der gesamten Gewichtung von 99.4 was schon fast perfekt ist.</w:t>
      </w:r>
      <w:r>
        <w:t xml:space="preserve"> </w:t>
      </w:r>
      <w:r w:rsidR="00AC625D">
        <w:br/>
      </w:r>
      <w:r>
        <w:t xml:space="preserve">Das einzige Problem das auftauchen könnte, ist das niemand sich mit </w:t>
      </w:r>
      <w:proofErr w:type="spellStart"/>
      <w:r>
        <w:t>SimpleSAMLphp</w:t>
      </w:r>
      <w:proofErr w:type="spellEnd"/>
      <w:r>
        <w:t xml:space="preserve"> auskennt</w:t>
      </w:r>
      <w:r w:rsidR="00AC0748">
        <w:t>. Dies ist eine Software die es ermöglicht einen Single Singe On Punkt zu erstellen</w:t>
      </w:r>
      <w:r w:rsidR="009F42EA">
        <w:t>. Weil</w:t>
      </w:r>
      <w:r w:rsidR="00AC0748">
        <w:t xml:space="preserve"> wir das aber nicht benutzen und brauchen</w:t>
      </w:r>
      <w:r w:rsidR="005C54C7">
        <w:t>,</w:t>
      </w:r>
      <w:r w:rsidR="00AC0748">
        <w:t xml:space="preserve"> ist die zusätzliche Komplexität nicht ideal. Dazu kommt noch das b</w:t>
      </w:r>
      <w:r w:rsidR="00C00323">
        <w:t>ei grossen Änderungen ein grösserer Aufwand entstehen könnte</w:t>
      </w:r>
      <w:r w:rsidR="00335977">
        <w:t>,</w:t>
      </w:r>
      <w:r w:rsidR="00C00323">
        <w:t xml:space="preserve"> als bei anderen Software</w:t>
      </w:r>
      <w:r w:rsidR="00AC0748">
        <w:t xml:space="preserve"> die bei den Systemadministratoren bekannt ist.</w:t>
      </w:r>
    </w:p>
    <w:p w:rsidR="009F42EA" w:rsidRDefault="009F42EA" w:rsidP="00587C2D">
      <w:r>
        <w:t>Trotzdem denke ich, dass diese Software die richtige ist.</w:t>
      </w:r>
    </w:p>
    <w:p w:rsidR="00C00323" w:rsidRDefault="00C00323" w:rsidP="00C00323">
      <w:pPr>
        <w:pStyle w:val="berschrift3"/>
      </w:pPr>
      <w:bookmarkStart w:id="28" w:name="_Toc350260677"/>
      <w:r>
        <w:t>Ausgewählte Software</w:t>
      </w:r>
      <w:bookmarkEnd w:id="28"/>
    </w:p>
    <w:p w:rsidR="00C00323" w:rsidRPr="00C00323" w:rsidRDefault="006163A6" w:rsidP="00C00323">
      <w:r>
        <w:t xml:space="preserve">Wir haben uns für die Software Filesender entschieden, weil einige wichtige Kriterien nur von dieser Software erfüllt werden. </w:t>
      </w:r>
      <w:r>
        <w:br/>
        <w:t>Der Hauptgrund für den Entscheid gab das Kriterium „</w:t>
      </w:r>
      <w:r w:rsidRPr="006163A6">
        <w:t>Externe kann Daten hochladen</w:t>
      </w:r>
      <w:r>
        <w:t xml:space="preserve">“ und dass </w:t>
      </w:r>
      <w:r w:rsidR="007B515C">
        <w:t>die Software</w:t>
      </w:r>
      <w:r>
        <w:t xml:space="preserve"> nur das kann</w:t>
      </w:r>
      <w:r w:rsidR="005C54C7">
        <w:t>,</w:t>
      </w:r>
      <w:r>
        <w:t xml:space="preserve"> was wir wollen. Es kann nicht zu einem weiteren Ablageplatz für Daten werden</w:t>
      </w:r>
      <w:r w:rsidR="005C54C7">
        <w:t>,</w:t>
      </w:r>
      <w:r>
        <w:t xml:space="preserve"> die nie gelöscht werden.</w:t>
      </w:r>
      <w:r w:rsidR="007B515C">
        <w:br/>
        <w:t>In der Sitzung haben wir auch beschlossen, dass einige Änderungen in den Anforderung</w:t>
      </w:r>
      <w:r w:rsidR="0063207C">
        <w:t>en</w:t>
      </w:r>
      <w:r w:rsidR="007B515C">
        <w:t xml:space="preserve"> gemacht werden müssen, was dies für Änderungen sind werde ich im Konzept klar erläutern.</w:t>
      </w:r>
    </w:p>
    <w:p w:rsidR="00EF1D2D" w:rsidRDefault="00EF1D2D" w:rsidP="00EF1D2D">
      <w:pPr>
        <w:pStyle w:val="berschrift2"/>
      </w:pPr>
      <w:bookmarkStart w:id="29" w:name="_Toc350260678"/>
      <w:r>
        <w:t>Planen</w:t>
      </w:r>
      <w:bookmarkEnd w:id="29"/>
    </w:p>
    <w:p w:rsidR="007B515C" w:rsidRDefault="00335977" w:rsidP="00EF1D2D">
      <w:r>
        <w:t xml:space="preserve">In dieser Phase </w:t>
      </w:r>
      <w:r w:rsidR="002F5233">
        <w:t>wird</w:t>
      </w:r>
      <w:r>
        <w:t xml:space="preserve"> ein Konzept für den Transporter dienst erstellen</w:t>
      </w:r>
      <w:r w:rsidR="00F563B1">
        <w:t>,</w:t>
      </w:r>
      <w:r w:rsidR="00C85999">
        <w:t xml:space="preserve"> mit detaillierten Angaben wie er funktionieren soll.</w:t>
      </w:r>
    </w:p>
    <w:p w:rsidR="008E3D0C" w:rsidRDefault="008E3D0C" w:rsidP="008E3D0C">
      <w:pPr>
        <w:pStyle w:val="berschrift3"/>
      </w:pPr>
      <w:bookmarkStart w:id="30" w:name="_Toc350260679"/>
      <w:r>
        <w:t>Konzept</w:t>
      </w:r>
      <w:bookmarkEnd w:id="30"/>
    </w:p>
    <w:p w:rsidR="00A26AB4" w:rsidRPr="00A26AB4" w:rsidRDefault="00A26AB4" w:rsidP="00A26AB4">
      <w:r>
        <w:t>Das Konzept aus dem Pflichtenheft wird fast 1 zu 1 übernommen, es müssen nur einige Veränderungen an den Aufgabenstellung gemacht werden, damit es mit der ausgewählten Software auch umsetzbar ist.</w:t>
      </w:r>
    </w:p>
    <w:p w:rsidR="00A26AB4" w:rsidRDefault="00A26AB4" w:rsidP="00A26AB4">
      <w:pPr>
        <w:pStyle w:val="berschrift4"/>
        <w:rPr>
          <w:rStyle w:val="fcydo"/>
        </w:rPr>
      </w:pPr>
      <w:r>
        <w:rPr>
          <w:rStyle w:val="fcydo"/>
        </w:rPr>
        <w:t>Anforderungen der Zielgruppe</w:t>
      </w:r>
    </w:p>
    <w:p w:rsidR="00A26AB4" w:rsidRDefault="00A26AB4" w:rsidP="00A26AB4">
      <w:r>
        <w:t>Es soll mit der Software Filesender</w:t>
      </w:r>
      <w:r w:rsidR="00A04603">
        <w:t>,</w:t>
      </w:r>
      <w:r>
        <w:t xml:space="preserve"> eine Webseite aufgebaut werden, mit der </w:t>
      </w:r>
      <w:proofErr w:type="spellStart"/>
      <w:r>
        <w:t>ZHdK</w:t>
      </w:r>
      <w:proofErr w:type="spellEnd"/>
      <w:r>
        <w:t xml:space="preserve"> Kunden (</w:t>
      </w:r>
      <w:proofErr w:type="spellStart"/>
      <w:r>
        <w:t>ZHdK</w:t>
      </w:r>
      <w:proofErr w:type="spellEnd"/>
      <w:r>
        <w:t xml:space="preserve"> Login) Daten an externe und interne Benutzer </w:t>
      </w:r>
      <w:r w:rsidR="00A04603">
        <w:t>senden können. Die Daten müssen auf unseren internen Server gespeichert werden und der Link zu den Daten muss mittels Email versendet werden.</w:t>
      </w:r>
    </w:p>
    <w:p w:rsidR="00A04603" w:rsidRDefault="00A04603" w:rsidP="0063207C">
      <w:pPr>
        <w:pStyle w:val="berschrift4"/>
        <w:rPr>
          <w:rStyle w:val="fcydo"/>
        </w:rPr>
      </w:pPr>
      <w:r>
        <w:rPr>
          <w:rStyle w:val="fcydo"/>
        </w:rPr>
        <w:t>Zu erstellende Dokumente</w:t>
      </w:r>
    </w:p>
    <w:p w:rsidR="00A04603" w:rsidRPr="00A04603" w:rsidRDefault="00A04603" w:rsidP="00A04603">
      <w:r>
        <w:t xml:space="preserve">Neben der funktionierenden Software muss auch eine detaillierte Installations- und Konfigurationsdokumentation erstellt werden, so dass jeder Systemadministrator der </w:t>
      </w:r>
      <w:proofErr w:type="spellStart"/>
      <w:r>
        <w:t>ZHdK</w:t>
      </w:r>
      <w:proofErr w:type="spellEnd"/>
      <w:r>
        <w:t xml:space="preserve"> die Installation und Konfiguration durchführen könnte.</w:t>
      </w:r>
      <w:r w:rsidR="002975B8">
        <w:t xml:space="preserve"> Diese Anleitungen werden in der internen Wikipedia gespeichert und zusätzlich noch im IPA-Bericht abgedruckt.</w:t>
      </w:r>
      <w:r>
        <w:br/>
      </w:r>
      <w:r>
        <w:lastRenderedPageBreak/>
        <w:t xml:space="preserve">Auch </w:t>
      </w:r>
      <w:proofErr w:type="gramStart"/>
      <w:r>
        <w:t>eine</w:t>
      </w:r>
      <w:proofErr w:type="gramEnd"/>
      <w:r>
        <w:t xml:space="preserve"> </w:t>
      </w:r>
      <w:proofErr w:type="spellStart"/>
      <w:r>
        <w:t>Step-by-Step</w:t>
      </w:r>
      <w:proofErr w:type="spellEnd"/>
      <w:r>
        <w:t xml:space="preserve"> </w:t>
      </w:r>
      <w:r w:rsidR="002975B8">
        <w:t>Anleitung</w:t>
      </w:r>
      <w:r>
        <w:t xml:space="preserve"> für die </w:t>
      </w:r>
      <w:r w:rsidR="002975B8">
        <w:t>Benutzer soll erstellt werden, die dann auch auf die Services Seite des ITZ kommt.</w:t>
      </w:r>
    </w:p>
    <w:p w:rsidR="0063207C" w:rsidRDefault="0063207C" w:rsidP="0063207C">
      <w:pPr>
        <w:pStyle w:val="berschrift4"/>
      </w:pPr>
      <w:r>
        <w:t>Geänderte Anforderungen</w:t>
      </w:r>
    </w:p>
    <w:p w:rsidR="0063207C" w:rsidRDefault="0063207C" w:rsidP="00C85999">
      <w:r>
        <w:t>Weil einige Anforderungen nicht, oder nur in abgewandelter Form vom Filesender unterstützt werden, mussten wir die Anforderungen umschreiben und klarer definieren.</w:t>
      </w:r>
    </w:p>
    <w:p w:rsidR="00F563B1" w:rsidRDefault="0063207C" w:rsidP="00F563B1">
      <w:pPr>
        <w:pStyle w:val="NurText"/>
      </w:pPr>
      <w:r>
        <w:t xml:space="preserve">Die Software muss nicht mehr selbsterklärend sein, da diese Formulierung nicht klar definierbar ist und von Person zu Person unterschiedlich ist. </w:t>
      </w:r>
      <w:r w:rsidR="00F563B1">
        <w:t>Die neue Formulierung ist wie folgt:</w:t>
      </w:r>
      <w:r w:rsidR="00F563B1">
        <w:br/>
      </w:r>
      <w:r w:rsidR="00F563B1">
        <w:t>Eine Person die Erfahrung hat mit einem Web-Browser im Internet zu navigieren</w:t>
      </w:r>
      <w:r w:rsidR="00F563B1">
        <w:t>,</w:t>
      </w:r>
      <w:r w:rsidR="00F563B1">
        <w:t xml:space="preserve"> kann mit Hilfe der </w:t>
      </w:r>
      <w:proofErr w:type="spellStart"/>
      <w:r w:rsidR="00F563B1">
        <w:t>Step</w:t>
      </w:r>
      <w:proofErr w:type="spellEnd"/>
      <w:r w:rsidR="00F563B1">
        <w:t>-</w:t>
      </w:r>
      <w:proofErr w:type="spellStart"/>
      <w:r w:rsidR="00F563B1">
        <w:t>by</w:t>
      </w:r>
      <w:proofErr w:type="spellEnd"/>
      <w:r w:rsidR="00F563B1">
        <w:t>-</w:t>
      </w:r>
      <w:proofErr w:type="spellStart"/>
      <w:r w:rsidR="00F563B1">
        <w:t>Step</w:t>
      </w:r>
      <w:proofErr w:type="spellEnd"/>
      <w:r w:rsidR="00F563B1">
        <w:t>-Anleitung alle Funktionen des Dienstes nutzen.</w:t>
      </w:r>
    </w:p>
    <w:p w:rsidR="000C460C" w:rsidRDefault="000C460C" w:rsidP="00C85999"/>
    <w:p w:rsidR="0063207C" w:rsidRDefault="00A3757C" w:rsidP="00C85999">
      <w:r>
        <w:t xml:space="preserve">Auch die Angaben über das Authentifizieren und Klicken mussten wir ein wenig anpassen, da sonst nicht klar definiert ist, was wenig Klicks sind und was mit einer einfachen Authentifizierung gemeint ist. </w:t>
      </w:r>
      <w:r w:rsidR="00F563B1">
        <w:br/>
      </w:r>
      <w:r>
        <w:t xml:space="preserve">Die Anzahl der erlaubten Klicks für das Einloggen, Datei hochladen und Versenden </w:t>
      </w:r>
      <w:r w:rsidR="00F563B1">
        <w:t>sind</w:t>
      </w:r>
      <w:r>
        <w:t xml:space="preserve"> 10 gesetzt und das Authentifizieren soll nur einmal, beim hochladen der Datei </w:t>
      </w:r>
      <w:r w:rsidR="00F563B1">
        <w:t>erforderlich</w:t>
      </w:r>
      <w:r>
        <w:t xml:space="preserve"> </w:t>
      </w:r>
      <w:r w:rsidR="00F563B1">
        <w:t>sein</w:t>
      </w:r>
      <w:r>
        <w:t>.</w:t>
      </w:r>
    </w:p>
    <w:p w:rsidR="00A3757C" w:rsidRDefault="00A3757C" w:rsidP="00C85999">
      <w:r>
        <w:t xml:space="preserve">Weil sich die Filesender Software klar als Sieger platzieren konnte und diese eine spezielle Software zum Einloggen benutzt, die niemand von der </w:t>
      </w:r>
      <w:proofErr w:type="spellStart"/>
      <w:r>
        <w:t>ZHdK</w:t>
      </w:r>
      <w:proofErr w:type="spellEnd"/>
      <w:r>
        <w:t xml:space="preserve"> kennt, mussten wir die Angabe „keine Spezialwissen </w:t>
      </w:r>
      <w:r w:rsidR="00C44EE3">
        <w:t>notwendig</w:t>
      </w:r>
      <w:r>
        <w:t>“</w:t>
      </w:r>
      <w:r w:rsidR="00C44EE3">
        <w:t xml:space="preserve"> auf „sehr gute Installations- und Konfigurationsdokumentation“ ändern.</w:t>
      </w:r>
    </w:p>
    <w:p w:rsidR="00C44EE3" w:rsidRDefault="00C44EE3" w:rsidP="00C85999">
      <w:r>
        <w:t>Um die Effizienz der Software zu testen, werde ich die Geschwindigkeit des Hoch- und Herunterladen mit unserem FTP-Server und der VPN-&gt;Server Verbindung vergleichen.</w:t>
      </w:r>
      <w:r w:rsidR="00F563B1">
        <w:t xml:space="preserve"> Genauere Angaben zum Test der </w:t>
      </w:r>
      <w:proofErr w:type="spellStart"/>
      <w:r w:rsidR="00F563B1">
        <w:t>Perfomance</w:t>
      </w:r>
      <w:proofErr w:type="spellEnd"/>
      <w:r w:rsidR="00F563B1">
        <w:t xml:space="preserve"> wird im Abschnitt Testen angegeben sein.</w:t>
      </w:r>
    </w:p>
    <w:p w:rsidR="00F563B1" w:rsidRDefault="00F563B1" w:rsidP="00C85999">
      <w:r>
        <w:t xml:space="preserve">Das Hoch- und Herunterladen von Daten soll in einem </w:t>
      </w:r>
      <w:r w:rsidR="00511D6B">
        <w:t xml:space="preserve">separaten </w:t>
      </w:r>
      <w:r>
        <w:t>Tab funktionieren.</w:t>
      </w:r>
    </w:p>
    <w:p w:rsidR="00C44EE3" w:rsidRDefault="00C44EE3" w:rsidP="00C44EE3">
      <w:pPr>
        <w:pStyle w:val="berschrift4"/>
      </w:pPr>
      <w:r>
        <w:t>Vorgehen</w:t>
      </w:r>
    </w:p>
    <w:p w:rsidR="00C44EE3" w:rsidRDefault="00511D6B" w:rsidP="00C85999">
      <w:r>
        <w:t>Auf dem</w:t>
      </w:r>
      <w:r w:rsidR="00C44EE3">
        <w:t xml:space="preserve"> vorbereiteten Linux Debian Server </w:t>
      </w:r>
      <w:r>
        <w:t xml:space="preserve">werden die Software </w:t>
      </w:r>
      <w:r w:rsidR="00C44EE3">
        <w:t xml:space="preserve">Filesender </w:t>
      </w:r>
      <w:r>
        <w:t xml:space="preserve">und weitere benötigten Software </w:t>
      </w:r>
      <w:r w:rsidR="00C44EE3">
        <w:t>installieren und konfigurieren, so dass es Produktiv einsetzbar ist.</w:t>
      </w:r>
    </w:p>
    <w:p w:rsidR="00FC7160" w:rsidRDefault="00C44EE3" w:rsidP="00C85999">
      <w:r>
        <w:t xml:space="preserve">Als erstes </w:t>
      </w:r>
      <w:r w:rsidR="00511D6B">
        <w:t>wird der</w:t>
      </w:r>
      <w:r>
        <w:t xml:space="preserve"> Server so vorbereiten, da</w:t>
      </w:r>
      <w:r w:rsidR="00FC7160">
        <w:t>s</w:t>
      </w:r>
      <w:r>
        <w:t xml:space="preserve">s mit der </w:t>
      </w:r>
      <w:r w:rsidR="00FC7160">
        <w:t>I</w:t>
      </w:r>
      <w:r>
        <w:t>nstallation der Software und den nötigen</w:t>
      </w:r>
      <w:r w:rsidR="00FC7160">
        <w:t xml:space="preserve"> </w:t>
      </w:r>
      <w:r w:rsidR="00B52377">
        <w:t>Konfigurationen</w:t>
      </w:r>
      <w:r w:rsidR="00FC7160">
        <w:t xml:space="preserve"> beg</w:t>
      </w:r>
      <w:r w:rsidR="00511D6B">
        <w:t>onnen werden</w:t>
      </w:r>
      <w:r w:rsidR="00FC7160">
        <w:t xml:space="preserve"> kann. </w:t>
      </w:r>
      <w:r w:rsidR="00FC7160">
        <w:br/>
        <w:t>Dazu zählen:</w:t>
      </w:r>
    </w:p>
    <w:p w:rsidR="00FC7160" w:rsidRDefault="00FC7160" w:rsidP="00FC7160">
      <w:pPr>
        <w:pStyle w:val="Listenabsatz"/>
        <w:numPr>
          <w:ilvl w:val="0"/>
          <w:numId w:val="4"/>
        </w:numPr>
      </w:pPr>
      <w:proofErr w:type="spellStart"/>
      <w:r>
        <w:t>QuoVadis</w:t>
      </w:r>
      <w:proofErr w:type="spellEnd"/>
      <w:r>
        <w:t xml:space="preserve"> Root </w:t>
      </w:r>
      <w:r w:rsidR="00B52377">
        <w:t>Zertifikat</w:t>
      </w:r>
      <w:r>
        <w:t xml:space="preserve"> einbinden</w:t>
      </w:r>
    </w:p>
    <w:p w:rsidR="00FC7160" w:rsidRDefault="00FC7160" w:rsidP="00FC7160">
      <w:pPr>
        <w:pStyle w:val="Listenabsatz"/>
        <w:numPr>
          <w:ilvl w:val="0"/>
          <w:numId w:val="4"/>
        </w:numPr>
      </w:pPr>
      <w:r>
        <w:t>Linux OS updaten/upgraden wenn nötig</w:t>
      </w:r>
    </w:p>
    <w:p w:rsidR="00FC7160" w:rsidRDefault="00FC7160" w:rsidP="00FC7160">
      <w:r>
        <w:t xml:space="preserve">Nach den Vorbereitungen </w:t>
      </w:r>
      <w:r w:rsidR="00511D6B">
        <w:t>wird mit der Installation der Software begonnen</w:t>
      </w:r>
      <w:r>
        <w:t>, dazu werde</w:t>
      </w:r>
      <w:r w:rsidR="00511D6B">
        <w:t>n</w:t>
      </w:r>
      <w:r>
        <w:t xml:space="preserve"> Anleitungen aus dem Internet für </w:t>
      </w:r>
      <w:r w:rsidR="00511D6B">
        <w:t>unseren</w:t>
      </w:r>
      <w:r>
        <w:t xml:space="preserve"> eigenen Zweck um</w:t>
      </w:r>
      <w:r w:rsidR="00511D6B">
        <w:t>geschr</w:t>
      </w:r>
      <w:r>
        <w:t>i</w:t>
      </w:r>
      <w:r w:rsidR="00511D6B">
        <w:t>e</w:t>
      </w:r>
      <w:r>
        <w:t xml:space="preserve">ben. </w:t>
      </w:r>
    </w:p>
    <w:p w:rsidR="00456D4C" w:rsidRDefault="00456D4C" w:rsidP="00FC7160">
      <w:r>
        <w:t xml:space="preserve">Die Anbindung des Filesenders an unsere </w:t>
      </w:r>
      <w:proofErr w:type="spellStart"/>
      <w:r>
        <w:t>Active</w:t>
      </w:r>
      <w:proofErr w:type="spellEnd"/>
      <w:r>
        <w:t xml:space="preserve"> Directory wird über das Tool </w:t>
      </w:r>
      <w:proofErr w:type="spellStart"/>
      <w:r>
        <w:t>SimpleSAMLphp</w:t>
      </w:r>
      <w:proofErr w:type="spellEnd"/>
      <w:r>
        <w:t xml:space="preserve"> realisiert.</w:t>
      </w:r>
    </w:p>
    <w:p w:rsidR="002975B8" w:rsidRDefault="00511D6B" w:rsidP="00FC7160">
      <w:r>
        <w:t xml:space="preserve">Als Datenbank wird </w:t>
      </w:r>
      <w:proofErr w:type="spellStart"/>
      <w:r w:rsidR="002975B8">
        <w:t>PostgreSQL</w:t>
      </w:r>
      <w:proofErr w:type="spellEnd"/>
      <w:r w:rsidR="002975B8">
        <w:t xml:space="preserve"> verwenden, da dieser Datenbanktyp der Standard der Software ist. Weil wir kein </w:t>
      </w:r>
      <w:proofErr w:type="spellStart"/>
      <w:r w:rsidR="002975B8">
        <w:t>PostgreSQL</w:t>
      </w:r>
      <w:proofErr w:type="spellEnd"/>
      <w:r w:rsidR="002975B8">
        <w:t xml:space="preserve"> Server haben, </w:t>
      </w:r>
      <w:r>
        <w:t>wird</w:t>
      </w:r>
      <w:r w:rsidR="002975B8">
        <w:t xml:space="preserve"> die Datenbank lokal auf dem Transporter installieren und betreiben.</w:t>
      </w:r>
    </w:p>
    <w:p w:rsidR="00511D6B" w:rsidRDefault="00511D6B" w:rsidP="00FC7160">
      <w:r>
        <w:t xml:space="preserve">Als Webdienst wird Apache2 mit </w:t>
      </w:r>
      <w:proofErr w:type="spellStart"/>
      <w:r>
        <w:t>php</w:t>
      </w:r>
      <w:proofErr w:type="spellEnd"/>
      <w:r>
        <w:t xml:space="preserve"> Modulen verwendet.</w:t>
      </w:r>
    </w:p>
    <w:p w:rsidR="00EB7893" w:rsidRDefault="002975B8" w:rsidP="00FC7160">
      <w:r>
        <w:lastRenderedPageBreak/>
        <w:t xml:space="preserve">Den NFS-Container </w:t>
      </w:r>
      <w:r w:rsidR="00511D6B">
        <w:t>wird</w:t>
      </w:r>
      <w:r>
        <w:t xml:space="preserve"> so ein</w:t>
      </w:r>
      <w:r w:rsidR="00511D6B">
        <w:t>ge</w:t>
      </w:r>
      <w:r>
        <w:t>b</w:t>
      </w:r>
      <w:r w:rsidR="00511D6B">
        <w:t>u</w:t>
      </w:r>
      <w:r>
        <w:t>nden, dass nur die Daten</w:t>
      </w:r>
      <w:r w:rsidR="00456D4C">
        <w:t>,</w:t>
      </w:r>
      <w:r>
        <w:t xml:space="preserve"> </w:t>
      </w:r>
      <w:r w:rsidR="00456D4C">
        <w:t xml:space="preserve">die hochgeladen werden, </w:t>
      </w:r>
      <w:r>
        <w:t>in dem NFS-Speicher abgelegt werden.</w:t>
      </w:r>
    </w:p>
    <w:p w:rsidR="00456D4C" w:rsidRDefault="00456D4C" w:rsidP="00FC7160"/>
    <w:p w:rsidR="00EF1D2D" w:rsidRDefault="00EF1D2D" w:rsidP="00EF1D2D">
      <w:pPr>
        <w:pStyle w:val="berschrift2"/>
      </w:pPr>
      <w:bookmarkStart w:id="31" w:name="_Toc350260680"/>
      <w:r>
        <w:t>Realisieren</w:t>
      </w:r>
      <w:bookmarkEnd w:id="31"/>
    </w:p>
    <w:p w:rsidR="007F2437" w:rsidRDefault="007F2437" w:rsidP="007F2437">
      <w:pPr>
        <w:pStyle w:val="berschrift3"/>
      </w:pPr>
      <w:r>
        <w:t>I</w:t>
      </w:r>
      <w:r w:rsidRPr="007F2437">
        <w:rPr>
          <w:rStyle w:val="berschrift4Zchn"/>
        </w:rPr>
        <w:t>nstallationsdokumentation</w:t>
      </w:r>
    </w:p>
    <w:p w:rsidR="007F2437" w:rsidRDefault="007F2437" w:rsidP="00EF1D2D">
      <w:r>
        <w:t xml:space="preserve">Alle Einstellungen und Konfigurationen die in dieser Installationsdokumentation </w:t>
      </w:r>
      <w:r w:rsidR="00701350">
        <w:t>gemacht werden</w:t>
      </w:r>
      <w:r>
        <w:t xml:space="preserve">, sind auf dem Server transporter.zhdk.ch durchzuführen. Es ist ein Linux Debian </w:t>
      </w:r>
      <w:r w:rsidR="00924113">
        <w:t xml:space="preserve">6.0 </w:t>
      </w:r>
      <w:r>
        <w:t xml:space="preserve">Server </w:t>
      </w:r>
      <w:r w:rsidR="00924113">
        <w:t>der in einer Cluster steht.</w:t>
      </w:r>
    </w:p>
    <w:p w:rsidR="00620922" w:rsidRDefault="00620922" w:rsidP="00620922">
      <w:pPr>
        <w:pStyle w:val="berschrift5"/>
      </w:pPr>
      <w:r>
        <w:t>Updates</w:t>
      </w:r>
    </w:p>
    <w:p w:rsidR="007F2437" w:rsidRDefault="007F2437" w:rsidP="00EF1D2D">
      <w:r>
        <w:t xml:space="preserve">Als aller erstes </w:t>
      </w:r>
      <w:r w:rsidR="00701350">
        <w:t>muss überprüft werden</w:t>
      </w:r>
      <w:r>
        <w:t>, ob das Debian Betriebssystem auf dem aktuellen Stand ist. Dies funktioniert mit folgenden Befehlen:</w:t>
      </w:r>
    </w:p>
    <w:p w:rsidR="007F2437" w:rsidRDefault="00456D4C" w:rsidP="007F2437">
      <w:pPr>
        <w:pStyle w:val="Listenabsatz"/>
        <w:numPr>
          <w:ilvl w:val="0"/>
          <w:numId w:val="5"/>
        </w:numPr>
      </w:pPr>
      <w:proofErr w:type="spellStart"/>
      <w:r>
        <w:t>Apt-get</w:t>
      </w:r>
      <w:proofErr w:type="spellEnd"/>
      <w:r>
        <w:t xml:space="preserve"> update</w:t>
      </w:r>
    </w:p>
    <w:p w:rsidR="00AD5707" w:rsidRDefault="00456D4C" w:rsidP="00AD5707">
      <w:pPr>
        <w:pStyle w:val="Listenabsatz"/>
        <w:numPr>
          <w:ilvl w:val="0"/>
          <w:numId w:val="5"/>
        </w:numPr>
      </w:pPr>
      <w:proofErr w:type="spellStart"/>
      <w:r>
        <w:t>apt-get</w:t>
      </w:r>
      <w:proofErr w:type="spellEnd"/>
      <w:r>
        <w:t xml:space="preserve"> upgrade</w:t>
      </w:r>
    </w:p>
    <w:p w:rsidR="00AD5707" w:rsidRDefault="00AD5707" w:rsidP="00AD5707">
      <w:pPr>
        <w:pStyle w:val="berschrift5"/>
      </w:pPr>
      <w:r>
        <w:t>Root Zertifikat</w:t>
      </w:r>
    </w:p>
    <w:p w:rsidR="00456D4C" w:rsidRDefault="00924113" w:rsidP="00EF1D2D">
      <w:r>
        <w:t xml:space="preserve">Als zweiter Schritt muss das </w:t>
      </w:r>
      <w:proofErr w:type="spellStart"/>
      <w:r>
        <w:t>QuoVadis</w:t>
      </w:r>
      <w:proofErr w:type="spellEnd"/>
      <w:r>
        <w:t xml:space="preserve"> Root Zertifikat auf dem Debian Server installiert werden. Denn </w:t>
      </w:r>
      <w:proofErr w:type="spellStart"/>
      <w:r>
        <w:t>QuoVadis</w:t>
      </w:r>
      <w:proofErr w:type="spellEnd"/>
      <w:r>
        <w:t xml:space="preserve"> hat den Zeitpunkt verpasst, bei den Debian Entwicklern ihr Root Zertifikat rechtzeitig einzureichen, deswegen ist es in der Version 6.0 nicht standardmässig installiert.</w:t>
      </w:r>
    </w:p>
    <w:p w:rsidR="00924113" w:rsidRPr="00924113" w:rsidRDefault="00701350" w:rsidP="00924113">
      <w:pPr>
        <w:rPr>
          <w:lang w:eastAsia="de-CH"/>
        </w:rPr>
      </w:pPr>
      <w:r>
        <w:t>Das</w:t>
      </w:r>
      <w:r w:rsidR="00924113">
        <w:t xml:space="preserve"> Root Zertifikat </w:t>
      </w:r>
      <w:r>
        <w:t xml:space="preserve">kann </w:t>
      </w:r>
      <w:r w:rsidR="00924113">
        <w:t>von einem produktiven Server (</w:t>
      </w:r>
      <w:r>
        <w:t xml:space="preserve">hier </w:t>
      </w:r>
      <w:r w:rsidR="00924113">
        <w:t xml:space="preserve">wiki.zhdk.ch) bei dem es schon installiert </w:t>
      </w:r>
      <w:r>
        <w:t>ist, kopiert werden</w:t>
      </w:r>
      <w:r w:rsidR="00924113">
        <w:t xml:space="preserve">. Der Befehl kopiert sich das Zertifikat und speichert es auf dem </w:t>
      </w:r>
      <w:proofErr w:type="spellStart"/>
      <w:r w:rsidR="00924113">
        <w:t>transporter</w:t>
      </w:r>
      <w:proofErr w:type="spellEnd"/>
      <w:r w:rsidR="00924113">
        <w:t xml:space="preserve"> in das Verzeichnis </w:t>
      </w:r>
      <w:r w:rsidR="00924113" w:rsidRPr="00924113">
        <w:rPr>
          <w:lang w:eastAsia="de-CH"/>
        </w:rPr>
        <w:t>/</w:t>
      </w:r>
      <w:proofErr w:type="spellStart"/>
      <w:r w:rsidR="00924113" w:rsidRPr="00924113">
        <w:rPr>
          <w:lang w:eastAsia="de-CH"/>
        </w:rPr>
        <w:t>etc</w:t>
      </w:r>
      <w:proofErr w:type="spellEnd"/>
      <w:r w:rsidR="00924113" w:rsidRPr="00924113">
        <w:rPr>
          <w:lang w:eastAsia="de-CH"/>
        </w:rPr>
        <w:t>/</w:t>
      </w:r>
      <w:proofErr w:type="spellStart"/>
      <w:r w:rsidR="00924113" w:rsidRPr="00924113">
        <w:rPr>
          <w:lang w:eastAsia="de-CH"/>
        </w:rPr>
        <w:t>ssl</w:t>
      </w:r>
      <w:proofErr w:type="spellEnd"/>
      <w:r w:rsidR="00924113" w:rsidRPr="00924113">
        <w:rPr>
          <w:lang w:eastAsia="de-CH"/>
        </w:rPr>
        <w:t>/</w:t>
      </w:r>
      <w:proofErr w:type="spellStart"/>
      <w:r w:rsidR="00924113" w:rsidRPr="00924113">
        <w:rPr>
          <w:lang w:eastAsia="de-CH"/>
        </w:rPr>
        <w:t>certs</w:t>
      </w:r>
      <w:proofErr w:type="spellEnd"/>
      <w:r w:rsidR="00924113" w:rsidRPr="00924113">
        <w:rPr>
          <w:lang w:eastAsia="de-CH"/>
        </w:rPr>
        <w:t>/</w:t>
      </w:r>
      <w:r w:rsidR="00924113">
        <w:rPr>
          <w:lang w:eastAsia="de-CH"/>
        </w:rPr>
        <w:t xml:space="preserve"> ab.</w:t>
      </w:r>
    </w:p>
    <w:p w:rsidR="00924113" w:rsidRPr="00924113" w:rsidRDefault="00924113" w:rsidP="00620922">
      <w:pPr>
        <w:rPr>
          <w:lang w:eastAsia="de-CH"/>
        </w:rPr>
      </w:pPr>
      <w:proofErr w:type="spellStart"/>
      <w:r w:rsidRPr="00924113">
        <w:rPr>
          <w:lang w:eastAsia="de-CH"/>
        </w:rPr>
        <w:t>scp</w:t>
      </w:r>
      <w:proofErr w:type="spellEnd"/>
      <w:r w:rsidRPr="00924113">
        <w:rPr>
          <w:lang w:eastAsia="de-CH"/>
        </w:rPr>
        <w:t xml:space="preserve"> dominic@wiki.zhdk.ch:/</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roofErr w:type="spellStart"/>
      <w:r w:rsidRPr="00924113">
        <w:rPr>
          <w:lang w:eastAsia="de-CH"/>
        </w:rPr>
        <w:t>QuoVadis_Global_SSL_ICA.pem</w:t>
      </w:r>
      <w:proofErr w:type="spellEnd"/>
      <w:r w:rsidRPr="00924113">
        <w:rPr>
          <w:lang w:eastAsia="de-CH"/>
        </w:rPr>
        <w:t xml:space="preserve"> /</w:t>
      </w:r>
      <w:proofErr w:type="spellStart"/>
      <w:r w:rsidRPr="00924113">
        <w:rPr>
          <w:lang w:eastAsia="de-CH"/>
        </w:rPr>
        <w:t>etc</w:t>
      </w:r>
      <w:proofErr w:type="spellEnd"/>
      <w:r w:rsidRPr="00924113">
        <w:rPr>
          <w:lang w:eastAsia="de-CH"/>
        </w:rPr>
        <w:t>/</w:t>
      </w:r>
      <w:proofErr w:type="spellStart"/>
      <w:r w:rsidRPr="00924113">
        <w:rPr>
          <w:lang w:eastAsia="de-CH"/>
        </w:rPr>
        <w:t>ssl</w:t>
      </w:r>
      <w:proofErr w:type="spellEnd"/>
      <w:r w:rsidRPr="00924113">
        <w:rPr>
          <w:lang w:eastAsia="de-CH"/>
        </w:rPr>
        <w:t>/</w:t>
      </w:r>
      <w:proofErr w:type="spellStart"/>
      <w:r w:rsidRPr="00924113">
        <w:rPr>
          <w:lang w:eastAsia="de-CH"/>
        </w:rPr>
        <w:t>certs</w:t>
      </w:r>
      <w:proofErr w:type="spellEnd"/>
      <w:r w:rsidRPr="00924113">
        <w:rPr>
          <w:lang w:eastAsia="de-CH"/>
        </w:rPr>
        <w:t>/</w:t>
      </w:r>
    </w:p>
    <w:p w:rsidR="009C3571" w:rsidRDefault="00620922" w:rsidP="00620922">
      <w:r>
        <w:t>Nun muss noch das Zertifikat in der Datei /</w:t>
      </w:r>
      <w:proofErr w:type="spellStart"/>
      <w:r>
        <w:t>etc</w:t>
      </w:r>
      <w:proofErr w:type="spellEnd"/>
      <w:r>
        <w:t>/</w:t>
      </w:r>
      <w:proofErr w:type="spellStart"/>
      <w:r>
        <w:t>ldap</w:t>
      </w:r>
      <w:proofErr w:type="spellEnd"/>
      <w:r>
        <w:t>/</w:t>
      </w:r>
      <w:proofErr w:type="spellStart"/>
      <w:r>
        <w:t>ldap.conf</w:t>
      </w:r>
      <w:proofErr w:type="spellEnd"/>
      <w:r>
        <w:t xml:space="preserve"> eingetragen werden</w:t>
      </w:r>
    </w:p>
    <w:p w:rsidR="00FE116A" w:rsidRDefault="009C3571" w:rsidP="00EF1D2D">
      <w:pPr>
        <w:rPr>
          <w:lang w:eastAsia="de-CH"/>
        </w:rPr>
      </w:pPr>
      <w:r>
        <w:t xml:space="preserve"># Hier wird das </w:t>
      </w:r>
      <w:proofErr w:type="spellStart"/>
      <w:r>
        <w:t>QuoVadis</w:t>
      </w:r>
      <w:proofErr w:type="spellEnd"/>
      <w:r>
        <w:t xml:space="preserve"> Root Zertifikat im </w:t>
      </w:r>
      <w:proofErr w:type="spellStart"/>
      <w:r>
        <w:t>ldap</w:t>
      </w:r>
      <w:proofErr w:type="spellEnd"/>
      <w:r>
        <w:t xml:space="preserve"> eingebunden</w:t>
      </w:r>
      <w:r>
        <w:br/>
      </w:r>
      <w:r w:rsidR="00620922">
        <w:t xml:space="preserve">TLS_CACERT </w:t>
      </w:r>
      <w:r w:rsidR="00620922" w:rsidRPr="00924113">
        <w:rPr>
          <w:lang w:eastAsia="de-CH"/>
        </w:rPr>
        <w:t>/</w:t>
      </w:r>
      <w:proofErr w:type="spellStart"/>
      <w:r w:rsidR="00620922" w:rsidRPr="00924113">
        <w:rPr>
          <w:lang w:eastAsia="de-CH"/>
        </w:rPr>
        <w:t>etc</w:t>
      </w:r>
      <w:proofErr w:type="spellEnd"/>
      <w:r w:rsidR="00620922" w:rsidRPr="00924113">
        <w:rPr>
          <w:lang w:eastAsia="de-CH"/>
        </w:rPr>
        <w:t>/</w:t>
      </w:r>
      <w:proofErr w:type="spellStart"/>
      <w:r w:rsidR="00620922" w:rsidRPr="00924113">
        <w:rPr>
          <w:lang w:eastAsia="de-CH"/>
        </w:rPr>
        <w:t>ssl</w:t>
      </w:r>
      <w:proofErr w:type="spellEnd"/>
      <w:r w:rsidR="00620922" w:rsidRPr="00924113">
        <w:rPr>
          <w:lang w:eastAsia="de-CH"/>
        </w:rPr>
        <w:t>/</w:t>
      </w:r>
      <w:proofErr w:type="spellStart"/>
      <w:r w:rsidR="00620922" w:rsidRPr="00924113">
        <w:rPr>
          <w:lang w:eastAsia="de-CH"/>
        </w:rPr>
        <w:t>certs</w:t>
      </w:r>
      <w:proofErr w:type="spellEnd"/>
      <w:r w:rsidR="00620922" w:rsidRPr="00924113">
        <w:rPr>
          <w:lang w:eastAsia="de-CH"/>
        </w:rPr>
        <w:t>/</w:t>
      </w:r>
      <w:proofErr w:type="spellStart"/>
      <w:r w:rsidR="00620922" w:rsidRPr="00924113">
        <w:rPr>
          <w:lang w:eastAsia="de-CH"/>
        </w:rPr>
        <w:t>QuoVadis_Global_SSL_ICA.pem</w:t>
      </w:r>
      <w:proofErr w:type="spellEnd"/>
    </w:p>
    <w:p w:rsidR="00620922" w:rsidRDefault="00AD5707" w:rsidP="00EF1D2D">
      <w:r>
        <w:t xml:space="preserve">Um zu testen, ob das einbinden des Root Zertifikat funktioniert hat, kann man mit dem Befehl </w:t>
      </w:r>
      <w:proofErr w:type="spellStart"/>
      <w:r>
        <w:t>ldapsearch</w:t>
      </w:r>
      <w:proofErr w:type="spellEnd"/>
      <w:r>
        <w:t xml:space="preserve"> ausprobieren, ob man sich mit dem Server verbinden kann.</w:t>
      </w:r>
      <w:r w:rsidR="00FE116A">
        <w:t xml:space="preserve"> Zuerst muss aber noch das Packet </w:t>
      </w:r>
      <w:proofErr w:type="spellStart"/>
      <w:r w:rsidR="00FE116A">
        <w:t>ldap-utils</w:t>
      </w:r>
      <w:proofErr w:type="spellEnd"/>
      <w:r w:rsidR="00FE116A">
        <w:t xml:space="preserve"> installiert werden.</w:t>
      </w:r>
    </w:p>
    <w:p w:rsidR="00FE116A" w:rsidRDefault="00FE116A" w:rsidP="00EF1D2D">
      <w:pPr>
        <w:rPr>
          <w:lang w:eastAsia="de-CH"/>
        </w:rPr>
      </w:pPr>
      <w:proofErr w:type="spellStart"/>
      <w:r w:rsidRPr="00FE116A">
        <w:rPr>
          <w:lang w:eastAsia="de-CH"/>
        </w:rPr>
        <w:t>apt-get</w:t>
      </w:r>
      <w:proofErr w:type="spellEnd"/>
      <w:r w:rsidRPr="00FE116A">
        <w:rPr>
          <w:lang w:eastAsia="de-CH"/>
        </w:rPr>
        <w:t xml:space="preserve"> </w:t>
      </w:r>
      <w:proofErr w:type="spellStart"/>
      <w:r w:rsidRPr="00FE116A">
        <w:rPr>
          <w:lang w:eastAsia="de-CH"/>
        </w:rPr>
        <w:t>install</w:t>
      </w:r>
      <w:proofErr w:type="spellEnd"/>
      <w:r w:rsidRPr="00FE116A">
        <w:rPr>
          <w:lang w:eastAsia="de-CH"/>
        </w:rPr>
        <w:t xml:space="preserve"> </w:t>
      </w:r>
      <w:proofErr w:type="spellStart"/>
      <w:r w:rsidRPr="00FE116A">
        <w:rPr>
          <w:lang w:eastAsia="de-CH"/>
        </w:rPr>
        <w:t>ldap-utils</w:t>
      </w:r>
      <w:proofErr w:type="spellEnd"/>
    </w:p>
    <w:p w:rsidR="00AD5707" w:rsidRDefault="00AD5707" w:rsidP="00AD5707">
      <w:proofErr w:type="spellStart"/>
      <w:r>
        <w:t>ldapsearch</w:t>
      </w:r>
      <w:proofErr w:type="spellEnd"/>
      <w:r>
        <w:t xml:space="preserve"> -Z -H "</w:t>
      </w:r>
      <w:proofErr w:type="spellStart"/>
      <w:r>
        <w:t>ldap</w:t>
      </w:r>
      <w:proofErr w:type="spellEnd"/>
      <w:r>
        <w:t>://172.30.10.12"  -x -D 'CN=</w:t>
      </w:r>
      <w:proofErr w:type="spellStart"/>
      <w:r>
        <w:t>ldapsearch,OU</w:t>
      </w:r>
      <w:proofErr w:type="spellEnd"/>
      <w:r>
        <w:t xml:space="preserve">=Service </w:t>
      </w:r>
      <w:proofErr w:type="spellStart"/>
      <w:r>
        <w:t>Accounts,OU</w:t>
      </w:r>
      <w:proofErr w:type="spellEnd"/>
      <w:r>
        <w:t>=</w:t>
      </w:r>
      <w:proofErr w:type="spellStart"/>
      <w:r>
        <w:t>Accounts,OU</w:t>
      </w:r>
      <w:proofErr w:type="spellEnd"/>
      <w:r>
        <w:t>=_</w:t>
      </w:r>
      <w:proofErr w:type="spellStart"/>
      <w:r>
        <w:t>ZHdK</w:t>
      </w:r>
      <w:proofErr w:type="spellEnd"/>
      <w:r>
        <w:t xml:space="preserve"> </w:t>
      </w:r>
      <w:proofErr w:type="spellStart"/>
      <w:r>
        <w:t>manuell,DC</w:t>
      </w:r>
      <w:proofErr w:type="spellEnd"/>
      <w:r>
        <w:t>=</w:t>
      </w:r>
      <w:proofErr w:type="spellStart"/>
      <w:r>
        <w:t>vera,DC</w:t>
      </w:r>
      <w:proofErr w:type="spellEnd"/>
      <w:r>
        <w:t>=</w:t>
      </w:r>
      <w:proofErr w:type="spellStart"/>
      <w:r>
        <w:t>hgka,DC</w:t>
      </w:r>
      <w:proofErr w:type="spellEnd"/>
      <w:r>
        <w:t>=</w:t>
      </w:r>
      <w:proofErr w:type="spellStart"/>
      <w:r>
        <w:t>ch</w:t>
      </w:r>
      <w:proofErr w:type="spellEnd"/>
      <w:r>
        <w:t>' -w '&lt;Passwort&gt;'  -b 'dc=</w:t>
      </w:r>
      <w:proofErr w:type="spellStart"/>
      <w:r>
        <w:t>vera,dc</w:t>
      </w:r>
      <w:proofErr w:type="spellEnd"/>
      <w:r>
        <w:t>=</w:t>
      </w:r>
      <w:proofErr w:type="spellStart"/>
      <w:r>
        <w:t>hgka,dc</w:t>
      </w:r>
      <w:proofErr w:type="spellEnd"/>
      <w:r>
        <w:t>=</w:t>
      </w:r>
      <w:proofErr w:type="spellStart"/>
      <w:r>
        <w:t>ch</w:t>
      </w:r>
      <w:proofErr w:type="spellEnd"/>
      <w:r>
        <w:t>' '(</w:t>
      </w:r>
      <w:proofErr w:type="spellStart"/>
      <w:r>
        <w:t>msNPAllowDialin</w:t>
      </w:r>
      <w:proofErr w:type="spellEnd"/>
      <w:r>
        <w:t>=FALSE)'</w:t>
      </w:r>
    </w:p>
    <w:p w:rsidR="00AD5707" w:rsidRDefault="00DF66B3" w:rsidP="00AD5707">
      <w:pPr>
        <w:pStyle w:val="berschrift5"/>
      </w:pPr>
      <w:r>
        <w:t>Apache2</w:t>
      </w:r>
    </w:p>
    <w:p w:rsidR="00FE116A" w:rsidRDefault="00FE116A" w:rsidP="00EF1D2D">
      <w:r>
        <w:t>Jetzt muss der Webdienst installiert werden, wir haben uns für Apache2 entschieden, da alle unsere internen Webserver mit apache2 laufen.</w:t>
      </w:r>
    </w:p>
    <w:p w:rsidR="00924113" w:rsidRDefault="005A72F3" w:rsidP="00EF1D2D">
      <w:proofErr w:type="spellStart"/>
      <w:r>
        <w:t>Apt-get</w:t>
      </w:r>
      <w:proofErr w:type="spellEnd"/>
      <w:r>
        <w:t xml:space="preserve"> </w:t>
      </w:r>
      <w:proofErr w:type="spellStart"/>
      <w:r>
        <w:t>install</w:t>
      </w:r>
      <w:proofErr w:type="spellEnd"/>
      <w:r>
        <w:t xml:space="preserve"> apache2</w:t>
      </w:r>
    </w:p>
    <w:p w:rsidR="005A72F3" w:rsidRDefault="00232BD7" w:rsidP="00EF1D2D">
      <w:r>
        <w:lastRenderedPageBreak/>
        <w:t>Weil die Verbindung auf unserm Webserver verschlüsselt sein soll, muss das apache2 SSL Modul und die SSL Seite aktivieren werden.</w:t>
      </w:r>
    </w:p>
    <w:p w:rsidR="00DF66B3" w:rsidRDefault="00DF66B3" w:rsidP="00EF1D2D">
      <w:r w:rsidRPr="00DF66B3">
        <w:t xml:space="preserve">a2enmod </w:t>
      </w:r>
      <w:proofErr w:type="spellStart"/>
      <w:r w:rsidRPr="00DF66B3">
        <w:t>ssl</w:t>
      </w:r>
      <w:proofErr w:type="spellEnd"/>
      <w:r w:rsidR="00232BD7">
        <w:br/>
      </w:r>
      <w:r w:rsidRPr="00DF66B3">
        <w:t xml:space="preserve">a2ensite </w:t>
      </w:r>
      <w:proofErr w:type="spellStart"/>
      <w:r w:rsidRPr="00DF66B3">
        <w:t>default-ssl</w:t>
      </w:r>
      <w:proofErr w:type="spellEnd"/>
    </w:p>
    <w:p w:rsidR="00924113" w:rsidRDefault="00DF66B3" w:rsidP="00EF1D2D">
      <w:r>
        <w:t xml:space="preserve">Nun muss noch das Zertifikat auf den Server gespeichert werden. Das Zertifikat liegt </w:t>
      </w:r>
      <w:r w:rsidR="00EA7A05">
        <w:t>bei uns auf den Server.</w:t>
      </w:r>
      <w:r>
        <w:t xml:space="preserve"> </w:t>
      </w:r>
      <w:hyperlink r:id="rId12" w:history="1">
        <w:r w:rsidR="00EA7A05" w:rsidRPr="00201852">
          <w:rPr>
            <w:rStyle w:val="Hyperlink"/>
          </w:rPr>
          <w:t>\\filer\Services\SER_SUP_ITZ\2_Betrieb\22_Infrastruktur\223_Server\Certificates\transporter</w:t>
        </w:r>
      </w:hyperlink>
    </w:p>
    <w:p w:rsidR="00EA7A05" w:rsidRDefault="00380F64" w:rsidP="00EF1D2D">
      <w:r>
        <w:t xml:space="preserve">Die Zertifikate </w:t>
      </w:r>
      <w:r w:rsidR="00047B7A">
        <w:t>werden auf den</w:t>
      </w:r>
      <w:r>
        <w:t xml:space="preserve"> Server</w:t>
      </w:r>
      <w:r w:rsidR="00047B7A">
        <w:t xml:space="preserve"> gespeichert</w:t>
      </w:r>
      <w:r>
        <w:t xml:space="preserve">, indem </w:t>
      </w:r>
      <w:r w:rsidR="00047B7A">
        <w:t>der I</w:t>
      </w:r>
      <w:r>
        <w:t xml:space="preserve">nhalt der Zertifikate per </w:t>
      </w:r>
      <w:proofErr w:type="spellStart"/>
      <w:r>
        <w:t>Copy</w:t>
      </w:r>
      <w:proofErr w:type="spellEnd"/>
      <w:r>
        <w:t xml:space="preserve">-Paste in neu generierte Files im richtigen </w:t>
      </w:r>
      <w:r w:rsidR="00FB2FC8">
        <w:t>Verzeichnis</w:t>
      </w:r>
      <w:r>
        <w:t xml:space="preserve"> speichere</w:t>
      </w:r>
      <w:r w:rsidR="00047B7A">
        <w:t xml:space="preserve"> werden</w:t>
      </w:r>
      <w:r>
        <w:t>.</w:t>
      </w:r>
    </w:p>
    <w:p w:rsidR="00FB2FC8" w:rsidRDefault="00FB2FC8" w:rsidP="00EF1D2D">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/private/</w:t>
      </w:r>
      <w:proofErr w:type="spellStart"/>
      <w:r w:rsidRPr="00FB2FC8">
        <w:t>transporter.key</w:t>
      </w:r>
      <w:proofErr w:type="spellEnd"/>
      <w:r>
        <w:br/>
      </w:r>
      <w:proofErr w:type="spellStart"/>
      <w:r w:rsidRPr="00FB2FC8">
        <w:t>nano</w:t>
      </w:r>
      <w:proofErr w:type="spellEnd"/>
      <w:r w:rsidRPr="00FB2FC8">
        <w:t xml:space="preserve"> /</w:t>
      </w:r>
      <w:proofErr w:type="spellStart"/>
      <w:r w:rsidRPr="00FB2FC8">
        <w:t>etc</w:t>
      </w:r>
      <w:proofErr w:type="spellEnd"/>
      <w:r w:rsidRPr="00FB2FC8">
        <w:t>/</w:t>
      </w:r>
      <w:proofErr w:type="spellStart"/>
      <w:r w:rsidRPr="00FB2FC8">
        <w:t>ssl</w:t>
      </w:r>
      <w:proofErr w:type="spellEnd"/>
      <w:r w:rsidRPr="00FB2FC8">
        <w:t>/</w:t>
      </w:r>
      <w:proofErr w:type="spellStart"/>
      <w:r w:rsidRPr="00FB2FC8">
        <w:t>certs</w:t>
      </w:r>
      <w:proofErr w:type="spellEnd"/>
      <w:r w:rsidRPr="00FB2FC8">
        <w:t>/</w:t>
      </w:r>
      <w:proofErr w:type="spellStart"/>
      <w:r w:rsidRPr="00FB2FC8">
        <w:t>transporter.crt.pem</w:t>
      </w:r>
      <w:proofErr w:type="spellEnd"/>
    </w:p>
    <w:p w:rsidR="00045480" w:rsidRDefault="00045480" w:rsidP="00045480">
      <w:r w:rsidRPr="00045480">
        <w:t>/</w:t>
      </w:r>
      <w:proofErr w:type="spellStart"/>
      <w:r w:rsidRPr="00045480">
        <w:t>etc</w:t>
      </w:r>
      <w:proofErr w:type="spellEnd"/>
      <w:r w:rsidRPr="00045480">
        <w:t>/</w:t>
      </w:r>
      <w:proofErr w:type="spellStart"/>
      <w:r w:rsidRPr="00045480">
        <w:t>init.d</w:t>
      </w:r>
      <w:proofErr w:type="spellEnd"/>
      <w:r w:rsidRPr="00045480">
        <w:t xml:space="preserve">/apache2 </w:t>
      </w:r>
      <w:proofErr w:type="spellStart"/>
      <w:r w:rsidRPr="00045480">
        <w:t>restart</w:t>
      </w:r>
      <w:proofErr w:type="spellEnd"/>
    </w:p>
    <w:p w:rsidR="00CC68EB" w:rsidRDefault="00CC68EB" w:rsidP="00CC68EB">
      <w:pPr>
        <w:pStyle w:val="berschrift5"/>
      </w:pPr>
      <w:r>
        <w:t>PHP5</w:t>
      </w:r>
    </w:p>
    <w:p w:rsidR="00CC68EB" w:rsidRDefault="00047B7A" w:rsidP="00EF1D2D">
      <w:r>
        <w:t>Jetzt</w:t>
      </w:r>
      <w:r w:rsidR="00CC68EB">
        <w:t xml:space="preserve"> muss noch PHP5 </w:t>
      </w:r>
      <w:r>
        <w:t xml:space="preserve">und eine Zusatz </w:t>
      </w:r>
      <w:proofErr w:type="spellStart"/>
      <w:r>
        <w:t>lib</w:t>
      </w:r>
      <w:proofErr w:type="spellEnd"/>
      <w:r>
        <w:t xml:space="preserve"> </w:t>
      </w:r>
      <w:r w:rsidR="00CC68EB">
        <w:t>installiert werden.</w:t>
      </w:r>
    </w:p>
    <w:p w:rsidR="00CC68EB" w:rsidRDefault="00CC68EB" w:rsidP="00CC68EB">
      <w:bookmarkStart w:id="32" w:name="_Toc350260681"/>
      <w:proofErr w:type="spellStart"/>
      <w:r>
        <w:t>apt-get</w:t>
      </w:r>
      <w:proofErr w:type="spellEnd"/>
      <w:r>
        <w:t xml:space="preserve"> </w:t>
      </w:r>
      <w:proofErr w:type="spellStart"/>
      <w:r>
        <w:t>in</w:t>
      </w:r>
      <w:r w:rsidR="00047B7A">
        <w:t>stall</w:t>
      </w:r>
      <w:proofErr w:type="spellEnd"/>
      <w:r w:rsidR="00047B7A">
        <w:t xml:space="preserve"> php5 libapache2-mod-php5 </w:t>
      </w:r>
    </w:p>
    <w:p w:rsidR="00CC68EB" w:rsidRDefault="00CC68EB" w:rsidP="00CC68EB">
      <w:pPr>
        <w:pStyle w:val="berschrift5"/>
      </w:pPr>
      <w:proofErr w:type="spellStart"/>
      <w:r>
        <w:t>PostgreSQL</w:t>
      </w:r>
      <w:proofErr w:type="spellEnd"/>
    </w:p>
    <w:p w:rsidR="00CC68EB" w:rsidRDefault="00047B7A" w:rsidP="00CC68EB">
      <w:r>
        <w:t>Nun muss noch die Datenbank installiert werden.</w:t>
      </w:r>
    </w:p>
    <w:p w:rsidR="00CC68EB" w:rsidRDefault="00CC68EB" w:rsidP="00CC68EB">
      <w:pPr>
        <w:pStyle w:val="HTMLVorformatiert"/>
      </w:pPr>
      <w:proofErr w:type="spellStart"/>
      <w:r>
        <w:t>apt-get</w:t>
      </w:r>
      <w:proofErr w:type="spellEnd"/>
      <w:r>
        <w:t xml:space="preserve"> </w:t>
      </w:r>
      <w:proofErr w:type="spellStart"/>
      <w:r>
        <w:t>install</w:t>
      </w:r>
      <w:proofErr w:type="spellEnd"/>
      <w:r>
        <w:t xml:space="preserve"> </w:t>
      </w:r>
      <w:proofErr w:type="spellStart"/>
      <w:r>
        <w:t>postgresql</w:t>
      </w:r>
      <w:proofErr w:type="spellEnd"/>
      <w:r>
        <w:t xml:space="preserve"> php5-pgsql</w:t>
      </w:r>
    </w:p>
    <w:p w:rsidR="0096188E" w:rsidRDefault="0096188E" w:rsidP="00CC68EB"/>
    <w:p w:rsidR="0096188E" w:rsidRDefault="0096188E" w:rsidP="00CC68EB">
      <w:r>
        <w:t xml:space="preserve">Damit vom </w:t>
      </w:r>
      <w:proofErr w:type="spellStart"/>
      <w:r>
        <w:t>localhoste</w:t>
      </w:r>
      <w:proofErr w:type="spellEnd"/>
      <w:r>
        <w:t xml:space="preserve"> auf die </w:t>
      </w:r>
      <w:proofErr w:type="spellStart"/>
      <w:r>
        <w:t>PostgreSQL</w:t>
      </w:r>
      <w:proofErr w:type="spellEnd"/>
      <w:r>
        <w:t xml:space="preserve"> Datenbank eingeloggt werden kann muss noch die Konfigurationsdatei </w:t>
      </w:r>
      <w:r w:rsidRPr="0096188E">
        <w:t>/</w:t>
      </w:r>
      <w:proofErr w:type="spellStart"/>
      <w:r w:rsidRPr="0096188E">
        <w:t>etc</w:t>
      </w:r>
      <w:proofErr w:type="spellEnd"/>
      <w:r w:rsidRPr="0096188E">
        <w:t>/</w:t>
      </w:r>
      <w:proofErr w:type="spellStart"/>
      <w:r w:rsidRPr="0096188E">
        <w:t>postgresql</w:t>
      </w:r>
      <w:proofErr w:type="spellEnd"/>
      <w:r w:rsidRPr="0096188E">
        <w:t>/8.4/</w:t>
      </w:r>
      <w:proofErr w:type="spellStart"/>
      <w:r w:rsidRPr="0096188E">
        <w:t>main</w:t>
      </w:r>
      <w:proofErr w:type="spellEnd"/>
      <w:r w:rsidRPr="0096188E">
        <w:t>/</w:t>
      </w:r>
      <w:proofErr w:type="spellStart"/>
      <w:r w:rsidRPr="0096188E">
        <w:t>pg_hba.conf</w:t>
      </w:r>
      <w:proofErr w:type="spellEnd"/>
      <w:r>
        <w:t xml:space="preserve"> verändert werden.</w:t>
      </w:r>
    </w:p>
    <w:p w:rsidR="0096188E" w:rsidRPr="0096188E" w:rsidRDefault="0096188E" w:rsidP="0096188E">
      <w:pPr>
        <w:tabs>
          <w:tab w:val="left" w:pos="916"/>
          <w:tab w:val="left" w:pos="1276"/>
          <w:tab w:val="left" w:pos="1832"/>
          <w:tab w:val="left" w:pos="2410"/>
          <w:tab w:val="left" w:pos="2748"/>
          <w:tab w:val="left" w:pos="3664"/>
          <w:tab w:val="left" w:pos="382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de-CH"/>
        </w:rPr>
      </w:pPr>
      <w:r w:rsidRPr="0096188E">
        <w:rPr>
          <w:rFonts w:ascii="Courier New" w:eastAsia="Times New Roman" w:hAnsi="Courier New" w:cs="Courier New"/>
          <w:sz w:val="20"/>
          <w:szCs w:val="20"/>
          <w:lang w:eastAsia="de-CH"/>
        </w:rPr>
        <w:t xml:space="preserve"># Database administrative </w:t>
      </w:r>
      <w:proofErr w:type="spellStart"/>
      <w:r w:rsidRPr="0096188E">
        <w:rPr>
          <w:rFonts w:ascii="Courier New" w:eastAsia="Times New Roman" w:hAnsi="Courier New" w:cs="Courier New"/>
          <w:sz w:val="20"/>
          <w:szCs w:val="20"/>
          <w:lang w:eastAsia="de-CH"/>
        </w:rPr>
        <w:t>login</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by</w:t>
      </w:r>
      <w:proofErr w:type="spellEnd"/>
      <w:r w:rsidRPr="0096188E">
        <w:rPr>
          <w:rFonts w:ascii="Courier New" w:eastAsia="Times New Roman" w:hAnsi="Courier New" w:cs="Courier New"/>
          <w:sz w:val="20"/>
          <w:szCs w:val="20"/>
          <w:lang w:eastAsia="de-CH"/>
        </w:rPr>
        <w:t xml:space="preserve"> UNIX </w:t>
      </w:r>
      <w:proofErr w:type="spellStart"/>
      <w:r w:rsidRPr="0096188E">
        <w:rPr>
          <w:rFonts w:ascii="Courier New" w:eastAsia="Times New Roman" w:hAnsi="Courier New" w:cs="Courier New"/>
          <w:sz w:val="20"/>
          <w:szCs w:val="20"/>
          <w:lang w:eastAsia="de-CH"/>
        </w:rPr>
        <w:t>sockets</w:t>
      </w:r>
      <w:proofErr w:type="spellEnd"/>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 xml:space="preserve">all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postgres</w:t>
      </w:r>
      <w:proofErr w:type="spellEnd"/>
      <w:r w:rsidRPr="0096188E">
        <w:rPr>
          <w:rFonts w:ascii="Courier New" w:eastAsia="Times New Roman" w:hAnsi="Courier New" w:cs="Courier New"/>
          <w:sz w:val="20"/>
          <w:szCs w:val="20"/>
          <w:lang w:eastAsia="de-CH"/>
        </w:rPr>
        <w:t xml:space="preserve">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ident</w:t>
      </w:r>
      <w:r w:rsidRPr="0096188E">
        <w:rPr>
          <w:rFonts w:ascii="Courier New" w:eastAsia="Times New Roman" w:hAnsi="Courier New" w:cs="Courier New"/>
          <w:sz w:val="20"/>
          <w:szCs w:val="20"/>
          <w:lang w:eastAsia="de-CH"/>
        </w:rPr>
        <w:br/>
        <w:t># TYPE </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DATABASE</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USER</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CIDR-ADDRESS</w:t>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METHOD</w:t>
      </w:r>
      <w:r w:rsidRPr="0096188E">
        <w:rPr>
          <w:rFonts w:ascii="Courier New" w:eastAsia="Times New Roman" w:hAnsi="Courier New" w:cs="Courier New"/>
          <w:sz w:val="20"/>
          <w:szCs w:val="20"/>
          <w:lang w:eastAsia="de-CH"/>
        </w:rPr>
        <w:br/>
        <w:t># "</w:t>
      </w:r>
      <w:proofErr w:type="spellStart"/>
      <w:r w:rsidRPr="0096188E">
        <w:rPr>
          <w:rFonts w:ascii="Courier New" w:eastAsia="Times New Roman" w:hAnsi="Courier New" w:cs="Courier New"/>
          <w:sz w:val="20"/>
          <w:szCs w:val="20"/>
          <w:lang w:eastAsia="de-CH"/>
        </w:rPr>
        <w:t>local</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is</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for</w:t>
      </w:r>
      <w:proofErr w:type="spellEnd"/>
      <w:r w:rsidRPr="0096188E">
        <w:rPr>
          <w:rFonts w:ascii="Courier New" w:eastAsia="Times New Roman" w:hAnsi="Courier New" w:cs="Courier New"/>
          <w:sz w:val="20"/>
          <w:szCs w:val="20"/>
          <w:lang w:eastAsia="de-CH"/>
        </w:rPr>
        <w:t xml:space="preserve"> Unix </w:t>
      </w:r>
      <w:proofErr w:type="spellStart"/>
      <w:r w:rsidRPr="0096188E">
        <w:rPr>
          <w:rFonts w:ascii="Courier New" w:eastAsia="Times New Roman" w:hAnsi="Courier New" w:cs="Courier New"/>
          <w:sz w:val="20"/>
          <w:szCs w:val="20"/>
          <w:lang w:eastAsia="de-CH"/>
        </w:rPr>
        <w:t>domain</w:t>
      </w:r>
      <w:proofErr w:type="spellEnd"/>
      <w:r w:rsidRPr="0096188E">
        <w:rPr>
          <w:rFonts w:ascii="Courier New" w:eastAsia="Times New Roman" w:hAnsi="Courier New" w:cs="Courier New"/>
          <w:sz w:val="20"/>
          <w:szCs w:val="20"/>
          <w:lang w:eastAsia="de-CH"/>
        </w:rPr>
        <w:t xml:space="preserve"> socket </w:t>
      </w:r>
      <w:proofErr w:type="spellStart"/>
      <w:r w:rsidRPr="0096188E">
        <w:rPr>
          <w:rFonts w:ascii="Courier New" w:eastAsia="Times New Roman" w:hAnsi="Courier New" w:cs="Courier New"/>
          <w:sz w:val="20"/>
          <w:szCs w:val="20"/>
          <w:lang w:eastAsia="de-CH"/>
        </w:rPr>
        <w:t>connections</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only</w:t>
      </w:r>
      <w:proofErr w:type="spellEnd"/>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ident</w:t>
      </w:r>
      <w:r w:rsidRPr="0096188E">
        <w:rPr>
          <w:rFonts w:ascii="Courier New" w:eastAsia="Times New Roman" w:hAnsi="Courier New" w:cs="Courier New"/>
          <w:sz w:val="20"/>
          <w:szCs w:val="20"/>
          <w:lang w:eastAsia="de-CH"/>
        </w:rPr>
        <w:br/>
        <w:t xml:space="preserve"># IPv4 </w:t>
      </w:r>
      <w:proofErr w:type="spellStart"/>
      <w:r w:rsidRPr="0096188E">
        <w:rPr>
          <w:rFonts w:ascii="Courier New" w:eastAsia="Times New Roman" w:hAnsi="Courier New" w:cs="Courier New"/>
          <w:sz w:val="20"/>
          <w:szCs w:val="20"/>
          <w:lang w:eastAsia="de-CH"/>
        </w:rPr>
        <w:t>local</w:t>
      </w:r>
      <w:proofErr w:type="spellEnd"/>
      <w:r w:rsidRPr="0096188E">
        <w:rPr>
          <w:rFonts w:ascii="Courier New" w:eastAsia="Times New Roman" w:hAnsi="Courier New" w:cs="Courier New"/>
          <w:sz w:val="20"/>
          <w:szCs w:val="20"/>
          <w:lang w:eastAsia="de-CH"/>
        </w:rPr>
        <w:t xml:space="preserve"> </w:t>
      </w:r>
      <w:proofErr w:type="spellStart"/>
      <w:r w:rsidRPr="0096188E">
        <w:rPr>
          <w:rFonts w:ascii="Courier New" w:eastAsia="Times New Roman" w:hAnsi="Courier New" w:cs="Courier New"/>
          <w:sz w:val="20"/>
          <w:szCs w:val="20"/>
          <w:lang w:eastAsia="de-CH"/>
        </w:rPr>
        <w:t>connections</w:t>
      </w:r>
      <w:proofErr w:type="spellEnd"/>
      <w:r w:rsidRPr="0096188E">
        <w:rPr>
          <w:rFonts w:ascii="Courier New" w:eastAsia="Times New Roman" w:hAnsi="Courier New" w:cs="Courier New"/>
          <w:sz w:val="20"/>
          <w:szCs w:val="20"/>
          <w:lang w:eastAsia="de-CH"/>
        </w:rPr>
        <w:t>:</w:t>
      </w:r>
      <w:r w:rsidRPr="0096188E">
        <w:rPr>
          <w:rFonts w:ascii="Courier New" w:eastAsia="Times New Roman" w:hAnsi="Courier New" w:cs="Courier New"/>
          <w:sz w:val="20"/>
          <w:szCs w:val="20"/>
          <w:lang w:eastAsia="de-CH"/>
        </w:rPr>
        <w:br/>
      </w:r>
      <w:proofErr w:type="spellStart"/>
      <w:r w:rsidRPr="0096188E">
        <w:rPr>
          <w:rFonts w:ascii="Courier New" w:eastAsia="Times New Roman" w:hAnsi="Courier New" w:cs="Courier New"/>
          <w:sz w:val="20"/>
          <w:szCs w:val="20"/>
          <w:lang w:eastAsia="de-CH"/>
        </w:rPr>
        <w:t>host</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127.0.0.1/32</w:t>
      </w:r>
      <w:r>
        <w:rPr>
          <w:rFonts w:ascii="Courier New" w:eastAsia="Times New Roman" w:hAnsi="Courier New" w:cs="Courier New"/>
          <w:sz w:val="20"/>
          <w:szCs w:val="20"/>
          <w:lang w:eastAsia="de-CH"/>
        </w:rPr>
        <w:tab/>
      </w:r>
      <w:r w:rsidRPr="0096188E">
        <w:rPr>
          <w:rFonts w:ascii="Courier New" w:eastAsia="Times New Roman" w:hAnsi="Courier New" w:cs="Courier New"/>
          <w:b/>
          <w:bCs/>
          <w:sz w:val="20"/>
          <w:szCs w:val="20"/>
          <w:lang w:eastAsia="de-CH"/>
        </w:rPr>
        <w:t>md5</w:t>
      </w:r>
      <w:r w:rsidRPr="0096188E">
        <w:rPr>
          <w:rFonts w:ascii="Courier New" w:eastAsia="Times New Roman" w:hAnsi="Courier New" w:cs="Courier New"/>
          <w:sz w:val="20"/>
          <w:szCs w:val="20"/>
          <w:lang w:eastAsia="de-CH"/>
        </w:rPr>
        <w:br/>
        <w:t>#</w:t>
      </w:r>
      <w:r>
        <w:rPr>
          <w:rFonts w:ascii="Courier New" w:eastAsia="Times New Roman" w:hAnsi="Courier New" w:cs="Courier New"/>
          <w:sz w:val="20"/>
          <w:szCs w:val="20"/>
          <w:lang w:eastAsia="de-CH"/>
        </w:rPr>
        <w:t xml:space="preserve"> IPv6 </w:t>
      </w:r>
      <w:proofErr w:type="spellStart"/>
      <w:r>
        <w:rPr>
          <w:rFonts w:ascii="Courier New" w:eastAsia="Times New Roman" w:hAnsi="Courier New" w:cs="Courier New"/>
          <w:sz w:val="20"/>
          <w:szCs w:val="20"/>
          <w:lang w:eastAsia="de-CH"/>
        </w:rPr>
        <w:t>local</w:t>
      </w:r>
      <w:proofErr w:type="spellEnd"/>
      <w:r>
        <w:rPr>
          <w:rFonts w:ascii="Courier New" w:eastAsia="Times New Roman" w:hAnsi="Courier New" w:cs="Courier New"/>
          <w:sz w:val="20"/>
          <w:szCs w:val="20"/>
          <w:lang w:eastAsia="de-CH"/>
        </w:rPr>
        <w:t xml:space="preserve"> </w:t>
      </w:r>
      <w:proofErr w:type="spellStart"/>
      <w:r>
        <w:rPr>
          <w:rFonts w:ascii="Courier New" w:eastAsia="Times New Roman" w:hAnsi="Courier New" w:cs="Courier New"/>
          <w:sz w:val="20"/>
          <w:szCs w:val="20"/>
          <w:lang w:eastAsia="de-CH"/>
        </w:rPr>
        <w:t>connections</w:t>
      </w:r>
      <w:proofErr w:type="spellEnd"/>
      <w:r>
        <w:rPr>
          <w:rFonts w:ascii="Courier New" w:eastAsia="Times New Roman" w:hAnsi="Courier New" w:cs="Courier New"/>
          <w:sz w:val="20"/>
          <w:szCs w:val="20"/>
          <w:lang w:eastAsia="de-CH"/>
        </w:rPr>
        <w:t>:</w:t>
      </w:r>
      <w:r>
        <w:rPr>
          <w:rFonts w:ascii="Courier New" w:eastAsia="Times New Roman" w:hAnsi="Courier New" w:cs="Courier New"/>
          <w:sz w:val="20"/>
          <w:szCs w:val="20"/>
          <w:lang w:eastAsia="de-CH"/>
        </w:rPr>
        <w:br/>
      </w:r>
      <w:proofErr w:type="spellStart"/>
      <w:r>
        <w:rPr>
          <w:rFonts w:ascii="Courier New" w:eastAsia="Times New Roman" w:hAnsi="Courier New" w:cs="Courier New"/>
          <w:sz w:val="20"/>
          <w:szCs w:val="20"/>
          <w:lang w:eastAsia="de-CH"/>
        </w:rPr>
        <w:t>host</w:t>
      </w:r>
      <w:proofErr w:type="spellEnd"/>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all</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proofErr w:type="spellStart"/>
      <w:r w:rsidRPr="0096188E">
        <w:rPr>
          <w:rFonts w:ascii="Courier New" w:eastAsia="Times New Roman" w:hAnsi="Courier New" w:cs="Courier New"/>
          <w:sz w:val="20"/>
          <w:szCs w:val="20"/>
          <w:lang w:eastAsia="de-CH"/>
        </w:rPr>
        <w:t>all</w:t>
      </w:r>
      <w:proofErr w:type="spellEnd"/>
      <w:r>
        <w:rPr>
          <w:rFonts w:ascii="Courier New" w:eastAsia="Times New Roman" w:hAnsi="Courier New" w:cs="Courier New"/>
          <w:sz w:val="20"/>
          <w:szCs w:val="20"/>
          <w:lang w:eastAsia="de-CH"/>
        </w:rPr>
        <w:tab/>
      </w:r>
      <w:r w:rsidRPr="0096188E">
        <w:rPr>
          <w:rFonts w:ascii="Courier New" w:eastAsia="Times New Roman" w:hAnsi="Courier New" w:cs="Courier New"/>
          <w:sz w:val="20"/>
          <w:szCs w:val="20"/>
          <w:lang w:eastAsia="de-CH"/>
        </w:rPr>
        <w:t>:</w:t>
      </w:r>
      <w:proofErr w:type="gramStart"/>
      <w:r w:rsidRPr="0096188E">
        <w:rPr>
          <w:rFonts w:ascii="Courier New" w:eastAsia="Times New Roman" w:hAnsi="Courier New" w:cs="Courier New"/>
          <w:sz w:val="20"/>
          <w:szCs w:val="20"/>
          <w:lang w:eastAsia="de-CH"/>
        </w:rPr>
        <w:t>:1</w:t>
      </w:r>
      <w:proofErr w:type="gramEnd"/>
      <w:r w:rsidRPr="0096188E">
        <w:rPr>
          <w:rFonts w:ascii="Courier New" w:eastAsia="Times New Roman" w:hAnsi="Courier New" w:cs="Courier New"/>
          <w:sz w:val="20"/>
          <w:szCs w:val="20"/>
          <w:lang w:eastAsia="de-CH"/>
        </w:rPr>
        <w:t>/128</w:t>
      </w:r>
      <w:r>
        <w:rPr>
          <w:rFonts w:ascii="Courier New" w:eastAsia="Times New Roman" w:hAnsi="Courier New" w:cs="Courier New"/>
          <w:sz w:val="20"/>
          <w:szCs w:val="20"/>
          <w:lang w:eastAsia="de-CH"/>
        </w:rPr>
        <w:tab/>
      </w:r>
      <w:r>
        <w:rPr>
          <w:rFonts w:ascii="Courier New" w:eastAsia="Times New Roman" w:hAnsi="Courier New" w:cs="Courier New"/>
          <w:sz w:val="20"/>
          <w:szCs w:val="20"/>
          <w:lang w:eastAsia="de-CH"/>
        </w:rPr>
        <w:tab/>
      </w:r>
      <w:r w:rsidRPr="0096188E">
        <w:rPr>
          <w:rFonts w:ascii="Courier New" w:eastAsia="Times New Roman" w:hAnsi="Courier New" w:cs="Courier New"/>
          <w:b/>
          <w:bCs/>
          <w:sz w:val="20"/>
          <w:szCs w:val="20"/>
          <w:lang w:eastAsia="de-CH"/>
        </w:rPr>
        <w:t>md5</w:t>
      </w:r>
    </w:p>
    <w:p w:rsidR="0096188E" w:rsidRDefault="0096188E" w:rsidP="0096188E">
      <w:pPr>
        <w:tabs>
          <w:tab w:val="left" w:pos="1276"/>
          <w:tab w:val="left" w:pos="2410"/>
          <w:tab w:val="left" w:pos="3828"/>
        </w:tabs>
      </w:pPr>
    </w:p>
    <w:p w:rsidR="004307A7" w:rsidRDefault="004307A7" w:rsidP="0096188E">
      <w:pPr>
        <w:tabs>
          <w:tab w:val="left" w:pos="1276"/>
          <w:tab w:val="left" w:pos="2410"/>
          <w:tab w:val="left" w:pos="3828"/>
        </w:tabs>
      </w:pPr>
      <w:r>
        <w:t>Nach der Änderung an der Konfigurationsdatei muss der Dienst neugestartet werden.</w:t>
      </w:r>
    </w:p>
    <w:p w:rsidR="004307A7" w:rsidRDefault="004307A7" w:rsidP="0096188E">
      <w:pPr>
        <w:tabs>
          <w:tab w:val="left" w:pos="1276"/>
          <w:tab w:val="left" w:pos="2410"/>
          <w:tab w:val="left" w:pos="3828"/>
        </w:tabs>
      </w:pPr>
      <w:r w:rsidRPr="004307A7">
        <w:t>/</w:t>
      </w:r>
      <w:proofErr w:type="spellStart"/>
      <w:r w:rsidRPr="004307A7">
        <w:t>etc</w:t>
      </w:r>
      <w:proofErr w:type="spellEnd"/>
      <w:r w:rsidRPr="004307A7">
        <w:t>/</w:t>
      </w:r>
      <w:proofErr w:type="spellStart"/>
      <w:r w:rsidRPr="004307A7">
        <w:t>init.d</w:t>
      </w:r>
      <w:proofErr w:type="spellEnd"/>
      <w:r w:rsidRPr="004307A7">
        <w:t>/</w:t>
      </w:r>
      <w:proofErr w:type="spellStart"/>
      <w:r w:rsidRPr="004307A7">
        <w:t>postgresql</w:t>
      </w:r>
      <w:proofErr w:type="spellEnd"/>
      <w:r w:rsidRPr="004307A7">
        <w:t xml:space="preserve"> </w:t>
      </w:r>
      <w:proofErr w:type="spellStart"/>
      <w:r w:rsidRPr="004307A7">
        <w:t>restart</w:t>
      </w:r>
      <w:proofErr w:type="spellEnd"/>
    </w:p>
    <w:p w:rsidR="00CC68EB" w:rsidRDefault="00CC68EB" w:rsidP="00CC68EB">
      <w:pPr>
        <w:pStyle w:val="berschrift5"/>
      </w:pPr>
      <w:proofErr w:type="spellStart"/>
      <w:r>
        <w:t>SimpleSAMLphp</w:t>
      </w:r>
      <w:proofErr w:type="spellEnd"/>
    </w:p>
    <w:p w:rsidR="00CC68EB" w:rsidRDefault="002F0D9F" w:rsidP="00CC68EB">
      <w:r>
        <w:t>Eigentlich könnte dieses Packet über den Befehl „</w:t>
      </w:r>
      <w:proofErr w:type="spellStart"/>
      <w:r>
        <w:t>apt-get</w:t>
      </w:r>
      <w:proofErr w:type="spellEnd"/>
      <w:r>
        <w:t xml:space="preserve"> </w:t>
      </w:r>
      <w:proofErr w:type="spellStart"/>
      <w:r>
        <w:t>install</w:t>
      </w:r>
      <w:proofErr w:type="spellEnd"/>
      <w:r>
        <w:t xml:space="preserve">“ installiert werden, aber diese Version ist leider nicht die aktuelle Version die von den Filesender Programmierer verwendet wird. Deswegen wird das Packet von der Seite </w:t>
      </w:r>
      <w:proofErr w:type="spellStart"/>
      <w:r>
        <w:t>googlecodes</w:t>
      </w:r>
      <w:proofErr w:type="spellEnd"/>
      <w:r>
        <w:t xml:space="preserve"> heruntergeladen und von Hand installiert.</w:t>
      </w:r>
    </w:p>
    <w:p w:rsidR="00CC7BA2" w:rsidRDefault="00CC7BA2" w:rsidP="00CC68EB">
      <w:r>
        <w:t>Zuerst wird in den /</w:t>
      </w:r>
      <w:proofErr w:type="spellStart"/>
      <w:r>
        <w:t>tmp</w:t>
      </w:r>
      <w:proofErr w:type="spellEnd"/>
      <w:r>
        <w:t xml:space="preserve"> Ordner gewechselt und danach kann mit dem </w:t>
      </w:r>
      <w:proofErr w:type="spellStart"/>
      <w:r>
        <w:t>wget</w:t>
      </w:r>
      <w:proofErr w:type="spellEnd"/>
      <w:r>
        <w:t xml:space="preserve"> Befehl das Packet herunter geladen werden.</w:t>
      </w:r>
    </w:p>
    <w:p w:rsidR="00CC7BA2" w:rsidRDefault="002F0D9F" w:rsidP="00CC68EB">
      <w:r>
        <w:lastRenderedPageBreak/>
        <w:t>cd /</w:t>
      </w:r>
      <w:proofErr w:type="spellStart"/>
      <w:r>
        <w:t>tmp</w:t>
      </w:r>
      <w:proofErr w:type="spellEnd"/>
      <w:r>
        <w:br/>
      </w:r>
      <w:proofErr w:type="spellStart"/>
      <w:r w:rsidRPr="002F0D9F">
        <w:t>wget</w:t>
      </w:r>
      <w:proofErr w:type="spellEnd"/>
      <w:r w:rsidRPr="002F0D9F">
        <w:t xml:space="preserve"> </w:t>
      </w:r>
      <w:hyperlink r:id="rId13" w:history="1">
        <w:r w:rsidRPr="00CE26E7">
          <w:rPr>
            <w:rStyle w:val="Hyperlink"/>
          </w:rPr>
          <w:t>http://simplesamlphp.googlecode.com/files/simplesamlphp-1.10.0.tar.gz</w:t>
        </w:r>
      </w:hyperlink>
    </w:p>
    <w:p w:rsidR="00CC7BA2" w:rsidRDefault="00CC7BA2" w:rsidP="00CC68EB">
      <w:r>
        <w:t xml:space="preserve">Nach dem Herunterladen muss überprüft werden, ob das Packet richtig und vollständig heruntergeladen wurde. Dies funktioniert mit dem </w:t>
      </w:r>
      <w:r w:rsidR="00DC49E7">
        <w:t>B</w:t>
      </w:r>
      <w:r>
        <w:t>efehl sha1sum.</w:t>
      </w:r>
    </w:p>
    <w:p w:rsidR="00CC7BA2" w:rsidRDefault="00CC7BA2" w:rsidP="00CC68EB">
      <w:r w:rsidRPr="00CC7BA2">
        <w:t>sha1sum -b simplesamlphp-1.10.0.tar.gz</w:t>
      </w:r>
    </w:p>
    <w:p w:rsidR="00CC7BA2" w:rsidRDefault="00CC7BA2" w:rsidP="00CC68EB">
      <w:r>
        <w:t xml:space="preserve">Wenn die </w:t>
      </w:r>
      <w:r>
        <w:t xml:space="preserve">SHA1 </w:t>
      </w:r>
      <w:proofErr w:type="spellStart"/>
      <w:r>
        <w:t>Checksum</w:t>
      </w:r>
      <w:proofErr w:type="spellEnd"/>
      <w:r>
        <w:t xml:space="preserve"> gleich ist, wie die auf der Seite von der das Packet heruntergeladen wurde</w:t>
      </w:r>
      <w:r w:rsidR="00DC49E7">
        <w:t>(</w:t>
      </w:r>
      <w:hyperlink r:id="rId14" w:history="1">
        <w:r w:rsidR="00DC49E7" w:rsidRPr="00CE26E7">
          <w:rPr>
            <w:rStyle w:val="Hyperlink"/>
          </w:rPr>
          <w:t>http://code.google.com/p/simplesamlphp/downloads/detail?name=simplesamlphp-1.10.0.tar.gz&amp;can=2&amp;q</w:t>
        </w:r>
      </w:hyperlink>
      <w:r w:rsidR="00DC49E7" w:rsidRPr="00DC49E7">
        <w:t>=</w:t>
      </w:r>
      <w:proofErr w:type="gramStart"/>
      <w:r w:rsidR="00DC49E7">
        <w:t xml:space="preserve">) </w:t>
      </w:r>
      <w:r>
        <w:t>,</w:t>
      </w:r>
      <w:proofErr w:type="gramEnd"/>
      <w:r>
        <w:t xml:space="preserve"> kann das Packet entpackt werden.</w:t>
      </w:r>
    </w:p>
    <w:p w:rsidR="004B2AD7" w:rsidRDefault="004B2AD7" w:rsidP="00CC68EB">
      <w:r>
        <w:t>Zuerst</w:t>
      </w:r>
      <w:r w:rsidR="00CC7BA2">
        <w:t xml:space="preserve"> </w:t>
      </w:r>
      <w:r>
        <w:t>muss aber noch ein Verzeichnis</w:t>
      </w:r>
      <w:r>
        <w:t>(</w:t>
      </w:r>
      <w:r w:rsidRPr="00CC7BA2">
        <w:t>/</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Pr="00CC7BA2">
        <w:t>/</w:t>
      </w:r>
      <w:r>
        <w:t>) erstellt werden, indem alle Filesender relevanten Daten gespeichert werden.</w:t>
      </w:r>
    </w:p>
    <w:p w:rsidR="00CC7BA2" w:rsidRDefault="00CC7BA2" w:rsidP="00CC68EB">
      <w:proofErr w:type="spellStart"/>
      <w:r w:rsidRPr="00CC7BA2">
        <w:t>mkdir</w:t>
      </w:r>
      <w:proofErr w:type="spellEnd"/>
      <w:r w:rsidRPr="00CC7BA2">
        <w:t xml:space="preserve"> /</w:t>
      </w:r>
      <w:proofErr w:type="spellStart"/>
      <w:r w:rsidRPr="00CC7BA2">
        <w:t>usr</w:t>
      </w:r>
      <w:proofErr w:type="spellEnd"/>
      <w:r w:rsidRPr="00CC7BA2">
        <w:t>/</w:t>
      </w:r>
      <w:proofErr w:type="spellStart"/>
      <w:r w:rsidRPr="00CC7BA2">
        <w:t>local</w:t>
      </w:r>
      <w:proofErr w:type="spellEnd"/>
      <w:r w:rsidRPr="00CC7BA2">
        <w:t>/</w:t>
      </w:r>
      <w:proofErr w:type="spellStart"/>
      <w:r w:rsidRPr="00CC7BA2">
        <w:t>filesender</w:t>
      </w:r>
      <w:proofErr w:type="spellEnd"/>
      <w:r w:rsidR="004B2AD7">
        <w:br/>
        <w:t>cd /</w:t>
      </w:r>
      <w:proofErr w:type="spellStart"/>
      <w:r w:rsidR="004B2AD7">
        <w:t>usr</w:t>
      </w:r>
      <w:proofErr w:type="spellEnd"/>
      <w:r w:rsidR="004B2AD7">
        <w:t>/</w:t>
      </w:r>
      <w:proofErr w:type="spellStart"/>
      <w:r w:rsidR="004B2AD7">
        <w:t>locakl</w:t>
      </w:r>
      <w:proofErr w:type="spellEnd"/>
      <w:r w:rsidR="004B2AD7">
        <w:t>/</w:t>
      </w:r>
      <w:proofErr w:type="spellStart"/>
      <w:r w:rsidR="004B2AD7">
        <w:t>filesender</w:t>
      </w:r>
      <w:proofErr w:type="spellEnd"/>
      <w:r w:rsidR="004B2AD7">
        <w:br/>
      </w:r>
      <w:proofErr w:type="spellStart"/>
      <w:r w:rsidR="004B2AD7" w:rsidRPr="002F0D9F">
        <w:t>tar</w:t>
      </w:r>
      <w:proofErr w:type="spellEnd"/>
      <w:r w:rsidR="004B2AD7">
        <w:t xml:space="preserve"> </w:t>
      </w:r>
      <w:r w:rsidR="004B2AD7" w:rsidRPr="002F0D9F">
        <w:t>-</w:t>
      </w:r>
      <w:proofErr w:type="spellStart"/>
      <w:r w:rsidR="004B2AD7" w:rsidRPr="002F0D9F">
        <w:t>xvf</w:t>
      </w:r>
      <w:proofErr w:type="spellEnd"/>
      <w:r w:rsidR="004B2AD7" w:rsidRPr="002F0D9F">
        <w:t xml:space="preserve"> simplesamlphp-1.10.0.tar.gz</w:t>
      </w:r>
    </w:p>
    <w:p w:rsidR="00546C27" w:rsidRDefault="00546C27" w:rsidP="00CC68EB">
      <w:r>
        <w:t xml:space="preserve">Damit der </w:t>
      </w:r>
      <w:proofErr w:type="spellStart"/>
      <w:r>
        <w:t>SimpleSAMLphp</w:t>
      </w:r>
      <w:proofErr w:type="spellEnd"/>
      <w:r>
        <w:t xml:space="preserve"> Dienst einfach angesprochen werden kann, wird noch ein </w:t>
      </w:r>
      <w:proofErr w:type="spellStart"/>
      <w:r>
        <w:t>symlink</w:t>
      </w:r>
      <w:proofErr w:type="spellEnd"/>
      <w:r>
        <w:t xml:space="preserve"> erstellt.</w:t>
      </w:r>
    </w:p>
    <w:p w:rsidR="00546C27" w:rsidRDefault="00546C27" w:rsidP="00CC68EB">
      <w:proofErr w:type="spellStart"/>
      <w:r w:rsidRPr="00546C27">
        <w:t>ln</w:t>
      </w:r>
      <w:proofErr w:type="spellEnd"/>
      <w:r w:rsidRPr="00546C27">
        <w:t xml:space="preserve"> -s simplesamlphp-1.10.0/ </w:t>
      </w:r>
      <w:proofErr w:type="spellStart"/>
      <w:r w:rsidRPr="00546C27">
        <w:t>simplesamlphp</w:t>
      </w:r>
      <w:proofErr w:type="spellEnd"/>
    </w:p>
    <w:p w:rsidR="00990390" w:rsidRDefault="00990390" w:rsidP="00CC68EB"/>
    <w:p w:rsidR="00D6576E" w:rsidRDefault="00D6576E" w:rsidP="00D6576E">
      <w:pPr>
        <w:pStyle w:val="berschrift5"/>
      </w:pPr>
      <w:r>
        <w:t>Filesender</w:t>
      </w:r>
    </w:p>
    <w:p w:rsidR="00D6576E" w:rsidRDefault="00990390" w:rsidP="00D6576E">
      <w:r>
        <w:t xml:space="preserve">Als letztes wird nun der Filesender installiert. Dieses Paket wird wie das </w:t>
      </w:r>
      <w:proofErr w:type="spellStart"/>
      <w:r>
        <w:t>SimpleSAMLphp</w:t>
      </w:r>
      <w:proofErr w:type="spellEnd"/>
      <w:r>
        <w:t xml:space="preserve"> Packet mit dem </w:t>
      </w:r>
      <w:proofErr w:type="spellStart"/>
      <w:r>
        <w:t>wget</w:t>
      </w:r>
      <w:proofErr w:type="spellEnd"/>
      <w:r>
        <w:t xml:space="preserve"> Befehl herunterladen und installieren. Dies muss gemacht werden, weil das Filesender Packet nicht von den Debian Repositorien heruntergeladen werden kann. </w:t>
      </w:r>
    </w:p>
    <w:p w:rsidR="00DC49E7" w:rsidRDefault="00DC49E7" w:rsidP="00D6576E">
      <w:r>
        <w:t>cd /</w:t>
      </w:r>
      <w:proofErr w:type="spellStart"/>
      <w:r>
        <w:t>tmp</w:t>
      </w:r>
      <w:proofErr w:type="spellEnd"/>
      <w:r>
        <w:t>/</w:t>
      </w:r>
      <w:r>
        <w:br/>
      </w:r>
      <w:proofErr w:type="spellStart"/>
      <w:r w:rsidRPr="00DC49E7">
        <w:t>wget</w:t>
      </w:r>
      <w:proofErr w:type="spellEnd"/>
      <w:r w:rsidRPr="00DC49E7">
        <w:t xml:space="preserve"> --</w:t>
      </w:r>
      <w:proofErr w:type="spellStart"/>
      <w:r w:rsidRPr="00DC49E7">
        <w:t>no</w:t>
      </w:r>
      <w:proofErr w:type="spellEnd"/>
      <w:r w:rsidRPr="00DC49E7">
        <w:t>-</w:t>
      </w:r>
      <w:proofErr w:type="spellStart"/>
      <w:r w:rsidRPr="00DC49E7">
        <w:t>check</w:t>
      </w:r>
      <w:proofErr w:type="spellEnd"/>
      <w:r w:rsidRPr="00DC49E7">
        <w:t>-</w:t>
      </w:r>
      <w:proofErr w:type="spellStart"/>
      <w:r w:rsidRPr="00DC49E7">
        <w:t>certificate</w:t>
      </w:r>
      <w:proofErr w:type="spellEnd"/>
      <w:r w:rsidRPr="00DC49E7">
        <w:t xml:space="preserve"> </w:t>
      </w:r>
      <w:hyperlink r:id="rId15" w:history="1">
        <w:r w:rsidRPr="00CE26E7">
          <w:rPr>
            <w:rStyle w:val="Hyperlink"/>
          </w:rPr>
          <w:t>http://download.filesender.org/filesender-1.5.tar.gz</w:t>
        </w:r>
      </w:hyperlink>
    </w:p>
    <w:p w:rsidR="00DC49E7" w:rsidRDefault="00DC49E7" w:rsidP="00D6576E">
      <w:r>
        <w:t xml:space="preserve">Um zu überprüfen, ob das Packet richtig und vollständig heruntergeladen wurde muss wieder die SHA1 </w:t>
      </w:r>
      <w:proofErr w:type="spellStart"/>
      <w:r>
        <w:t>Checksum</w:t>
      </w:r>
      <w:proofErr w:type="spellEnd"/>
      <w:r>
        <w:t xml:space="preserve"> überprüft werden. Die SHA1 </w:t>
      </w:r>
      <w:proofErr w:type="spellStart"/>
      <w:r>
        <w:t>Checksum</w:t>
      </w:r>
      <w:proofErr w:type="spellEnd"/>
      <w:r>
        <w:t xml:space="preserve"> findet sich unter folgendem Link:</w:t>
      </w:r>
      <w:r>
        <w:br/>
      </w:r>
      <w:r w:rsidRPr="00DC49E7">
        <w:t>https://www.assembla.com/wiki/show/file_sender/Release_1-5</w:t>
      </w:r>
    </w:p>
    <w:p w:rsidR="00DC49E7" w:rsidRDefault="00DC49E7" w:rsidP="00D6576E">
      <w:r w:rsidRPr="00DC49E7">
        <w:t>sha1sum -b filesender-1.5.tar.gz</w:t>
      </w:r>
    </w:p>
    <w:p w:rsidR="00DC49E7" w:rsidRDefault="00DC49E7" w:rsidP="00D6576E">
      <w:r>
        <w:t>Jetzt muss das Packet noch entpackt und an den richtigen Ort verschoben werden.</w:t>
      </w:r>
    </w:p>
    <w:p w:rsidR="004B2AD7" w:rsidRDefault="004B2AD7" w:rsidP="004B2AD7">
      <w:r>
        <w:t xml:space="preserve">mv </w:t>
      </w:r>
      <w:r w:rsidRPr="00DC49E7">
        <w:t>filesender-1.5.tar.gz</w:t>
      </w:r>
      <w:r>
        <w:t xml:space="preserve"> </w:t>
      </w:r>
      <w:r>
        <w:t>/</w:t>
      </w:r>
      <w:proofErr w:type="spellStart"/>
      <w:r>
        <w:t>usr</w:t>
      </w:r>
      <w:proofErr w:type="spellEnd"/>
      <w:r>
        <w:t>/</w:t>
      </w:r>
      <w:proofErr w:type="spellStart"/>
      <w:r>
        <w:t>local</w:t>
      </w:r>
      <w:proofErr w:type="spellEnd"/>
      <w:r>
        <w:t>/</w:t>
      </w:r>
      <w:proofErr w:type="spellStart"/>
      <w:r>
        <w:t>filesender</w:t>
      </w:r>
      <w:proofErr w:type="spellEnd"/>
      <w:r>
        <w:t>/</w:t>
      </w:r>
      <w:r>
        <w:br/>
        <w:t>cd /</w:t>
      </w:r>
      <w:proofErr w:type="spellStart"/>
      <w:r>
        <w:t>usr</w:t>
      </w:r>
      <w:proofErr w:type="spellEnd"/>
      <w:r>
        <w:t>/</w:t>
      </w:r>
      <w:proofErr w:type="spellStart"/>
      <w:r>
        <w:t>local</w:t>
      </w:r>
      <w:proofErr w:type="spellEnd"/>
      <w:r>
        <w:t>/</w:t>
      </w:r>
      <w:proofErr w:type="spellStart"/>
      <w:r>
        <w:t>filesender</w:t>
      </w:r>
      <w:proofErr w:type="spellEnd"/>
      <w:r>
        <w:br/>
      </w:r>
      <w:proofErr w:type="spellStart"/>
      <w:r w:rsidR="00DC49E7" w:rsidRPr="00DC49E7">
        <w:t>tar</w:t>
      </w:r>
      <w:proofErr w:type="spellEnd"/>
      <w:r w:rsidR="00DC49E7" w:rsidRPr="00DC49E7">
        <w:t xml:space="preserve"> -</w:t>
      </w:r>
      <w:proofErr w:type="spellStart"/>
      <w:r w:rsidR="00DC49E7" w:rsidRPr="00DC49E7">
        <w:t>xv</w:t>
      </w:r>
      <w:r>
        <w:t>z</w:t>
      </w:r>
      <w:r w:rsidR="00DC49E7" w:rsidRPr="00DC49E7">
        <w:t>f</w:t>
      </w:r>
      <w:proofErr w:type="spellEnd"/>
      <w:r w:rsidR="00DC49E7" w:rsidRPr="00DC49E7">
        <w:t xml:space="preserve"> filesender-1.5.tar.gz</w:t>
      </w:r>
      <w:r w:rsidR="00DC49E7">
        <w:br/>
      </w:r>
      <w:r w:rsidR="00DC49E7" w:rsidRPr="00DC49E7">
        <w:t>mv filesender-1.5/* /</w:t>
      </w:r>
      <w:proofErr w:type="spellStart"/>
      <w:r w:rsidR="00DC49E7" w:rsidRPr="00DC49E7">
        <w:t>usr</w:t>
      </w:r>
      <w:proofErr w:type="spellEnd"/>
      <w:r w:rsidR="00DC49E7" w:rsidRPr="00DC49E7">
        <w:t>/</w:t>
      </w:r>
      <w:proofErr w:type="spellStart"/>
      <w:r w:rsidR="00DC49E7" w:rsidRPr="00DC49E7">
        <w:t>local</w:t>
      </w:r>
      <w:proofErr w:type="spellEnd"/>
      <w:r w:rsidR="00DC49E7" w:rsidRPr="00DC49E7">
        <w:t>/</w:t>
      </w:r>
      <w:proofErr w:type="spellStart"/>
      <w:r w:rsidR="00DC49E7" w:rsidRPr="00DC49E7">
        <w:t>filesender</w:t>
      </w:r>
      <w:proofErr w:type="spellEnd"/>
      <w:r w:rsidR="00DC49E7" w:rsidRPr="00DC49E7">
        <w:t>/</w:t>
      </w:r>
    </w:p>
    <w:p w:rsidR="00D6576E" w:rsidRDefault="00CC7BA2" w:rsidP="00CC7BA2">
      <w:pPr>
        <w:pStyle w:val="berschrift4"/>
      </w:pPr>
      <w:r>
        <w:t>Konfigurieren</w:t>
      </w:r>
    </w:p>
    <w:p w:rsidR="00CC7BA2" w:rsidRDefault="00F4639E" w:rsidP="00D6576E">
      <w:r>
        <w:t>Jetzt sind alle notwendigen Pakete installiert und es kann mit der Konfiguration begonnen werden.</w:t>
      </w:r>
    </w:p>
    <w:p w:rsidR="00F4639E" w:rsidRDefault="00F4639E" w:rsidP="00F4639E">
      <w:pPr>
        <w:pStyle w:val="berschrift5"/>
      </w:pPr>
      <w:r>
        <w:t>Filesender</w:t>
      </w:r>
    </w:p>
    <w:p w:rsidR="00F4639E" w:rsidRPr="00F4639E" w:rsidRDefault="00F4639E" w:rsidP="00F4639E">
      <w:bookmarkStart w:id="33" w:name="_GoBack"/>
      <w:bookmarkEnd w:id="33"/>
    </w:p>
    <w:p w:rsidR="00EF1D2D" w:rsidRDefault="00EF1D2D" w:rsidP="00D6576E">
      <w:pPr>
        <w:pStyle w:val="berschrift2"/>
      </w:pPr>
      <w:r>
        <w:lastRenderedPageBreak/>
        <w:t>Testen</w:t>
      </w:r>
      <w:bookmarkEnd w:id="32"/>
    </w:p>
    <w:p w:rsidR="00EF1D2D" w:rsidRDefault="00EF1D2D" w:rsidP="00EF1D2D"/>
    <w:p w:rsidR="00EF1D2D" w:rsidRDefault="00EF1D2D" w:rsidP="00EF1D2D">
      <w:pPr>
        <w:pStyle w:val="berschrift2"/>
      </w:pPr>
      <w:bookmarkStart w:id="34" w:name="_Toc350260682"/>
      <w:r>
        <w:t>Abgabe</w:t>
      </w:r>
      <w:bookmarkEnd w:id="34"/>
    </w:p>
    <w:p w:rsidR="009F42EA" w:rsidRPr="009F42EA" w:rsidRDefault="009F42EA" w:rsidP="009F42EA"/>
    <w:p w:rsidR="000169E1" w:rsidRDefault="000169E1" w:rsidP="00E94968">
      <w:pPr>
        <w:rPr>
          <w:rFonts w:asciiTheme="majorHAnsi" w:eastAsiaTheme="majorEastAsia" w:hAnsiTheme="majorHAnsi" w:cstheme="majorBidi"/>
          <w:b/>
          <w:bCs/>
          <w:color w:val="4F81BD" w:themeColor="accent1"/>
          <w:sz w:val="26"/>
          <w:szCs w:val="26"/>
        </w:rPr>
      </w:pPr>
      <w:r>
        <w:rPr>
          <w:rFonts w:asciiTheme="majorHAnsi" w:eastAsiaTheme="majorEastAsia" w:hAnsiTheme="majorHAnsi" w:cstheme="majorBidi"/>
          <w:b/>
          <w:bCs/>
          <w:color w:val="4F81BD" w:themeColor="accent1"/>
          <w:sz w:val="26"/>
          <w:szCs w:val="26"/>
        </w:rPr>
        <w:t>Quellen</w:t>
      </w:r>
    </w:p>
    <w:p w:rsidR="009F42EA" w:rsidRDefault="00456D4C" w:rsidP="009F42EA">
      <w:r>
        <w:t>Konzept</w:t>
      </w:r>
    </w:p>
    <w:p w:rsidR="002B7FFE" w:rsidRPr="002B7FFE" w:rsidRDefault="002F5233" w:rsidP="002B7FFE">
      <w:pPr>
        <w:rPr>
          <w:rFonts w:eastAsiaTheme="majorEastAsia" w:cstheme="majorBidi"/>
          <w:bCs/>
          <w:i/>
          <w:iCs/>
        </w:rPr>
      </w:pPr>
      <w:hyperlink r:id="rId16" w:history="1">
        <w:r w:rsidR="00456D4C" w:rsidRPr="00201852">
          <w:rPr>
            <w:rStyle w:val="Hyperlink"/>
          </w:rPr>
          <w:t>http://www.indoition.com/de/services/technische-dokumentation-software-erstellen.htm</w:t>
        </w:r>
      </w:hyperlink>
      <w:r w:rsidR="00456D4C">
        <w:br/>
      </w:r>
      <w:hyperlink r:id="rId17" w:history="1">
        <w:r w:rsidR="00456D4C" w:rsidRPr="00201852">
          <w:rPr>
            <w:rStyle w:val="Hyperlink"/>
          </w:rPr>
          <w:t>http://anleitung-tipps.anleiter.de/wie-kann-man-ein-konzept-schreiben-vorlage</w:t>
        </w:r>
      </w:hyperlink>
      <w:r w:rsidR="00456D4C">
        <w:br/>
      </w:r>
      <w:hyperlink r:id="rId18" w:history="1">
        <w:r w:rsidR="00456D4C" w:rsidRPr="00201852">
          <w:rPr>
            <w:rStyle w:val="Hyperlink"/>
          </w:rPr>
          <w:t>http://www.access-im-unternehmen.de/index1.php?id=300&amp;BeitragID=263</w:t>
        </w:r>
      </w:hyperlink>
      <w:r w:rsidR="00456D4C">
        <w:br/>
      </w:r>
    </w:p>
    <w:p w:rsidR="002B7FFE" w:rsidRDefault="002B7FFE" w:rsidP="002B7FFE">
      <w:r>
        <w:t>Installationsdokumentation</w:t>
      </w:r>
    </w:p>
    <w:p w:rsidR="002B7FFE" w:rsidRPr="00456D4C" w:rsidRDefault="002B7FFE" w:rsidP="002B7FFE">
      <w:r w:rsidRPr="002B7FFE">
        <w:t>https://www.assembla.com/spaces/file_sender/wiki/Installation_-_Linux_Source</w:t>
      </w:r>
    </w:p>
    <w:p w:rsidR="00456D4C" w:rsidRDefault="005A72F3" w:rsidP="005A72F3">
      <w:pPr>
        <w:pStyle w:val="berschrift1"/>
      </w:pPr>
      <w:r>
        <w:t>Anhang</w:t>
      </w:r>
    </w:p>
    <w:p w:rsidR="005A72F3" w:rsidRPr="005A72F3" w:rsidRDefault="005A72F3" w:rsidP="005A72F3"/>
    <w:sectPr w:rsidR="005A72F3" w:rsidRPr="005A72F3" w:rsidSect="00921E7D">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1CDF" w:rsidRDefault="000E1CDF" w:rsidP="00501321">
      <w:pPr>
        <w:spacing w:after="0" w:line="240" w:lineRule="auto"/>
      </w:pPr>
      <w:r>
        <w:separator/>
      </w:r>
    </w:p>
  </w:endnote>
  <w:endnote w:type="continuationSeparator" w:id="0">
    <w:p w:rsidR="000E1CDF" w:rsidRDefault="000E1CDF" w:rsidP="005013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Geneva">
    <w:altName w:val="Arial"/>
    <w:charset w:val="00"/>
    <w:family w:val="auto"/>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57414821"/>
      <w:docPartObj>
        <w:docPartGallery w:val="Page Numbers (Bottom of Page)"/>
        <w:docPartUnique/>
      </w:docPartObj>
    </w:sdtPr>
    <w:sdtContent>
      <w:sdt>
        <w:sdtPr>
          <w:id w:val="301280701"/>
          <w:docPartObj>
            <w:docPartGallery w:val="Page Numbers (Top of Page)"/>
            <w:docPartUnique/>
          </w:docPartObj>
        </w:sdtPr>
        <w:sdtContent>
          <w:p w:rsidR="002F5233" w:rsidRDefault="002F5233" w:rsidP="00E94968">
            <w:pPr>
              <w:pStyle w:val="Fuzeile"/>
            </w:pPr>
            <w:fldSimple w:instr=" FILENAME   \* MERGEFORMAT ">
              <w:r>
                <w:rPr>
                  <w:noProof/>
                </w:rPr>
                <w:t>IPA-Bericht.docx</w:t>
              </w:r>
            </w:fldSimple>
            <w:r>
              <w:tab/>
            </w:r>
            <w:r>
              <w:fldChar w:fldCharType="begin"/>
            </w:r>
            <w:r>
              <w:instrText xml:space="preserve"> TIME \@ "dd.MM.yyyy" </w:instrText>
            </w:r>
            <w:r>
              <w:fldChar w:fldCharType="separate"/>
            </w:r>
            <w:r>
              <w:rPr>
                <w:noProof/>
              </w:rPr>
              <w:t>11.03.2013</w:t>
            </w:r>
            <w:r>
              <w:fldChar w:fldCharType="end"/>
            </w:r>
            <w:r>
              <w:tab/>
            </w:r>
            <w:r>
              <w:rPr>
                <w:lang w:val="de-DE"/>
              </w:rPr>
              <w:t xml:space="preserve">Seite </w:t>
            </w:r>
            <w:r>
              <w:rPr>
                <w:b/>
                <w:bCs/>
                <w:sz w:val="24"/>
                <w:szCs w:val="24"/>
              </w:rPr>
              <w:fldChar w:fldCharType="begin"/>
            </w:r>
            <w:r>
              <w:rPr>
                <w:b/>
                <w:bCs/>
              </w:rPr>
              <w:instrText>PAGE</w:instrText>
            </w:r>
            <w:r>
              <w:rPr>
                <w:b/>
                <w:bCs/>
                <w:sz w:val="24"/>
                <w:szCs w:val="24"/>
              </w:rPr>
              <w:fldChar w:fldCharType="separate"/>
            </w:r>
            <w:r w:rsidR="00F4639E">
              <w:rPr>
                <w:b/>
                <w:bCs/>
                <w:noProof/>
              </w:rPr>
              <w:t>24</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sidR="00F4639E">
              <w:rPr>
                <w:b/>
                <w:bCs/>
                <w:noProof/>
              </w:rPr>
              <w:t>25</w:t>
            </w:r>
            <w:r>
              <w:rPr>
                <w:b/>
                <w:bCs/>
                <w:sz w:val="24"/>
                <w:szCs w:val="24"/>
              </w:rPr>
              <w:fldChar w:fldCharType="end"/>
            </w:r>
          </w:p>
        </w:sdtContent>
      </w:sdt>
    </w:sdtContent>
  </w:sdt>
  <w:p w:rsidR="002F5233" w:rsidRDefault="002F5233">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1CDF" w:rsidRDefault="000E1CDF" w:rsidP="00501321">
      <w:pPr>
        <w:spacing w:after="0" w:line="240" w:lineRule="auto"/>
      </w:pPr>
      <w:r>
        <w:separator/>
      </w:r>
    </w:p>
  </w:footnote>
  <w:footnote w:type="continuationSeparator" w:id="0">
    <w:p w:rsidR="000E1CDF" w:rsidRDefault="000E1CDF" w:rsidP="005013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F5233" w:rsidRDefault="002F5233">
    <w:pPr>
      <w:pStyle w:val="Kopfzeile"/>
    </w:pPr>
    <w:r>
      <w:t>Projekt: Transporter</w:t>
    </w:r>
    <w:r>
      <w:tab/>
    </w:r>
    <w:r>
      <w:tab/>
      <w:t>Dominic Näpflin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1C71E8"/>
    <w:multiLevelType w:val="hybridMultilevel"/>
    <w:tmpl w:val="403A459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27B0367B"/>
    <w:multiLevelType w:val="hybridMultilevel"/>
    <w:tmpl w:val="A19680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2C916C81"/>
    <w:multiLevelType w:val="hybridMultilevel"/>
    <w:tmpl w:val="7920392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3B114B0"/>
    <w:multiLevelType w:val="hybridMultilevel"/>
    <w:tmpl w:val="C6BE0E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578A02B5"/>
    <w:multiLevelType w:val="hybridMultilevel"/>
    <w:tmpl w:val="2BDE32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1321"/>
    <w:rsid w:val="000169E1"/>
    <w:rsid w:val="00022E64"/>
    <w:rsid w:val="00045480"/>
    <w:rsid w:val="00047B7A"/>
    <w:rsid w:val="00055E44"/>
    <w:rsid w:val="00065CF7"/>
    <w:rsid w:val="000B5B55"/>
    <w:rsid w:val="000C460C"/>
    <w:rsid w:val="000E1CDF"/>
    <w:rsid w:val="00123258"/>
    <w:rsid w:val="0017663C"/>
    <w:rsid w:val="00232BD7"/>
    <w:rsid w:val="00243204"/>
    <w:rsid w:val="00250A86"/>
    <w:rsid w:val="002975B8"/>
    <w:rsid w:val="002B7FFE"/>
    <w:rsid w:val="002E6D09"/>
    <w:rsid w:val="002F0D9F"/>
    <w:rsid w:val="002F5233"/>
    <w:rsid w:val="00302CB1"/>
    <w:rsid w:val="00310336"/>
    <w:rsid w:val="003160A1"/>
    <w:rsid w:val="00335977"/>
    <w:rsid w:val="00353CEF"/>
    <w:rsid w:val="003626F1"/>
    <w:rsid w:val="00363994"/>
    <w:rsid w:val="00380F64"/>
    <w:rsid w:val="003A4E85"/>
    <w:rsid w:val="003D7D57"/>
    <w:rsid w:val="003E5622"/>
    <w:rsid w:val="00405B5C"/>
    <w:rsid w:val="004307A7"/>
    <w:rsid w:val="00430F20"/>
    <w:rsid w:val="00453752"/>
    <w:rsid w:val="00456D4C"/>
    <w:rsid w:val="004B2AD7"/>
    <w:rsid w:val="00501321"/>
    <w:rsid w:val="00510A63"/>
    <w:rsid w:val="00511D6B"/>
    <w:rsid w:val="00521210"/>
    <w:rsid w:val="00546C27"/>
    <w:rsid w:val="0057583B"/>
    <w:rsid w:val="00587C2D"/>
    <w:rsid w:val="005A72F3"/>
    <w:rsid w:val="005C54C7"/>
    <w:rsid w:val="005E6F58"/>
    <w:rsid w:val="00603894"/>
    <w:rsid w:val="006163A6"/>
    <w:rsid w:val="00620922"/>
    <w:rsid w:val="00622A1D"/>
    <w:rsid w:val="0063207C"/>
    <w:rsid w:val="00632345"/>
    <w:rsid w:val="00656DCF"/>
    <w:rsid w:val="006B38E5"/>
    <w:rsid w:val="00701350"/>
    <w:rsid w:val="007B515C"/>
    <w:rsid w:val="007F2437"/>
    <w:rsid w:val="008A433A"/>
    <w:rsid w:val="008B12B0"/>
    <w:rsid w:val="008B3445"/>
    <w:rsid w:val="008D6A4C"/>
    <w:rsid w:val="008E3D0C"/>
    <w:rsid w:val="00921E7D"/>
    <w:rsid w:val="00924113"/>
    <w:rsid w:val="0096188E"/>
    <w:rsid w:val="00990390"/>
    <w:rsid w:val="009B686F"/>
    <w:rsid w:val="009C3571"/>
    <w:rsid w:val="009F42EA"/>
    <w:rsid w:val="00A04603"/>
    <w:rsid w:val="00A17661"/>
    <w:rsid w:val="00A26AB4"/>
    <w:rsid w:val="00A3757C"/>
    <w:rsid w:val="00A73CB8"/>
    <w:rsid w:val="00A76668"/>
    <w:rsid w:val="00AC0748"/>
    <w:rsid w:val="00AC15B2"/>
    <w:rsid w:val="00AC625D"/>
    <w:rsid w:val="00AD5707"/>
    <w:rsid w:val="00B2283F"/>
    <w:rsid w:val="00B46809"/>
    <w:rsid w:val="00B52377"/>
    <w:rsid w:val="00C00323"/>
    <w:rsid w:val="00C44EE3"/>
    <w:rsid w:val="00C85999"/>
    <w:rsid w:val="00CC68EB"/>
    <w:rsid w:val="00CC7BA2"/>
    <w:rsid w:val="00D6576E"/>
    <w:rsid w:val="00DC49E7"/>
    <w:rsid w:val="00DF1844"/>
    <w:rsid w:val="00DF66B3"/>
    <w:rsid w:val="00E0725A"/>
    <w:rsid w:val="00E2177C"/>
    <w:rsid w:val="00E33AB6"/>
    <w:rsid w:val="00E86957"/>
    <w:rsid w:val="00E94968"/>
    <w:rsid w:val="00EA378F"/>
    <w:rsid w:val="00EA6374"/>
    <w:rsid w:val="00EA7A05"/>
    <w:rsid w:val="00EB01B6"/>
    <w:rsid w:val="00EB30C9"/>
    <w:rsid w:val="00EB7893"/>
    <w:rsid w:val="00EC4760"/>
    <w:rsid w:val="00EF1D2D"/>
    <w:rsid w:val="00EF5559"/>
    <w:rsid w:val="00EF6090"/>
    <w:rsid w:val="00F00982"/>
    <w:rsid w:val="00F33F4B"/>
    <w:rsid w:val="00F4639E"/>
    <w:rsid w:val="00F563B1"/>
    <w:rsid w:val="00FA062D"/>
    <w:rsid w:val="00FB2FC8"/>
    <w:rsid w:val="00FC7160"/>
    <w:rsid w:val="00FE116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semiHidden/>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563B1"/>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50132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013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32345"/>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63207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620922"/>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50132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01321"/>
  </w:style>
  <w:style w:type="paragraph" w:styleId="Fuzeile">
    <w:name w:val="footer"/>
    <w:basedOn w:val="Standard"/>
    <w:link w:val="FuzeileZchn"/>
    <w:uiPriority w:val="99"/>
    <w:unhideWhenUsed/>
    <w:rsid w:val="0050132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01321"/>
  </w:style>
  <w:style w:type="character" w:customStyle="1" w:styleId="berschrift1Zchn">
    <w:name w:val="Überschrift 1 Zchn"/>
    <w:basedOn w:val="Absatz-Standardschriftart"/>
    <w:link w:val="berschrift1"/>
    <w:uiPriority w:val="9"/>
    <w:rsid w:val="00501321"/>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501321"/>
    <w:rPr>
      <w:rFonts w:asciiTheme="majorHAnsi" w:eastAsiaTheme="majorEastAsia" w:hAnsiTheme="majorHAnsi" w:cstheme="majorBidi"/>
      <w:b/>
      <w:bCs/>
      <w:color w:val="4F81BD" w:themeColor="accent1"/>
      <w:sz w:val="26"/>
      <w:szCs w:val="26"/>
    </w:rPr>
  </w:style>
  <w:style w:type="paragraph" w:styleId="Inhaltsverzeichnisberschrift">
    <w:name w:val="TOC Heading"/>
    <w:basedOn w:val="berschrift1"/>
    <w:next w:val="Standard"/>
    <w:uiPriority w:val="39"/>
    <w:semiHidden/>
    <w:unhideWhenUsed/>
    <w:qFormat/>
    <w:rsid w:val="00A73CB8"/>
    <w:pPr>
      <w:outlineLvl w:val="9"/>
    </w:pPr>
    <w:rPr>
      <w:lang w:eastAsia="de-CH"/>
    </w:rPr>
  </w:style>
  <w:style w:type="paragraph" w:styleId="Verzeichnis1">
    <w:name w:val="toc 1"/>
    <w:basedOn w:val="Standard"/>
    <w:next w:val="Standard"/>
    <w:autoRedefine/>
    <w:uiPriority w:val="39"/>
    <w:unhideWhenUsed/>
    <w:rsid w:val="00A73CB8"/>
    <w:pPr>
      <w:spacing w:after="100"/>
    </w:pPr>
  </w:style>
  <w:style w:type="paragraph" w:styleId="Verzeichnis2">
    <w:name w:val="toc 2"/>
    <w:basedOn w:val="Standard"/>
    <w:next w:val="Standard"/>
    <w:autoRedefine/>
    <w:uiPriority w:val="39"/>
    <w:unhideWhenUsed/>
    <w:rsid w:val="00A73CB8"/>
    <w:pPr>
      <w:spacing w:after="100"/>
      <w:ind w:left="220"/>
    </w:pPr>
  </w:style>
  <w:style w:type="character" w:styleId="Hyperlink">
    <w:name w:val="Hyperlink"/>
    <w:basedOn w:val="Absatz-Standardschriftart"/>
    <w:uiPriority w:val="99"/>
    <w:unhideWhenUsed/>
    <w:rsid w:val="00A73CB8"/>
    <w:rPr>
      <w:color w:val="0000FF" w:themeColor="hyperlink"/>
      <w:u w:val="single"/>
    </w:rPr>
  </w:style>
  <w:style w:type="paragraph" w:styleId="Sprechblasentext">
    <w:name w:val="Balloon Text"/>
    <w:basedOn w:val="Standard"/>
    <w:link w:val="SprechblasentextZchn"/>
    <w:uiPriority w:val="99"/>
    <w:semiHidden/>
    <w:unhideWhenUsed/>
    <w:rsid w:val="00A73CB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73CB8"/>
    <w:rPr>
      <w:rFonts w:ascii="Tahoma" w:hAnsi="Tahoma" w:cs="Tahoma"/>
      <w:sz w:val="16"/>
      <w:szCs w:val="16"/>
    </w:rPr>
  </w:style>
  <w:style w:type="character" w:customStyle="1" w:styleId="berschrift3Zchn">
    <w:name w:val="Überschrift 3 Zchn"/>
    <w:basedOn w:val="Absatz-Standardschriftart"/>
    <w:link w:val="berschrift3"/>
    <w:uiPriority w:val="9"/>
    <w:rsid w:val="00632345"/>
    <w:rPr>
      <w:rFonts w:asciiTheme="majorHAnsi" w:eastAsiaTheme="majorEastAsia" w:hAnsiTheme="majorHAnsi" w:cstheme="majorBidi"/>
      <w:b/>
      <w:bCs/>
      <w:color w:val="4F81BD" w:themeColor="accent1"/>
    </w:rPr>
  </w:style>
  <w:style w:type="paragraph" w:styleId="Listenabsatz">
    <w:name w:val="List Paragraph"/>
    <w:basedOn w:val="Standard"/>
    <w:uiPriority w:val="34"/>
    <w:qFormat/>
    <w:rsid w:val="00EF1D2D"/>
    <w:pPr>
      <w:ind w:left="720"/>
      <w:contextualSpacing/>
    </w:pPr>
  </w:style>
  <w:style w:type="paragraph" w:styleId="Verzeichnis3">
    <w:name w:val="toc 3"/>
    <w:basedOn w:val="Standard"/>
    <w:next w:val="Standard"/>
    <w:autoRedefine/>
    <w:uiPriority w:val="39"/>
    <w:unhideWhenUsed/>
    <w:rsid w:val="00EF1D2D"/>
    <w:pPr>
      <w:spacing w:after="100"/>
      <w:ind w:left="440"/>
    </w:pPr>
  </w:style>
  <w:style w:type="table" w:styleId="Tabellenraster">
    <w:name w:val="Table Grid"/>
    <w:basedOn w:val="NormaleTabelle"/>
    <w:uiPriority w:val="59"/>
    <w:rsid w:val="008A43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ub-heading">
    <w:name w:val="Sub-heading"/>
    <w:next w:val="Body"/>
    <w:rsid w:val="00EA378F"/>
    <w:pPr>
      <w:keepNext/>
      <w:spacing w:after="0" w:line="240" w:lineRule="auto"/>
    </w:pPr>
    <w:rPr>
      <w:rFonts w:ascii="Helvetica" w:eastAsia="ヒラギノ角ゴ Pro W3" w:hAnsi="Helvetica" w:cs="Times New Roman"/>
      <w:b/>
      <w:color w:val="000000"/>
      <w:sz w:val="24"/>
      <w:szCs w:val="20"/>
      <w:lang w:val="en-GB" w:eastAsia="de-CH"/>
    </w:rPr>
  </w:style>
  <w:style w:type="paragraph" w:customStyle="1" w:styleId="Body">
    <w:name w:val="Body"/>
    <w:rsid w:val="00EA378F"/>
    <w:pPr>
      <w:spacing w:after="0" w:line="240" w:lineRule="auto"/>
    </w:pPr>
    <w:rPr>
      <w:rFonts w:ascii="Helvetica" w:eastAsia="ヒラギノ角ゴ Pro W3" w:hAnsi="Helvetica" w:cs="Times New Roman"/>
      <w:color w:val="000000"/>
      <w:sz w:val="24"/>
      <w:szCs w:val="20"/>
      <w:lang w:val="en-GB" w:eastAsia="de-CH"/>
    </w:rPr>
  </w:style>
  <w:style w:type="character" w:customStyle="1" w:styleId="berschrift4Zchn">
    <w:name w:val="Überschrift 4 Zchn"/>
    <w:basedOn w:val="Absatz-Standardschriftart"/>
    <w:link w:val="berschrift4"/>
    <w:uiPriority w:val="9"/>
    <w:rsid w:val="0063207C"/>
    <w:rPr>
      <w:rFonts w:asciiTheme="majorHAnsi" w:eastAsiaTheme="majorEastAsia" w:hAnsiTheme="majorHAnsi" w:cstheme="majorBidi"/>
      <w:b/>
      <w:bCs/>
      <w:i/>
      <w:iCs/>
      <w:color w:val="4F81BD" w:themeColor="accent1"/>
    </w:rPr>
  </w:style>
  <w:style w:type="character" w:customStyle="1" w:styleId="fcydo">
    <w:name w:val="f_cy_do"/>
    <w:basedOn w:val="Absatz-Standardschriftart"/>
    <w:rsid w:val="00A26AB4"/>
  </w:style>
  <w:style w:type="paragraph" w:styleId="HTMLVorformatiert">
    <w:name w:val="HTML Preformatted"/>
    <w:basedOn w:val="Standard"/>
    <w:link w:val="HTMLVorformatiertZchn"/>
    <w:uiPriority w:val="99"/>
    <w:semiHidden/>
    <w:unhideWhenUsed/>
    <w:rsid w:val="00924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4113"/>
    <w:rPr>
      <w:rFonts w:ascii="Courier New" w:eastAsia="Times New Roman" w:hAnsi="Courier New" w:cs="Courier New"/>
      <w:sz w:val="20"/>
      <w:szCs w:val="20"/>
      <w:lang w:eastAsia="de-CH"/>
    </w:rPr>
  </w:style>
  <w:style w:type="character" w:customStyle="1" w:styleId="berschrift5Zchn">
    <w:name w:val="Überschrift 5 Zchn"/>
    <w:basedOn w:val="Absatz-Standardschriftart"/>
    <w:link w:val="berschrift5"/>
    <w:uiPriority w:val="9"/>
    <w:rsid w:val="00620922"/>
    <w:rPr>
      <w:rFonts w:asciiTheme="majorHAnsi" w:eastAsiaTheme="majorEastAsia" w:hAnsiTheme="majorHAnsi" w:cstheme="majorBidi"/>
      <w:color w:val="243F60" w:themeColor="accent1" w:themeShade="7F"/>
    </w:rPr>
  </w:style>
  <w:style w:type="paragraph" w:styleId="NurText">
    <w:name w:val="Plain Text"/>
    <w:basedOn w:val="Standard"/>
    <w:link w:val="NurTextZchn"/>
    <w:uiPriority w:val="99"/>
    <w:semiHidden/>
    <w:unhideWhenUsed/>
    <w:rsid w:val="00F563B1"/>
    <w:pPr>
      <w:spacing w:after="0" w:line="240" w:lineRule="auto"/>
    </w:pPr>
    <w:rPr>
      <w:rFonts w:ascii="Calibri" w:hAnsi="Calibri"/>
      <w:szCs w:val="21"/>
    </w:rPr>
  </w:style>
  <w:style w:type="character" w:customStyle="1" w:styleId="NurTextZchn">
    <w:name w:val="Nur Text Zchn"/>
    <w:basedOn w:val="Absatz-Standardschriftart"/>
    <w:link w:val="NurText"/>
    <w:uiPriority w:val="99"/>
    <w:semiHidden/>
    <w:rsid w:val="00F563B1"/>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748657">
      <w:bodyDiv w:val="1"/>
      <w:marLeft w:val="0"/>
      <w:marRight w:val="0"/>
      <w:marTop w:val="0"/>
      <w:marBottom w:val="0"/>
      <w:divBdr>
        <w:top w:val="none" w:sz="0" w:space="0" w:color="auto"/>
        <w:left w:val="none" w:sz="0" w:space="0" w:color="auto"/>
        <w:bottom w:val="none" w:sz="0" w:space="0" w:color="auto"/>
        <w:right w:val="none" w:sz="0" w:space="0" w:color="auto"/>
      </w:divBdr>
    </w:div>
    <w:div w:id="680473666">
      <w:bodyDiv w:val="1"/>
      <w:marLeft w:val="0"/>
      <w:marRight w:val="0"/>
      <w:marTop w:val="0"/>
      <w:marBottom w:val="0"/>
      <w:divBdr>
        <w:top w:val="none" w:sz="0" w:space="0" w:color="auto"/>
        <w:left w:val="none" w:sz="0" w:space="0" w:color="auto"/>
        <w:bottom w:val="none" w:sz="0" w:space="0" w:color="auto"/>
        <w:right w:val="none" w:sz="0" w:space="0" w:color="auto"/>
      </w:divBdr>
    </w:div>
    <w:div w:id="970087240">
      <w:bodyDiv w:val="1"/>
      <w:marLeft w:val="0"/>
      <w:marRight w:val="0"/>
      <w:marTop w:val="0"/>
      <w:marBottom w:val="0"/>
      <w:divBdr>
        <w:top w:val="none" w:sz="0" w:space="0" w:color="auto"/>
        <w:left w:val="none" w:sz="0" w:space="0" w:color="auto"/>
        <w:bottom w:val="none" w:sz="0" w:space="0" w:color="auto"/>
        <w:right w:val="none" w:sz="0" w:space="0" w:color="auto"/>
      </w:divBdr>
    </w:div>
    <w:div w:id="1233616308">
      <w:bodyDiv w:val="1"/>
      <w:marLeft w:val="0"/>
      <w:marRight w:val="0"/>
      <w:marTop w:val="0"/>
      <w:marBottom w:val="0"/>
      <w:divBdr>
        <w:top w:val="none" w:sz="0" w:space="0" w:color="auto"/>
        <w:left w:val="none" w:sz="0" w:space="0" w:color="auto"/>
        <w:bottom w:val="none" w:sz="0" w:space="0" w:color="auto"/>
        <w:right w:val="none" w:sz="0" w:space="0" w:color="auto"/>
      </w:divBdr>
    </w:div>
    <w:div w:id="1337154710">
      <w:bodyDiv w:val="1"/>
      <w:marLeft w:val="0"/>
      <w:marRight w:val="0"/>
      <w:marTop w:val="0"/>
      <w:marBottom w:val="0"/>
      <w:divBdr>
        <w:top w:val="none" w:sz="0" w:space="0" w:color="auto"/>
        <w:left w:val="none" w:sz="0" w:space="0" w:color="auto"/>
        <w:bottom w:val="none" w:sz="0" w:space="0" w:color="auto"/>
        <w:right w:val="none" w:sz="0" w:space="0" w:color="auto"/>
      </w:divBdr>
    </w:div>
    <w:div w:id="1526209121">
      <w:bodyDiv w:val="1"/>
      <w:marLeft w:val="0"/>
      <w:marRight w:val="0"/>
      <w:marTop w:val="0"/>
      <w:marBottom w:val="0"/>
      <w:divBdr>
        <w:top w:val="none" w:sz="0" w:space="0" w:color="auto"/>
        <w:left w:val="none" w:sz="0" w:space="0" w:color="auto"/>
        <w:bottom w:val="none" w:sz="0" w:space="0" w:color="auto"/>
        <w:right w:val="none" w:sz="0" w:space="0" w:color="auto"/>
      </w:divBdr>
    </w:div>
    <w:div w:id="1725061161">
      <w:bodyDiv w:val="1"/>
      <w:marLeft w:val="0"/>
      <w:marRight w:val="0"/>
      <w:marTop w:val="0"/>
      <w:marBottom w:val="0"/>
      <w:divBdr>
        <w:top w:val="none" w:sz="0" w:space="0" w:color="auto"/>
        <w:left w:val="none" w:sz="0" w:space="0" w:color="auto"/>
        <w:bottom w:val="none" w:sz="0" w:space="0" w:color="auto"/>
        <w:right w:val="none" w:sz="0" w:space="0" w:color="auto"/>
      </w:divBdr>
    </w:div>
    <w:div w:id="1863470881">
      <w:bodyDiv w:val="1"/>
      <w:marLeft w:val="0"/>
      <w:marRight w:val="0"/>
      <w:marTop w:val="0"/>
      <w:marBottom w:val="0"/>
      <w:divBdr>
        <w:top w:val="none" w:sz="0" w:space="0" w:color="auto"/>
        <w:left w:val="none" w:sz="0" w:space="0" w:color="auto"/>
        <w:bottom w:val="none" w:sz="0" w:space="0" w:color="auto"/>
        <w:right w:val="none" w:sz="0" w:space="0" w:color="auto"/>
      </w:divBdr>
    </w:div>
    <w:div w:id="1876042746">
      <w:bodyDiv w:val="1"/>
      <w:marLeft w:val="0"/>
      <w:marRight w:val="0"/>
      <w:marTop w:val="0"/>
      <w:marBottom w:val="0"/>
      <w:divBdr>
        <w:top w:val="none" w:sz="0" w:space="0" w:color="auto"/>
        <w:left w:val="none" w:sz="0" w:space="0" w:color="auto"/>
        <w:bottom w:val="none" w:sz="0" w:space="0" w:color="auto"/>
        <w:right w:val="none" w:sz="0" w:space="0" w:color="auto"/>
      </w:divBdr>
    </w:div>
    <w:div w:id="201360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implesamlphp.googlecode.com/files/simplesamlphp-1.10.0.tar.gz" TargetMode="External"/><Relationship Id="rId18" Type="http://schemas.openxmlformats.org/officeDocument/2006/relationships/hyperlink" Target="http://www.access-im-unternehmen.de/index1.php?id=300&amp;BeitragID=263"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file:///\\filer\Services\SER_SUP_ITZ\2_Betrieb\22_Infrastruktur\223_Server\Certificates\transporter" TargetMode="External"/><Relationship Id="rId17" Type="http://schemas.openxmlformats.org/officeDocument/2006/relationships/hyperlink" Target="http://anleitung-tipps.anleiter.de/wie-kann-man-ein-konzept-schreiben-vorlage" TargetMode="External"/><Relationship Id="rId2" Type="http://schemas.openxmlformats.org/officeDocument/2006/relationships/numbering" Target="numbering.xml"/><Relationship Id="rId16" Type="http://schemas.openxmlformats.org/officeDocument/2006/relationships/hyperlink" Target="http://www.indoition.com/de/services/technische-dokumentation-software-erstellen.ht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hyperlink" Target="http://download.filesender.org/filesender-1.5.tar.gz"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yperlink" Target="http://code.google.com/p/simplesamlphp/downloads/detail?name=simplesamlphp-1.10.0.tar.gz&amp;can=2&amp;q"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7C91046-69C5-4CE0-B3F1-88A6BB2126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4B69A80D.dotm</Template>
  <TotalTime>0</TotalTime>
  <Pages>25</Pages>
  <Words>3826</Words>
  <Characters>24104</Characters>
  <Application>Microsoft Office Word</Application>
  <DocSecurity>0</DocSecurity>
  <Lines>200</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Näpflin Dominic</dc:creator>
  <cp:lastModifiedBy>Näpflin Dominic</cp:lastModifiedBy>
  <cp:revision>42</cp:revision>
  <dcterms:created xsi:type="dcterms:W3CDTF">2013-03-05T10:06:00Z</dcterms:created>
  <dcterms:modified xsi:type="dcterms:W3CDTF">2013-03-11T10:36:00Z</dcterms:modified>
</cp:coreProperties>
</file>