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74"/>
        <w:gridCol w:w="4980"/>
        <w:gridCol w:w="2337"/>
        <w:gridCol w:w="2706"/>
        <w:gridCol w:w="2903"/>
      </w:tblGrid>
      <w:tr w:rsidR="00000000">
        <w:trPr>
          <w:cantSplit/>
          <w:trHeight w:val="454"/>
          <w:tblHeader/>
        </w:trPr>
        <w:tc>
          <w:tcPr>
            <w:tcW w:w="14500" w:type="dxa"/>
            <w:gridSpan w:val="5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0000" w:rsidRDefault="00AF4558">
            <w:pPr>
              <w:pStyle w:val="Sub-heading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jc w:val="center"/>
              <w:rPr>
                <w:color w:val="004080"/>
                <w:lang w:val="de-DE"/>
              </w:rPr>
            </w:pPr>
            <w:r>
              <w:rPr>
                <w:color w:val="004080"/>
                <w:lang w:val="de-DE"/>
              </w:rPr>
              <w:t>Arbeitstag 1, 05.03.12</w:t>
            </w:r>
          </w:p>
        </w:tc>
      </w:tr>
      <w:tr w:rsidR="00000000">
        <w:trPr>
          <w:cantSplit/>
          <w:trHeight w:val="454"/>
          <w:tblHeader/>
        </w:trPr>
        <w:tc>
          <w:tcPr>
            <w:tcW w:w="14500" w:type="dxa"/>
            <w:gridSpan w:val="5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0E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0000" w:rsidRDefault="009E41D8">
            <w:pPr>
              <w:pStyle w:val="Sub-heading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color w:val="002939"/>
                <w:lang w:val="de-DE"/>
              </w:rPr>
            </w:pPr>
            <w:r>
              <w:rPr>
                <w:color w:val="002939"/>
                <w:lang w:val="de-DE"/>
              </w:rPr>
              <w:t>Tages</w:t>
            </w:r>
            <w:r w:rsidR="00D908A8">
              <w:rPr>
                <w:color w:val="002939"/>
                <w:lang w:val="de-DE"/>
              </w:rPr>
              <w:t>planung</w:t>
            </w:r>
          </w:p>
        </w:tc>
      </w:tr>
      <w:tr w:rsidR="00000000" w:rsidTr="00AF4558">
        <w:trPr>
          <w:cantSplit/>
          <w:trHeight w:val="2026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362160" w:rsidRDefault="009E41D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Tages</w:t>
            </w:r>
            <w:r w:rsidR="00D908A8" w:rsidRPr="00362160">
              <w:rPr>
                <w:b/>
                <w:lang w:val="de-DE"/>
              </w:rPr>
              <w:t>ziele:</w:t>
            </w:r>
          </w:p>
          <w:p w:rsidR="00000000" w:rsidRDefault="009E41D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Zeitplan erstellen</w:t>
            </w:r>
          </w:p>
          <w:p w:rsidR="009E41D8" w:rsidRDefault="009E41D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Evaluation beginnen und beenden</w:t>
            </w:r>
          </w:p>
          <w:p w:rsidR="009E41D8" w:rsidRDefault="009E41D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000000" w:rsidRDefault="00D908A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000000" w:rsidRDefault="00D908A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000000" w:rsidRDefault="00D908A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362160" w:rsidRDefault="00D908A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Erreicht:</w:t>
            </w:r>
          </w:p>
          <w:p w:rsidR="002F5416" w:rsidRDefault="002F5416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Zeitplan erstellt</w:t>
            </w:r>
          </w:p>
        </w:tc>
      </w:tr>
      <w:tr w:rsidR="00000000" w:rsidTr="00AF4558">
        <w:trPr>
          <w:cantSplit/>
          <w:trHeight w:val="454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2E5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0000" w:rsidRDefault="00D908A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2B4714"/>
                <w:lang w:val="de-DE"/>
              </w:rPr>
            </w:pPr>
            <w:r>
              <w:rPr>
                <w:b/>
                <w:color w:val="2B4714"/>
                <w:lang w:val="de-DE"/>
              </w:rPr>
              <w:t>Arbeitsjournal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2E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D908A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2B4714"/>
                <w:lang w:val="de-DE"/>
              </w:rPr>
            </w:pPr>
            <w:r>
              <w:rPr>
                <w:b/>
                <w:color w:val="2B4714"/>
                <w:lang w:val="de-DE"/>
              </w:rPr>
              <w:t>Realisierung</w:t>
            </w:r>
          </w:p>
        </w:tc>
      </w:tr>
      <w:tr w:rsidR="00000000" w:rsidTr="00AF4558">
        <w:trPr>
          <w:cantSplit/>
          <w:trHeight w:val="2813"/>
        </w:trPr>
        <w:tc>
          <w:tcPr>
            <w:tcW w:w="1574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362160" w:rsidRDefault="009E41D8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Zeit</w:t>
            </w:r>
            <w:r w:rsidR="00D908A8" w:rsidRPr="00362160">
              <w:rPr>
                <w:b/>
                <w:lang w:val="de-DE"/>
              </w:rPr>
              <w:t>:</w:t>
            </w:r>
          </w:p>
          <w:p w:rsidR="00000000" w:rsidRDefault="009E41D8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  <w:r>
              <w:rPr>
                <w:lang w:val="de-DE"/>
              </w:rPr>
              <w:t>08:30-12:00</w:t>
            </w:r>
          </w:p>
          <w:p w:rsidR="00000000" w:rsidRDefault="009E41D8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  <w:r>
              <w:rPr>
                <w:lang w:val="de-DE"/>
              </w:rPr>
              <w:t>12:30-17:00</w:t>
            </w:r>
          </w:p>
          <w:p w:rsidR="009E41D8" w:rsidRDefault="009E41D8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  <w:r>
              <w:rPr>
                <w:lang w:val="de-DE"/>
              </w:rPr>
              <w:t>17:00-17:30</w:t>
            </w:r>
          </w:p>
          <w:p w:rsidR="00000000" w:rsidRDefault="00D908A8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000000" w:rsidRDefault="00D908A8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000000" w:rsidRDefault="00D908A8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000000" w:rsidRDefault="00D908A8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</w:pPr>
          </w:p>
        </w:tc>
        <w:tc>
          <w:tcPr>
            <w:tcW w:w="498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362160" w:rsidRDefault="00D908A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Arbeit</w:t>
            </w:r>
            <w:r w:rsidR="00362160" w:rsidRPr="00362160">
              <w:rPr>
                <w:b/>
                <w:lang w:val="de-DE"/>
              </w:rPr>
              <w:t>s</w:t>
            </w:r>
            <w:r w:rsidRPr="00362160">
              <w:rPr>
                <w:b/>
                <w:lang w:val="de-DE"/>
              </w:rPr>
              <w:t>schritte/Teilschritte</w:t>
            </w:r>
          </w:p>
          <w:p w:rsidR="009E41D8" w:rsidRDefault="009E41D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Zeitplan erstellen</w:t>
            </w:r>
          </w:p>
          <w:p w:rsidR="009E41D8" w:rsidRDefault="009E41D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Evaluation erstellen</w:t>
            </w:r>
          </w:p>
          <w:p w:rsidR="009E41D8" w:rsidRDefault="009E41D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Arbeitsjournal erstellen &amp; nachtragen</w:t>
            </w:r>
          </w:p>
        </w:tc>
        <w:tc>
          <w:tcPr>
            <w:tcW w:w="23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D908A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 w:rsidRPr="00362160">
              <w:rPr>
                <w:b/>
                <w:lang w:val="de-DE"/>
              </w:rPr>
              <w:t>Zuständigkei</w:t>
            </w:r>
            <w:r w:rsidRPr="00362160">
              <w:rPr>
                <w:lang w:val="de-DE"/>
              </w:rPr>
              <w:t>t:</w:t>
            </w:r>
          </w:p>
          <w:p w:rsidR="009E41D8" w:rsidRDefault="009E41D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</w:tc>
        <w:tc>
          <w:tcPr>
            <w:tcW w:w="2706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362160" w:rsidRDefault="00D908A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Soll-Termin:</w:t>
            </w:r>
          </w:p>
          <w:p w:rsidR="009E41D8" w:rsidRDefault="009E41D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05.03 12:00</w:t>
            </w:r>
          </w:p>
          <w:p w:rsidR="009E41D8" w:rsidRDefault="009E41D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05.03 17:00</w:t>
            </w:r>
          </w:p>
          <w:p w:rsidR="009E41D8" w:rsidRDefault="009E41D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05.03 17:30</w:t>
            </w:r>
          </w:p>
        </w:tc>
        <w:tc>
          <w:tcPr>
            <w:tcW w:w="290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362160" w:rsidRDefault="00D908A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Ist-Termin:</w:t>
            </w:r>
          </w:p>
          <w:p w:rsidR="009E41D8" w:rsidRDefault="009E41D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05.03 12:00</w:t>
            </w:r>
          </w:p>
          <w:p w:rsidR="009E41D8" w:rsidRDefault="009E41D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</w:tc>
      </w:tr>
      <w:tr w:rsidR="00000000" w:rsidTr="00AF4558">
        <w:trPr>
          <w:cantSplit/>
          <w:trHeight w:val="454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EF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0000" w:rsidRDefault="00D908A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663900"/>
                <w:lang w:val="de-DE"/>
              </w:rPr>
            </w:pPr>
            <w:r>
              <w:rPr>
                <w:b/>
                <w:color w:val="663900"/>
                <w:lang w:val="de-DE"/>
              </w:rPr>
              <w:t>Reflexion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CA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0000" w:rsidRDefault="00D908A8" w:rsidP="002F5416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535000"/>
                <w:lang w:val="de-DE"/>
              </w:rPr>
            </w:pPr>
            <w:r>
              <w:rPr>
                <w:b/>
                <w:color w:val="535000"/>
                <w:lang w:val="de-DE"/>
              </w:rPr>
              <w:t xml:space="preserve">Planung für </w:t>
            </w:r>
            <w:r w:rsidR="002F5416">
              <w:rPr>
                <w:b/>
                <w:color w:val="535000"/>
                <w:lang w:val="de-DE"/>
              </w:rPr>
              <w:t>den</w:t>
            </w:r>
            <w:r>
              <w:rPr>
                <w:b/>
                <w:color w:val="535000"/>
                <w:lang w:val="de-DE"/>
              </w:rPr>
              <w:t xml:space="preserve"> nächste</w:t>
            </w:r>
            <w:r w:rsidR="002F5416">
              <w:rPr>
                <w:b/>
                <w:color w:val="535000"/>
                <w:lang w:val="de-DE"/>
              </w:rPr>
              <w:t>n</w:t>
            </w:r>
            <w:r>
              <w:rPr>
                <w:b/>
                <w:color w:val="535000"/>
                <w:lang w:val="de-DE"/>
              </w:rPr>
              <w:t xml:space="preserve"> </w:t>
            </w:r>
            <w:r w:rsidR="002F5416">
              <w:rPr>
                <w:b/>
                <w:color w:val="535000"/>
                <w:lang w:val="de-DE"/>
              </w:rPr>
              <w:t>Tag</w:t>
            </w:r>
            <w:r>
              <w:rPr>
                <w:b/>
                <w:color w:val="535000"/>
                <w:lang w:val="de-DE"/>
              </w:rPr>
              <w:t xml:space="preserve"> </w:t>
            </w:r>
          </w:p>
        </w:tc>
      </w:tr>
      <w:tr w:rsidR="00000000" w:rsidTr="00AF4558">
        <w:trPr>
          <w:cantSplit/>
          <w:trHeight w:val="1365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D908A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Allgemeine Zusamme</w:t>
            </w:r>
            <w:r>
              <w:rPr>
                <w:lang w:val="de-DE"/>
              </w:rPr>
              <w:t>nfassung:</w:t>
            </w:r>
          </w:p>
          <w:p w:rsidR="00000000" w:rsidRDefault="00D908A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Verlauf:</w:t>
            </w:r>
          </w:p>
          <w:p w:rsidR="00000000" w:rsidRDefault="00D908A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Probleme:</w:t>
            </w:r>
          </w:p>
          <w:p w:rsidR="00000000" w:rsidRDefault="00D908A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Lösungen: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D908A8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</w:p>
        </w:tc>
      </w:tr>
      <w:tr w:rsidR="00AF4558" w:rsidTr="00586C8A">
        <w:trPr>
          <w:cantSplit/>
          <w:trHeight w:val="454"/>
          <w:tblHeader/>
        </w:trPr>
        <w:tc>
          <w:tcPr>
            <w:tcW w:w="14500" w:type="dxa"/>
            <w:gridSpan w:val="5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AF4558">
            <w:pPr>
              <w:pStyle w:val="Sub-heading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jc w:val="center"/>
              <w:rPr>
                <w:color w:val="004080"/>
                <w:lang w:val="de-DE"/>
              </w:rPr>
            </w:pPr>
            <w:r>
              <w:rPr>
                <w:color w:val="004080"/>
                <w:lang w:val="de-DE"/>
              </w:rPr>
              <w:lastRenderedPageBreak/>
              <w:t xml:space="preserve">Arbeitstag </w:t>
            </w:r>
            <w:r>
              <w:rPr>
                <w:color w:val="004080"/>
                <w:lang w:val="de-DE"/>
              </w:rPr>
              <w:t>2</w:t>
            </w:r>
            <w:r>
              <w:rPr>
                <w:color w:val="004080"/>
                <w:lang w:val="de-DE"/>
              </w:rPr>
              <w:t>, 0</w:t>
            </w:r>
            <w:r>
              <w:rPr>
                <w:color w:val="004080"/>
                <w:lang w:val="de-DE"/>
              </w:rPr>
              <w:t>6</w:t>
            </w:r>
            <w:r>
              <w:rPr>
                <w:color w:val="004080"/>
                <w:lang w:val="de-DE"/>
              </w:rPr>
              <w:t>.03.12</w:t>
            </w:r>
          </w:p>
        </w:tc>
      </w:tr>
      <w:tr w:rsidR="00AF4558" w:rsidTr="00586C8A">
        <w:trPr>
          <w:cantSplit/>
          <w:trHeight w:val="454"/>
          <w:tblHeader/>
        </w:trPr>
        <w:tc>
          <w:tcPr>
            <w:tcW w:w="14500" w:type="dxa"/>
            <w:gridSpan w:val="5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0E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9E41D8" w:rsidP="00586C8A">
            <w:pPr>
              <w:pStyle w:val="Sub-heading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color w:val="002939"/>
                <w:lang w:val="de-DE"/>
              </w:rPr>
            </w:pPr>
            <w:r>
              <w:rPr>
                <w:color w:val="002939"/>
                <w:lang w:val="de-DE"/>
              </w:rPr>
              <w:t>Tages</w:t>
            </w:r>
            <w:r w:rsidR="00AF4558">
              <w:rPr>
                <w:color w:val="002939"/>
                <w:lang w:val="de-DE"/>
              </w:rPr>
              <w:t>planung</w:t>
            </w:r>
          </w:p>
        </w:tc>
      </w:tr>
      <w:tr w:rsidR="00AF4558" w:rsidTr="00AF4558">
        <w:trPr>
          <w:cantSplit/>
          <w:trHeight w:val="2026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9E41D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Tages</w:t>
            </w:r>
            <w:r w:rsidR="00AF4558" w:rsidRPr="00362160">
              <w:rPr>
                <w:b/>
                <w:lang w:val="de-DE"/>
              </w:rPr>
              <w:t>ziele: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Erreicht:</w:t>
            </w:r>
          </w:p>
        </w:tc>
      </w:tr>
      <w:tr w:rsidR="00AF4558" w:rsidTr="00AF4558">
        <w:trPr>
          <w:cantSplit/>
          <w:trHeight w:val="454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2E5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2B4714"/>
                <w:lang w:val="de-DE"/>
              </w:rPr>
            </w:pPr>
            <w:r>
              <w:rPr>
                <w:b/>
                <w:color w:val="2B4714"/>
                <w:lang w:val="de-DE"/>
              </w:rPr>
              <w:t>Arbeitsjournal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2E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2B4714"/>
                <w:lang w:val="de-DE"/>
              </w:rPr>
            </w:pPr>
            <w:r>
              <w:rPr>
                <w:b/>
                <w:color w:val="2B4714"/>
                <w:lang w:val="de-DE"/>
              </w:rPr>
              <w:t>Realisierung</w:t>
            </w:r>
          </w:p>
        </w:tc>
      </w:tr>
      <w:tr w:rsidR="00AF4558" w:rsidTr="00AF4558">
        <w:trPr>
          <w:cantSplit/>
          <w:trHeight w:val="2813"/>
        </w:trPr>
        <w:tc>
          <w:tcPr>
            <w:tcW w:w="1574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9E41D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Zeit</w:t>
            </w:r>
            <w:r w:rsidR="00AF4558" w:rsidRPr="00362160">
              <w:rPr>
                <w:b/>
                <w:lang w:val="de-DE"/>
              </w:rPr>
              <w:t>:</w:t>
            </w: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b/>
              </w:rPr>
            </w:pPr>
          </w:p>
        </w:tc>
        <w:tc>
          <w:tcPr>
            <w:tcW w:w="498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Arbeits</w:t>
            </w:r>
            <w:r w:rsidR="00362160" w:rsidRPr="00362160">
              <w:rPr>
                <w:b/>
                <w:lang w:val="de-DE"/>
              </w:rPr>
              <w:t>s</w:t>
            </w:r>
            <w:r w:rsidRPr="00362160">
              <w:rPr>
                <w:b/>
                <w:lang w:val="de-DE"/>
              </w:rPr>
              <w:t>chritte/Teilschritte</w:t>
            </w:r>
          </w:p>
        </w:tc>
        <w:tc>
          <w:tcPr>
            <w:tcW w:w="23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Zuständigkeit:</w:t>
            </w:r>
          </w:p>
        </w:tc>
        <w:tc>
          <w:tcPr>
            <w:tcW w:w="2706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Soll-Termin:</w:t>
            </w:r>
          </w:p>
        </w:tc>
        <w:tc>
          <w:tcPr>
            <w:tcW w:w="290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Ist-Termin:</w:t>
            </w:r>
          </w:p>
        </w:tc>
      </w:tr>
      <w:tr w:rsidR="00AF4558" w:rsidTr="00AF4558">
        <w:trPr>
          <w:cantSplit/>
          <w:trHeight w:val="454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EF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663900"/>
                <w:lang w:val="de-DE"/>
              </w:rPr>
            </w:pPr>
            <w:r>
              <w:rPr>
                <w:b/>
                <w:color w:val="663900"/>
                <w:lang w:val="de-DE"/>
              </w:rPr>
              <w:t>Reflexion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CA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2F5416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535000"/>
                <w:lang w:val="de-DE"/>
              </w:rPr>
            </w:pPr>
            <w:r>
              <w:rPr>
                <w:b/>
                <w:color w:val="535000"/>
                <w:lang w:val="de-DE"/>
              </w:rPr>
              <w:t>Planung für den nächsten Tag</w:t>
            </w:r>
          </w:p>
        </w:tc>
      </w:tr>
      <w:tr w:rsidR="00AF4558" w:rsidTr="00AF4558">
        <w:trPr>
          <w:cantSplit/>
          <w:trHeight w:val="1365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Allgemeine Zusammenfassung: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Verlauf: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Probleme: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Lösungen: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</w:p>
        </w:tc>
      </w:tr>
      <w:tr w:rsidR="00AF4558" w:rsidTr="00586C8A">
        <w:trPr>
          <w:cantSplit/>
          <w:trHeight w:val="454"/>
          <w:tblHeader/>
        </w:trPr>
        <w:tc>
          <w:tcPr>
            <w:tcW w:w="14500" w:type="dxa"/>
            <w:gridSpan w:val="5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AF4558">
            <w:pPr>
              <w:pStyle w:val="Sub-heading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jc w:val="center"/>
              <w:rPr>
                <w:color w:val="004080"/>
                <w:lang w:val="de-DE"/>
              </w:rPr>
            </w:pPr>
            <w:r>
              <w:rPr>
                <w:color w:val="004080"/>
                <w:lang w:val="de-DE"/>
              </w:rPr>
              <w:lastRenderedPageBreak/>
              <w:t xml:space="preserve">Arbeitstag </w:t>
            </w:r>
            <w:r>
              <w:rPr>
                <w:color w:val="004080"/>
                <w:lang w:val="de-DE"/>
              </w:rPr>
              <w:t>3</w:t>
            </w:r>
            <w:r>
              <w:rPr>
                <w:color w:val="004080"/>
                <w:lang w:val="de-DE"/>
              </w:rPr>
              <w:t xml:space="preserve">, </w:t>
            </w:r>
            <w:r>
              <w:rPr>
                <w:color w:val="004080"/>
                <w:lang w:val="de-DE"/>
              </w:rPr>
              <w:t>11</w:t>
            </w:r>
            <w:r>
              <w:rPr>
                <w:color w:val="004080"/>
                <w:lang w:val="de-DE"/>
              </w:rPr>
              <w:t>.03.12</w:t>
            </w:r>
          </w:p>
        </w:tc>
      </w:tr>
      <w:tr w:rsidR="00AF4558" w:rsidTr="00586C8A">
        <w:trPr>
          <w:cantSplit/>
          <w:trHeight w:val="454"/>
          <w:tblHeader/>
        </w:trPr>
        <w:tc>
          <w:tcPr>
            <w:tcW w:w="14500" w:type="dxa"/>
            <w:gridSpan w:val="5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0E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9E41D8" w:rsidP="00586C8A">
            <w:pPr>
              <w:pStyle w:val="Sub-heading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color w:val="002939"/>
                <w:lang w:val="de-DE"/>
              </w:rPr>
            </w:pPr>
            <w:r>
              <w:rPr>
                <w:color w:val="002939"/>
                <w:lang w:val="de-DE"/>
              </w:rPr>
              <w:t>Tages</w:t>
            </w:r>
            <w:r w:rsidR="00AF4558">
              <w:rPr>
                <w:color w:val="002939"/>
                <w:lang w:val="de-DE"/>
              </w:rPr>
              <w:t>planung</w:t>
            </w:r>
          </w:p>
        </w:tc>
      </w:tr>
      <w:tr w:rsidR="00AF4558" w:rsidTr="00AF4558">
        <w:trPr>
          <w:cantSplit/>
          <w:trHeight w:val="2026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9E41D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Tages</w:t>
            </w:r>
            <w:r w:rsidR="00AF4558" w:rsidRPr="00362160">
              <w:rPr>
                <w:b/>
                <w:lang w:val="de-DE"/>
              </w:rPr>
              <w:t>ziele:</w:t>
            </w: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</w:rPr>
            </w:pP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Erreicht:</w:t>
            </w:r>
          </w:p>
        </w:tc>
      </w:tr>
      <w:tr w:rsidR="00AF4558" w:rsidTr="00AF4558">
        <w:trPr>
          <w:cantSplit/>
          <w:trHeight w:val="454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2E5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2B4714"/>
                <w:lang w:val="de-DE"/>
              </w:rPr>
            </w:pPr>
            <w:r>
              <w:rPr>
                <w:b/>
                <w:color w:val="2B4714"/>
                <w:lang w:val="de-DE"/>
              </w:rPr>
              <w:t>Arbeitsjournal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2E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2B4714"/>
                <w:lang w:val="de-DE"/>
              </w:rPr>
            </w:pPr>
            <w:r>
              <w:rPr>
                <w:b/>
                <w:color w:val="2B4714"/>
                <w:lang w:val="de-DE"/>
              </w:rPr>
              <w:t>Realisierung</w:t>
            </w:r>
          </w:p>
        </w:tc>
      </w:tr>
      <w:tr w:rsidR="00AF4558" w:rsidTr="00AF4558">
        <w:trPr>
          <w:cantSplit/>
          <w:trHeight w:val="2813"/>
        </w:trPr>
        <w:tc>
          <w:tcPr>
            <w:tcW w:w="1574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9E41D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Zeit</w:t>
            </w:r>
            <w:r w:rsidR="00AF4558" w:rsidRPr="00362160">
              <w:rPr>
                <w:b/>
                <w:lang w:val="de-DE"/>
              </w:rPr>
              <w:t>:</w:t>
            </w: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b/>
              </w:rPr>
            </w:pPr>
          </w:p>
        </w:tc>
        <w:tc>
          <w:tcPr>
            <w:tcW w:w="498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Arbeit</w:t>
            </w:r>
            <w:r w:rsidR="00362160" w:rsidRPr="00362160">
              <w:rPr>
                <w:b/>
                <w:lang w:val="de-DE"/>
              </w:rPr>
              <w:t>s</w:t>
            </w:r>
            <w:r w:rsidRPr="00362160">
              <w:rPr>
                <w:b/>
                <w:lang w:val="de-DE"/>
              </w:rPr>
              <w:t>schritte/Teilschritte</w:t>
            </w:r>
          </w:p>
        </w:tc>
        <w:tc>
          <w:tcPr>
            <w:tcW w:w="23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Zuständigkeit:</w:t>
            </w:r>
          </w:p>
        </w:tc>
        <w:tc>
          <w:tcPr>
            <w:tcW w:w="2706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Soll-Termin:</w:t>
            </w:r>
          </w:p>
        </w:tc>
        <w:tc>
          <w:tcPr>
            <w:tcW w:w="290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Ist-Termin:</w:t>
            </w:r>
          </w:p>
        </w:tc>
      </w:tr>
      <w:tr w:rsidR="00AF4558" w:rsidTr="00AF4558">
        <w:trPr>
          <w:cantSplit/>
          <w:trHeight w:val="454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EF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663900"/>
                <w:lang w:val="de-DE"/>
              </w:rPr>
            </w:pPr>
            <w:r>
              <w:rPr>
                <w:b/>
                <w:color w:val="663900"/>
                <w:lang w:val="de-DE"/>
              </w:rPr>
              <w:t>Reflexion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CA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2F5416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535000"/>
                <w:lang w:val="de-DE"/>
              </w:rPr>
            </w:pPr>
            <w:r>
              <w:rPr>
                <w:b/>
                <w:color w:val="535000"/>
                <w:lang w:val="de-DE"/>
              </w:rPr>
              <w:t>Planung für den nächsten Tag</w:t>
            </w:r>
          </w:p>
        </w:tc>
      </w:tr>
      <w:tr w:rsidR="00AF4558" w:rsidTr="00AF4558">
        <w:trPr>
          <w:cantSplit/>
          <w:trHeight w:val="1365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Allgemeine Zusammenfassung: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Verlauf: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Probleme: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Lösungen: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</w:p>
        </w:tc>
      </w:tr>
      <w:tr w:rsidR="00AF4558" w:rsidTr="00586C8A">
        <w:trPr>
          <w:cantSplit/>
          <w:trHeight w:val="454"/>
          <w:tblHeader/>
        </w:trPr>
        <w:tc>
          <w:tcPr>
            <w:tcW w:w="14500" w:type="dxa"/>
            <w:gridSpan w:val="5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AF4558">
            <w:pPr>
              <w:pStyle w:val="Sub-heading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jc w:val="center"/>
              <w:rPr>
                <w:color w:val="004080"/>
                <w:lang w:val="de-DE"/>
              </w:rPr>
            </w:pPr>
            <w:r>
              <w:rPr>
                <w:color w:val="004080"/>
                <w:lang w:val="de-DE"/>
              </w:rPr>
              <w:lastRenderedPageBreak/>
              <w:t xml:space="preserve">Arbeitstag </w:t>
            </w:r>
            <w:r>
              <w:rPr>
                <w:color w:val="004080"/>
                <w:lang w:val="de-DE"/>
              </w:rPr>
              <w:t>4</w:t>
            </w:r>
            <w:r>
              <w:rPr>
                <w:color w:val="004080"/>
                <w:lang w:val="de-DE"/>
              </w:rPr>
              <w:t xml:space="preserve">, </w:t>
            </w:r>
            <w:r>
              <w:rPr>
                <w:color w:val="004080"/>
                <w:lang w:val="de-DE"/>
              </w:rPr>
              <w:t>12</w:t>
            </w:r>
            <w:r>
              <w:rPr>
                <w:color w:val="004080"/>
                <w:lang w:val="de-DE"/>
              </w:rPr>
              <w:t>.03.12</w:t>
            </w:r>
          </w:p>
        </w:tc>
      </w:tr>
      <w:tr w:rsidR="00AF4558" w:rsidTr="00586C8A">
        <w:trPr>
          <w:cantSplit/>
          <w:trHeight w:val="454"/>
          <w:tblHeader/>
        </w:trPr>
        <w:tc>
          <w:tcPr>
            <w:tcW w:w="14500" w:type="dxa"/>
            <w:gridSpan w:val="5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0E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9E41D8" w:rsidP="00586C8A">
            <w:pPr>
              <w:pStyle w:val="Sub-heading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color w:val="002939"/>
                <w:lang w:val="de-DE"/>
              </w:rPr>
            </w:pPr>
            <w:r>
              <w:rPr>
                <w:color w:val="002939"/>
                <w:lang w:val="de-DE"/>
              </w:rPr>
              <w:t>Tages</w:t>
            </w:r>
            <w:r w:rsidR="00AF4558">
              <w:rPr>
                <w:color w:val="002939"/>
                <w:lang w:val="de-DE"/>
              </w:rPr>
              <w:t>planung</w:t>
            </w:r>
          </w:p>
        </w:tc>
      </w:tr>
      <w:tr w:rsidR="00AF4558" w:rsidTr="00AF4558">
        <w:trPr>
          <w:cantSplit/>
          <w:trHeight w:val="2026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9E41D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Tages</w:t>
            </w:r>
            <w:r w:rsidR="00AF4558" w:rsidRPr="00362160">
              <w:rPr>
                <w:b/>
                <w:lang w:val="de-DE"/>
              </w:rPr>
              <w:t>ziele:</w:t>
            </w: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</w:rPr>
            </w:pP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Erreicht:</w:t>
            </w:r>
          </w:p>
        </w:tc>
      </w:tr>
      <w:tr w:rsidR="00AF4558" w:rsidTr="00AF4558">
        <w:trPr>
          <w:cantSplit/>
          <w:trHeight w:val="454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2E5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2B4714"/>
                <w:lang w:val="de-DE"/>
              </w:rPr>
            </w:pPr>
            <w:r>
              <w:rPr>
                <w:b/>
                <w:color w:val="2B4714"/>
                <w:lang w:val="de-DE"/>
              </w:rPr>
              <w:t>Arbeitsjournal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2E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2B4714"/>
                <w:lang w:val="de-DE"/>
              </w:rPr>
            </w:pPr>
            <w:r>
              <w:rPr>
                <w:b/>
                <w:color w:val="2B4714"/>
                <w:lang w:val="de-DE"/>
              </w:rPr>
              <w:t>Realisierung</w:t>
            </w:r>
          </w:p>
        </w:tc>
      </w:tr>
      <w:tr w:rsidR="00AF4558" w:rsidRPr="00362160" w:rsidTr="00AF4558">
        <w:trPr>
          <w:cantSplit/>
          <w:trHeight w:val="2813"/>
        </w:trPr>
        <w:tc>
          <w:tcPr>
            <w:tcW w:w="1574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9E41D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Zeit</w:t>
            </w:r>
            <w:r w:rsidR="00AF4558" w:rsidRPr="00362160">
              <w:rPr>
                <w:b/>
                <w:lang w:val="de-DE"/>
              </w:rPr>
              <w:t>:</w:t>
            </w: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b/>
              </w:rPr>
            </w:pPr>
          </w:p>
        </w:tc>
        <w:tc>
          <w:tcPr>
            <w:tcW w:w="498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Arbeits</w:t>
            </w:r>
            <w:r w:rsidR="00362160" w:rsidRPr="00362160">
              <w:rPr>
                <w:b/>
                <w:lang w:val="de-DE"/>
              </w:rPr>
              <w:t>s</w:t>
            </w:r>
            <w:r w:rsidRPr="00362160">
              <w:rPr>
                <w:b/>
                <w:lang w:val="de-DE"/>
              </w:rPr>
              <w:t>chritte/Teilschritte</w:t>
            </w:r>
          </w:p>
        </w:tc>
        <w:tc>
          <w:tcPr>
            <w:tcW w:w="23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Zuständigkeit:</w:t>
            </w:r>
          </w:p>
        </w:tc>
        <w:tc>
          <w:tcPr>
            <w:tcW w:w="2706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Soll-Termin:</w:t>
            </w:r>
          </w:p>
        </w:tc>
        <w:tc>
          <w:tcPr>
            <w:tcW w:w="290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Ist-Termin:</w:t>
            </w:r>
          </w:p>
        </w:tc>
      </w:tr>
      <w:tr w:rsidR="00AF4558" w:rsidTr="00AF4558">
        <w:trPr>
          <w:cantSplit/>
          <w:trHeight w:val="454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EF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663900"/>
                <w:lang w:val="de-DE"/>
              </w:rPr>
            </w:pPr>
            <w:r>
              <w:rPr>
                <w:b/>
                <w:color w:val="663900"/>
                <w:lang w:val="de-DE"/>
              </w:rPr>
              <w:t>Reflexion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CA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2F5416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535000"/>
                <w:lang w:val="de-DE"/>
              </w:rPr>
            </w:pPr>
            <w:r>
              <w:rPr>
                <w:b/>
                <w:color w:val="535000"/>
                <w:lang w:val="de-DE"/>
              </w:rPr>
              <w:t>Planung für den nächsten Tag</w:t>
            </w:r>
          </w:p>
        </w:tc>
      </w:tr>
      <w:tr w:rsidR="00AF4558" w:rsidTr="00AF4558">
        <w:trPr>
          <w:cantSplit/>
          <w:trHeight w:val="1365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Allgemeine Zusammenfassung: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Verlauf: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Probleme: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Lösungen: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</w:p>
        </w:tc>
      </w:tr>
      <w:tr w:rsidR="00AF4558" w:rsidTr="00586C8A">
        <w:trPr>
          <w:cantSplit/>
          <w:trHeight w:val="454"/>
          <w:tblHeader/>
        </w:trPr>
        <w:tc>
          <w:tcPr>
            <w:tcW w:w="14500" w:type="dxa"/>
            <w:gridSpan w:val="5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AF4558">
            <w:pPr>
              <w:pStyle w:val="Sub-heading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jc w:val="center"/>
              <w:rPr>
                <w:color w:val="004080"/>
                <w:lang w:val="de-DE"/>
              </w:rPr>
            </w:pPr>
            <w:r>
              <w:rPr>
                <w:color w:val="004080"/>
                <w:lang w:val="de-DE"/>
              </w:rPr>
              <w:lastRenderedPageBreak/>
              <w:t xml:space="preserve">Arbeitstag </w:t>
            </w:r>
            <w:r>
              <w:rPr>
                <w:color w:val="004080"/>
                <w:lang w:val="de-DE"/>
              </w:rPr>
              <w:t>5</w:t>
            </w:r>
            <w:r>
              <w:rPr>
                <w:color w:val="004080"/>
                <w:lang w:val="de-DE"/>
              </w:rPr>
              <w:t xml:space="preserve">, </w:t>
            </w:r>
            <w:r>
              <w:rPr>
                <w:color w:val="004080"/>
                <w:lang w:val="de-DE"/>
              </w:rPr>
              <w:t>13</w:t>
            </w:r>
            <w:r>
              <w:rPr>
                <w:color w:val="004080"/>
                <w:lang w:val="de-DE"/>
              </w:rPr>
              <w:t>.03.12</w:t>
            </w:r>
          </w:p>
        </w:tc>
      </w:tr>
      <w:tr w:rsidR="00AF4558" w:rsidTr="00586C8A">
        <w:trPr>
          <w:cantSplit/>
          <w:trHeight w:val="454"/>
          <w:tblHeader/>
        </w:trPr>
        <w:tc>
          <w:tcPr>
            <w:tcW w:w="14500" w:type="dxa"/>
            <w:gridSpan w:val="5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0E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9E41D8" w:rsidP="00586C8A">
            <w:pPr>
              <w:pStyle w:val="Sub-heading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color w:val="002939"/>
                <w:lang w:val="de-DE"/>
              </w:rPr>
            </w:pPr>
            <w:r>
              <w:rPr>
                <w:color w:val="002939"/>
                <w:lang w:val="de-DE"/>
              </w:rPr>
              <w:t>Tages</w:t>
            </w:r>
            <w:r w:rsidR="00AF4558">
              <w:rPr>
                <w:color w:val="002939"/>
                <w:lang w:val="de-DE"/>
              </w:rPr>
              <w:t>planung</w:t>
            </w:r>
          </w:p>
        </w:tc>
      </w:tr>
      <w:tr w:rsidR="00AF4558" w:rsidTr="00AF4558">
        <w:trPr>
          <w:cantSplit/>
          <w:trHeight w:val="2026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9E41D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Tages</w:t>
            </w:r>
            <w:r w:rsidR="00AF4558" w:rsidRPr="00362160">
              <w:rPr>
                <w:b/>
                <w:lang w:val="de-DE"/>
              </w:rPr>
              <w:t>ziele: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Erreicht:</w:t>
            </w:r>
          </w:p>
        </w:tc>
      </w:tr>
      <w:tr w:rsidR="00AF4558" w:rsidTr="00AF4558">
        <w:trPr>
          <w:cantSplit/>
          <w:trHeight w:val="454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2E5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2B4714"/>
                <w:lang w:val="de-DE"/>
              </w:rPr>
            </w:pPr>
            <w:r>
              <w:rPr>
                <w:b/>
                <w:color w:val="2B4714"/>
                <w:lang w:val="de-DE"/>
              </w:rPr>
              <w:t>Arbeitsjournal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2E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2B4714"/>
                <w:lang w:val="de-DE"/>
              </w:rPr>
            </w:pPr>
            <w:r>
              <w:rPr>
                <w:b/>
                <w:color w:val="2B4714"/>
                <w:lang w:val="de-DE"/>
              </w:rPr>
              <w:t>Realisierung</w:t>
            </w:r>
          </w:p>
        </w:tc>
      </w:tr>
      <w:tr w:rsidR="00AF4558" w:rsidTr="00AF4558">
        <w:trPr>
          <w:cantSplit/>
          <w:trHeight w:val="2813"/>
        </w:trPr>
        <w:tc>
          <w:tcPr>
            <w:tcW w:w="1574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9E41D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Zeit</w:t>
            </w:r>
            <w:r w:rsidR="00AF4558" w:rsidRPr="00362160">
              <w:rPr>
                <w:b/>
                <w:lang w:val="de-DE"/>
              </w:rPr>
              <w:t>:</w:t>
            </w: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b/>
              </w:rPr>
            </w:pPr>
          </w:p>
        </w:tc>
        <w:tc>
          <w:tcPr>
            <w:tcW w:w="498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362160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Arbeit</w:t>
            </w:r>
            <w:r w:rsidR="00362160" w:rsidRPr="00362160">
              <w:rPr>
                <w:b/>
                <w:lang w:val="de-DE"/>
              </w:rPr>
              <w:t>ss</w:t>
            </w:r>
            <w:r w:rsidRPr="00362160">
              <w:rPr>
                <w:b/>
                <w:lang w:val="de-DE"/>
              </w:rPr>
              <w:t>chritte/Teilschritte</w:t>
            </w:r>
          </w:p>
        </w:tc>
        <w:tc>
          <w:tcPr>
            <w:tcW w:w="23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Zuständigkeit:</w:t>
            </w:r>
          </w:p>
        </w:tc>
        <w:tc>
          <w:tcPr>
            <w:tcW w:w="2706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Soll-Termin:</w:t>
            </w:r>
          </w:p>
        </w:tc>
        <w:tc>
          <w:tcPr>
            <w:tcW w:w="290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Ist-Termin:</w:t>
            </w:r>
          </w:p>
        </w:tc>
      </w:tr>
      <w:tr w:rsidR="00AF4558" w:rsidTr="00AF4558">
        <w:trPr>
          <w:cantSplit/>
          <w:trHeight w:val="454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EF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663900"/>
                <w:lang w:val="de-DE"/>
              </w:rPr>
            </w:pPr>
            <w:r>
              <w:rPr>
                <w:b/>
                <w:color w:val="663900"/>
                <w:lang w:val="de-DE"/>
              </w:rPr>
              <w:t>Reflexion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CA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2F5416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535000"/>
                <w:lang w:val="de-DE"/>
              </w:rPr>
            </w:pPr>
            <w:r>
              <w:rPr>
                <w:b/>
                <w:color w:val="535000"/>
                <w:lang w:val="de-DE"/>
              </w:rPr>
              <w:t>Planung für den nächsten Tag</w:t>
            </w:r>
          </w:p>
        </w:tc>
      </w:tr>
      <w:tr w:rsidR="00AF4558" w:rsidTr="00AF4558">
        <w:trPr>
          <w:cantSplit/>
          <w:trHeight w:val="1365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Allgemeine Zusammenfassung: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Verlauf: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Probleme: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Lösungen: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</w:p>
        </w:tc>
      </w:tr>
      <w:tr w:rsidR="00AF4558" w:rsidTr="00586C8A">
        <w:trPr>
          <w:cantSplit/>
          <w:trHeight w:val="454"/>
          <w:tblHeader/>
        </w:trPr>
        <w:tc>
          <w:tcPr>
            <w:tcW w:w="14500" w:type="dxa"/>
            <w:gridSpan w:val="5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AF4558">
            <w:pPr>
              <w:pStyle w:val="Sub-heading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jc w:val="center"/>
              <w:rPr>
                <w:color w:val="004080"/>
                <w:lang w:val="de-DE"/>
              </w:rPr>
            </w:pPr>
            <w:r>
              <w:rPr>
                <w:color w:val="004080"/>
                <w:lang w:val="de-DE"/>
              </w:rPr>
              <w:lastRenderedPageBreak/>
              <w:t xml:space="preserve">Arbeitstag </w:t>
            </w:r>
            <w:r>
              <w:rPr>
                <w:color w:val="004080"/>
                <w:lang w:val="de-DE"/>
              </w:rPr>
              <w:t>6</w:t>
            </w:r>
            <w:r>
              <w:rPr>
                <w:color w:val="004080"/>
                <w:lang w:val="de-DE"/>
              </w:rPr>
              <w:t xml:space="preserve">, </w:t>
            </w:r>
            <w:r>
              <w:rPr>
                <w:color w:val="004080"/>
                <w:lang w:val="de-DE"/>
              </w:rPr>
              <w:t>18</w:t>
            </w:r>
            <w:r>
              <w:rPr>
                <w:color w:val="004080"/>
                <w:lang w:val="de-DE"/>
              </w:rPr>
              <w:t>.03.12</w:t>
            </w:r>
          </w:p>
        </w:tc>
      </w:tr>
      <w:tr w:rsidR="00AF4558" w:rsidTr="00586C8A">
        <w:trPr>
          <w:cantSplit/>
          <w:trHeight w:val="454"/>
          <w:tblHeader/>
        </w:trPr>
        <w:tc>
          <w:tcPr>
            <w:tcW w:w="14500" w:type="dxa"/>
            <w:gridSpan w:val="5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0E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9E41D8" w:rsidP="009E41D8">
            <w:pPr>
              <w:pStyle w:val="Sub-heading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color w:val="002939"/>
                <w:lang w:val="de-DE"/>
              </w:rPr>
            </w:pPr>
            <w:r>
              <w:rPr>
                <w:color w:val="002939"/>
                <w:lang w:val="de-DE"/>
              </w:rPr>
              <w:t>Tages</w:t>
            </w:r>
            <w:r w:rsidR="00AF4558">
              <w:rPr>
                <w:color w:val="002939"/>
                <w:lang w:val="de-DE"/>
              </w:rPr>
              <w:t>planung</w:t>
            </w:r>
          </w:p>
        </w:tc>
      </w:tr>
      <w:tr w:rsidR="00AF4558" w:rsidTr="00AF4558">
        <w:trPr>
          <w:cantSplit/>
          <w:trHeight w:val="2026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9E41D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Tages</w:t>
            </w:r>
            <w:r w:rsidR="00AF4558" w:rsidRPr="00362160">
              <w:rPr>
                <w:b/>
                <w:lang w:val="de-DE"/>
              </w:rPr>
              <w:t>ziele:</w:t>
            </w: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</w:rPr>
            </w:pP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Erreicht:</w:t>
            </w:r>
          </w:p>
        </w:tc>
      </w:tr>
      <w:tr w:rsidR="00AF4558" w:rsidTr="00AF4558">
        <w:trPr>
          <w:cantSplit/>
          <w:trHeight w:val="454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2E5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2B4714"/>
                <w:lang w:val="de-DE"/>
              </w:rPr>
            </w:pPr>
            <w:r>
              <w:rPr>
                <w:b/>
                <w:color w:val="2B4714"/>
                <w:lang w:val="de-DE"/>
              </w:rPr>
              <w:t>Arbeitsjournal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2E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2B4714"/>
                <w:lang w:val="de-DE"/>
              </w:rPr>
            </w:pPr>
            <w:r>
              <w:rPr>
                <w:b/>
                <w:color w:val="2B4714"/>
                <w:lang w:val="de-DE"/>
              </w:rPr>
              <w:t>Realisierung</w:t>
            </w:r>
          </w:p>
        </w:tc>
      </w:tr>
      <w:tr w:rsidR="00AF4558" w:rsidTr="00AF4558">
        <w:trPr>
          <w:cantSplit/>
          <w:trHeight w:val="2813"/>
        </w:trPr>
        <w:tc>
          <w:tcPr>
            <w:tcW w:w="1574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9E41D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Zeit</w:t>
            </w:r>
            <w:r w:rsidR="00AF4558" w:rsidRPr="00362160">
              <w:rPr>
                <w:b/>
                <w:lang w:val="de-DE"/>
              </w:rPr>
              <w:t>:</w:t>
            </w: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b/>
              </w:rPr>
            </w:pPr>
          </w:p>
        </w:tc>
        <w:tc>
          <w:tcPr>
            <w:tcW w:w="498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Arbeit</w:t>
            </w:r>
            <w:r w:rsidR="00362160" w:rsidRPr="00362160">
              <w:rPr>
                <w:b/>
                <w:lang w:val="de-DE"/>
              </w:rPr>
              <w:t>s</w:t>
            </w:r>
            <w:r w:rsidRPr="00362160">
              <w:rPr>
                <w:b/>
                <w:lang w:val="de-DE"/>
              </w:rPr>
              <w:t>schritte/Teilschritte</w:t>
            </w:r>
          </w:p>
        </w:tc>
        <w:tc>
          <w:tcPr>
            <w:tcW w:w="23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Zuständigkeit:</w:t>
            </w:r>
          </w:p>
        </w:tc>
        <w:tc>
          <w:tcPr>
            <w:tcW w:w="2706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Soll-Termin:</w:t>
            </w:r>
          </w:p>
        </w:tc>
        <w:tc>
          <w:tcPr>
            <w:tcW w:w="290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Ist-Termin:</w:t>
            </w:r>
          </w:p>
        </w:tc>
      </w:tr>
      <w:tr w:rsidR="00AF4558" w:rsidTr="00AF4558">
        <w:trPr>
          <w:cantSplit/>
          <w:trHeight w:val="454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EF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663900"/>
                <w:lang w:val="de-DE"/>
              </w:rPr>
            </w:pPr>
            <w:r>
              <w:rPr>
                <w:b/>
                <w:color w:val="663900"/>
                <w:lang w:val="de-DE"/>
              </w:rPr>
              <w:t>Reflexion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CA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2F5416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535000"/>
                <w:lang w:val="de-DE"/>
              </w:rPr>
            </w:pPr>
            <w:r>
              <w:rPr>
                <w:b/>
                <w:color w:val="535000"/>
                <w:lang w:val="de-DE"/>
              </w:rPr>
              <w:t>Planung für den nächsten Tag</w:t>
            </w:r>
          </w:p>
        </w:tc>
      </w:tr>
      <w:tr w:rsidR="00AF4558" w:rsidTr="00AF4558">
        <w:trPr>
          <w:cantSplit/>
          <w:trHeight w:val="1365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Allgemeine Zusammenfassung: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Verlauf: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Probleme: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Lösungen: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</w:p>
        </w:tc>
      </w:tr>
      <w:tr w:rsidR="00AF4558" w:rsidTr="00586C8A">
        <w:trPr>
          <w:cantSplit/>
          <w:trHeight w:val="454"/>
          <w:tblHeader/>
        </w:trPr>
        <w:tc>
          <w:tcPr>
            <w:tcW w:w="14500" w:type="dxa"/>
            <w:gridSpan w:val="5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AF4558">
            <w:pPr>
              <w:pStyle w:val="Sub-heading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jc w:val="center"/>
              <w:rPr>
                <w:color w:val="004080"/>
                <w:lang w:val="de-DE"/>
              </w:rPr>
            </w:pPr>
            <w:r>
              <w:rPr>
                <w:color w:val="004080"/>
                <w:lang w:val="de-DE"/>
              </w:rPr>
              <w:lastRenderedPageBreak/>
              <w:t xml:space="preserve">Arbeitstag </w:t>
            </w:r>
            <w:r>
              <w:rPr>
                <w:color w:val="004080"/>
                <w:lang w:val="de-DE"/>
              </w:rPr>
              <w:t>7</w:t>
            </w:r>
            <w:r>
              <w:rPr>
                <w:color w:val="004080"/>
                <w:lang w:val="de-DE"/>
              </w:rPr>
              <w:t xml:space="preserve">, </w:t>
            </w:r>
            <w:r>
              <w:rPr>
                <w:color w:val="004080"/>
                <w:lang w:val="de-DE"/>
              </w:rPr>
              <w:t>19</w:t>
            </w:r>
            <w:r>
              <w:rPr>
                <w:color w:val="004080"/>
                <w:lang w:val="de-DE"/>
              </w:rPr>
              <w:t>.03.12</w:t>
            </w:r>
          </w:p>
        </w:tc>
      </w:tr>
      <w:tr w:rsidR="00AF4558" w:rsidTr="00586C8A">
        <w:trPr>
          <w:cantSplit/>
          <w:trHeight w:val="454"/>
          <w:tblHeader/>
        </w:trPr>
        <w:tc>
          <w:tcPr>
            <w:tcW w:w="14500" w:type="dxa"/>
            <w:gridSpan w:val="5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0E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9E41D8" w:rsidP="00586C8A">
            <w:pPr>
              <w:pStyle w:val="Sub-heading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color w:val="002939"/>
                <w:lang w:val="de-DE"/>
              </w:rPr>
            </w:pPr>
            <w:r>
              <w:rPr>
                <w:color w:val="002939"/>
                <w:lang w:val="de-DE"/>
              </w:rPr>
              <w:t>Tages</w:t>
            </w:r>
            <w:r w:rsidR="00AF4558">
              <w:rPr>
                <w:color w:val="002939"/>
                <w:lang w:val="de-DE"/>
              </w:rPr>
              <w:t>planung</w:t>
            </w:r>
          </w:p>
        </w:tc>
      </w:tr>
      <w:tr w:rsidR="00AF4558" w:rsidTr="00AF4558">
        <w:trPr>
          <w:cantSplit/>
          <w:trHeight w:val="2026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9E41D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Tages</w:t>
            </w:r>
            <w:r w:rsidR="00AF4558" w:rsidRPr="00362160">
              <w:rPr>
                <w:b/>
                <w:lang w:val="de-DE"/>
              </w:rPr>
              <w:t>ziele:</w:t>
            </w: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</w:rPr>
            </w:pP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Erreicht:</w:t>
            </w:r>
          </w:p>
        </w:tc>
      </w:tr>
      <w:tr w:rsidR="00AF4558" w:rsidTr="00AF4558">
        <w:trPr>
          <w:cantSplit/>
          <w:trHeight w:val="454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2E5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2B4714"/>
                <w:lang w:val="de-DE"/>
              </w:rPr>
            </w:pPr>
            <w:r>
              <w:rPr>
                <w:b/>
                <w:color w:val="2B4714"/>
                <w:lang w:val="de-DE"/>
              </w:rPr>
              <w:t>Arbeitsjournal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2E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2B4714"/>
                <w:lang w:val="de-DE"/>
              </w:rPr>
            </w:pPr>
            <w:r>
              <w:rPr>
                <w:b/>
                <w:color w:val="2B4714"/>
                <w:lang w:val="de-DE"/>
              </w:rPr>
              <w:t>Realisierung</w:t>
            </w:r>
          </w:p>
        </w:tc>
      </w:tr>
      <w:tr w:rsidR="00AF4558" w:rsidRPr="00362160" w:rsidTr="00AF4558">
        <w:trPr>
          <w:cantSplit/>
          <w:trHeight w:val="2813"/>
        </w:trPr>
        <w:tc>
          <w:tcPr>
            <w:tcW w:w="1574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9E41D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Zeit</w:t>
            </w:r>
            <w:r w:rsidR="00AF4558" w:rsidRPr="00362160">
              <w:rPr>
                <w:b/>
                <w:lang w:val="de-DE"/>
              </w:rPr>
              <w:t>:</w:t>
            </w: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b/>
              </w:rPr>
            </w:pPr>
          </w:p>
        </w:tc>
        <w:tc>
          <w:tcPr>
            <w:tcW w:w="498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Arbeits</w:t>
            </w:r>
            <w:r w:rsidR="00362160" w:rsidRPr="00362160">
              <w:rPr>
                <w:b/>
                <w:lang w:val="de-DE"/>
              </w:rPr>
              <w:t>s</w:t>
            </w:r>
            <w:r w:rsidRPr="00362160">
              <w:rPr>
                <w:b/>
                <w:lang w:val="de-DE"/>
              </w:rPr>
              <w:t>chritte/Teilschritte</w:t>
            </w:r>
          </w:p>
        </w:tc>
        <w:tc>
          <w:tcPr>
            <w:tcW w:w="23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Zuständigkeit:</w:t>
            </w:r>
          </w:p>
        </w:tc>
        <w:tc>
          <w:tcPr>
            <w:tcW w:w="2706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Soll-Termin:</w:t>
            </w:r>
          </w:p>
        </w:tc>
        <w:tc>
          <w:tcPr>
            <w:tcW w:w="290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Ist-Termin:</w:t>
            </w:r>
          </w:p>
        </w:tc>
      </w:tr>
      <w:tr w:rsidR="00AF4558" w:rsidTr="00AF4558">
        <w:trPr>
          <w:cantSplit/>
          <w:trHeight w:val="454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EF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663900"/>
                <w:lang w:val="de-DE"/>
              </w:rPr>
            </w:pPr>
            <w:r>
              <w:rPr>
                <w:b/>
                <w:color w:val="663900"/>
                <w:lang w:val="de-DE"/>
              </w:rPr>
              <w:t>Reflexion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CA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2F5416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535000"/>
                <w:lang w:val="de-DE"/>
              </w:rPr>
            </w:pPr>
            <w:r>
              <w:rPr>
                <w:b/>
                <w:color w:val="535000"/>
                <w:lang w:val="de-DE"/>
              </w:rPr>
              <w:t>Planung für den nächsten Tag</w:t>
            </w:r>
          </w:p>
        </w:tc>
      </w:tr>
      <w:tr w:rsidR="00AF4558" w:rsidTr="00AF4558">
        <w:trPr>
          <w:cantSplit/>
          <w:trHeight w:val="1365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Allgemeine Zusammenfassung: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Verlauf: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Probleme: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Lösungen: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</w:p>
        </w:tc>
      </w:tr>
      <w:tr w:rsidR="00AF4558" w:rsidTr="00586C8A">
        <w:trPr>
          <w:cantSplit/>
          <w:trHeight w:val="454"/>
          <w:tblHeader/>
        </w:trPr>
        <w:tc>
          <w:tcPr>
            <w:tcW w:w="14500" w:type="dxa"/>
            <w:gridSpan w:val="5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AF4558">
            <w:pPr>
              <w:pStyle w:val="Sub-heading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jc w:val="center"/>
              <w:rPr>
                <w:color w:val="004080"/>
                <w:lang w:val="de-DE"/>
              </w:rPr>
            </w:pPr>
            <w:r>
              <w:rPr>
                <w:color w:val="004080"/>
                <w:lang w:val="de-DE"/>
              </w:rPr>
              <w:lastRenderedPageBreak/>
              <w:t xml:space="preserve">Arbeitstag </w:t>
            </w:r>
            <w:r>
              <w:rPr>
                <w:color w:val="004080"/>
                <w:lang w:val="de-DE"/>
              </w:rPr>
              <w:t>8</w:t>
            </w:r>
            <w:r>
              <w:rPr>
                <w:color w:val="004080"/>
                <w:lang w:val="de-DE"/>
              </w:rPr>
              <w:t xml:space="preserve">, </w:t>
            </w:r>
            <w:r>
              <w:rPr>
                <w:color w:val="004080"/>
                <w:lang w:val="de-DE"/>
              </w:rPr>
              <w:t>20</w:t>
            </w:r>
            <w:r>
              <w:rPr>
                <w:color w:val="004080"/>
                <w:lang w:val="de-DE"/>
              </w:rPr>
              <w:t>.03.12</w:t>
            </w:r>
          </w:p>
        </w:tc>
      </w:tr>
      <w:tr w:rsidR="00AF4558" w:rsidTr="00586C8A">
        <w:trPr>
          <w:cantSplit/>
          <w:trHeight w:val="454"/>
          <w:tblHeader/>
        </w:trPr>
        <w:tc>
          <w:tcPr>
            <w:tcW w:w="14500" w:type="dxa"/>
            <w:gridSpan w:val="5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0E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9E41D8" w:rsidP="00586C8A">
            <w:pPr>
              <w:pStyle w:val="Sub-heading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color w:val="002939"/>
                <w:lang w:val="de-DE"/>
              </w:rPr>
            </w:pPr>
            <w:r>
              <w:rPr>
                <w:color w:val="002939"/>
                <w:lang w:val="de-DE"/>
              </w:rPr>
              <w:t>Tages</w:t>
            </w:r>
            <w:r w:rsidR="00AF4558">
              <w:rPr>
                <w:color w:val="002939"/>
                <w:lang w:val="de-DE"/>
              </w:rPr>
              <w:t>planung</w:t>
            </w:r>
          </w:p>
        </w:tc>
      </w:tr>
      <w:tr w:rsidR="00AF4558" w:rsidTr="00AF4558">
        <w:trPr>
          <w:cantSplit/>
          <w:trHeight w:val="2026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9E41D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Tages</w:t>
            </w:r>
            <w:r w:rsidR="00AF4558" w:rsidRPr="00362160">
              <w:rPr>
                <w:b/>
                <w:lang w:val="de-DE"/>
              </w:rPr>
              <w:t>ziele:</w:t>
            </w: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</w:rPr>
            </w:pP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Erreicht:</w:t>
            </w:r>
          </w:p>
        </w:tc>
      </w:tr>
      <w:tr w:rsidR="00AF4558" w:rsidTr="00AF4558">
        <w:trPr>
          <w:cantSplit/>
          <w:trHeight w:val="454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2E5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2B4714"/>
                <w:lang w:val="de-DE"/>
              </w:rPr>
            </w:pPr>
            <w:r>
              <w:rPr>
                <w:b/>
                <w:color w:val="2B4714"/>
                <w:lang w:val="de-DE"/>
              </w:rPr>
              <w:t>Arbeitsjournal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2E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2B4714"/>
                <w:lang w:val="de-DE"/>
              </w:rPr>
            </w:pPr>
            <w:r>
              <w:rPr>
                <w:b/>
                <w:color w:val="2B4714"/>
                <w:lang w:val="de-DE"/>
              </w:rPr>
              <w:t>Realisierung</w:t>
            </w:r>
          </w:p>
        </w:tc>
      </w:tr>
      <w:tr w:rsidR="00AF4558" w:rsidTr="00AF4558">
        <w:trPr>
          <w:cantSplit/>
          <w:trHeight w:val="2813"/>
        </w:trPr>
        <w:tc>
          <w:tcPr>
            <w:tcW w:w="1574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9E41D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Zeit</w:t>
            </w:r>
            <w:r w:rsidR="00AF4558" w:rsidRPr="00362160">
              <w:rPr>
                <w:b/>
                <w:lang w:val="de-DE"/>
              </w:rPr>
              <w:t>:</w:t>
            </w: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b/>
              </w:rPr>
            </w:pPr>
          </w:p>
        </w:tc>
        <w:tc>
          <w:tcPr>
            <w:tcW w:w="498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Arbeit</w:t>
            </w:r>
            <w:r w:rsidR="00362160" w:rsidRPr="00362160">
              <w:rPr>
                <w:b/>
                <w:lang w:val="de-DE"/>
              </w:rPr>
              <w:t>s</w:t>
            </w:r>
            <w:r w:rsidRPr="00362160">
              <w:rPr>
                <w:b/>
                <w:lang w:val="de-DE"/>
              </w:rPr>
              <w:t>schritte/Teilschritte</w:t>
            </w:r>
          </w:p>
        </w:tc>
        <w:tc>
          <w:tcPr>
            <w:tcW w:w="23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Zuständigkeit:</w:t>
            </w:r>
          </w:p>
        </w:tc>
        <w:tc>
          <w:tcPr>
            <w:tcW w:w="2706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Soll-Termin:</w:t>
            </w:r>
          </w:p>
        </w:tc>
        <w:tc>
          <w:tcPr>
            <w:tcW w:w="290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Ist-Termin:</w:t>
            </w:r>
          </w:p>
        </w:tc>
      </w:tr>
      <w:tr w:rsidR="00AF4558" w:rsidTr="00AF4558">
        <w:trPr>
          <w:cantSplit/>
          <w:trHeight w:val="454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EF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663900"/>
                <w:lang w:val="de-DE"/>
              </w:rPr>
            </w:pPr>
            <w:r>
              <w:rPr>
                <w:b/>
                <w:color w:val="663900"/>
                <w:lang w:val="de-DE"/>
              </w:rPr>
              <w:t>Reflexion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CA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2F5416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535000"/>
                <w:lang w:val="de-DE"/>
              </w:rPr>
            </w:pPr>
            <w:r>
              <w:rPr>
                <w:b/>
                <w:color w:val="535000"/>
                <w:lang w:val="de-DE"/>
              </w:rPr>
              <w:t>Planung für den nächsten Tag</w:t>
            </w:r>
          </w:p>
        </w:tc>
      </w:tr>
      <w:tr w:rsidR="00AF4558" w:rsidTr="00AF4558">
        <w:trPr>
          <w:cantSplit/>
          <w:trHeight w:val="1365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Allgemeine Zusammenfassung: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Verlauf: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Probleme: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Lösungen: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</w:p>
        </w:tc>
      </w:tr>
      <w:tr w:rsidR="00AF4558" w:rsidTr="00586C8A">
        <w:trPr>
          <w:cantSplit/>
          <w:trHeight w:val="454"/>
          <w:tblHeader/>
        </w:trPr>
        <w:tc>
          <w:tcPr>
            <w:tcW w:w="14500" w:type="dxa"/>
            <w:gridSpan w:val="5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AF4558">
            <w:pPr>
              <w:pStyle w:val="Sub-heading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jc w:val="center"/>
              <w:rPr>
                <w:color w:val="004080"/>
                <w:lang w:val="de-DE"/>
              </w:rPr>
            </w:pPr>
            <w:r>
              <w:rPr>
                <w:color w:val="004080"/>
                <w:lang w:val="de-DE"/>
              </w:rPr>
              <w:lastRenderedPageBreak/>
              <w:t xml:space="preserve">Arbeitstag </w:t>
            </w:r>
            <w:r>
              <w:rPr>
                <w:color w:val="004080"/>
                <w:lang w:val="de-DE"/>
              </w:rPr>
              <w:t>9</w:t>
            </w:r>
            <w:r>
              <w:rPr>
                <w:color w:val="004080"/>
                <w:lang w:val="de-DE"/>
              </w:rPr>
              <w:t xml:space="preserve">, </w:t>
            </w:r>
            <w:r>
              <w:rPr>
                <w:color w:val="004080"/>
                <w:lang w:val="de-DE"/>
              </w:rPr>
              <w:t>2</w:t>
            </w:r>
            <w:r>
              <w:rPr>
                <w:color w:val="004080"/>
                <w:lang w:val="de-DE"/>
              </w:rPr>
              <w:t>5.03.12</w:t>
            </w:r>
          </w:p>
        </w:tc>
      </w:tr>
      <w:tr w:rsidR="00AF4558" w:rsidTr="00586C8A">
        <w:trPr>
          <w:cantSplit/>
          <w:trHeight w:val="454"/>
          <w:tblHeader/>
        </w:trPr>
        <w:tc>
          <w:tcPr>
            <w:tcW w:w="14500" w:type="dxa"/>
            <w:gridSpan w:val="5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0E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9E41D8" w:rsidP="00586C8A">
            <w:pPr>
              <w:pStyle w:val="Sub-heading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color w:val="002939"/>
                <w:lang w:val="de-DE"/>
              </w:rPr>
            </w:pPr>
            <w:r>
              <w:rPr>
                <w:color w:val="002939"/>
                <w:lang w:val="de-DE"/>
              </w:rPr>
              <w:t>Tages</w:t>
            </w:r>
            <w:r w:rsidR="00AF4558">
              <w:rPr>
                <w:color w:val="002939"/>
                <w:lang w:val="de-DE"/>
              </w:rPr>
              <w:t>planung</w:t>
            </w:r>
          </w:p>
        </w:tc>
      </w:tr>
      <w:tr w:rsidR="00AF4558" w:rsidRPr="00362160" w:rsidTr="00AF4558">
        <w:trPr>
          <w:cantSplit/>
          <w:trHeight w:val="2026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9E41D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Tages</w:t>
            </w:r>
            <w:r w:rsidR="00AF4558" w:rsidRPr="00362160">
              <w:rPr>
                <w:b/>
                <w:lang w:val="de-DE"/>
              </w:rPr>
              <w:t>ziele:</w:t>
            </w: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</w:rPr>
            </w:pP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Erreicht:</w:t>
            </w:r>
          </w:p>
        </w:tc>
      </w:tr>
      <w:tr w:rsidR="00AF4558" w:rsidTr="00AF4558">
        <w:trPr>
          <w:cantSplit/>
          <w:trHeight w:val="454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2E5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2B4714"/>
                <w:lang w:val="de-DE"/>
              </w:rPr>
            </w:pPr>
            <w:r>
              <w:rPr>
                <w:b/>
                <w:color w:val="2B4714"/>
                <w:lang w:val="de-DE"/>
              </w:rPr>
              <w:t>Arbeitsjournal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2E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2B4714"/>
                <w:lang w:val="de-DE"/>
              </w:rPr>
            </w:pPr>
            <w:r>
              <w:rPr>
                <w:b/>
                <w:color w:val="2B4714"/>
                <w:lang w:val="de-DE"/>
              </w:rPr>
              <w:t>Realisierung</w:t>
            </w:r>
          </w:p>
        </w:tc>
      </w:tr>
      <w:tr w:rsidR="00AF4558" w:rsidTr="00AF4558">
        <w:trPr>
          <w:cantSplit/>
          <w:trHeight w:val="2813"/>
        </w:trPr>
        <w:tc>
          <w:tcPr>
            <w:tcW w:w="1574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9E41D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Zeit</w:t>
            </w:r>
            <w:r w:rsidR="00AF4558" w:rsidRPr="00362160">
              <w:rPr>
                <w:b/>
                <w:lang w:val="de-DE"/>
              </w:rPr>
              <w:t>:</w:t>
            </w: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b/>
              </w:rPr>
            </w:pPr>
          </w:p>
        </w:tc>
        <w:tc>
          <w:tcPr>
            <w:tcW w:w="498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Arbeit</w:t>
            </w:r>
            <w:r w:rsidR="00362160" w:rsidRPr="00362160">
              <w:rPr>
                <w:b/>
                <w:lang w:val="de-DE"/>
              </w:rPr>
              <w:t>s</w:t>
            </w:r>
            <w:r w:rsidRPr="00362160">
              <w:rPr>
                <w:b/>
                <w:lang w:val="de-DE"/>
              </w:rPr>
              <w:t>schritte/Teilschritte</w:t>
            </w:r>
          </w:p>
        </w:tc>
        <w:tc>
          <w:tcPr>
            <w:tcW w:w="23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Zuständigkeit:</w:t>
            </w:r>
          </w:p>
        </w:tc>
        <w:tc>
          <w:tcPr>
            <w:tcW w:w="2706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Soll-Termin:</w:t>
            </w:r>
          </w:p>
        </w:tc>
        <w:tc>
          <w:tcPr>
            <w:tcW w:w="290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Ist-Termin:</w:t>
            </w:r>
          </w:p>
        </w:tc>
      </w:tr>
      <w:tr w:rsidR="00AF4558" w:rsidTr="00AF4558">
        <w:trPr>
          <w:cantSplit/>
          <w:trHeight w:val="454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EF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663900"/>
                <w:lang w:val="de-DE"/>
              </w:rPr>
            </w:pPr>
            <w:r>
              <w:rPr>
                <w:b/>
                <w:color w:val="663900"/>
                <w:lang w:val="de-DE"/>
              </w:rPr>
              <w:t>Reflexion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CA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2F5416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535000"/>
                <w:lang w:val="de-DE"/>
              </w:rPr>
            </w:pPr>
            <w:r>
              <w:rPr>
                <w:b/>
                <w:color w:val="535000"/>
                <w:lang w:val="de-DE"/>
              </w:rPr>
              <w:t>Planung für den nächsten Tag</w:t>
            </w:r>
          </w:p>
        </w:tc>
      </w:tr>
      <w:tr w:rsidR="00AF4558" w:rsidTr="00AF4558">
        <w:trPr>
          <w:cantSplit/>
          <w:trHeight w:val="1365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Allgemeine Zusammenfassung: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Verlauf: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Probleme: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Lösungen: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</w:p>
        </w:tc>
      </w:tr>
      <w:tr w:rsidR="00AF4558" w:rsidTr="00586C8A">
        <w:trPr>
          <w:cantSplit/>
          <w:trHeight w:val="454"/>
          <w:tblHeader/>
        </w:trPr>
        <w:tc>
          <w:tcPr>
            <w:tcW w:w="14500" w:type="dxa"/>
            <w:gridSpan w:val="5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AF4558">
            <w:pPr>
              <w:pStyle w:val="Sub-heading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jc w:val="center"/>
              <w:rPr>
                <w:color w:val="004080"/>
                <w:lang w:val="de-DE"/>
              </w:rPr>
            </w:pPr>
            <w:r>
              <w:rPr>
                <w:color w:val="004080"/>
                <w:lang w:val="de-DE"/>
              </w:rPr>
              <w:lastRenderedPageBreak/>
              <w:t xml:space="preserve">Arbeitstag </w:t>
            </w:r>
            <w:r>
              <w:rPr>
                <w:color w:val="004080"/>
                <w:lang w:val="de-DE"/>
              </w:rPr>
              <w:t>10</w:t>
            </w:r>
            <w:r>
              <w:rPr>
                <w:color w:val="004080"/>
                <w:lang w:val="de-DE"/>
              </w:rPr>
              <w:t>, 2</w:t>
            </w:r>
            <w:r>
              <w:rPr>
                <w:color w:val="004080"/>
                <w:lang w:val="de-DE"/>
              </w:rPr>
              <w:t>8</w:t>
            </w:r>
            <w:r>
              <w:rPr>
                <w:color w:val="004080"/>
                <w:lang w:val="de-DE"/>
              </w:rPr>
              <w:t>.03.12</w:t>
            </w:r>
          </w:p>
        </w:tc>
      </w:tr>
      <w:tr w:rsidR="00AF4558" w:rsidTr="00586C8A">
        <w:trPr>
          <w:cantSplit/>
          <w:trHeight w:val="454"/>
          <w:tblHeader/>
        </w:trPr>
        <w:tc>
          <w:tcPr>
            <w:tcW w:w="14500" w:type="dxa"/>
            <w:gridSpan w:val="5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0E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9E41D8" w:rsidP="00586C8A">
            <w:pPr>
              <w:pStyle w:val="Sub-heading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color w:val="002939"/>
                <w:lang w:val="de-DE"/>
              </w:rPr>
            </w:pPr>
            <w:r>
              <w:rPr>
                <w:color w:val="002939"/>
                <w:lang w:val="de-DE"/>
              </w:rPr>
              <w:t>Tages</w:t>
            </w:r>
            <w:r w:rsidR="00AF4558">
              <w:rPr>
                <w:color w:val="002939"/>
                <w:lang w:val="de-DE"/>
              </w:rPr>
              <w:t>planung</w:t>
            </w:r>
          </w:p>
        </w:tc>
      </w:tr>
      <w:tr w:rsidR="00AF4558" w:rsidTr="00AF4558">
        <w:trPr>
          <w:cantSplit/>
          <w:trHeight w:val="2026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9E41D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Tages</w:t>
            </w:r>
            <w:r w:rsidR="00AF4558" w:rsidRPr="00362160">
              <w:rPr>
                <w:b/>
                <w:lang w:val="de-DE"/>
              </w:rPr>
              <w:t>ziele:</w:t>
            </w: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</w:rPr>
            </w:pP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Erreicht:</w:t>
            </w:r>
          </w:p>
        </w:tc>
      </w:tr>
      <w:tr w:rsidR="00AF4558" w:rsidTr="00AF4558">
        <w:trPr>
          <w:cantSplit/>
          <w:trHeight w:val="454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2E5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2B4714"/>
                <w:lang w:val="de-DE"/>
              </w:rPr>
            </w:pPr>
            <w:r>
              <w:rPr>
                <w:b/>
                <w:color w:val="2B4714"/>
                <w:lang w:val="de-DE"/>
              </w:rPr>
              <w:t>Arbeitsjournal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C2E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2B4714"/>
                <w:lang w:val="de-DE"/>
              </w:rPr>
            </w:pPr>
            <w:r>
              <w:rPr>
                <w:b/>
                <w:color w:val="2B4714"/>
                <w:lang w:val="de-DE"/>
              </w:rPr>
              <w:t>Realisierung</w:t>
            </w:r>
          </w:p>
        </w:tc>
      </w:tr>
      <w:tr w:rsidR="00AF4558" w:rsidRPr="00362160" w:rsidTr="00AF4558">
        <w:trPr>
          <w:cantSplit/>
          <w:trHeight w:val="2813"/>
        </w:trPr>
        <w:tc>
          <w:tcPr>
            <w:tcW w:w="1574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9E41D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Zeit</w:t>
            </w:r>
            <w:r w:rsidR="00AF4558" w:rsidRPr="00362160">
              <w:rPr>
                <w:b/>
                <w:lang w:val="de-DE"/>
              </w:rPr>
              <w:t>:</w:t>
            </w: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  <w:bookmarkStart w:id="0" w:name="_GoBack"/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lang w:val="de-DE"/>
              </w:rPr>
            </w:pPr>
          </w:p>
          <w:bookmarkEnd w:id="0"/>
          <w:p w:rsidR="00AF4558" w:rsidRPr="00362160" w:rsidRDefault="00AF4558" w:rsidP="00586C8A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</w:tabs>
              <w:rPr>
                <w:b/>
              </w:rPr>
            </w:pPr>
          </w:p>
        </w:tc>
        <w:tc>
          <w:tcPr>
            <w:tcW w:w="498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Arbeits</w:t>
            </w:r>
            <w:r w:rsidR="00362160" w:rsidRPr="00362160">
              <w:rPr>
                <w:b/>
                <w:lang w:val="de-DE"/>
              </w:rPr>
              <w:t>s</w:t>
            </w:r>
            <w:r w:rsidRPr="00362160">
              <w:rPr>
                <w:b/>
                <w:lang w:val="de-DE"/>
              </w:rPr>
              <w:t>chritte/Teilschritte</w:t>
            </w:r>
          </w:p>
        </w:tc>
        <w:tc>
          <w:tcPr>
            <w:tcW w:w="23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Zuständigkeit:</w:t>
            </w:r>
          </w:p>
        </w:tc>
        <w:tc>
          <w:tcPr>
            <w:tcW w:w="2706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Soll-Termin:</w:t>
            </w:r>
          </w:p>
        </w:tc>
        <w:tc>
          <w:tcPr>
            <w:tcW w:w="290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Pr="00362160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lang w:val="de-DE"/>
              </w:rPr>
            </w:pPr>
            <w:r w:rsidRPr="00362160">
              <w:rPr>
                <w:b/>
                <w:lang w:val="de-DE"/>
              </w:rPr>
              <w:t>Ist-Termin:</w:t>
            </w:r>
          </w:p>
        </w:tc>
      </w:tr>
      <w:tr w:rsidR="00AF4558" w:rsidTr="00AF4558">
        <w:trPr>
          <w:cantSplit/>
          <w:trHeight w:val="454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EF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663900"/>
                <w:lang w:val="de-DE"/>
              </w:rPr>
            </w:pPr>
            <w:r>
              <w:rPr>
                <w:b/>
                <w:color w:val="663900"/>
                <w:lang w:val="de-DE"/>
              </w:rPr>
              <w:t>Reflexion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CA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558" w:rsidRDefault="002F5416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535000"/>
                <w:lang w:val="de-DE"/>
              </w:rPr>
            </w:pPr>
            <w:r>
              <w:rPr>
                <w:b/>
                <w:color w:val="535000"/>
                <w:lang w:val="de-DE"/>
              </w:rPr>
              <w:t>Planung für den nächsten Tag</w:t>
            </w:r>
          </w:p>
        </w:tc>
      </w:tr>
      <w:tr w:rsidR="00AF4558" w:rsidTr="00AF4558">
        <w:trPr>
          <w:cantSplit/>
          <w:trHeight w:val="1365"/>
        </w:trPr>
        <w:tc>
          <w:tcPr>
            <w:tcW w:w="8891" w:type="dxa"/>
            <w:gridSpan w:val="3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Allgemeine Zusammenfassung: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Verlauf: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Probleme:</w:t>
            </w:r>
          </w:p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lang w:val="de-DE"/>
              </w:rPr>
            </w:pPr>
            <w:r>
              <w:rPr>
                <w:lang w:val="de-DE"/>
              </w:rPr>
              <w:t>Lösungen:</w:t>
            </w:r>
          </w:p>
        </w:tc>
        <w:tc>
          <w:tcPr>
            <w:tcW w:w="5609" w:type="dxa"/>
            <w:gridSpan w:val="2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558" w:rsidRDefault="00AF4558" w:rsidP="00586C8A">
            <w:pPr>
              <w:pStyle w:val="Body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</w:p>
        </w:tc>
      </w:tr>
    </w:tbl>
    <w:p w:rsidR="00D908A8" w:rsidRPr="00AF4558" w:rsidRDefault="00D908A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</w:tabs>
        <w:rPr>
          <w:rFonts w:ascii="Times New Roman" w:eastAsia="Times New Roman" w:hAnsi="Times New Roman"/>
          <w:color w:val="auto"/>
          <w:sz w:val="20"/>
          <w:lang w:val="de-CH" w:eastAsia="de-CH" w:bidi="x-none"/>
        </w:rPr>
      </w:pPr>
    </w:p>
    <w:sectPr w:rsidR="00D908A8" w:rsidRPr="00AF4558">
      <w:headerReference w:type="even" r:id="rId7"/>
      <w:headerReference w:type="default" r:id="rId8"/>
      <w:footerReference w:type="even" r:id="rId9"/>
      <w:footerReference w:type="default" r:id="rId10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8A8" w:rsidRDefault="00D908A8">
      <w:r>
        <w:separator/>
      </w:r>
    </w:p>
  </w:endnote>
  <w:endnote w:type="continuationSeparator" w:id="0">
    <w:p w:rsidR="00D908A8" w:rsidRDefault="00D90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D908A8">
    <w:pPr>
      <w:pStyle w:val="HeaderFooter"/>
      <w:tabs>
        <w:tab w:val="left" w:pos="9921"/>
        <w:tab w:val="left" w:pos="10630"/>
        <w:tab w:val="left" w:pos="11339"/>
        <w:tab w:val="left" w:pos="12047"/>
        <w:tab w:val="left" w:pos="12756"/>
        <w:tab w:val="left" w:pos="13465"/>
        <w:tab w:val="left" w:pos="14173"/>
      </w:tabs>
      <w:rPr>
        <w:rFonts w:ascii="Times New Roman" w:eastAsia="Times New Roman" w:hAnsi="Times New Roman"/>
        <w:color w:val="auto"/>
        <w:lang w:val="de-CH" w:eastAsia="de-CH"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D908A8">
    <w:pPr>
      <w:pStyle w:val="HeaderFooter"/>
      <w:tabs>
        <w:tab w:val="left" w:pos="9921"/>
        <w:tab w:val="left" w:pos="10630"/>
        <w:tab w:val="left" w:pos="11339"/>
        <w:tab w:val="left" w:pos="12047"/>
        <w:tab w:val="left" w:pos="12756"/>
        <w:tab w:val="left" w:pos="13465"/>
        <w:tab w:val="left" w:pos="14173"/>
      </w:tabs>
      <w:rPr>
        <w:rFonts w:ascii="Times New Roman" w:eastAsia="Times New Roman" w:hAnsi="Times New Roman"/>
        <w:color w:val="auto"/>
        <w:lang w:val="de-CH" w:eastAsia="de-CH" w:bidi="x-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8A8" w:rsidRDefault="00D908A8">
      <w:r>
        <w:separator/>
      </w:r>
    </w:p>
  </w:footnote>
  <w:footnote w:type="continuationSeparator" w:id="0">
    <w:p w:rsidR="00D908A8" w:rsidRDefault="00D90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D908A8">
    <w:pPr>
      <w:pStyle w:val="HeaderFooter"/>
      <w:tabs>
        <w:tab w:val="left" w:pos="9921"/>
        <w:tab w:val="left" w:pos="10630"/>
        <w:tab w:val="left" w:pos="11339"/>
        <w:tab w:val="left" w:pos="12047"/>
        <w:tab w:val="left" w:pos="12756"/>
        <w:tab w:val="left" w:pos="13465"/>
        <w:tab w:val="left" w:pos="14173"/>
      </w:tabs>
      <w:rPr>
        <w:rFonts w:ascii="Times New Roman" w:eastAsia="Times New Roman" w:hAnsi="Times New Roman"/>
        <w:color w:val="auto"/>
        <w:lang w:val="de-CH" w:eastAsia="de-CH" w:bidi="x-no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D908A8">
    <w:pPr>
      <w:pStyle w:val="HeaderFooter"/>
      <w:tabs>
        <w:tab w:val="left" w:pos="9921"/>
        <w:tab w:val="left" w:pos="10630"/>
        <w:tab w:val="left" w:pos="11339"/>
        <w:tab w:val="left" w:pos="12047"/>
        <w:tab w:val="left" w:pos="12756"/>
        <w:tab w:val="left" w:pos="13465"/>
        <w:tab w:val="left" w:pos="14173"/>
      </w:tabs>
      <w:rPr>
        <w:rFonts w:ascii="Times New Roman" w:eastAsia="Times New Roman" w:hAnsi="Times New Roman"/>
        <w:color w:val="auto"/>
        <w:lang w:val="de-CH" w:eastAsia="de-CH" w:bidi="x-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Standard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558"/>
    <w:rsid w:val="002F5416"/>
    <w:rsid w:val="00362160"/>
    <w:rsid w:val="009E41D8"/>
    <w:rsid w:val="00AF4558"/>
    <w:rsid w:val="00C6125F"/>
    <w:rsid w:val="00D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val="en-GB"/>
    </w:rPr>
  </w:style>
  <w:style w:type="paragraph" w:customStyle="1" w:styleId="Sub-heading">
    <w:name w:val="Sub-heading"/>
    <w:next w:val="Body"/>
    <w:pPr>
      <w:keepNext/>
    </w:pPr>
    <w:rPr>
      <w:rFonts w:ascii="Helvetica" w:eastAsia="ヒラギノ角ゴ Pro W3" w:hAnsi="Helvetica"/>
      <w:b/>
      <w:color w:val="000000"/>
      <w:sz w:val="24"/>
      <w:lang w:val="en-GB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val="en-GB"/>
    </w:rPr>
  </w:style>
  <w:style w:type="paragraph" w:customStyle="1" w:styleId="Sub-heading">
    <w:name w:val="Sub-heading"/>
    <w:next w:val="Body"/>
    <w:pPr>
      <w:keepNext/>
    </w:pPr>
    <w:rPr>
      <w:rFonts w:ascii="Helvetica" w:eastAsia="ヒラギノ角ゴ Pro W3" w:hAnsi="Helvetica"/>
      <w:b/>
      <w:color w:val="000000"/>
      <w:sz w:val="24"/>
      <w:lang w:val="en-GB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A653874A.dotm</Template>
  <TotalTime>0</TotalTime>
  <Pages>11</Pages>
  <Words>408</Words>
  <Characters>2576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Näpflin Dominic</dc:creator>
  <cp:lastModifiedBy>Näpflin Dominic</cp:lastModifiedBy>
  <cp:revision>3</cp:revision>
  <dcterms:created xsi:type="dcterms:W3CDTF">2013-03-05T11:24:00Z</dcterms:created>
  <dcterms:modified xsi:type="dcterms:W3CDTF">2013-03-05T11:31:00Z</dcterms:modified>
</cp:coreProperties>
</file>