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4838" w:rsidRDefault="00AF4838" w:rsidP="00AF4838">
      <w:pPr>
        <w:pStyle w:val="berschrift1"/>
      </w:pPr>
      <w:bookmarkStart w:id="0" w:name="_Toc352061476"/>
      <w:bookmarkStart w:id="1" w:name="_GoBack"/>
      <w:bookmarkEnd w:id="1"/>
      <w:r>
        <w:t>Anhang</w:t>
      </w:r>
      <w:bookmarkEnd w:id="0"/>
    </w:p>
    <w:p w:rsidR="00AF4838" w:rsidRDefault="00AF4838" w:rsidP="00AF4838">
      <w:r>
        <w:t>Im Anhang werde ich die ganzen Konfigurationsdateien und andere Wichtigen Anhänge aufführen.</w:t>
      </w:r>
    </w:p>
    <w:p w:rsidR="00AF4838" w:rsidRPr="00B45F29" w:rsidRDefault="00AF4838" w:rsidP="00AF4838">
      <w:pPr>
        <w:pStyle w:val="berschrift2"/>
      </w:pPr>
      <w:bookmarkStart w:id="2" w:name="_Toc352061477"/>
      <w:r>
        <w:t>E-Mail Text</w:t>
      </w:r>
      <w:bookmarkEnd w:id="2"/>
    </w:p>
    <w:p w:rsidR="00AF4838" w:rsidRDefault="00AF4838" w:rsidP="00AF4838">
      <w:pPr>
        <w:keepNext/>
      </w:pPr>
      <w:r>
        <w:rPr>
          <w:noProof/>
          <w:lang w:eastAsia="de-CH"/>
        </w:rPr>
        <w:drawing>
          <wp:inline distT="0" distB="0" distL="0" distR="0" wp14:anchorId="5867F91B" wp14:editId="27CC679D">
            <wp:extent cx="5760720" cy="2088515"/>
            <wp:effectExtent l="0" t="0" r="0" b="698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l1.PNG"/>
                    <pic:cNvPicPr/>
                  </pic:nvPicPr>
                  <pic:blipFill>
                    <a:blip r:embed="rId6">
                      <a:extLst>
                        <a:ext uri="{28A0092B-C50C-407E-A947-70E740481C1C}">
                          <a14:useLocalDpi xmlns:a14="http://schemas.microsoft.com/office/drawing/2010/main" val="0"/>
                        </a:ext>
                      </a:extLst>
                    </a:blip>
                    <a:stretch>
                      <a:fillRect/>
                    </a:stretch>
                  </pic:blipFill>
                  <pic:spPr>
                    <a:xfrm>
                      <a:off x="0" y="0"/>
                      <a:ext cx="5760720" cy="2088515"/>
                    </a:xfrm>
                    <a:prstGeom prst="rect">
                      <a:avLst/>
                    </a:prstGeom>
                  </pic:spPr>
                </pic:pic>
              </a:graphicData>
            </a:graphic>
          </wp:inline>
        </w:drawing>
      </w:r>
    </w:p>
    <w:p w:rsidR="00AF4838" w:rsidRDefault="00AF4838" w:rsidP="00AF4838">
      <w:pPr>
        <w:pStyle w:val="Beschriftung"/>
      </w:pPr>
      <w:r>
        <w:t xml:space="preserve">Text: Datei zum Herunterladen </w:t>
      </w:r>
      <w:r>
        <w:fldChar w:fldCharType="begin"/>
      </w:r>
      <w:r>
        <w:instrText xml:space="preserve"> SEQ Text:_Datei_zum_herunterladen \* ARABIC </w:instrText>
      </w:r>
      <w:r>
        <w:fldChar w:fldCharType="separate"/>
      </w:r>
      <w:r>
        <w:rPr>
          <w:noProof/>
        </w:rPr>
        <w:t>1</w:t>
      </w:r>
      <w:r>
        <w:fldChar w:fldCharType="end"/>
      </w:r>
    </w:p>
    <w:p w:rsidR="00AF4838" w:rsidRDefault="00AF4838" w:rsidP="00AF4838">
      <w:pPr>
        <w:keepNext/>
      </w:pPr>
      <w:r>
        <w:rPr>
          <w:noProof/>
          <w:lang w:eastAsia="de-CH"/>
        </w:rPr>
        <w:drawing>
          <wp:inline distT="0" distB="0" distL="0" distR="0" wp14:anchorId="67AFAD9A" wp14:editId="59A3D64B">
            <wp:extent cx="5760720" cy="1520190"/>
            <wp:effectExtent l="0" t="0" r="0" b="381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l2.PNG"/>
                    <pic:cNvPicPr/>
                  </pic:nvPicPr>
                  <pic:blipFill>
                    <a:blip r:embed="rId7">
                      <a:extLst>
                        <a:ext uri="{28A0092B-C50C-407E-A947-70E740481C1C}">
                          <a14:useLocalDpi xmlns:a14="http://schemas.microsoft.com/office/drawing/2010/main" val="0"/>
                        </a:ext>
                      </a:extLst>
                    </a:blip>
                    <a:stretch>
                      <a:fillRect/>
                    </a:stretch>
                  </pic:blipFill>
                  <pic:spPr>
                    <a:xfrm>
                      <a:off x="0" y="0"/>
                      <a:ext cx="5760720" cy="1520190"/>
                    </a:xfrm>
                    <a:prstGeom prst="rect">
                      <a:avLst/>
                    </a:prstGeom>
                  </pic:spPr>
                </pic:pic>
              </a:graphicData>
            </a:graphic>
          </wp:inline>
        </w:drawing>
      </w:r>
    </w:p>
    <w:p w:rsidR="00AF4838" w:rsidRDefault="00AF4838" w:rsidP="00AF4838">
      <w:pPr>
        <w:pStyle w:val="Beschriftung"/>
      </w:pPr>
      <w:r>
        <w:t xml:space="preserve">Text: Datei wurde Heruntergeladen </w:t>
      </w:r>
      <w:r>
        <w:fldChar w:fldCharType="begin"/>
      </w:r>
      <w:r>
        <w:instrText xml:space="preserve"> SEQ Text:_Datei_wurde_Heruntergeladen \* ARABIC </w:instrText>
      </w:r>
      <w:r>
        <w:fldChar w:fldCharType="separate"/>
      </w:r>
      <w:r>
        <w:rPr>
          <w:noProof/>
        </w:rPr>
        <w:t>1</w:t>
      </w:r>
      <w:r>
        <w:fldChar w:fldCharType="end"/>
      </w:r>
    </w:p>
    <w:p w:rsidR="00AF4838" w:rsidRDefault="00AF4838" w:rsidP="00AF4838">
      <w:pPr>
        <w:keepNext/>
      </w:pPr>
      <w:r>
        <w:rPr>
          <w:noProof/>
          <w:lang w:eastAsia="de-CH"/>
        </w:rPr>
        <w:drawing>
          <wp:inline distT="0" distB="0" distL="0" distR="0" wp14:anchorId="7D60E3EB" wp14:editId="0914A510">
            <wp:extent cx="5760720" cy="1783715"/>
            <wp:effectExtent l="0" t="0" r="0" b="698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l4.PNG"/>
                    <pic:cNvPicPr/>
                  </pic:nvPicPr>
                  <pic:blipFill>
                    <a:blip r:embed="rId8">
                      <a:extLst>
                        <a:ext uri="{28A0092B-C50C-407E-A947-70E740481C1C}">
                          <a14:useLocalDpi xmlns:a14="http://schemas.microsoft.com/office/drawing/2010/main" val="0"/>
                        </a:ext>
                      </a:extLst>
                    </a:blip>
                    <a:stretch>
                      <a:fillRect/>
                    </a:stretch>
                  </pic:blipFill>
                  <pic:spPr>
                    <a:xfrm>
                      <a:off x="0" y="0"/>
                      <a:ext cx="5760720" cy="1783715"/>
                    </a:xfrm>
                    <a:prstGeom prst="rect">
                      <a:avLst/>
                    </a:prstGeom>
                  </pic:spPr>
                </pic:pic>
              </a:graphicData>
            </a:graphic>
          </wp:inline>
        </w:drawing>
      </w:r>
    </w:p>
    <w:p w:rsidR="00AF4838" w:rsidRDefault="00AF4838" w:rsidP="00AF4838">
      <w:pPr>
        <w:pStyle w:val="Beschriftung"/>
      </w:pPr>
      <w:r>
        <w:t xml:space="preserve">Text: Gast Benutzer erstellt </w:t>
      </w:r>
      <w:r>
        <w:fldChar w:fldCharType="begin"/>
      </w:r>
      <w:r>
        <w:instrText xml:space="preserve"> SEQ Text:_Gast_Benutzer_erstellt \* ARABIC </w:instrText>
      </w:r>
      <w:r>
        <w:fldChar w:fldCharType="separate"/>
      </w:r>
      <w:r>
        <w:rPr>
          <w:noProof/>
        </w:rPr>
        <w:t>1</w:t>
      </w:r>
      <w:r>
        <w:fldChar w:fldCharType="end"/>
      </w:r>
    </w:p>
    <w:p w:rsidR="00AF4838" w:rsidRDefault="00AF4838" w:rsidP="00AF4838">
      <w:pPr>
        <w:keepNext/>
      </w:pPr>
      <w:r>
        <w:rPr>
          <w:noProof/>
          <w:lang w:eastAsia="de-CH"/>
        </w:rPr>
        <w:lastRenderedPageBreak/>
        <w:drawing>
          <wp:inline distT="0" distB="0" distL="0" distR="0" wp14:anchorId="780CFF7F" wp14:editId="25B29D2E">
            <wp:extent cx="5179161" cy="1389888"/>
            <wp:effectExtent l="0" t="0" r="2540" b="127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l3.PNG"/>
                    <pic:cNvPicPr/>
                  </pic:nvPicPr>
                  <pic:blipFill>
                    <a:blip r:embed="rId9">
                      <a:extLst>
                        <a:ext uri="{28A0092B-C50C-407E-A947-70E740481C1C}">
                          <a14:useLocalDpi xmlns:a14="http://schemas.microsoft.com/office/drawing/2010/main" val="0"/>
                        </a:ext>
                      </a:extLst>
                    </a:blip>
                    <a:stretch>
                      <a:fillRect/>
                    </a:stretch>
                  </pic:blipFill>
                  <pic:spPr>
                    <a:xfrm>
                      <a:off x="0" y="0"/>
                      <a:ext cx="5182324" cy="1390737"/>
                    </a:xfrm>
                    <a:prstGeom prst="rect">
                      <a:avLst/>
                    </a:prstGeom>
                  </pic:spPr>
                </pic:pic>
              </a:graphicData>
            </a:graphic>
          </wp:inline>
        </w:drawing>
      </w:r>
    </w:p>
    <w:p w:rsidR="00AF4838" w:rsidRDefault="00AF4838" w:rsidP="00AF4838">
      <w:pPr>
        <w:pStyle w:val="Beschriftung"/>
      </w:pPr>
      <w:r>
        <w:t xml:space="preserve">Text: Gast Benützer gelöscht </w:t>
      </w:r>
      <w:r>
        <w:fldChar w:fldCharType="begin"/>
      </w:r>
      <w:r>
        <w:instrText xml:space="preserve"> SEQ Text:_Gast_Benützer_gelöscht \* ARABIC </w:instrText>
      </w:r>
      <w:r>
        <w:fldChar w:fldCharType="separate"/>
      </w:r>
      <w:r>
        <w:rPr>
          <w:noProof/>
        </w:rPr>
        <w:t>1</w:t>
      </w:r>
      <w:r>
        <w:fldChar w:fldCharType="end"/>
      </w:r>
    </w:p>
    <w:p w:rsidR="00AF4838" w:rsidRDefault="00AF4838" w:rsidP="00AF4838">
      <w:pPr>
        <w:keepNext/>
      </w:pPr>
      <w:r>
        <w:rPr>
          <w:noProof/>
          <w:lang w:eastAsia="de-CH"/>
        </w:rPr>
        <w:drawing>
          <wp:inline distT="0" distB="0" distL="0" distR="0" wp14:anchorId="5044B2DE" wp14:editId="768EE196">
            <wp:extent cx="5760720" cy="127635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l5.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1276350"/>
                    </a:xfrm>
                    <a:prstGeom prst="rect">
                      <a:avLst/>
                    </a:prstGeom>
                  </pic:spPr>
                </pic:pic>
              </a:graphicData>
            </a:graphic>
          </wp:inline>
        </w:drawing>
      </w:r>
    </w:p>
    <w:p w:rsidR="00AF4838" w:rsidRDefault="00AF4838" w:rsidP="00AF4838">
      <w:pPr>
        <w:pStyle w:val="Beschriftung"/>
      </w:pPr>
      <w:r>
        <w:t xml:space="preserve">Text: Datei wurde gelöscht </w:t>
      </w:r>
      <w:r>
        <w:fldChar w:fldCharType="begin"/>
      </w:r>
      <w:r>
        <w:instrText xml:space="preserve"> SEQ Text:_Datei_wurde_gelöscht \* ARABIC </w:instrText>
      </w:r>
      <w:r>
        <w:fldChar w:fldCharType="separate"/>
      </w:r>
      <w:r>
        <w:rPr>
          <w:noProof/>
        </w:rPr>
        <w:t>1</w:t>
      </w:r>
      <w:r>
        <w:fldChar w:fldCharType="end"/>
      </w:r>
    </w:p>
    <w:p w:rsidR="00AF4838" w:rsidRDefault="00AF4838" w:rsidP="00AF4838">
      <w:pPr>
        <w:keepNext/>
      </w:pPr>
      <w:r>
        <w:rPr>
          <w:noProof/>
          <w:lang w:eastAsia="de-CH"/>
        </w:rPr>
        <w:drawing>
          <wp:inline distT="0" distB="0" distL="0" distR="0" wp14:anchorId="627129C2" wp14:editId="2A5BD178">
            <wp:extent cx="5760720" cy="431800"/>
            <wp:effectExtent l="0" t="0" r="0" b="635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ner.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431800"/>
                    </a:xfrm>
                    <a:prstGeom prst="rect">
                      <a:avLst/>
                    </a:prstGeom>
                  </pic:spPr>
                </pic:pic>
              </a:graphicData>
            </a:graphic>
          </wp:inline>
        </w:drawing>
      </w:r>
    </w:p>
    <w:p w:rsidR="00AF4838" w:rsidRPr="00086F4E" w:rsidRDefault="00AF4838" w:rsidP="00AF4838">
      <w:pPr>
        <w:pStyle w:val="Beschriftung"/>
      </w:pPr>
      <w:r>
        <w:t xml:space="preserve">ZHdK banner </w:t>
      </w:r>
      <w:r>
        <w:fldChar w:fldCharType="begin"/>
      </w:r>
      <w:r>
        <w:instrText xml:space="preserve"> SEQ ZHdK_banner \* ARABIC </w:instrText>
      </w:r>
      <w:r>
        <w:fldChar w:fldCharType="separate"/>
      </w:r>
      <w:r>
        <w:rPr>
          <w:noProof/>
        </w:rPr>
        <w:t>1</w:t>
      </w:r>
      <w:r>
        <w:fldChar w:fldCharType="end"/>
      </w:r>
    </w:p>
    <w:p w:rsidR="00AF4838" w:rsidRDefault="00AF4838" w:rsidP="00AF4838">
      <w:pPr>
        <w:pStyle w:val="berschrift2"/>
      </w:pPr>
      <w:bookmarkStart w:id="3" w:name="_Toc351386150"/>
      <w:bookmarkStart w:id="4" w:name="_Toc352061478"/>
      <w:r>
        <w:t>Konfigurationsfiles</w:t>
      </w:r>
      <w:bookmarkEnd w:id="3"/>
      <w:bookmarkEnd w:id="4"/>
    </w:p>
    <w:p w:rsidR="00AF4838" w:rsidRPr="007F2C86" w:rsidRDefault="00AF4838" w:rsidP="00AF4838">
      <w:r>
        <w:t xml:space="preserve">Im Folgenden Abteil sind die wichtigen Konfigurationsdateien, sie sind auch auf der Git Seite zugänglich unter: </w:t>
      </w:r>
      <w:hyperlink r:id="rId12" w:history="1">
        <w:r w:rsidRPr="00394C56">
          <w:rPr>
            <w:rStyle w:val="Hyperlink"/>
          </w:rPr>
          <w:t>https://github.com/DomCom/Transporter</w:t>
        </w:r>
      </w:hyperlink>
      <w:r>
        <w:t xml:space="preserve"> </w:t>
      </w:r>
    </w:p>
    <w:p w:rsidR="00AF4838" w:rsidRDefault="00AF4838" w:rsidP="00AF4838">
      <w:pPr>
        <w:pStyle w:val="berschrift3"/>
      </w:pPr>
      <w:bookmarkStart w:id="5" w:name="_Toc352061479"/>
      <w:r>
        <w:t>Filesender</w:t>
      </w:r>
      <w:bookmarkEnd w:id="5"/>
    </w:p>
    <w:p w:rsidR="00AF4838" w:rsidRDefault="00AF4838" w:rsidP="00AF4838">
      <w:r>
        <w:t>/usr/local/filesender/filesender/config/config.php</w:t>
      </w:r>
    </w:p>
    <w:p w:rsidR="00AF4838" w:rsidRPr="00737F13" w:rsidRDefault="00AF4838" w:rsidP="00AF4838">
      <w:pPr>
        <w:pStyle w:val="Zitat"/>
        <w:rPr>
          <w:lang w:eastAsia="de-CH"/>
        </w:rPr>
      </w:pPr>
      <w:r w:rsidRPr="00737F13">
        <w:rPr>
          <w:lang w:eastAsia="de-CH"/>
        </w:rPr>
        <w:t>&lt;?php</w:t>
      </w:r>
    </w:p>
    <w:p w:rsidR="00AF4838" w:rsidRPr="00737F13" w:rsidRDefault="00AF4838" w:rsidP="00AF4838">
      <w:pPr>
        <w:pStyle w:val="Zitat"/>
        <w:rPr>
          <w:lang w:eastAsia="de-CH"/>
        </w:rPr>
      </w:pPr>
    </w:p>
    <w:p w:rsidR="00AF4838" w:rsidRPr="00737F13" w:rsidRDefault="00AF4838" w:rsidP="00AF4838">
      <w:pPr>
        <w:pStyle w:val="Zitat"/>
        <w:rPr>
          <w:lang w:eastAsia="de-CH"/>
        </w:rPr>
      </w:pPr>
      <w:r w:rsidRPr="00737F13">
        <w:rPr>
          <w:lang w:eastAsia="de-CH"/>
        </w:rPr>
        <w:t>/*</w:t>
      </w:r>
    </w:p>
    <w:p w:rsidR="00AF4838" w:rsidRPr="00737F13" w:rsidRDefault="00AF4838" w:rsidP="00AF4838">
      <w:pPr>
        <w:pStyle w:val="Zitat"/>
        <w:rPr>
          <w:lang w:eastAsia="de-CH"/>
        </w:rPr>
      </w:pPr>
      <w:r w:rsidRPr="00737F13">
        <w:rPr>
          <w:lang w:eastAsia="de-CH"/>
        </w:rPr>
        <w:t xml:space="preserve"> * FileSender www.filesender.org</w:t>
      </w:r>
    </w:p>
    <w:p w:rsidR="00AF4838" w:rsidRPr="00737F13" w:rsidRDefault="00AF4838" w:rsidP="00AF4838">
      <w:pPr>
        <w:pStyle w:val="Zitat"/>
        <w:rPr>
          <w:lang w:eastAsia="de-CH"/>
        </w:rPr>
      </w:pPr>
      <w:r w:rsidRPr="00737F13">
        <w:rPr>
          <w:lang w:eastAsia="de-CH"/>
        </w:rPr>
        <w:t xml:space="preserve"> * </w:t>
      </w:r>
    </w:p>
    <w:p w:rsidR="00AF4838" w:rsidRPr="00737F13" w:rsidRDefault="00AF4838" w:rsidP="00AF4838">
      <w:pPr>
        <w:pStyle w:val="Zitat"/>
        <w:rPr>
          <w:lang w:eastAsia="de-CH"/>
        </w:rPr>
      </w:pPr>
      <w:r w:rsidRPr="00737F13">
        <w:rPr>
          <w:lang w:eastAsia="de-CH"/>
        </w:rPr>
        <w:t xml:space="preserve"> * Copyright (c) 2009-2012, AARNet, Belnet, HEAnet, SURFnet, UNINETT</w:t>
      </w:r>
    </w:p>
    <w:p w:rsidR="00AF4838" w:rsidRPr="00737F13" w:rsidRDefault="00AF4838" w:rsidP="00AF4838">
      <w:pPr>
        <w:pStyle w:val="Zitat"/>
        <w:rPr>
          <w:lang w:eastAsia="de-CH"/>
        </w:rPr>
      </w:pPr>
      <w:r w:rsidRPr="00737F13">
        <w:rPr>
          <w:lang w:eastAsia="de-CH"/>
        </w:rPr>
        <w:t xml:space="preserve"> * All rights reserved.</w:t>
      </w:r>
    </w:p>
    <w:p w:rsidR="00AF4838" w:rsidRPr="00737F13" w:rsidRDefault="00AF4838" w:rsidP="00AF4838">
      <w:pPr>
        <w:pStyle w:val="Zitat"/>
        <w:rPr>
          <w:lang w:eastAsia="de-CH"/>
        </w:rPr>
      </w:pPr>
      <w:r w:rsidRPr="00737F13">
        <w:rPr>
          <w:lang w:eastAsia="de-CH"/>
        </w:rPr>
        <w:t xml:space="preserve"> * </w:t>
      </w:r>
    </w:p>
    <w:p w:rsidR="00AF4838" w:rsidRPr="00737F13" w:rsidRDefault="00AF4838" w:rsidP="00AF4838">
      <w:pPr>
        <w:pStyle w:val="Zitat"/>
        <w:rPr>
          <w:lang w:eastAsia="de-CH"/>
        </w:rPr>
      </w:pPr>
      <w:r w:rsidRPr="00737F13">
        <w:rPr>
          <w:lang w:eastAsia="de-CH"/>
        </w:rPr>
        <w:t xml:space="preserve"> * Redistribution and use in source and binary forms, with or without</w:t>
      </w:r>
    </w:p>
    <w:p w:rsidR="00AF4838" w:rsidRPr="00737F13" w:rsidRDefault="00AF4838" w:rsidP="00AF4838">
      <w:pPr>
        <w:pStyle w:val="Zitat"/>
        <w:rPr>
          <w:lang w:eastAsia="de-CH"/>
        </w:rPr>
      </w:pPr>
      <w:r w:rsidRPr="00737F13">
        <w:rPr>
          <w:lang w:eastAsia="de-CH"/>
        </w:rPr>
        <w:t xml:space="preserve"> * modification, are permitted provided that the following conditions are met:</w:t>
      </w:r>
    </w:p>
    <w:p w:rsidR="00AF4838" w:rsidRPr="00737F13" w:rsidRDefault="00AF4838" w:rsidP="00AF4838">
      <w:pPr>
        <w:pStyle w:val="Zitat"/>
        <w:rPr>
          <w:lang w:eastAsia="de-CH"/>
        </w:rPr>
      </w:pPr>
      <w:r w:rsidRPr="00737F13">
        <w:rPr>
          <w:lang w:eastAsia="de-CH"/>
        </w:rPr>
        <w:t xml:space="preserve"> * </w:t>
      </w:r>
    </w:p>
    <w:p w:rsidR="00AF4838" w:rsidRPr="00737F13" w:rsidRDefault="00AF4838" w:rsidP="00AF4838">
      <w:pPr>
        <w:pStyle w:val="Zitat"/>
        <w:rPr>
          <w:lang w:eastAsia="de-CH"/>
        </w:rPr>
      </w:pPr>
      <w:r w:rsidRPr="00737F13">
        <w:rPr>
          <w:lang w:eastAsia="de-CH"/>
        </w:rPr>
        <w:t xml:space="preserve"> * *</w:t>
      </w:r>
      <w:r w:rsidRPr="00737F13">
        <w:rPr>
          <w:lang w:eastAsia="de-CH"/>
        </w:rPr>
        <w:tab/>
        <w:t>Redistributions of source code must retain the above copyright</w:t>
      </w:r>
    </w:p>
    <w:p w:rsidR="00AF4838" w:rsidRPr="00737F13" w:rsidRDefault="00AF4838" w:rsidP="00AF4838">
      <w:pPr>
        <w:pStyle w:val="Zitat"/>
        <w:rPr>
          <w:lang w:eastAsia="de-CH"/>
        </w:rPr>
      </w:pPr>
      <w:r w:rsidRPr="00737F13">
        <w:rPr>
          <w:lang w:eastAsia="de-CH"/>
        </w:rPr>
        <w:t xml:space="preserve"> * </w:t>
      </w:r>
      <w:r w:rsidRPr="00737F13">
        <w:rPr>
          <w:lang w:eastAsia="de-CH"/>
        </w:rPr>
        <w:tab/>
        <w:t>notice, this list of conditions and the following disclaimer.</w:t>
      </w:r>
    </w:p>
    <w:p w:rsidR="00AF4838" w:rsidRPr="00737F13" w:rsidRDefault="00AF4838" w:rsidP="00AF4838">
      <w:pPr>
        <w:pStyle w:val="Zitat"/>
        <w:rPr>
          <w:lang w:eastAsia="de-CH"/>
        </w:rPr>
      </w:pPr>
      <w:r w:rsidRPr="00737F13">
        <w:rPr>
          <w:lang w:eastAsia="de-CH"/>
        </w:rPr>
        <w:t xml:space="preserve"> * *</w:t>
      </w:r>
      <w:r w:rsidRPr="00737F13">
        <w:rPr>
          <w:lang w:eastAsia="de-CH"/>
        </w:rPr>
        <w:tab/>
        <w:t>Redistributions in binary form must reproduce the above copyright</w:t>
      </w:r>
    </w:p>
    <w:p w:rsidR="00AF4838" w:rsidRPr="00737F13" w:rsidRDefault="00AF4838" w:rsidP="00AF4838">
      <w:pPr>
        <w:pStyle w:val="Zitat"/>
        <w:rPr>
          <w:lang w:eastAsia="de-CH"/>
        </w:rPr>
      </w:pPr>
      <w:r w:rsidRPr="00737F13">
        <w:rPr>
          <w:lang w:eastAsia="de-CH"/>
        </w:rPr>
        <w:lastRenderedPageBreak/>
        <w:t xml:space="preserve"> * </w:t>
      </w:r>
      <w:r w:rsidRPr="00737F13">
        <w:rPr>
          <w:lang w:eastAsia="de-CH"/>
        </w:rPr>
        <w:tab/>
        <w:t>notice, this list of conditions and the following disclaimer in the</w:t>
      </w:r>
    </w:p>
    <w:p w:rsidR="00AF4838" w:rsidRPr="00737F13" w:rsidRDefault="00AF4838" w:rsidP="00AF4838">
      <w:pPr>
        <w:pStyle w:val="Zitat"/>
        <w:rPr>
          <w:lang w:eastAsia="de-CH"/>
        </w:rPr>
      </w:pPr>
      <w:r w:rsidRPr="00737F13">
        <w:rPr>
          <w:lang w:eastAsia="de-CH"/>
        </w:rPr>
        <w:t xml:space="preserve"> * </w:t>
      </w:r>
      <w:r w:rsidRPr="00737F13">
        <w:rPr>
          <w:lang w:eastAsia="de-CH"/>
        </w:rPr>
        <w:tab/>
        <w:t>documentation and/or other materials provided with the distribution.</w:t>
      </w:r>
    </w:p>
    <w:p w:rsidR="00AF4838" w:rsidRPr="00737F13" w:rsidRDefault="00AF4838" w:rsidP="00AF4838">
      <w:pPr>
        <w:pStyle w:val="Zitat"/>
        <w:rPr>
          <w:lang w:eastAsia="de-CH"/>
        </w:rPr>
      </w:pPr>
      <w:r w:rsidRPr="00737F13">
        <w:rPr>
          <w:lang w:eastAsia="de-CH"/>
        </w:rPr>
        <w:t xml:space="preserve"> * *</w:t>
      </w:r>
      <w:r w:rsidRPr="00737F13">
        <w:rPr>
          <w:lang w:eastAsia="de-CH"/>
        </w:rPr>
        <w:tab/>
        <w:t>Neither the name of AARNet, Belnet, HEAnet, SURFnet and UNINETT nor the</w:t>
      </w:r>
    </w:p>
    <w:p w:rsidR="00AF4838" w:rsidRPr="00737F13" w:rsidRDefault="00AF4838" w:rsidP="00AF4838">
      <w:pPr>
        <w:pStyle w:val="Zitat"/>
        <w:rPr>
          <w:lang w:eastAsia="de-CH"/>
        </w:rPr>
      </w:pPr>
      <w:r w:rsidRPr="00737F13">
        <w:rPr>
          <w:lang w:eastAsia="de-CH"/>
        </w:rPr>
        <w:t xml:space="preserve"> * </w:t>
      </w:r>
      <w:r w:rsidRPr="00737F13">
        <w:rPr>
          <w:lang w:eastAsia="de-CH"/>
        </w:rPr>
        <w:tab/>
        <w:t>names of its contributors may be used to endorse or promote products</w:t>
      </w:r>
    </w:p>
    <w:p w:rsidR="00AF4838" w:rsidRPr="00737F13" w:rsidRDefault="00AF4838" w:rsidP="00AF4838">
      <w:pPr>
        <w:pStyle w:val="Zitat"/>
        <w:rPr>
          <w:lang w:eastAsia="de-CH"/>
        </w:rPr>
      </w:pPr>
      <w:r w:rsidRPr="00737F13">
        <w:rPr>
          <w:lang w:eastAsia="de-CH"/>
        </w:rPr>
        <w:t xml:space="preserve"> * </w:t>
      </w:r>
      <w:r w:rsidRPr="00737F13">
        <w:rPr>
          <w:lang w:eastAsia="de-CH"/>
        </w:rPr>
        <w:tab/>
        <w:t>derived from this software without specific prior written permission.</w:t>
      </w:r>
    </w:p>
    <w:p w:rsidR="00AF4838" w:rsidRPr="00737F13" w:rsidRDefault="00AF4838" w:rsidP="00AF4838">
      <w:pPr>
        <w:pStyle w:val="Zitat"/>
        <w:rPr>
          <w:lang w:eastAsia="de-CH"/>
        </w:rPr>
      </w:pPr>
      <w:r w:rsidRPr="00737F13">
        <w:rPr>
          <w:lang w:eastAsia="de-CH"/>
        </w:rPr>
        <w:t xml:space="preserve"> * </w:t>
      </w:r>
    </w:p>
    <w:p w:rsidR="00AF4838" w:rsidRPr="00737F13" w:rsidRDefault="00AF4838" w:rsidP="00AF4838">
      <w:pPr>
        <w:pStyle w:val="Zitat"/>
        <w:rPr>
          <w:lang w:eastAsia="de-CH"/>
        </w:rPr>
      </w:pPr>
      <w:r w:rsidRPr="00737F13">
        <w:rPr>
          <w:lang w:eastAsia="de-CH"/>
        </w:rPr>
        <w:t xml:space="preserve"> * THIS SOFTWARE IS PROVIDED BY THE COPYRIGHT HOLDERS AND CONTRIBUTORS "AS IS"</w:t>
      </w:r>
    </w:p>
    <w:p w:rsidR="00AF4838" w:rsidRPr="00737F13" w:rsidRDefault="00AF4838" w:rsidP="00AF4838">
      <w:pPr>
        <w:pStyle w:val="Zitat"/>
        <w:rPr>
          <w:lang w:eastAsia="de-CH"/>
        </w:rPr>
      </w:pPr>
      <w:r w:rsidRPr="00737F13">
        <w:rPr>
          <w:lang w:eastAsia="de-CH"/>
        </w:rPr>
        <w:t xml:space="preserve"> * AND ANY EXPRESS OR IMPLIED WARRANTIES, INCLUDING, BUT NOT LIMITED TO, THE</w:t>
      </w:r>
    </w:p>
    <w:p w:rsidR="00AF4838" w:rsidRPr="00737F13" w:rsidRDefault="00AF4838" w:rsidP="00AF4838">
      <w:pPr>
        <w:pStyle w:val="Zitat"/>
        <w:rPr>
          <w:lang w:eastAsia="de-CH"/>
        </w:rPr>
      </w:pPr>
      <w:r w:rsidRPr="00737F13">
        <w:rPr>
          <w:lang w:eastAsia="de-CH"/>
        </w:rPr>
        <w:t xml:space="preserve"> * IMPLIED WARRANTIES OF MERCHANTABILITY AND FITNESS FOR A PARTICULAR PURPOSE ARE</w:t>
      </w:r>
    </w:p>
    <w:p w:rsidR="00AF4838" w:rsidRPr="00737F13" w:rsidRDefault="00AF4838" w:rsidP="00AF4838">
      <w:pPr>
        <w:pStyle w:val="Zitat"/>
        <w:rPr>
          <w:lang w:eastAsia="de-CH"/>
        </w:rPr>
      </w:pPr>
      <w:r w:rsidRPr="00737F13">
        <w:rPr>
          <w:lang w:eastAsia="de-CH"/>
        </w:rPr>
        <w:t xml:space="preserve"> * DISCLAIMED. IN NO EVENT SHALL THE COPYRIGHT HOLDER OR CONTRIBUTORS BE LIABLE</w:t>
      </w:r>
    </w:p>
    <w:p w:rsidR="00AF4838" w:rsidRPr="00737F13" w:rsidRDefault="00AF4838" w:rsidP="00AF4838">
      <w:pPr>
        <w:pStyle w:val="Zitat"/>
        <w:rPr>
          <w:lang w:eastAsia="de-CH"/>
        </w:rPr>
      </w:pPr>
      <w:r w:rsidRPr="00737F13">
        <w:rPr>
          <w:lang w:eastAsia="de-CH"/>
        </w:rPr>
        <w:t xml:space="preserve"> * FOR ANY DIRECT, INDIRECT, INCIDENTAL, SPECIAL, EXEMPLARY, OR CONSEQUENTIAL</w:t>
      </w:r>
    </w:p>
    <w:p w:rsidR="00AF4838" w:rsidRPr="00737F13" w:rsidRDefault="00AF4838" w:rsidP="00AF4838">
      <w:pPr>
        <w:pStyle w:val="Zitat"/>
        <w:rPr>
          <w:lang w:eastAsia="de-CH"/>
        </w:rPr>
      </w:pPr>
      <w:r w:rsidRPr="00737F13">
        <w:rPr>
          <w:lang w:eastAsia="de-CH"/>
        </w:rPr>
        <w:t xml:space="preserve"> * DAMAGES (INCLUDING, BUT NOT LIMITED TO, PROCUREMENT OF SUBSTITUTE GOODS OR</w:t>
      </w:r>
    </w:p>
    <w:p w:rsidR="00AF4838" w:rsidRPr="00737F13" w:rsidRDefault="00AF4838" w:rsidP="00AF4838">
      <w:pPr>
        <w:pStyle w:val="Zitat"/>
        <w:rPr>
          <w:lang w:eastAsia="de-CH"/>
        </w:rPr>
      </w:pPr>
      <w:r w:rsidRPr="00737F13">
        <w:rPr>
          <w:lang w:eastAsia="de-CH"/>
        </w:rPr>
        <w:t xml:space="preserve"> * SERVICES; LOSS OF USE, DATA, OR PROFITS; OR BUSINESS INTERRUPTION) HOWEVER</w:t>
      </w:r>
    </w:p>
    <w:p w:rsidR="00AF4838" w:rsidRPr="00737F13" w:rsidRDefault="00AF4838" w:rsidP="00AF4838">
      <w:pPr>
        <w:pStyle w:val="Zitat"/>
        <w:rPr>
          <w:lang w:eastAsia="de-CH"/>
        </w:rPr>
      </w:pPr>
      <w:r w:rsidRPr="00737F13">
        <w:rPr>
          <w:lang w:eastAsia="de-CH"/>
        </w:rPr>
        <w:t xml:space="preserve"> * CAUSED AND ON ANY THEORY OF LIABILITY, WHETHER IN CONTRACT, STRICT LIABILITY,</w:t>
      </w:r>
    </w:p>
    <w:p w:rsidR="00AF4838" w:rsidRPr="00737F13" w:rsidRDefault="00AF4838" w:rsidP="00AF4838">
      <w:pPr>
        <w:pStyle w:val="Zitat"/>
        <w:rPr>
          <w:lang w:eastAsia="de-CH"/>
        </w:rPr>
      </w:pPr>
      <w:r w:rsidRPr="00737F13">
        <w:rPr>
          <w:lang w:eastAsia="de-CH"/>
        </w:rPr>
        <w:t xml:space="preserve"> * OR TORT (INCLUDING NEGLIGENCE OR OTHERWISE) ARISING IN ANY WAY OUT OF THE USE</w:t>
      </w:r>
    </w:p>
    <w:p w:rsidR="00AF4838" w:rsidRPr="00737F13" w:rsidRDefault="00AF4838" w:rsidP="00AF4838">
      <w:pPr>
        <w:pStyle w:val="Zitat"/>
        <w:rPr>
          <w:lang w:eastAsia="de-CH"/>
        </w:rPr>
      </w:pPr>
      <w:r w:rsidRPr="00737F13">
        <w:rPr>
          <w:lang w:eastAsia="de-CH"/>
        </w:rPr>
        <w:t xml:space="preserve"> * OF THIS SOFTWARE, EVEN IF ADVISED OF THE POSSIBILITY OF SUCH DAMAGE.</w:t>
      </w:r>
    </w:p>
    <w:p w:rsidR="00AF4838" w:rsidRPr="00737F13" w:rsidRDefault="00AF4838" w:rsidP="00AF4838">
      <w:pPr>
        <w:pStyle w:val="Zitat"/>
        <w:rPr>
          <w:lang w:eastAsia="de-CH"/>
        </w:rPr>
      </w:pPr>
      <w:r w:rsidRPr="00737F13">
        <w:rPr>
          <w:lang w:eastAsia="de-CH"/>
        </w:rPr>
        <w:t xml:space="preserve"> */</w:t>
      </w:r>
    </w:p>
    <w:p w:rsidR="00AF4838" w:rsidRPr="00737F13" w:rsidRDefault="00AF4838" w:rsidP="00AF4838">
      <w:pPr>
        <w:pStyle w:val="Zitat"/>
        <w:rPr>
          <w:lang w:eastAsia="de-CH"/>
        </w:rPr>
      </w:pPr>
    </w:p>
    <w:p w:rsidR="00AF4838" w:rsidRPr="00737F13" w:rsidRDefault="00AF4838" w:rsidP="00AF4838">
      <w:pPr>
        <w:pStyle w:val="Zitat"/>
        <w:rPr>
          <w:lang w:eastAsia="de-CH"/>
        </w:rPr>
      </w:pPr>
      <w:r w:rsidRPr="00737F13">
        <w:rPr>
          <w:lang w:eastAsia="de-CH"/>
        </w:rPr>
        <w:t>class config {</w:t>
      </w:r>
    </w:p>
    <w:p w:rsidR="00AF4838" w:rsidRPr="00737F13" w:rsidRDefault="00AF4838" w:rsidP="00AF4838">
      <w:pPr>
        <w:pStyle w:val="Zitat"/>
        <w:rPr>
          <w:lang w:eastAsia="de-CH"/>
        </w:rPr>
      </w:pPr>
    </w:p>
    <w:p w:rsidR="00AF4838" w:rsidRPr="00737F13" w:rsidRDefault="00AF4838" w:rsidP="00AF4838">
      <w:pPr>
        <w:pStyle w:val="Zitat"/>
        <w:rPr>
          <w:lang w:eastAsia="de-CH"/>
        </w:rPr>
      </w:pPr>
      <w:r w:rsidRPr="00737F13">
        <w:rPr>
          <w:lang w:eastAsia="de-CH"/>
        </w:rPr>
        <w:t>private static $instance = NULL;</w:t>
      </w:r>
    </w:p>
    <w:p w:rsidR="00AF4838" w:rsidRPr="00737F13" w:rsidRDefault="00AF4838" w:rsidP="00AF4838">
      <w:pPr>
        <w:pStyle w:val="Zitat"/>
        <w:rPr>
          <w:lang w:eastAsia="de-CH"/>
        </w:rPr>
      </w:pPr>
    </w:p>
    <w:p w:rsidR="00AF4838" w:rsidRPr="00737F13" w:rsidRDefault="00AF4838" w:rsidP="00AF4838">
      <w:pPr>
        <w:pStyle w:val="Zitat"/>
        <w:rPr>
          <w:lang w:eastAsia="de-CH"/>
        </w:rPr>
      </w:pPr>
      <w:r w:rsidRPr="00737F13">
        <w:rPr>
          <w:lang w:eastAsia="de-CH"/>
        </w:rPr>
        <w:tab/>
        <w:t>public static function getInstance() {</w:t>
      </w:r>
    </w:p>
    <w:p w:rsidR="00AF4838" w:rsidRPr="00737F13" w:rsidRDefault="00AF4838" w:rsidP="00AF4838">
      <w:pPr>
        <w:pStyle w:val="Zitat"/>
        <w:rPr>
          <w:lang w:eastAsia="de-CH"/>
        </w:rPr>
      </w:pPr>
      <w:r w:rsidRPr="00737F13">
        <w:rPr>
          <w:lang w:eastAsia="de-CH"/>
        </w:rPr>
        <w:tab/>
      </w:r>
      <w:r w:rsidRPr="00737F13">
        <w:rPr>
          <w:lang w:eastAsia="de-CH"/>
        </w:rPr>
        <w:tab/>
        <w:t>// Check for both equality and type</w:t>
      </w:r>
    </w:p>
    <w:p w:rsidR="00AF4838" w:rsidRPr="00737F13" w:rsidRDefault="00AF4838" w:rsidP="00AF4838">
      <w:pPr>
        <w:pStyle w:val="Zitat"/>
        <w:rPr>
          <w:lang w:eastAsia="de-CH"/>
        </w:rPr>
      </w:pPr>
      <w:r w:rsidRPr="00737F13">
        <w:rPr>
          <w:lang w:eastAsia="de-CH"/>
        </w:rPr>
        <w:tab/>
      </w:r>
      <w:r w:rsidRPr="00737F13">
        <w:rPr>
          <w:lang w:eastAsia="de-CH"/>
        </w:rPr>
        <w:tab/>
        <w:t>if(self::$instance === NULL) {</w:t>
      </w:r>
    </w:p>
    <w:p w:rsidR="00AF4838" w:rsidRPr="00737F13" w:rsidRDefault="00AF4838" w:rsidP="00AF4838">
      <w:pPr>
        <w:pStyle w:val="Zitat"/>
        <w:rPr>
          <w:lang w:eastAsia="de-CH"/>
        </w:rPr>
      </w:pPr>
      <w:r w:rsidRPr="00737F13">
        <w:rPr>
          <w:lang w:eastAsia="de-CH"/>
        </w:rPr>
        <w:tab/>
      </w:r>
      <w:r w:rsidRPr="00737F13">
        <w:rPr>
          <w:lang w:eastAsia="de-CH"/>
        </w:rPr>
        <w:tab/>
      </w:r>
      <w:r w:rsidRPr="00737F13">
        <w:rPr>
          <w:lang w:eastAsia="de-CH"/>
        </w:rPr>
        <w:tab/>
        <w:t>self::$instance = new self();</w:t>
      </w:r>
    </w:p>
    <w:p w:rsidR="00AF4838" w:rsidRPr="00737F13" w:rsidRDefault="00AF4838" w:rsidP="00AF4838">
      <w:pPr>
        <w:pStyle w:val="Zitat"/>
        <w:rPr>
          <w:lang w:eastAsia="de-CH"/>
        </w:rPr>
      </w:pPr>
      <w:r w:rsidRPr="00737F13">
        <w:rPr>
          <w:lang w:eastAsia="de-CH"/>
        </w:rPr>
        <w:tab/>
      </w:r>
      <w:r w:rsidRPr="00737F13">
        <w:rPr>
          <w:lang w:eastAsia="de-CH"/>
        </w:rPr>
        <w:tab/>
        <w:t>}</w:t>
      </w:r>
    </w:p>
    <w:p w:rsidR="00AF4838" w:rsidRPr="00737F13" w:rsidRDefault="00AF4838" w:rsidP="00AF4838">
      <w:pPr>
        <w:pStyle w:val="Zitat"/>
        <w:rPr>
          <w:lang w:eastAsia="de-CH"/>
        </w:rPr>
      </w:pPr>
      <w:r w:rsidRPr="00737F13">
        <w:rPr>
          <w:lang w:eastAsia="de-CH"/>
        </w:rPr>
        <w:tab/>
      </w:r>
      <w:r w:rsidRPr="00737F13">
        <w:rPr>
          <w:lang w:eastAsia="de-CH"/>
        </w:rPr>
        <w:tab/>
        <w:t>return self::$instance;</w:t>
      </w:r>
    </w:p>
    <w:p w:rsidR="00AF4838" w:rsidRPr="00737F13" w:rsidRDefault="00AF4838" w:rsidP="00AF4838">
      <w:pPr>
        <w:pStyle w:val="Zitat"/>
        <w:rPr>
          <w:lang w:eastAsia="de-CH"/>
        </w:rPr>
      </w:pPr>
      <w:r w:rsidRPr="00737F13">
        <w:rPr>
          <w:lang w:eastAsia="de-CH"/>
        </w:rPr>
        <w:tab/>
        <w:t>}</w:t>
      </w:r>
    </w:p>
    <w:p w:rsidR="00AF4838" w:rsidRPr="00737F13" w:rsidRDefault="00AF4838" w:rsidP="00AF4838">
      <w:pPr>
        <w:pStyle w:val="Zitat"/>
        <w:rPr>
          <w:lang w:eastAsia="de-CH"/>
        </w:rPr>
      </w:pPr>
    </w:p>
    <w:p w:rsidR="00AF4838" w:rsidRPr="00737F13" w:rsidRDefault="00AF4838" w:rsidP="00AF4838">
      <w:pPr>
        <w:pStyle w:val="Zitat"/>
        <w:rPr>
          <w:lang w:eastAsia="de-CH"/>
        </w:rPr>
      </w:pPr>
      <w:r w:rsidRPr="00737F13">
        <w:rPr>
          <w:lang w:eastAsia="de-CH"/>
        </w:rPr>
        <w:t>public function loadConfig() {</w:t>
      </w:r>
    </w:p>
    <w:p w:rsidR="00AF4838" w:rsidRPr="00737F13" w:rsidRDefault="00AF4838" w:rsidP="00AF4838">
      <w:pPr>
        <w:pStyle w:val="Zitat"/>
        <w:rPr>
          <w:lang w:eastAsia="de-CH"/>
        </w:rPr>
      </w:pPr>
    </w:p>
    <w:p w:rsidR="00AF4838" w:rsidRPr="00737F13" w:rsidRDefault="00AF4838" w:rsidP="00AF4838">
      <w:pPr>
        <w:pStyle w:val="Zitat"/>
        <w:rPr>
          <w:lang w:eastAsia="de-CH"/>
        </w:rPr>
      </w:pPr>
      <w:r w:rsidRPr="00737F13">
        <w:rPr>
          <w:lang w:eastAsia="de-CH"/>
        </w:rPr>
        <w:tab/>
        <w:t>$config = array();</w:t>
      </w:r>
    </w:p>
    <w:p w:rsidR="00AF4838" w:rsidRPr="00737F13" w:rsidRDefault="00AF4838" w:rsidP="00AF4838">
      <w:pPr>
        <w:pStyle w:val="Zitat"/>
        <w:rPr>
          <w:lang w:eastAsia="de-CH"/>
        </w:rPr>
      </w:pPr>
    </w:p>
    <w:p w:rsidR="00AF4838" w:rsidRPr="00737F13" w:rsidRDefault="00AF4838" w:rsidP="00AF4838">
      <w:pPr>
        <w:pStyle w:val="Zitat"/>
        <w:rPr>
          <w:lang w:eastAsia="de-CH"/>
        </w:rPr>
      </w:pPr>
      <w:r w:rsidRPr="00737F13">
        <w:rPr>
          <w:lang w:eastAsia="de-CH"/>
        </w:rPr>
        <w:tab/>
        <w:t>// Start of configurable settings</w:t>
      </w:r>
    </w:p>
    <w:p w:rsidR="00AF4838" w:rsidRPr="00737F13" w:rsidRDefault="00AF4838" w:rsidP="00AF4838">
      <w:pPr>
        <w:pStyle w:val="Zitat"/>
        <w:rPr>
          <w:lang w:eastAsia="de-CH"/>
        </w:rPr>
      </w:pPr>
      <w:r w:rsidRPr="00737F13">
        <w:rPr>
          <w:lang w:eastAsia="de-CH"/>
        </w:rPr>
        <w:tab/>
        <w:t>// For more information about these settings please see the</w:t>
      </w:r>
    </w:p>
    <w:p w:rsidR="00AF4838" w:rsidRPr="00737F13" w:rsidRDefault="00AF4838" w:rsidP="00AF4838">
      <w:pPr>
        <w:pStyle w:val="Zitat"/>
        <w:rPr>
          <w:lang w:eastAsia="de-CH"/>
        </w:rPr>
      </w:pPr>
      <w:r w:rsidRPr="00737F13">
        <w:rPr>
          <w:lang w:eastAsia="de-CH"/>
        </w:rPr>
        <w:tab/>
        <w:t>// Administrator Reference Manual in the documentation section</w:t>
      </w:r>
    </w:p>
    <w:p w:rsidR="00AF4838" w:rsidRPr="00737F13" w:rsidRDefault="00AF4838" w:rsidP="00AF4838">
      <w:pPr>
        <w:pStyle w:val="Zitat"/>
        <w:rPr>
          <w:lang w:eastAsia="de-CH"/>
        </w:rPr>
      </w:pPr>
      <w:r w:rsidRPr="00737F13">
        <w:rPr>
          <w:lang w:eastAsia="de-CH"/>
        </w:rPr>
        <w:tab/>
        <w:t>// at www.filesender.org</w:t>
      </w:r>
    </w:p>
    <w:p w:rsidR="00AF4838" w:rsidRPr="00737F13" w:rsidRDefault="00AF4838" w:rsidP="00AF4838">
      <w:pPr>
        <w:pStyle w:val="Zitat"/>
        <w:rPr>
          <w:lang w:eastAsia="de-CH"/>
        </w:rPr>
      </w:pPr>
    </w:p>
    <w:p w:rsidR="00AF4838" w:rsidRPr="00737F13" w:rsidRDefault="00AF4838" w:rsidP="00AF4838">
      <w:pPr>
        <w:pStyle w:val="Zitat"/>
        <w:rPr>
          <w:lang w:eastAsia="de-CH"/>
        </w:rPr>
      </w:pPr>
      <w:r w:rsidRPr="00737F13">
        <w:rPr>
          <w:lang w:eastAsia="de-CH"/>
        </w:rPr>
        <w:lastRenderedPageBreak/>
        <w:tab/>
        <w:t>// General settings</w:t>
      </w:r>
    </w:p>
    <w:p w:rsidR="00AF4838" w:rsidRPr="00737F13" w:rsidRDefault="00AF4838" w:rsidP="00AF4838">
      <w:pPr>
        <w:pStyle w:val="Zitat"/>
        <w:rPr>
          <w:lang w:eastAsia="de-CH"/>
        </w:rPr>
      </w:pPr>
      <w:r w:rsidRPr="00737F13">
        <w:rPr>
          <w:lang w:eastAsia="de-CH"/>
        </w:rPr>
        <w:tab/>
        <w:t>$config['admin'] = ''; // UID's (from $config['saml_uid_attribute']) that have Administrator permissions</w:t>
      </w:r>
    </w:p>
    <w:p w:rsidR="00AF4838" w:rsidRPr="00737F13" w:rsidRDefault="00AF4838" w:rsidP="00AF4838">
      <w:pPr>
        <w:pStyle w:val="Zitat"/>
        <w:rPr>
          <w:lang w:eastAsia="de-CH"/>
        </w:rPr>
      </w:pPr>
      <w:r w:rsidRPr="00737F13">
        <w:rPr>
          <w:lang w:eastAsia="de-CH"/>
        </w:rPr>
        <w:tab/>
        <w:t>$config['adminEmail'] = 'service.itz@zhdk.ch'; // Email Addresse an die Meldungen gesendet werden</w:t>
      </w:r>
    </w:p>
    <w:p w:rsidR="00AF4838" w:rsidRPr="00737F13" w:rsidRDefault="00AF4838" w:rsidP="00AF4838">
      <w:pPr>
        <w:pStyle w:val="Zitat"/>
        <w:rPr>
          <w:lang w:eastAsia="de-CH"/>
        </w:rPr>
      </w:pPr>
      <w:r w:rsidRPr="00737F13">
        <w:rPr>
          <w:lang w:eastAsia="de-CH"/>
        </w:rPr>
        <w:tab/>
        <w:t>$config['Default_TimeZone'] = 'Europe/Berlin'; //Welche Zeitzone wird die Seite verwenden</w:t>
      </w:r>
    </w:p>
    <w:p w:rsidR="00AF4838" w:rsidRPr="00737F13" w:rsidRDefault="00AF4838" w:rsidP="00AF4838">
      <w:pPr>
        <w:pStyle w:val="Zitat"/>
        <w:rPr>
          <w:lang w:eastAsia="de-CH"/>
        </w:rPr>
      </w:pPr>
      <w:r w:rsidRPr="00737F13">
        <w:rPr>
          <w:lang w:eastAsia="de-CH"/>
        </w:rPr>
        <w:tab/>
        <w:t>$config['site_defaultlanguage'] = 'de_DE'; // Welche Sprache wird als Standard verwendet</w:t>
      </w:r>
    </w:p>
    <w:p w:rsidR="00AF4838" w:rsidRPr="00737F13" w:rsidRDefault="00AF4838" w:rsidP="00AF4838">
      <w:pPr>
        <w:pStyle w:val="Zitat"/>
        <w:rPr>
          <w:lang w:eastAsia="de-CH"/>
        </w:rPr>
      </w:pPr>
      <w:r w:rsidRPr="00737F13">
        <w:rPr>
          <w:lang w:eastAsia="de-CH"/>
        </w:rPr>
        <w:tab/>
        <w:t>$config['site_name'] = 'Transporter.zhdk.ch'; // Wie sich der Dienst selber bezeichnet</w:t>
      </w:r>
    </w:p>
    <w:p w:rsidR="00AF4838" w:rsidRPr="00737F13" w:rsidRDefault="00AF4838" w:rsidP="00AF4838">
      <w:pPr>
        <w:pStyle w:val="Zitat"/>
        <w:rPr>
          <w:lang w:eastAsia="de-CH"/>
        </w:rPr>
      </w:pPr>
    </w:p>
    <w:p w:rsidR="00AF4838" w:rsidRPr="00737F13" w:rsidRDefault="00AF4838" w:rsidP="00AF4838">
      <w:pPr>
        <w:pStyle w:val="Zitat"/>
        <w:rPr>
          <w:lang w:eastAsia="de-CH"/>
        </w:rPr>
      </w:pPr>
      <w:r w:rsidRPr="00737F13">
        <w:rPr>
          <w:lang w:eastAsia="de-CH"/>
        </w:rPr>
        <w:tab/>
        <w:t>// UI Settings</w:t>
      </w:r>
    </w:p>
    <w:p w:rsidR="00AF4838" w:rsidRPr="00737F13" w:rsidRDefault="00AF4838" w:rsidP="00AF4838">
      <w:pPr>
        <w:pStyle w:val="Zitat"/>
        <w:rPr>
          <w:lang w:eastAsia="de-CH"/>
        </w:rPr>
      </w:pPr>
      <w:r w:rsidRPr="00737F13">
        <w:rPr>
          <w:lang w:eastAsia="de-CH"/>
        </w:rPr>
        <w:tab/>
        <w:t>$config['datedisplayformat'] = "d-m-Y"; // Format for displaying date/time, use PHP date() format string syntax</w:t>
      </w:r>
    </w:p>
    <w:p w:rsidR="00AF4838" w:rsidRPr="00737F13" w:rsidRDefault="00AF4838" w:rsidP="00AF4838">
      <w:pPr>
        <w:pStyle w:val="Zitat"/>
        <w:rPr>
          <w:lang w:eastAsia="de-CH"/>
        </w:rPr>
      </w:pPr>
      <w:r w:rsidRPr="00737F13">
        <w:rPr>
          <w:lang w:eastAsia="de-CH"/>
        </w:rPr>
        <w:tab/>
        <w:t>$config["versionNumber"] = false; // Zeigt die version number (true/false)</w:t>
      </w:r>
    </w:p>
    <w:p w:rsidR="00AF4838" w:rsidRPr="00737F13" w:rsidRDefault="00AF4838" w:rsidP="00AF4838">
      <w:pPr>
        <w:pStyle w:val="Zitat"/>
        <w:rPr>
          <w:lang w:eastAsia="de-CH"/>
        </w:rPr>
      </w:pPr>
      <w:r w:rsidRPr="00737F13">
        <w:rPr>
          <w:lang w:eastAsia="de-CH"/>
        </w:rPr>
        <w:tab/>
        <w:t>$config['site_showStats'] = false; // Show site upload/download stats (true/false)</w:t>
      </w:r>
    </w:p>
    <w:p w:rsidR="00AF4838" w:rsidRPr="00737F13" w:rsidRDefault="00AF4838" w:rsidP="00AF4838">
      <w:pPr>
        <w:pStyle w:val="Zitat"/>
        <w:rPr>
          <w:lang w:eastAsia="de-CH"/>
        </w:rPr>
      </w:pPr>
      <w:r w:rsidRPr="00737F13">
        <w:rPr>
          <w:lang w:eastAsia="de-CH"/>
        </w:rPr>
        <w:tab/>
        <w:t>$config['displayUserName'] = true; // Show 'Welcome user' (true/false)</w:t>
      </w:r>
    </w:p>
    <w:p w:rsidR="00AF4838" w:rsidRPr="00737F13" w:rsidRDefault="00AF4838" w:rsidP="00AF4838">
      <w:pPr>
        <w:pStyle w:val="Zitat"/>
        <w:rPr>
          <w:lang w:eastAsia="de-CH"/>
        </w:rPr>
      </w:pPr>
    </w:p>
    <w:p w:rsidR="00AF4838" w:rsidRPr="00737F13" w:rsidRDefault="00AF4838" w:rsidP="00AF4838">
      <w:pPr>
        <w:pStyle w:val="Zitat"/>
        <w:rPr>
          <w:lang w:eastAsia="de-CH"/>
        </w:rPr>
      </w:pPr>
      <w:r w:rsidRPr="00737F13">
        <w:rPr>
          <w:lang w:eastAsia="de-CH"/>
        </w:rPr>
        <w:tab/>
        <w:t>// debug settings</w:t>
      </w:r>
    </w:p>
    <w:p w:rsidR="00AF4838" w:rsidRPr="00737F13" w:rsidRDefault="00AF4838" w:rsidP="00AF4838">
      <w:pPr>
        <w:pStyle w:val="Zitat"/>
        <w:rPr>
          <w:lang w:eastAsia="de-CH"/>
        </w:rPr>
      </w:pPr>
      <w:r w:rsidRPr="00737F13">
        <w:rPr>
          <w:lang w:eastAsia="de-CH"/>
        </w:rPr>
        <w:tab/>
        <w:t>$config["debug"] = true; // Debug logging on/off (true/false)</w:t>
      </w:r>
    </w:p>
    <w:p w:rsidR="00AF4838" w:rsidRPr="00737F13" w:rsidRDefault="00AF4838" w:rsidP="00AF4838">
      <w:pPr>
        <w:pStyle w:val="Zitat"/>
        <w:rPr>
          <w:lang w:eastAsia="de-CH"/>
        </w:rPr>
      </w:pPr>
      <w:r w:rsidRPr="00737F13">
        <w:rPr>
          <w:lang w:eastAsia="de-CH"/>
        </w:rPr>
        <w:tab/>
        <w:t>$config["displayerrors"] = true; // Display debug errors on screen (true/false)</w:t>
      </w:r>
    </w:p>
    <w:p w:rsidR="00AF4838" w:rsidRPr="00737F13" w:rsidRDefault="00AF4838" w:rsidP="00AF4838">
      <w:pPr>
        <w:pStyle w:val="Zitat"/>
        <w:rPr>
          <w:lang w:eastAsia="de-CH"/>
        </w:rPr>
      </w:pPr>
      <w:r w:rsidRPr="00737F13">
        <w:rPr>
          <w:lang w:eastAsia="de-CH"/>
        </w:rPr>
        <w:tab/>
        <w:t>$config['dnslookup'] = true; // log includes DNS lookup (true/false)</w:t>
      </w:r>
    </w:p>
    <w:p w:rsidR="00AF4838" w:rsidRPr="00737F13" w:rsidRDefault="00AF4838" w:rsidP="00AF4838">
      <w:pPr>
        <w:pStyle w:val="Zitat"/>
        <w:rPr>
          <w:lang w:eastAsia="de-CH"/>
        </w:rPr>
      </w:pPr>
      <w:r w:rsidRPr="00737F13">
        <w:rPr>
          <w:lang w:eastAsia="de-CH"/>
        </w:rPr>
        <w:tab/>
        <w:t>$config["client_specific_logging"] = true; // sollen Client geloggt werden (true/false)</w:t>
      </w:r>
    </w:p>
    <w:p w:rsidR="00AF4838" w:rsidRPr="00737F13" w:rsidRDefault="00AF4838" w:rsidP="00AF4838">
      <w:pPr>
        <w:pStyle w:val="Zitat"/>
        <w:rPr>
          <w:lang w:eastAsia="de-CH"/>
        </w:rPr>
      </w:pPr>
      <w:r w:rsidRPr="00737F13">
        <w:rPr>
          <w:lang w:eastAsia="de-CH"/>
        </w:rPr>
        <w:tab/>
        <w:t>$config["client_specific_logging_uids"] = ""; // "" is log all clients, or log for specific userid's or voucheruid's seperated by comma 'xxxx,zzzzz'</w:t>
      </w:r>
    </w:p>
    <w:p w:rsidR="00AF4838" w:rsidRPr="00737F13" w:rsidRDefault="00AF4838" w:rsidP="00AF4838">
      <w:pPr>
        <w:pStyle w:val="Zitat"/>
        <w:rPr>
          <w:lang w:eastAsia="de-CH"/>
        </w:rPr>
      </w:pPr>
    </w:p>
    <w:p w:rsidR="00AF4838" w:rsidRPr="00737F13" w:rsidRDefault="00AF4838" w:rsidP="00AF4838">
      <w:pPr>
        <w:pStyle w:val="Zitat"/>
        <w:rPr>
          <w:lang w:eastAsia="de-CH"/>
        </w:rPr>
      </w:pPr>
      <w:r w:rsidRPr="00737F13">
        <w:rPr>
          <w:lang w:eastAsia="de-CH"/>
        </w:rPr>
        <w:tab/>
        <w:t>// saml settings</w:t>
      </w:r>
    </w:p>
    <w:p w:rsidR="00AF4838" w:rsidRPr="00737F13" w:rsidRDefault="00AF4838" w:rsidP="00AF4838">
      <w:pPr>
        <w:pStyle w:val="Zitat"/>
        <w:rPr>
          <w:lang w:eastAsia="de-CH"/>
        </w:rPr>
      </w:pPr>
      <w:r w:rsidRPr="00737F13">
        <w:rPr>
          <w:lang w:eastAsia="de-CH"/>
        </w:rPr>
        <w:tab/>
        <w:t>$config['saml_email_attribute'] = 'mail'; // Attribut welches die E-Mailadresse angibt</w:t>
      </w:r>
    </w:p>
    <w:p w:rsidR="00AF4838" w:rsidRPr="00737F13" w:rsidRDefault="00AF4838" w:rsidP="00AF4838">
      <w:pPr>
        <w:pStyle w:val="Zitat"/>
        <w:rPr>
          <w:lang w:eastAsia="de-CH"/>
        </w:rPr>
      </w:pPr>
      <w:r w:rsidRPr="00737F13">
        <w:rPr>
          <w:lang w:eastAsia="de-CH"/>
        </w:rPr>
        <w:tab/>
        <w:t xml:space="preserve">$config['saml_name_attribute'] = 'cn'; // Attribut welches den Namen des Benutzers angibt </w:t>
      </w:r>
    </w:p>
    <w:p w:rsidR="00AF4838" w:rsidRPr="00737F13" w:rsidRDefault="00AF4838" w:rsidP="00AF4838">
      <w:pPr>
        <w:pStyle w:val="Zitat"/>
        <w:rPr>
          <w:lang w:eastAsia="de-CH"/>
        </w:rPr>
      </w:pPr>
      <w:r w:rsidRPr="00737F13">
        <w:rPr>
          <w:lang w:eastAsia="de-CH"/>
        </w:rPr>
        <w:tab/>
        <w:t>$config['saml_uid_attribute'] = 'sAMAccountName'; // Attribut welches den Benutzer identifiziert</w:t>
      </w:r>
    </w:p>
    <w:p w:rsidR="00AF4838" w:rsidRPr="00737F13" w:rsidRDefault="00AF4838" w:rsidP="00AF4838">
      <w:pPr>
        <w:pStyle w:val="Zitat"/>
        <w:rPr>
          <w:lang w:eastAsia="de-CH"/>
        </w:rPr>
      </w:pPr>
    </w:p>
    <w:p w:rsidR="00AF4838" w:rsidRPr="00737F13" w:rsidRDefault="00AF4838" w:rsidP="00AF4838">
      <w:pPr>
        <w:pStyle w:val="Zitat"/>
        <w:rPr>
          <w:lang w:eastAsia="de-CH"/>
        </w:rPr>
      </w:pPr>
      <w:r w:rsidRPr="00737F13">
        <w:rPr>
          <w:lang w:eastAsia="de-CH"/>
        </w:rPr>
        <w:tab/>
        <w:t>// AuP settings</w:t>
      </w:r>
    </w:p>
    <w:p w:rsidR="00AF4838" w:rsidRPr="00737F13" w:rsidRDefault="00AF4838" w:rsidP="00AF4838">
      <w:pPr>
        <w:pStyle w:val="Zitat"/>
        <w:rPr>
          <w:lang w:eastAsia="de-CH"/>
        </w:rPr>
      </w:pPr>
      <w:r w:rsidRPr="00737F13">
        <w:rPr>
          <w:lang w:eastAsia="de-CH"/>
        </w:rPr>
        <w:tab/>
        <w:t>$config["AuP_default"] = false; //AuP value is already ticked</w:t>
      </w:r>
    </w:p>
    <w:p w:rsidR="00AF4838" w:rsidRPr="00737F13" w:rsidRDefault="00AF4838" w:rsidP="00AF4838">
      <w:pPr>
        <w:pStyle w:val="Zitat"/>
        <w:rPr>
          <w:lang w:eastAsia="de-CH"/>
        </w:rPr>
      </w:pPr>
      <w:r w:rsidRPr="00737F13">
        <w:rPr>
          <w:lang w:eastAsia="de-CH"/>
        </w:rPr>
        <w:tab/>
        <w:t>$config["AuP"] = true; // AuP is displayed</w:t>
      </w:r>
    </w:p>
    <w:p w:rsidR="00AF4838" w:rsidRPr="00737F13" w:rsidRDefault="00AF4838" w:rsidP="00AF4838">
      <w:pPr>
        <w:pStyle w:val="Zitat"/>
        <w:rPr>
          <w:lang w:eastAsia="de-CH"/>
        </w:rPr>
      </w:pPr>
    </w:p>
    <w:p w:rsidR="00AF4838" w:rsidRPr="00737F13" w:rsidRDefault="00AF4838" w:rsidP="00AF4838">
      <w:pPr>
        <w:pStyle w:val="Zitat"/>
        <w:rPr>
          <w:lang w:eastAsia="de-CH"/>
        </w:rPr>
      </w:pPr>
      <w:r w:rsidRPr="00737F13">
        <w:rPr>
          <w:lang w:eastAsia="de-CH"/>
        </w:rPr>
        <w:tab/>
        <w:t>// Server settings</w:t>
      </w:r>
    </w:p>
    <w:p w:rsidR="00AF4838" w:rsidRPr="00737F13" w:rsidRDefault="00AF4838" w:rsidP="00AF4838">
      <w:pPr>
        <w:pStyle w:val="Zitat"/>
        <w:rPr>
          <w:lang w:eastAsia="de-CH"/>
        </w:rPr>
      </w:pPr>
      <w:r w:rsidRPr="00737F13">
        <w:rPr>
          <w:lang w:eastAsia="de-CH"/>
        </w:rPr>
        <w:tab/>
        <w:t>$config['default_daysvalid'] = 20; // Gibt die maximale Zeit an, die ein File gespeichert wird.</w:t>
      </w:r>
    </w:p>
    <w:p w:rsidR="00AF4838" w:rsidRPr="00737F13" w:rsidRDefault="00AF4838" w:rsidP="00AF4838">
      <w:pPr>
        <w:pStyle w:val="Zitat"/>
        <w:rPr>
          <w:lang w:eastAsia="de-CH"/>
        </w:rPr>
      </w:pPr>
      <w:r w:rsidRPr="00737F13">
        <w:rPr>
          <w:lang w:eastAsia="de-CH"/>
        </w:rPr>
        <w:tab/>
        <w:t>$config['ban_extension'] = 'exe,bat'; // Gibt an welche Dateiendungen blockiert werden.</w:t>
      </w:r>
    </w:p>
    <w:p w:rsidR="00AF4838" w:rsidRPr="00737F13" w:rsidRDefault="00AF4838" w:rsidP="00AF4838">
      <w:pPr>
        <w:pStyle w:val="Zitat"/>
        <w:rPr>
          <w:lang w:eastAsia="de-CH"/>
        </w:rPr>
      </w:pPr>
      <w:r w:rsidRPr="00737F13">
        <w:rPr>
          <w:lang w:eastAsia="de-CH"/>
        </w:rPr>
        <w:lastRenderedPageBreak/>
        <w:tab/>
        <w:t>$config["max_email_recipients"] = 100; // Gibt die maximale Anzahl gleichzeitig versendbare e-Mails an, 0 ist unlimitiert.</w:t>
      </w:r>
    </w:p>
    <w:p w:rsidR="00AF4838" w:rsidRPr="00737F13" w:rsidRDefault="00AF4838" w:rsidP="00AF4838">
      <w:pPr>
        <w:pStyle w:val="Zitat"/>
        <w:rPr>
          <w:lang w:eastAsia="de-CH"/>
        </w:rPr>
      </w:pPr>
    </w:p>
    <w:p w:rsidR="00AF4838" w:rsidRPr="00737F13" w:rsidRDefault="00AF4838" w:rsidP="00AF4838">
      <w:pPr>
        <w:pStyle w:val="Zitat"/>
        <w:rPr>
          <w:lang w:eastAsia="de-CH"/>
        </w:rPr>
      </w:pPr>
      <w:r w:rsidRPr="00737F13">
        <w:rPr>
          <w:lang w:eastAsia="de-CH"/>
        </w:rPr>
        <w:tab/>
        <w:t xml:space="preserve">$config['max_flash_upload_size'] = '10737418240'; // Hier wird angegeben, das mit Scrips bis zu 10 GB grosse Files hochgeladen werden koennen </w:t>
      </w:r>
    </w:p>
    <w:p w:rsidR="00AF4838" w:rsidRPr="00737F13" w:rsidRDefault="00AF4838" w:rsidP="00AF4838">
      <w:pPr>
        <w:pStyle w:val="Zitat"/>
        <w:rPr>
          <w:lang w:eastAsia="de-CH"/>
        </w:rPr>
      </w:pPr>
      <w:r w:rsidRPr="00737F13">
        <w:rPr>
          <w:lang w:eastAsia="de-CH"/>
        </w:rPr>
        <w:tab/>
        <w:t>$config['max_html5_upload_size'] = '10737418240'; // Hier wird angegeben, das mit HTML5 bis zu 10 GB grosse Files hochgeladen werden koennen</w:t>
      </w:r>
    </w:p>
    <w:p w:rsidR="00AF4838" w:rsidRPr="00737F13" w:rsidRDefault="00AF4838" w:rsidP="00AF4838">
      <w:pPr>
        <w:pStyle w:val="Zitat"/>
        <w:rPr>
          <w:lang w:eastAsia="de-CH"/>
        </w:rPr>
      </w:pPr>
      <w:r w:rsidRPr="00737F13">
        <w:rPr>
          <w:lang w:eastAsia="de-CH"/>
        </w:rPr>
        <w:tab/>
        <w:t>$config["upload_chunk_size"]  = '2000000';//Wenn die Daten mit HTML5 hochgeladen werden, wird ein chunk verwendet, wenn dieser vergrösoessert wird, kann die Überuebertagungsrate verbessern.</w:t>
      </w:r>
    </w:p>
    <w:p w:rsidR="00AF4838" w:rsidRPr="00737F13" w:rsidRDefault="00AF4838" w:rsidP="00AF4838">
      <w:pPr>
        <w:pStyle w:val="Zitat"/>
        <w:rPr>
          <w:lang w:eastAsia="de-CH"/>
        </w:rPr>
      </w:pPr>
    </w:p>
    <w:p w:rsidR="00AF4838" w:rsidRPr="00737F13" w:rsidRDefault="00AF4838" w:rsidP="00AF4838">
      <w:pPr>
        <w:pStyle w:val="Zitat"/>
        <w:rPr>
          <w:lang w:eastAsia="de-CH"/>
        </w:rPr>
      </w:pPr>
      <w:r w:rsidRPr="00737F13">
        <w:rPr>
          <w:lang w:eastAsia="de-CH"/>
        </w:rPr>
        <w:tab/>
        <w:t>// update max_flash_upload_size if php.ini post_max_size and upload_max_filesize is set lower</w:t>
      </w:r>
    </w:p>
    <w:p w:rsidR="00AF4838" w:rsidRPr="00737F13" w:rsidRDefault="00AF4838" w:rsidP="00AF4838">
      <w:pPr>
        <w:pStyle w:val="Zitat"/>
        <w:rPr>
          <w:lang w:eastAsia="de-CH"/>
        </w:rPr>
      </w:pPr>
      <w:r w:rsidRPr="00737F13">
        <w:rPr>
          <w:lang w:eastAsia="de-CH"/>
        </w:rPr>
        <w:tab/>
        <w:t>$config['max_flash_upload_size'] = min(let_to_num(ini_get('post_max_size'))-2048, let_to_num(ini_get('upload_max_filesize')),$config['max_flash_upload_size']);</w:t>
      </w:r>
    </w:p>
    <w:p w:rsidR="00AF4838" w:rsidRPr="00737F13" w:rsidRDefault="00AF4838" w:rsidP="00AF4838">
      <w:pPr>
        <w:pStyle w:val="Zitat"/>
        <w:rPr>
          <w:lang w:eastAsia="de-CH"/>
        </w:rPr>
      </w:pPr>
    </w:p>
    <w:p w:rsidR="00AF4838" w:rsidRPr="00737F13" w:rsidRDefault="00AF4838" w:rsidP="00AF4838">
      <w:pPr>
        <w:pStyle w:val="Zitat"/>
        <w:rPr>
          <w:lang w:eastAsia="de-CH"/>
        </w:rPr>
      </w:pPr>
      <w:r w:rsidRPr="00737F13">
        <w:rPr>
          <w:lang w:eastAsia="de-CH"/>
        </w:rPr>
        <w:tab/>
        <w:t>$config["server_drivespace_warning"] = 20; // as a percentage 20 = 20% space left on the storage drive</w:t>
      </w:r>
    </w:p>
    <w:p w:rsidR="00AF4838" w:rsidRPr="00737F13" w:rsidRDefault="00AF4838" w:rsidP="00AF4838">
      <w:pPr>
        <w:pStyle w:val="Zitat"/>
        <w:rPr>
          <w:lang w:eastAsia="de-CH"/>
        </w:rPr>
      </w:pPr>
    </w:p>
    <w:p w:rsidR="00AF4838" w:rsidRPr="00737F13" w:rsidRDefault="00AF4838" w:rsidP="00AF4838">
      <w:pPr>
        <w:pStyle w:val="Zitat"/>
        <w:rPr>
          <w:lang w:eastAsia="de-CH"/>
        </w:rPr>
      </w:pPr>
      <w:r w:rsidRPr="00737F13">
        <w:rPr>
          <w:lang w:eastAsia="de-CH"/>
        </w:rPr>
        <w:tab/>
        <w:t>// Advanced server settings, do not change unless you have a very good reason.</w:t>
      </w:r>
    </w:p>
    <w:p w:rsidR="00AF4838" w:rsidRPr="00737F13" w:rsidRDefault="00AF4838" w:rsidP="00AF4838">
      <w:pPr>
        <w:pStyle w:val="Zitat"/>
        <w:rPr>
          <w:lang w:eastAsia="de-CH"/>
        </w:rPr>
      </w:pPr>
      <w:r w:rsidRPr="00737F13">
        <w:rPr>
          <w:lang w:eastAsia="de-CH"/>
        </w:rPr>
        <w:tab/>
        <w:t>$config['db_dateformat'] = "Y-m-d H:i:sP"; // Date/Time format for PostgreSQL, use PHP date format specifier syntax</w:t>
      </w:r>
    </w:p>
    <w:p w:rsidR="00AF4838" w:rsidRPr="00737F13" w:rsidRDefault="00AF4838" w:rsidP="00AF4838">
      <w:pPr>
        <w:pStyle w:val="Zitat"/>
        <w:rPr>
          <w:lang w:eastAsia="de-CH"/>
        </w:rPr>
      </w:pPr>
      <w:r w:rsidRPr="00737F13">
        <w:rPr>
          <w:lang w:eastAsia="de-CH"/>
        </w:rPr>
        <w:tab/>
        <w:t>$config["crlf"] = "\n"; // for email CRLF can be changed to \r\n if required</w:t>
      </w:r>
    </w:p>
    <w:p w:rsidR="00AF4838" w:rsidRPr="00737F13" w:rsidRDefault="00AF4838" w:rsidP="00AF4838">
      <w:pPr>
        <w:pStyle w:val="Zitat"/>
        <w:rPr>
          <w:lang w:eastAsia="de-CH"/>
        </w:rPr>
      </w:pPr>
      <w:r w:rsidRPr="00737F13">
        <w:rPr>
          <w:lang w:eastAsia="de-CH"/>
        </w:rPr>
        <w:tab/>
        <w:t>$config['voucherRegEx'] = "'[a-zA-Z0-9]{8}-[a-zA-Z0-9]{4}-[a-zA-Z0-9]{4}-[a-zA-Z0-9]{4}-[a-zA-Z0-9]{12}'";</w:t>
      </w:r>
    </w:p>
    <w:p w:rsidR="00AF4838" w:rsidRPr="00737F13" w:rsidRDefault="00AF4838" w:rsidP="00AF4838">
      <w:pPr>
        <w:pStyle w:val="Zitat"/>
        <w:rPr>
          <w:lang w:eastAsia="de-CH"/>
        </w:rPr>
      </w:pPr>
      <w:r w:rsidRPr="00737F13">
        <w:rPr>
          <w:lang w:eastAsia="de-CH"/>
        </w:rPr>
        <w:tab/>
        <w:t>$config['voucherUIDLength'] = 36;</w:t>
      </w:r>
    </w:p>
    <w:p w:rsidR="00AF4838" w:rsidRPr="00737F13" w:rsidRDefault="00AF4838" w:rsidP="00AF4838">
      <w:pPr>
        <w:pStyle w:val="Zitat"/>
        <w:rPr>
          <w:lang w:eastAsia="de-CH"/>
        </w:rPr>
      </w:pPr>
      <w:r w:rsidRPr="00737F13">
        <w:rPr>
          <w:lang w:eastAsia="de-CH"/>
        </w:rPr>
        <w:tab/>
        <w:t>$config['emailRegEx'] = "[a-z0-9!#$%&amp;'*+/=?^_`{|}~-]+(?:\.[a-z0-9!#$%&amp;'*+/=?^_`{|}~-]+)*@(?:[a-z0-9](?:[a-z0-9-]*[a-z0-9])?\.)+[a-z0-9](?:[a-z0-9-]*[a-z0-9])?";</w:t>
      </w:r>
    </w:p>
    <w:p w:rsidR="00AF4838" w:rsidRPr="00737F13" w:rsidRDefault="00AF4838" w:rsidP="00AF4838">
      <w:pPr>
        <w:pStyle w:val="Zitat"/>
        <w:rPr>
          <w:lang w:eastAsia="de-CH"/>
        </w:rPr>
      </w:pPr>
    </w:p>
    <w:p w:rsidR="00AF4838" w:rsidRPr="00737F13" w:rsidRDefault="00AF4838" w:rsidP="00AF4838">
      <w:pPr>
        <w:pStyle w:val="Zitat"/>
        <w:rPr>
          <w:lang w:eastAsia="de-CH"/>
        </w:rPr>
      </w:pPr>
      <w:r w:rsidRPr="00737F13">
        <w:rPr>
          <w:lang w:eastAsia="de-CH"/>
        </w:rPr>
        <w:tab/>
        <w:t>// site URL settings</w:t>
      </w:r>
    </w:p>
    <w:p w:rsidR="00AF4838" w:rsidRPr="00737F13" w:rsidRDefault="00AF4838" w:rsidP="00AF4838">
      <w:pPr>
        <w:pStyle w:val="Zitat"/>
        <w:rPr>
          <w:lang w:eastAsia="de-CH"/>
        </w:rPr>
      </w:pPr>
      <w:r w:rsidRPr="00737F13">
        <w:rPr>
          <w:lang w:eastAsia="de-CH"/>
        </w:rPr>
        <w:tab/>
        <w:t>if ( isset($_SERVER['SERVER_NAME']) ) {</w:t>
      </w:r>
    </w:p>
    <w:p w:rsidR="00AF4838" w:rsidRPr="00737F13" w:rsidRDefault="00AF4838" w:rsidP="00AF4838">
      <w:pPr>
        <w:pStyle w:val="Zitat"/>
        <w:rPr>
          <w:lang w:eastAsia="de-CH"/>
        </w:rPr>
      </w:pPr>
      <w:r w:rsidRPr="00737F13">
        <w:rPr>
          <w:lang w:eastAsia="de-CH"/>
        </w:rPr>
        <w:tab/>
        <w:t>$prot =  isset($_SERVER['HTTPS']) ? 'https://' : 'http://';</w:t>
      </w:r>
    </w:p>
    <w:p w:rsidR="00AF4838" w:rsidRPr="00737F13" w:rsidRDefault="00AF4838" w:rsidP="00AF4838">
      <w:pPr>
        <w:pStyle w:val="Zitat"/>
        <w:rPr>
          <w:lang w:eastAsia="de-CH"/>
        </w:rPr>
      </w:pPr>
      <w:r w:rsidRPr="00737F13">
        <w:rPr>
          <w:lang w:eastAsia="de-CH"/>
        </w:rPr>
        <w:tab/>
        <w:t>$config['site_url'] = $prot . $_SERVER['SERVER_NAME'] . '/filesender/'; // URL to Filesender</w:t>
      </w:r>
    </w:p>
    <w:p w:rsidR="00AF4838" w:rsidRPr="00737F13" w:rsidRDefault="00AF4838" w:rsidP="00AF4838">
      <w:pPr>
        <w:pStyle w:val="Zitat"/>
        <w:rPr>
          <w:lang w:eastAsia="de-CH"/>
        </w:rPr>
      </w:pPr>
      <w:r w:rsidRPr="00737F13">
        <w:rPr>
          <w:lang w:eastAsia="de-CH"/>
        </w:rPr>
        <w:tab/>
        <w:t>$config['site_simplesamlurl'] =  $prot . $_SERVER['SERVER_NAME'] . '/simplesaml/';</w:t>
      </w:r>
    </w:p>
    <w:p w:rsidR="00AF4838" w:rsidRPr="00737F13" w:rsidRDefault="00AF4838" w:rsidP="00AF4838">
      <w:pPr>
        <w:pStyle w:val="Zitat"/>
        <w:rPr>
          <w:lang w:eastAsia="de-CH"/>
        </w:rPr>
      </w:pPr>
      <w:r w:rsidRPr="00737F13">
        <w:rPr>
          <w:lang w:eastAsia="de-CH"/>
        </w:rPr>
        <w:tab/>
        <w:t>$config['site_authenticationSource'] ="zhdk-ldap"; //Gibt den verwendeten SimplaSAMLphp Authentisierungspunkt an</w:t>
      </w:r>
    </w:p>
    <w:p w:rsidR="00AF4838" w:rsidRPr="00737F13" w:rsidRDefault="00AF4838" w:rsidP="00AF4838">
      <w:pPr>
        <w:pStyle w:val="Zitat"/>
        <w:rPr>
          <w:lang w:eastAsia="de-CH"/>
        </w:rPr>
      </w:pPr>
      <w:r w:rsidRPr="00737F13">
        <w:rPr>
          <w:lang w:eastAsia="de-CH"/>
        </w:rPr>
        <w:tab/>
        <w:t>$config['site_logouturl'] = $config['site_url'] . 'logout.php';</w:t>
      </w:r>
    </w:p>
    <w:p w:rsidR="00AF4838" w:rsidRPr="00737F13" w:rsidRDefault="00AF4838" w:rsidP="00AF4838">
      <w:pPr>
        <w:pStyle w:val="Zitat"/>
        <w:rPr>
          <w:lang w:eastAsia="de-CH"/>
        </w:rPr>
      </w:pPr>
      <w:r w:rsidRPr="00737F13">
        <w:rPr>
          <w:lang w:eastAsia="de-CH"/>
        </w:rPr>
        <w:tab/>
        <w:t>$config['site_downloadurl'] = $config['site_url'] . 'files/'; // * Deprecated *</w:t>
      </w:r>
    </w:p>
    <w:p w:rsidR="00AF4838" w:rsidRPr="00737F13" w:rsidRDefault="00AF4838" w:rsidP="00AF4838">
      <w:pPr>
        <w:pStyle w:val="Zitat"/>
        <w:rPr>
          <w:lang w:eastAsia="de-CH"/>
        </w:rPr>
      </w:pPr>
      <w:r w:rsidRPr="00737F13">
        <w:rPr>
          <w:lang w:eastAsia="de-CH"/>
        </w:rPr>
        <w:tab/>
        <w:t>}</w:t>
      </w:r>
    </w:p>
    <w:p w:rsidR="00AF4838" w:rsidRPr="00737F13" w:rsidRDefault="00AF4838" w:rsidP="00AF4838">
      <w:pPr>
        <w:pStyle w:val="Zitat"/>
        <w:rPr>
          <w:lang w:eastAsia="de-CH"/>
        </w:rPr>
      </w:pPr>
      <w:r w:rsidRPr="00737F13">
        <w:rPr>
          <w:lang w:eastAsia="de-CH"/>
        </w:rPr>
        <w:tab/>
        <w:t>$config['forceSSL'] = true; // Soll nur SSL zugelassen werden (true/false)</w:t>
      </w:r>
    </w:p>
    <w:p w:rsidR="00AF4838" w:rsidRPr="00737F13" w:rsidRDefault="00AF4838" w:rsidP="00AF4838">
      <w:pPr>
        <w:pStyle w:val="Zitat"/>
        <w:rPr>
          <w:lang w:eastAsia="de-CH"/>
        </w:rPr>
      </w:pPr>
    </w:p>
    <w:p w:rsidR="00AF4838" w:rsidRPr="00737F13" w:rsidRDefault="00AF4838" w:rsidP="00AF4838">
      <w:pPr>
        <w:pStyle w:val="Zitat"/>
        <w:rPr>
          <w:lang w:eastAsia="de-CH"/>
        </w:rPr>
      </w:pPr>
      <w:r w:rsidRPr="00737F13">
        <w:rPr>
          <w:lang w:eastAsia="de-CH"/>
        </w:rPr>
        <w:lastRenderedPageBreak/>
        <w:tab/>
        <w:t>// Support links</w:t>
      </w:r>
    </w:p>
    <w:p w:rsidR="00AF4838" w:rsidRPr="00737F13" w:rsidRDefault="00AF4838" w:rsidP="00AF4838">
      <w:pPr>
        <w:pStyle w:val="Zitat"/>
        <w:rPr>
          <w:lang w:eastAsia="de-CH"/>
        </w:rPr>
      </w:pPr>
      <w:r w:rsidRPr="00737F13">
        <w:rPr>
          <w:lang w:eastAsia="de-CH"/>
        </w:rPr>
        <w:tab/>
        <w:t>$config['aboutURL'] = "";</w:t>
      </w:r>
    </w:p>
    <w:p w:rsidR="00AF4838" w:rsidRPr="00737F13" w:rsidRDefault="00AF4838" w:rsidP="00AF4838">
      <w:pPr>
        <w:pStyle w:val="Zitat"/>
        <w:rPr>
          <w:lang w:eastAsia="de-CH"/>
        </w:rPr>
      </w:pPr>
      <w:r w:rsidRPr="00737F13">
        <w:rPr>
          <w:lang w:eastAsia="de-CH"/>
        </w:rPr>
        <w:tab/>
        <w:t>$config['helpURL'] = "";</w:t>
      </w:r>
    </w:p>
    <w:p w:rsidR="00AF4838" w:rsidRPr="00737F13" w:rsidRDefault="00AF4838" w:rsidP="00AF4838">
      <w:pPr>
        <w:pStyle w:val="Zitat"/>
        <w:rPr>
          <w:lang w:eastAsia="de-CH"/>
        </w:rPr>
      </w:pPr>
    </w:p>
    <w:p w:rsidR="00AF4838" w:rsidRPr="00737F13" w:rsidRDefault="00AF4838" w:rsidP="00AF4838">
      <w:pPr>
        <w:pStyle w:val="Zitat"/>
        <w:rPr>
          <w:lang w:eastAsia="de-CH"/>
        </w:rPr>
      </w:pPr>
      <w:r w:rsidRPr="00737F13">
        <w:rPr>
          <w:lang w:eastAsia="de-CH"/>
        </w:rPr>
        <w:tab/>
        <w:t>// (absolute) file locations</w:t>
      </w:r>
    </w:p>
    <w:p w:rsidR="00AF4838" w:rsidRPr="00737F13" w:rsidRDefault="00AF4838" w:rsidP="00AF4838">
      <w:pPr>
        <w:pStyle w:val="Zitat"/>
        <w:rPr>
          <w:lang w:eastAsia="de-CH"/>
        </w:rPr>
      </w:pPr>
      <w:r w:rsidRPr="00737F13">
        <w:rPr>
          <w:lang w:eastAsia="de-CH"/>
        </w:rPr>
        <w:tab/>
        <w:t>$config['site_filestore'] = '/usr/local/filesender/filesender/files/'; //Gibt den absoluten Pfad zu dem Ordner files</w:t>
      </w:r>
    </w:p>
    <w:p w:rsidR="00AF4838" w:rsidRPr="00737F13" w:rsidRDefault="00AF4838" w:rsidP="00AF4838">
      <w:pPr>
        <w:pStyle w:val="Zitat"/>
        <w:rPr>
          <w:lang w:eastAsia="de-CH"/>
        </w:rPr>
      </w:pPr>
      <w:r w:rsidRPr="00737F13">
        <w:rPr>
          <w:lang w:eastAsia="de-CH"/>
        </w:rPr>
        <w:tab/>
        <w:t xml:space="preserve">$config['site_temp_filestore'] = '/usr/local/filesender/filesender/files/tmp/'; //Gibt den absoluten Pfad zu dem Ordner der te Dateien </w:t>
      </w:r>
    </w:p>
    <w:p w:rsidR="00AF4838" w:rsidRPr="00737F13" w:rsidRDefault="00AF4838" w:rsidP="00AF4838">
      <w:pPr>
        <w:pStyle w:val="Zitat"/>
        <w:rPr>
          <w:lang w:eastAsia="de-CH"/>
        </w:rPr>
      </w:pPr>
      <w:r w:rsidRPr="00737F13">
        <w:rPr>
          <w:lang w:eastAsia="de-CH"/>
        </w:rPr>
        <w:tab/>
        <w:t>$config['site_simplesamllocation'] = '/usr/local/filesender/simplesaml/'; //Gibt den absoluten Pfad zum Simplesamle Verzeichniss an</w:t>
      </w:r>
    </w:p>
    <w:p w:rsidR="00AF4838" w:rsidRPr="00737F13" w:rsidRDefault="00AF4838" w:rsidP="00AF4838">
      <w:pPr>
        <w:pStyle w:val="Zitat"/>
        <w:rPr>
          <w:lang w:eastAsia="de-CH"/>
        </w:rPr>
      </w:pPr>
      <w:r w:rsidRPr="00737F13">
        <w:rPr>
          <w:lang w:eastAsia="de-CH"/>
        </w:rPr>
        <w:tab/>
        <w:t>$config['log_location'] = '/usr/local/filesender/filesender/log/'; //Gibt den absoluten Pfad zu den Logs an</w:t>
      </w:r>
    </w:p>
    <w:p w:rsidR="00AF4838" w:rsidRPr="00737F13" w:rsidRDefault="00AF4838" w:rsidP="00AF4838">
      <w:pPr>
        <w:pStyle w:val="Zitat"/>
        <w:rPr>
          <w:lang w:eastAsia="de-CH"/>
        </w:rPr>
      </w:pPr>
    </w:p>
    <w:p w:rsidR="00AF4838" w:rsidRPr="00737F13" w:rsidRDefault="00AF4838" w:rsidP="00AF4838">
      <w:pPr>
        <w:pStyle w:val="Zitat"/>
        <w:rPr>
          <w:lang w:eastAsia="de-CH"/>
        </w:rPr>
      </w:pPr>
      <w:r w:rsidRPr="00737F13">
        <w:rPr>
          <w:lang w:eastAsia="de-CH"/>
        </w:rPr>
        <w:tab/>
        <w:t>$config["db_type"] = "pgsql";// pgsql or mysql, welche Datenbank wird verwendet</w:t>
      </w:r>
    </w:p>
    <w:p w:rsidR="00AF4838" w:rsidRPr="00737F13" w:rsidRDefault="00AF4838" w:rsidP="00AF4838">
      <w:pPr>
        <w:pStyle w:val="Zitat"/>
        <w:rPr>
          <w:lang w:eastAsia="de-CH"/>
        </w:rPr>
      </w:pPr>
      <w:r w:rsidRPr="00737F13">
        <w:rPr>
          <w:lang w:eastAsia="de-CH"/>
        </w:rPr>
        <w:tab/>
        <w:t xml:space="preserve">$config['db_host'] = 'localhost'; //Gibt an auf welchem Host die Datenbanist </w:t>
      </w:r>
    </w:p>
    <w:p w:rsidR="00AF4838" w:rsidRPr="00737F13" w:rsidRDefault="00AF4838" w:rsidP="00AF4838">
      <w:pPr>
        <w:pStyle w:val="Zitat"/>
        <w:rPr>
          <w:lang w:eastAsia="de-CH"/>
        </w:rPr>
      </w:pPr>
      <w:r w:rsidRPr="00737F13">
        <w:rPr>
          <w:lang w:eastAsia="de-CH"/>
        </w:rPr>
        <w:tab/>
        <w:t>$config['db_database'] = 'filesender'; //Gibt den Namen der Datenbank an</w:t>
      </w:r>
    </w:p>
    <w:p w:rsidR="00AF4838" w:rsidRPr="00737F13" w:rsidRDefault="00AF4838" w:rsidP="00AF4838">
      <w:pPr>
        <w:pStyle w:val="Zitat"/>
        <w:rPr>
          <w:lang w:eastAsia="de-CH"/>
        </w:rPr>
      </w:pPr>
      <w:r w:rsidRPr="00737F13">
        <w:rPr>
          <w:lang w:eastAsia="de-CH"/>
        </w:rPr>
        <w:tab/>
        <w:t>$config['db_port'] = '5432'; //Gibt den Verwendeten Port an</w:t>
      </w:r>
    </w:p>
    <w:p w:rsidR="00AF4838" w:rsidRPr="00737F13" w:rsidRDefault="00AF4838" w:rsidP="00AF4838">
      <w:pPr>
        <w:pStyle w:val="Zitat"/>
        <w:rPr>
          <w:lang w:eastAsia="de-CH"/>
        </w:rPr>
      </w:pPr>
      <w:r w:rsidRPr="00737F13">
        <w:rPr>
          <w:lang w:eastAsia="de-CH"/>
        </w:rPr>
        <w:tab/>
        <w:t>// database username and password</w:t>
      </w:r>
    </w:p>
    <w:p w:rsidR="00AF4838" w:rsidRPr="00737F13" w:rsidRDefault="00AF4838" w:rsidP="00AF4838">
      <w:pPr>
        <w:pStyle w:val="Zitat"/>
        <w:rPr>
          <w:lang w:eastAsia="de-CH"/>
        </w:rPr>
      </w:pPr>
      <w:r w:rsidRPr="00737F13">
        <w:rPr>
          <w:lang w:eastAsia="de-CH"/>
        </w:rPr>
        <w:tab/>
        <w:t>$config['db_username'] = 'filesender'; //Gibt den Benutzernamen des Besitzers der Datenbank an</w:t>
      </w:r>
    </w:p>
    <w:p w:rsidR="00AF4838" w:rsidRPr="00737F13" w:rsidRDefault="00AF4838" w:rsidP="00AF4838">
      <w:pPr>
        <w:pStyle w:val="Zitat"/>
        <w:rPr>
          <w:lang w:eastAsia="de-CH"/>
        </w:rPr>
      </w:pPr>
      <w:r w:rsidRPr="00737F13">
        <w:rPr>
          <w:lang w:eastAsia="de-CH"/>
        </w:rPr>
        <w:tab/>
        <w:t>$config['db_password'] = 'po20W9NUJWn9eapbu6XY'; //Gibt das Passwort des Benutzers an</w:t>
      </w:r>
    </w:p>
    <w:p w:rsidR="00AF4838" w:rsidRPr="00737F13" w:rsidRDefault="00AF4838" w:rsidP="00AF4838">
      <w:pPr>
        <w:pStyle w:val="Zitat"/>
        <w:rPr>
          <w:lang w:eastAsia="de-CH"/>
        </w:rPr>
      </w:pPr>
    </w:p>
    <w:p w:rsidR="00AF4838" w:rsidRPr="00737F13" w:rsidRDefault="00AF4838" w:rsidP="00AF4838">
      <w:pPr>
        <w:pStyle w:val="Zitat"/>
        <w:rPr>
          <w:lang w:eastAsia="de-CH"/>
        </w:rPr>
      </w:pPr>
      <w:r w:rsidRPr="00737F13">
        <w:rPr>
          <w:lang w:eastAsia="de-CH"/>
        </w:rPr>
        <w:tab/>
        <w:t>//Optional DSN format overides db_ settings</w:t>
      </w:r>
    </w:p>
    <w:p w:rsidR="00AF4838" w:rsidRPr="00737F13" w:rsidRDefault="00AF4838" w:rsidP="00AF4838">
      <w:pPr>
        <w:pStyle w:val="Zitat"/>
        <w:rPr>
          <w:lang w:eastAsia="de-CH"/>
        </w:rPr>
      </w:pPr>
      <w:r w:rsidRPr="00737F13">
        <w:rPr>
          <w:lang w:eastAsia="de-CH"/>
        </w:rPr>
        <w:tab/>
        <w:t>//$config['dsn'] = "pgsql:host=localhost;dbname=filesender";</w:t>
      </w:r>
    </w:p>
    <w:p w:rsidR="00AF4838" w:rsidRPr="00737F13" w:rsidRDefault="00AF4838" w:rsidP="00AF4838">
      <w:pPr>
        <w:pStyle w:val="Zitat"/>
        <w:rPr>
          <w:lang w:eastAsia="de-CH"/>
        </w:rPr>
      </w:pPr>
      <w:r w:rsidRPr="00737F13">
        <w:rPr>
          <w:lang w:eastAsia="de-CH"/>
        </w:rPr>
        <w:tab/>
        <w:t>//$config['dsn'] = 'pgsql:host=localhost;dbname=filesender';</w:t>
      </w:r>
    </w:p>
    <w:p w:rsidR="00AF4838" w:rsidRPr="00737F13" w:rsidRDefault="00AF4838" w:rsidP="00AF4838">
      <w:pPr>
        <w:pStyle w:val="Zitat"/>
        <w:rPr>
          <w:lang w:eastAsia="de-CH"/>
        </w:rPr>
      </w:pPr>
      <w:r w:rsidRPr="00737F13">
        <w:rPr>
          <w:lang w:eastAsia="de-CH"/>
        </w:rPr>
        <w:tab/>
        <w:t>//$config['dsn'] = 'sqlite:/usr/share/filesender/db/filesender.sqlite';</w:t>
      </w:r>
    </w:p>
    <w:p w:rsidR="00AF4838" w:rsidRPr="00737F13" w:rsidRDefault="00AF4838" w:rsidP="00AF4838">
      <w:pPr>
        <w:pStyle w:val="Zitat"/>
        <w:rPr>
          <w:lang w:eastAsia="de-CH"/>
        </w:rPr>
      </w:pPr>
      <w:r w:rsidRPr="00737F13">
        <w:rPr>
          <w:lang w:eastAsia="de-CH"/>
        </w:rPr>
        <w:tab/>
        <w:t>//$config['dsn_driver_options'] = array();</w:t>
      </w:r>
    </w:p>
    <w:p w:rsidR="00AF4838" w:rsidRPr="00737F13" w:rsidRDefault="00AF4838" w:rsidP="00AF4838">
      <w:pPr>
        <w:pStyle w:val="Zitat"/>
        <w:rPr>
          <w:lang w:eastAsia="de-CH"/>
        </w:rPr>
      </w:pPr>
      <w:r w:rsidRPr="00737F13">
        <w:rPr>
          <w:lang w:eastAsia="de-CH"/>
        </w:rPr>
        <w:tab/>
        <w:t>// dsn requires username and password in $config['db_username'] and $config['db_password']</w:t>
      </w:r>
    </w:p>
    <w:p w:rsidR="00AF4838" w:rsidRPr="00737F13" w:rsidRDefault="00AF4838" w:rsidP="00AF4838">
      <w:pPr>
        <w:pStyle w:val="Zitat"/>
        <w:rPr>
          <w:lang w:eastAsia="de-CH"/>
        </w:rPr>
      </w:pPr>
    </w:p>
    <w:p w:rsidR="00AF4838" w:rsidRPr="00737F13" w:rsidRDefault="00AF4838" w:rsidP="00AF4838">
      <w:pPr>
        <w:pStyle w:val="Zitat"/>
        <w:rPr>
          <w:lang w:eastAsia="de-CH"/>
        </w:rPr>
      </w:pPr>
      <w:r w:rsidRPr="00737F13">
        <w:rPr>
          <w:lang w:eastAsia="de-CH"/>
        </w:rPr>
        <w:tab/>
        <w:t>// cron settings</w:t>
      </w:r>
    </w:p>
    <w:p w:rsidR="00AF4838" w:rsidRPr="00737F13" w:rsidRDefault="00AF4838" w:rsidP="00AF4838">
      <w:pPr>
        <w:pStyle w:val="Zitat"/>
        <w:rPr>
          <w:lang w:eastAsia="de-CH"/>
        </w:rPr>
      </w:pPr>
      <w:r w:rsidRPr="00737F13">
        <w:rPr>
          <w:lang w:eastAsia="de-CH"/>
        </w:rPr>
        <w:tab/>
        <w:t>$config['cron_exclude prefix'] = '_'; // exclude deletion of files with the prefix character listed (can use multiple characters eg '._' will ignore .xxxx and _xxxx</w:t>
      </w:r>
    </w:p>
    <w:p w:rsidR="00AF4838" w:rsidRPr="00737F13" w:rsidRDefault="00AF4838" w:rsidP="00AF4838">
      <w:pPr>
        <w:pStyle w:val="Zitat"/>
        <w:rPr>
          <w:lang w:eastAsia="de-CH"/>
        </w:rPr>
      </w:pPr>
      <w:r w:rsidRPr="00737F13">
        <w:rPr>
          <w:lang w:eastAsia="de-CH"/>
        </w:rPr>
        <w:tab/>
        <w:t>$config['cron_shred'] = false; // instead of simply unlinking, overwrite expired files so they are hard to recover</w:t>
      </w:r>
    </w:p>
    <w:p w:rsidR="00AF4838" w:rsidRPr="00737F13" w:rsidRDefault="00AF4838" w:rsidP="00AF4838">
      <w:pPr>
        <w:pStyle w:val="Zitat"/>
        <w:rPr>
          <w:lang w:eastAsia="de-CH"/>
        </w:rPr>
      </w:pPr>
      <w:r w:rsidRPr="00737F13">
        <w:rPr>
          <w:lang w:eastAsia="de-CH"/>
        </w:rPr>
        <w:tab/>
        <w:t>$config['cron_shred_command'] = '/usr/bin/shred -f -u -n 1 -z'; // overwrite once (-n 1) with random data, once with zeros (-z), then remove (-u)</w:t>
      </w:r>
    </w:p>
    <w:p w:rsidR="00AF4838" w:rsidRPr="00737F13" w:rsidRDefault="00AF4838" w:rsidP="00AF4838">
      <w:pPr>
        <w:pStyle w:val="Zitat"/>
        <w:rPr>
          <w:lang w:eastAsia="de-CH"/>
        </w:rPr>
      </w:pPr>
    </w:p>
    <w:p w:rsidR="00AF4838" w:rsidRPr="00737F13" w:rsidRDefault="00AF4838" w:rsidP="00AF4838">
      <w:pPr>
        <w:pStyle w:val="Zitat"/>
        <w:rPr>
          <w:lang w:eastAsia="de-CH"/>
        </w:rPr>
      </w:pPr>
      <w:r w:rsidRPr="00737F13">
        <w:rPr>
          <w:lang w:eastAsia="de-CH"/>
        </w:rPr>
        <w:tab/>
        <w:t>// email templates section</w:t>
      </w:r>
    </w:p>
    <w:p w:rsidR="00AF4838" w:rsidRPr="00737F13" w:rsidRDefault="00AF4838" w:rsidP="00AF4838">
      <w:pPr>
        <w:pStyle w:val="Zitat"/>
        <w:rPr>
          <w:lang w:eastAsia="de-CH"/>
        </w:rPr>
      </w:pPr>
      <w:r w:rsidRPr="00737F13">
        <w:rPr>
          <w:lang w:eastAsia="de-CH"/>
        </w:rPr>
        <w:tab/>
        <w:t>$config['default_emailsubject'] = "{siteName}: {filename}";</w:t>
      </w:r>
    </w:p>
    <w:p w:rsidR="00AF4838" w:rsidRPr="00737F13" w:rsidRDefault="00AF4838" w:rsidP="00AF4838">
      <w:pPr>
        <w:pStyle w:val="Zitat"/>
        <w:rPr>
          <w:lang w:eastAsia="de-CH"/>
        </w:rPr>
      </w:pPr>
      <w:r w:rsidRPr="00737F13">
        <w:rPr>
          <w:lang w:eastAsia="de-CH"/>
        </w:rPr>
        <w:lastRenderedPageBreak/>
        <w:tab/>
        <w:t>$config['filedownloadedemailbody'] = '{CRLF}--simple_mime_boundary{CRLF}Content-type:text/plain; charset={charset}{CRLF}{CRLF}</w:t>
      </w:r>
    </w:p>
    <w:p w:rsidR="00AF4838" w:rsidRPr="00737F13" w:rsidRDefault="00AF4838" w:rsidP="00AF4838">
      <w:pPr>
        <w:pStyle w:val="Zitat"/>
        <w:rPr>
          <w:lang w:eastAsia="de-CH"/>
        </w:rPr>
      </w:pPr>
      <w:r w:rsidRPr="00737F13">
        <w:rPr>
          <w:lang w:eastAsia="de-CH"/>
        </w:rPr>
        <w:t>Guten Tag,</w:t>
      </w:r>
    </w:p>
    <w:p w:rsidR="00AF4838" w:rsidRPr="00737F13" w:rsidRDefault="00AF4838" w:rsidP="00AF4838">
      <w:pPr>
        <w:pStyle w:val="Zitat"/>
        <w:rPr>
          <w:lang w:eastAsia="de-CH"/>
        </w:rPr>
      </w:pPr>
    </w:p>
    <w:p w:rsidR="00AF4838" w:rsidRPr="00737F13" w:rsidRDefault="00AF4838" w:rsidP="00AF4838">
      <w:pPr>
        <w:pStyle w:val="Zitat"/>
        <w:rPr>
          <w:lang w:eastAsia="de-CH"/>
        </w:rPr>
      </w:pPr>
      <w:r w:rsidRPr="00737F13">
        <w:rPr>
          <w:lang w:eastAsia="de-CH"/>
        </w:rPr>
        <w:t>Die unten stehende Datei wurde von der Seite {siteName} von {filefrom} heruntergeladen.</w:t>
      </w:r>
    </w:p>
    <w:p w:rsidR="00AF4838" w:rsidRPr="00737F13" w:rsidRDefault="00AF4838" w:rsidP="00AF4838">
      <w:pPr>
        <w:pStyle w:val="Zitat"/>
        <w:rPr>
          <w:lang w:eastAsia="de-CH"/>
        </w:rPr>
      </w:pPr>
    </w:p>
    <w:p w:rsidR="00AF4838" w:rsidRPr="00737F13" w:rsidRDefault="00AF4838" w:rsidP="00AF4838">
      <w:pPr>
        <w:pStyle w:val="Zitat"/>
        <w:rPr>
          <w:lang w:eastAsia="de-CH"/>
        </w:rPr>
      </w:pPr>
      <w:r w:rsidRPr="00737F13">
        <w:rPr>
          <w:lang w:eastAsia="de-CH"/>
        </w:rPr>
        <w:t>Filename: {fileoriginalname}</w:t>
      </w:r>
    </w:p>
    <w:p w:rsidR="00AF4838" w:rsidRPr="00737F13" w:rsidRDefault="00AF4838" w:rsidP="00AF4838">
      <w:pPr>
        <w:pStyle w:val="Zitat"/>
        <w:rPr>
          <w:lang w:eastAsia="de-CH"/>
        </w:rPr>
      </w:pPr>
      <w:r w:rsidRPr="00737F13">
        <w:rPr>
          <w:lang w:eastAsia="de-CH"/>
        </w:rPr>
        <w:t>Filesize: {filesize}</w:t>
      </w:r>
    </w:p>
    <w:p w:rsidR="00AF4838" w:rsidRPr="00737F13" w:rsidRDefault="00AF4838" w:rsidP="00AF4838">
      <w:pPr>
        <w:pStyle w:val="Zitat"/>
        <w:rPr>
          <w:lang w:eastAsia="de-CH"/>
        </w:rPr>
      </w:pPr>
      <w:r w:rsidRPr="00737F13">
        <w:rPr>
          <w:lang w:eastAsia="de-CH"/>
        </w:rPr>
        <w:t>Download link: {serverURL}?vid={filevoucheruid}</w:t>
      </w:r>
    </w:p>
    <w:p w:rsidR="00AF4838" w:rsidRPr="00737F13" w:rsidRDefault="00AF4838" w:rsidP="00AF4838">
      <w:pPr>
        <w:pStyle w:val="Zitat"/>
        <w:rPr>
          <w:lang w:eastAsia="de-CH"/>
        </w:rPr>
      </w:pPr>
    </w:p>
    <w:p w:rsidR="00AF4838" w:rsidRPr="00737F13" w:rsidRDefault="00AF4838" w:rsidP="00AF4838">
      <w:pPr>
        <w:pStyle w:val="Zitat"/>
        <w:rPr>
          <w:lang w:eastAsia="de-CH"/>
        </w:rPr>
      </w:pPr>
      <w:r w:rsidRPr="00737F13">
        <w:rPr>
          <w:lang w:eastAsia="de-CH"/>
        </w:rPr>
        <w:t>Die Datei wird bis {fileexpirydate} auf dem Transporter liegen, danach wird sie automatisch gelÃ¶scht..</w:t>
      </w:r>
    </w:p>
    <w:p w:rsidR="00AF4838" w:rsidRPr="00737F13" w:rsidRDefault="00AF4838" w:rsidP="00AF4838">
      <w:pPr>
        <w:pStyle w:val="Zitat"/>
        <w:rPr>
          <w:lang w:eastAsia="de-CH"/>
        </w:rPr>
      </w:pPr>
    </w:p>
    <w:p w:rsidR="00AF4838" w:rsidRPr="00737F13" w:rsidRDefault="00AF4838" w:rsidP="00AF4838">
      <w:pPr>
        <w:pStyle w:val="Zitat"/>
        <w:rPr>
          <w:lang w:eastAsia="de-CH"/>
        </w:rPr>
      </w:pPr>
      <w:r w:rsidRPr="00737F13">
        <w:rPr>
          <w:lang w:eastAsia="de-CH"/>
        </w:rPr>
        <w:t>Freundliche GrÃ¼sse</w:t>
      </w:r>
    </w:p>
    <w:p w:rsidR="00AF4838" w:rsidRPr="00737F13" w:rsidRDefault="00AF4838" w:rsidP="00AF4838">
      <w:pPr>
        <w:pStyle w:val="Zitat"/>
        <w:rPr>
          <w:lang w:eastAsia="de-CH"/>
        </w:rPr>
      </w:pPr>
    </w:p>
    <w:p w:rsidR="00AF4838" w:rsidRPr="00737F13" w:rsidRDefault="00AF4838" w:rsidP="00AF4838">
      <w:pPr>
        <w:pStyle w:val="Zitat"/>
        <w:rPr>
          <w:lang w:eastAsia="de-CH"/>
        </w:rPr>
      </w:pPr>
      <w:r w:rsidRPr="00737F13">
        <w:rPr>
          <w:lang w:eastAsia="de-CH"/>
        </w:rPr>
        <w:t>{siteName}{CRLF}{CRLF}--simple_mime_boundary{CRLF}Content-type:text/html; charset={charset}{CRLF}{CRLF}</w:t>
      </w:r>
    </w:p>
    <w:p w:rsidR="00AF4838" w:rsidRPr="00737F13" w:rsidRDefault="00AF4838" w:rsidP="00AF4838">
      <w:pPr>
        <w:pStyle w:val="Zitat"/>
        <w:rPr>
          <w:lang w:eastAsia="de-CH"/>
        </w:rPr>
      </w:pPr>
      <w:r w:rsidRPr="00737F13">
        <w:rPr>
          <w:lang w:eastAsia="de-CH"/>
        </w:rPr>
        <w:t>&lt;HTML&gt;</w:t>
      </w:r>
    </w:p>
    <w:p w:rsidR="00AF4838" w:rsidRPr="00737F13" w:rsidRDefault="00AF4838" w:rsidP="00AF4838">
      <w:pPr>
        <w:pStyle w:val="Zitat"/>
        <w:rPr>
          <w:lang w:eastAsia="de-CH"/>
        </w:rPr>
      </w:pPr>
      <w:r w:rsidRPr="00737F13">
        <w:rPr>
          <w:lang w:eastAsia="de-CH"/>
        </w:rPr>
        <w:t>&lt;HEAD&gt;</w:t>
      </w:r>
    </w:p>
    <w:p w:rsidR="00AF4838" w:rsidRPr="00737F13" w:rsidRDefault="00AF4838" w:rsidP="00AF4838">
      <w:pPr>
        <w:pStyle w:val="Zitat"/>
        <w:rPr>
          <w:lang w:eastAsia="de-CH"/>
        </w:rPr>
      </w:pPr>
      <w:r w:rsidRPr="00737F13">
        <w:rPr>
          <w:lang w:eastAsia="de-CH"/>
        </w:rPr>
        <w:t>&lt;meta http-equiv="Content-Type" content="text/html;charset={charset}"&gt;</w:t>
      </w:r>
    </w:p>
    <w:p w:rsidR="00AF4838" w:rsidRPr="00737F13" w:rsidRDefault="00AF4838" w:rsidP="00AF4838">
      <w:pPr>
        <w:pStyle w:val="Zitat"/>
        <w:rPr>
          <w:lang w:eastAsia="de-CH"/>
        </w:rPr>
      </w:pPr>
      <w:r w:rsidRPr="00737F13">
        <w:rPr>
          <w:lang w:eastAsia="de-CH"/>
        </w:rPr>
        <w:t>&lt;/HEAD&gt;</w:t>
      </w:r>
    </w:p>
    <w:p w:rsidR="00AF4838" w:rsidRPr="00737F13" w:rsidRDefault="00AF4838" w:rsidP="00AF4838">
      <w:pPr>
        <w:pStyle w:val="Zitat"/>
        <w:rPr>
          <w:lang w:eastAsia="de-CH"/>
        </w:rPr>
      </w:pPr>
      <w:r w:rsidRPr="00737F13">
        <w:rPr>
          <w:lang w:eastAsia="de-CH"/>
        </w:rPr>
        <w:t>&lt;BODY&gt;</w:t>
      </w:r>
    </w:p>
    <w:p w:rsidR="00AF4838" w:rsidRPr="00737F13" w:rsidRDefault="00AF4838" w:rsidP="00AF4838">
      <w:pPr>
        <w:pStyle w:val="Zitat"/>
        <w:rPr>
          <w:lang w:eastAsia="de-CH"/>
        </w:rPr>
      </w:pPr>
      <w:r w:rsidRPr="00737F13">
        <w:rPr>
          <w:lang w:eastAsia="de-CH"/>
        </w:rPr>
        <w:t>&lt;P&gt;Guten Tag&lt;/P&gt;</w:t>
      </w:r>
    </w:p>
    <w:p w:rsidR="00AF4838" w:rsidRPr="00737F13" w:rsidRDefault="00AF4838" w:rsidP="00AF4838">
      <w:pPr>
        <w:pStyle w:val="Zitat"/>
        <w:rPr>
          <w:lang w:eastAsia="de-CH"/>
        </w:rPr>
      </w:pPr>
      <w:r w:rsidRPr="00737F13">
        <w:rPr>
          <w:lang w:eastAsia="de-CH"/>
        </w:rPr>
        <w:t>&lt;P&gt;Die unten stehende Datei wurde von der Seite {siteName} von {filefrom} heruntergeladen.&lt;/P&gt;</w:t>
      </w:r>
    </w:p>
    <w:p w:rsidR="00AF4838" w:rsidRPr="00737F13" w:rsidRDefault="00AF4838" w:rsidP="00AF4838">
      <w:pPr>
        <w:pStyle w:val="Zitat"/>
        <w:rPr>
          <w:lang w:eastAsia="de-CH"/>
        </w:rPr>
      </w:pPr>
      <w:r w:rsidRPr="00737F13">
        <w:rPr>
          <w:lang w:eastAsia="de-CH"/>
        </w:rPr>
        <w:t>&lt;TABLE WIDTH=100% BORDER=1 BORDERCOLOR="#000000" CELLPADDING=4 CELLSPACING=0&gt;</w:t>
      </w:r>
    </w:p>
    <w:p w:rsidR="00AF4838" w:rsidRPr="00737F13" w:rsidRDefault="00AF4838" w:rsidP="00AF4838">
      <w:pPr>
        <w:pStyle w:val="Zitat"/>
        <w:rPr>
          <w:lang w:eastAsia="de-CH"/>
        </w:rPr>
      </w:pPr>
      <w:r w:rsidRPr="00737F13">
        <w:rPr>
          <w:lang w:eastAsia="de-CH"/>
        </w:rPr>
        <w:tab/>
        <w:t>&lt;COL WIDTH=600&gt;</w:t>
      </w:r>
    </w:p>
    <w:p w:rsidR="00AF4838" w:rsidRPr="00737F13" w:rsidRDefault="00AF4838" w:rsidP="00AF4838">
      <w:pPr>
        <w:pStyle w:val="Zitat"/>
        <w:rPr>
          <w:lang w:eastAsia="de-CH"/>
        </w:rPr>
      </w:pPr>
      <w:r w:rsidRPr="00737F13">
        <w:rPr>
          <w:lang w:eastAsia="de-CH"/>
        </w:rPr>
        <w:tab/>
        <w:t>&lt;COL WIDTH=80&gt;</w:t>
      </w:r>
    </w:p>
    <w:p w:rsidR="00AF4838" w:rsidRPr="00737F13" w:rsidRDefault="00AF4838" w:rsidP="00AF4838">
      <w:pPr>
        <w:pStyle w:val="Zitat"/>
        <w:rPr>
          <w:lang w:eastAsia="de-CH"/>
        </w:rPr>
      </w:pPr>
      <w:r w:rsidRPr="00737F13">
        <w:rPr>
          <w:lang w:eastAsia="de-CH"/>
        </w:rPr>
        <w:tab/>
        <w:t>&lt;COL WIDTH=800&gt;</w:t>
      </w:r>
    </w:p>
    <w:p w:rsidR="00AF4838" w:rsidRPr="00737F13" w:rsidRDefault="00AF4838" w:rsidP="00AF4838">
      <w:pPr>
        <w:pStyle w:val="Zitat"/>
        <w:rPr>
          <w:lang w:eastAsia="de-CH"/>
        </w:rPr>
      </w:pPr>
      <w:r w:rsidRPr="00737F13">
        <w:rPr>
          <w:lang w:eastAsia="de-CH"/>
        </w:rPr>
        <w:tab/>
        <w:t>&lt;COL WIDTH=70&gt;</w:t>
      </w:r>
    </w:p>
    <w:p w:rsidR="00AF4838" w:rsidRPr="00737F13" w:rsidRDefault="00AF4838" w:rsidP="00AF4838">
      <w:pPr>
        <w:pStyle w:val="Zitat"/>
        <w:rPr>
          <w:lang w:eastAsia="de-CH"/>
        </w:rPr>
      </w:pPr>
      <w:r w:rsidRPr="00737F13">
        <w:rPr>
          <w:lang w:eastAsia="de-CH"/>
        </w:rPr>
        <w:tab/>
        <w:t>&lt;TR&gt;</w:t>
      </w:r>
    </w:p>
    <w:p w:rsidR="00AF4838" w:rsidRPr="00737F13" w:rsidRDefault="00AF4838" w:rsidP="00AF4838">
      <w:pPr>
        <w:pStyle w:val="Zitat"/>
        <w:rPr>
          <w:lang w:eastAsia="de-CH"/>
        </w:rPr>
      </w:pPr>
      <w:r w:rsidRPr="00737F13">
        <w:rPr>
          <w:lang w:eastAsia="de-CH"/>
        </w:rPr>
        <w:tab/>
      </w:r>
      <w:r w:rsidRPr="00737F13">
        <w:rPr>
          <w:lang w:eastAsia="de-CH"/>
        </w:rPr>
        <w:tab/>
        <w:t>&lt;TD WIDTH=600 BGCOLOR="#b3b3b3"&gt;</w:t>
      </w:r>
    </w:p>
    <w:p w:rsidR="00AF4838" w:rsidRPr="00737F13" w:rsidRDefault="00AF4838" w:rsidP="00AF4838">
      <w:pPr>
        <w:pStyle w:val="Zitat"/>
        <w:rPr>
          <w:lang w:eastAsia="de-CH"/>
        </w:rPr>
      </w:pPr>
      <w:r w:rsidRPr="00737F13">
        <w:rPr>
          <w:lang w:eastAsia="de-CH"/>
        </w:rPr>
        <w:tab/>
      </w:r>
      <w:r w:rsidRPr="00737F13">
        <w:rPr>
          <w:lang w:eastAsia="de-CH"/>
        </w:rPr>
        <w:tab/>
      </w:r>
      <w:r w:rsidRPr="00737F13">
        <w:rPr>
          <w:lang w:eastAsia="de-CH"/>
        </w:rPr>
        <w:tab/>
        <w:t>&lt;P ALIGN=CENTER&gt;&lt;B&gt;Filename&lt;/B&gt;&lt;/P&gt;</w:t>
      </w:r>
    </w:p>
    <w:p w:rsidR="00AF4838" w:rsidRPr="00737F13" w:rsidRDefault="00AF4838" w:rsidP="00AF4838">
      <w:pPr>
        <w:pStyle w:val="Zitat"/>
        <w:rPr>
          <w:lang w:eastAsia="de-CH"/>
        </w:rPr>
      </w:pPr>
      <w:r w:rsidRPr="00737F13">
        <w:rPr>
          <w:lang w:eastAsia="de-CH"/>
        </w:rPr>
        <w:tab/>
      </w:r>
      <w:r w:rsidRPr="00737F13">
        <w:rPr>
          <w:lang w:eastAsia="de-CH"/>
        </w:rPr>
        <w:tab/>
        <w:t>&lt;/TD&gt;</w:t>
      </w:r>
    </w:p>
    <w:p w:rsidR="00AF4838" w:rsidRPr="00737F13" w:rsidRDefault="00AF4838" w:rsidP="00AF4838">
      <w:pPr>
        <w:pStyle w:val="Zitat"/>
        <w:rPr>
          <w:lang w:eastAsia="de-CH"/>
        </w:rPr>
      </w:pPr>
      <w:r w:rsidRPr="00737F13">
        <w:rPr>
          <w:lang w:eastAsia="de-CH"/>
        </w:rPr>
        <w:tab/>
      </w:r>
      <w:r w:rsidRPr="00737F13">
        <w:rPr>
          <w:lang w:eastAsia="de-CH"/>
        </w:rPr>
        <w:tab/>
        <w:t>&lt;TD WIDTH=80 BGCOLOR="#b3b3b3"&gt;</w:t>
      </w:r>
    </w:p>
    <w:p w:rsidR="00AF4838" w:rsidRPr="00737F13" w:rsidRDefault="00AF4838" w:rsidP="00AF4838">
      <w:pPr>
        <w:pStyle w:val="Zitat"/>
        <w:rPr>
          <w:lang w:eastAsia="de-CH"/>
        </w:rPr>
      </w:pPr>
      <w:r w:rsidRPr="00737F13">
        <w:rPr>
          <w:lang w:eastAsia="de-CH"/>
        </w:rPr>
        <w:tab/>
      </w:r>
      <w:r w:rsidRPr="00737F13">
        <w:rPr>
          <w:lang w:eastAsia="de-CH"/>
        </w:rPr>
        <w:tab/>
      </w:r>
      <w:r w:rsidRPr="00737F13">
        <w:rPr>
          <w:lang w:eastAsia="de-CH"/>
        </w:rPr>
        <w:tab/>
        <w:t>&lt;P ALIGN=CENTER&gt;&lt;B&gt;Filesize&lt;/B&gt;&lt;/P&gt;</w:t>
      </w:r>
    </w:p>
    <w:p w:rsidR="00AF4838" w:rsidRPr="00737F13" w:rsidRDefault="00AF4838" w:rsidP="00AF4838">
      <w:pPr>
        <w:pStyle w:val="Zitat"/>
        <w:rPr>
          <w:lang w:eastAsia="de-CH"/>
        </w:rPr>
      </w:pPr>
      <w:r w:rsidRPr="00737F13">
        <w:rPr>
          <w:lang w:eastAsia="de-CH"/>
        </w:rPr>
        <w:tab/>
      </w:r>
      <w:r w:rsidRPr="00737F13">
        <w:rPr>
          <w:lang w:eastAsia="de-CH"/>
        </w:rPr>
        <w:tab/>
        <w:t>&lt;/TD&gt;</w:t>
      </w:r>
    </w:p>
    <w:p w:rsidR="00AF4838" w:rsidRPr="00737F13" w:rsidRDefault="00AF4838" w:rsidP="00AF4838">
      <w:pPr>
        <w:pStyle w:val="Zitat"/>
        <w:rPr>
          <w:lang w:eastAsia="de-CH"/>
        </w:rPr>
      </w:pPr>
      <w:r w:rsidRPr="00737F13">
        <w:rPr>
          <w:lang w:eastAsia="de-CH"/>
        </w:rPr>
        <w:tab/>
      </w:r>
      <w:r w:rsidRPr="00737F13">
        <w:rPr>
          <w:lang w:eastAsia="de-CH"/>
        </w:rPr>
        <w:tab/>
        <w:t>&lt;TD WIDTH=600 BGCOLOR="#b3b3b3"&gt;</w:t>
      </w:r>
    </w:p>
    <w:p w:rsidR="00AF4838" w:rsidRPr="00737F13" w:rsidRDefault="00AF4838" w:rsidP="00AF4838">
      <w:pPr>
        <w:pStyle w:val="Zitat"/>
        <w:rPr>
          <w:lang w:eastAsia="de-CH"/>
        </w:rPr>
      </w:pPr>
      <w:r w:rsidRPr="00737F13">
        <w:rPr>
          <w:lang w:eastAsia="de-CH"/>
        </w:rPr>
        <w:tab/>
      </w:r>
      <w:r w:rsidRPr="00737F13">
        <w:rPr>
          <w:lang w:eastAsia="de-CH"/>
        </w:rPr>
        <w:tab/>
      </w:r>
      <w:r w:rsidRPr="00737F13">
        <w:rPr>
          <w:lang w:eastAsia="de-CH"/>
        </w:rPr>
        <w:tab/>
        <w:t>&lt;P ALIGN=CENTER&gt;&lt;B&gt;Download link&lt;/B&gt;&lt;/P&gt;</w:t>
      </w:r>
    </w:p>
    <w:p w:rsidR="00AF4838" w:rsidRPr="00737F13" w:rsidRDefault="00AF4838" w:rsidP="00AF4838">
      <w:pPr>
        <w:pStyle w:val="Zitat"/>
        <w:rPr>
          <w:lang w:eastAsia="de-CH"/>
        </w:rPr>
      </w:pPr>
      <w:r w:rsidRPr="00737F13">
        <w:rPr>
          <w:lang w:eastAsia="de-CH"/>
        </w:rPr>
        <w:tab/>
      </w:r>
      <w:r w:rsidRPr="00737F13">
        <w:rPr>
          <w:lang w:eastAsia="de-CH"/>
        </w:rPr>
        <w:tab/>
        <w:t>&lt;/TD&gt;</w:t>
      </w:r>
    </w:p>
    <w:p w:rsidR="00AF4838" w:rsidRPr="00737F13" w:rsidRDefault="00AF4838" w:rsidP="00AF4838">
      <w:pPr>
        <w:pStyle w:val="Zitat"/>
        <w:rPr>
          <w:lang w:eastAsia="de-CH"/>
        </w:rPr>
      </w:pPr>
      <w:r w:rsidRPr="00737F13">
        <w:rPr>
          <w:lang w:eastAsia="de-CH"/>
        </w:rPr>
        <w:tab/>
      </w:r>
      <w:r w:rsidRPr="00737F13">
        <w:rPr>
          <w:lang w:eastAsia="de-CH"/>
        </w:rPr>
        <w:tab/>
        <w:t>&lt;TD WIDTH=70 BGCOLOR="#b3b3b3"&gt;</w:t>
      </w:r>
    </w:p>
    <w:p w:rsidR="00AF4838" w:rsidRPr="00737F13" w:rsidRDefault="00AF4838" w:rsidP="00AF4838">
      <w:pPr>
        <w:pStyle w:val="Zitat"/>
        <w:rPr>
          <w:lang w:eastAsia="de-CH"/>
        </w:rPr>
      </w:pPr>
      <w:r w:rsidRPr="00737F13">
        <w:rPr>
          <w:lang w:eastAsia="de-CH"/>
        </w:rPr>
        <w:tab/>
      </w:r>
      <w:r w:rsidRPr="00737F13">
        <w:rPr>
          <w:lang w:eastAsia="de-CH"/>
        </w:rPr>
        <w:tab/>
      </w:r>
      <w:r w:rsidRPr="00737F13">
        <w:rPr>
          <w:lang w:eastAsia="de-CH"/>
        </w:rPr>
        <w:tab/>
        <w:t>&lt;P ALIGN=CENTER&gt;&lt;B&gt;Valid until&lt;/B&gt;&lt;/P&gt;</w:t>
      </w:r>
    </w:p>
    <w:p w:rsidR="00AF4838" w:rsidRPr="00737F13" w:rsidRDefault="00AF4838" w:rsidP="00AF4838">
      <w:pPr>
        <w:pStyle w:val="Zitat"/>
        <w:rPr>
          <w:lang w:eastAsia="de-CH"/>
        </w:rPr>
      </w:pPr>
      <w:r w:rsidRPr="00737F13">
        <w:rPr>
          <w:lang w:eastAsia="de-CH"/>
        </w:rPr>
        <w:tab/>
      </w:r>
      <w:r w:rsidRPr="00737F13">
        <w:rPr>
          <w:lang w:eastAsia="de-CH"/>
        </w:rPr>
        <w:tab/>
        <w:t>&lt;/TD&gt;</w:t>
      </w:r>
    </w:p>
    <w:p w:rsidR="00AF4838" w:rsidRPr="00737F13" w:rsidRDefault="00AF4838" w:rsidP="00AF4838">
      <w:pPr>
        <w:pStyle w:val="Zitat"/>
        <w:rPr>
          <w:lang w:eastAsia="de-CH"/>
        </w:rPr>
      </w:pPr>
      <w:r w:rsidRPr="00737F13">
        <w:rPr>
          <w:lang w:eastAsia="de-CH"/>
        </w:rPr>
        <w:tab/>
        <w:t>&lt;/TR&gt;</w:t>
      </w:r>
    </w:p>
    <w:p w:rsidR="00AF4838" w:rsidRPr="00737F13" w:rsidRDefault="00AF4838" w:rsidP="00AF4838">
      <w:pPr>
        <w:pStyle w:val="Zitat"/>
        <w:rPr>
          <w:lang w:eastAsia="de-CH"/>
        </w:rPr>
      </w:pPr>
      <w:r w:rsidRPr="00737F13">
        <w:rPr>
          <w:lang w:eastAsia="de-CH"/>
        </w:rPr>
        <w:tab/>
        <w:t>&lt;TR&gt;</w:t>
      </w:r>
    </w:p>
    <w:p w:rsidR="00AF4838" w:rsidRPr="00737F13" w:rsidRDefault="00AF4838" w:rsidP="00AF4838">
      <w:pPr>
        <w:pStyle w:val="Zitat"/>
        <w:rPr>
          <w:lang w:eastAsia="de-CH"/>
        </w:rPr>
      </w:pPr>
      <w:r w:rsidRPr="00737F13">
        <w:rPr>
          <w:lang w:eastAsia="de-CH"/>
        </w:rPr>
        <w:tab/>
      </w:r>
      <w:r w:rsidRPr="00737F13">
        <w:rPr>
          <w:lang w:eastAsia="de-CH"/>
        </w:rPr>
        <w:tab/>
        <w:t>&lt;TD WIDTH=600 BGCOLOR="#e6e6e6"&gt;</w:t>
      </w:r>
    </w:p>
    <w:p w:rsidR="00AF4838" w:rsidRPr="00737F13" w:rsidRDefault="00AF4838" w:rsidP="00AF4838">
      <w:pPr>
        <w:pStyle w:val="Zitat"/>
        <w:rPr>
          <w:lang w:eastAsia="de-CH"/>
        </w:rPr>
      </w:pPr>
      <w:r w:rsidRPr="00737F13">
        <w:rPr>
          <w:lang w:eastAsia="de-CH"/>
        </w:rPr>
        <w:tab/>
      </w:r>
      <w:r w:rsidRPr="00737F13">
        <w:rPr>
          <w:lang w:eastAsia="de-CH"/>
        </w:rPr>
        <w:tab/>
      </w:r>
      <w:r w:rsidRPr="00737F13">
        <w:rPr>
          <w:lang w:eastAsia="de-CH"/>
        </w:rPr>
        <w:tab/>
        <w:t>&lt;P ALIGN=CENTER&gt;{htmlfileoriginalname}&lt;/P&gt;</w:t>
      </w:r>
    </w:p>
    <w:p w:rsidR="00AF4838" w:rsidRPr="00737F13" w:rsidRDefault="00AF4838" w:rsidP="00AF4838">
      <w:pPr>
        <w:pStyle w:val="Zitat"/>
        <w:rPr>
          <w:lang w:eastAsia="de-CH"/>
        </w:rPr>
      </w:pPr>
      <w:r w:rsidRPr="00737F13">
        <w:rPr>
          <w:lang w:eastAsia="de-CH"/>
        </w:rPr>
        <w:tab/>
      </w:r>
      <w:r w:rsidRPr="00737F13">
        <w:rPr>
          <w:lang w:eastAsia="de-CH"/>
        </w:rPr>
        <w:tab/>
        <w:t>&lt;/TD&gt;</w:t>
      </w:r>
    </w:p>
    <w:p w:rsidR="00AF4838" w:rsidRPr="00737F13" w:rsidRDefault="00AF4838" w:rsidP="00AF4838">
      <w:pPr>
        <w:pStyle w:val="Zitat"/>
        <w:rPr>
          <w:lang w:eastAsia="de-CH"/>
        </w:rPr>
      </w:pPr>
      <w:r w:rsidRPr="00737F13">
        <w:rPr>
          <w:lang w:eastAsia="de-CH"/>
        </w:rPr>
        <w:tab/>
      </w:r>
      <w:r w:rsidRPr="00737F13">
        <w:rPr>
          <w:lang w:eastAsia="de-CH"/>
        </w:rPr>
        <w:tab/>
        <w:t>&lt;TD WIDTH=80 BGCOLOR="#e6e6e6"&gt;</w:t>
      </w:r>
    </w:p>
    <w:p w:rsidR="00AF4838" w:rsidRPr="00737F13" w:rsidRDefault="00AF4838" w:rsidP="00AF4838">
      <w:pPr>
        <w:pStyle w:val="Zitat"/>
        <w:rPr>
          <w:lang w:eastAsia="de-CH"/>
        </w:rPr>
      </w:pPr>
      <w:r w:rsidRPr="00737F13">
        <w:rPr>
          <w:lang w:eastAsia="de-CH"/>
        </w:rPr>
        <w:tab/>
      </w:r>
      <w:r w:rsidRPr="00737F13">
        <w:rPr>
          <w:lang w:eastAsia="de-CH"/>
        </w:rPr>
        <w:tab/>
      </w:r>
      <w:r w:rsidRPr="00737F13">
        <w:rPr>
          <w:lang w:eastAsia="de-CH"/>
        </w:rPr>
        <w:tab/>
        <w:t>&lt;P ALIGN=CENTER&gt;{filesize}&lt;/P&gt;</w:t>
      </w:r>
    </w:p>
    <w:p w:rsidR="00AF4838" w:rsidRPr="00737F13" w:rsidRDefault="00AF4838" w:rsidP="00AF4838">
      <w:pPr>
        <w:pStyle w:val="Zitat"/>
        <w:rPr>
          <w:lang w:eastAsia="de-CH"/>
        </w:rPr>
      </w:pPr>
      <w:r w:rsidRPr="00737F13">
        <w:rPr>
          <w:lang w:eastAsia="de-CH"/>
        </w:rPr>
        <w:tab/>
      </w:r>
      <w:r w:rsidRPr="00737F13">
        <w:rPr>
          <w:lang w:eastAsia="de-CH"/>
        </w:rPr>
        <w:tab/>
        <w:t>&lt;/TD&gt;</w:t>
      </w:r>
    </w:p>
    <w:p w:rsidR="00AF4838" w:rsidRPr="00737F13" w:rsidRDefault="00AF4838" w:rsidP="00AF4838">
      <w:pPr>
        <w:pStyle w:val="Zitat"/>
        <w:rPr>
          <w:lang w:eastAsia="de-CH"/>
        </w:rPr>
      </w:pPr>
      <w:r w:rsidRPr="00737F13">
        <w:rPr>
          <w:lang w:eastAsia="de-CH"/>
        </w:rPr>
        <w:tab/>
      </w:r>
      <w:r w:rsidRPr="00737F13">
        <w:rPr>
          <w:lang w:eastAsia="de-CH"/>
        </w:rPr>
        <w:tab/>
        <w:t>&lt;TD WIDTH=800 BGCOLOR="#e6e6e6"&gt;</w:t>
      </w:r>
    </w:p>
    <w:p w:rsidR="00AF4838" w:rsidRPr="00737F13" w:rsidRDefault="00AF4838" w:rsidP="00AF4838">
      <w:pPr>
        <w:pStyle w:val="Zitat"/>
        <w:rPr>
          <w:lang w:eastAsia="de-CH"/>
        </w:rPr>
      </w:pPr>
      <w:r w:rsidRPr="00737F13">
        <w:rPr>
          <w:lang w:eastAsia="de-CH"/>
        </w:rPr>
        <w:lastRenderedPageBreak/>
        <w:tab/>
      </w:r>
      <w:r w:rsidRPr="00737F13">
        <w:rPr>
          <w:lang w:eastAsia="de-CH"/>
        </w:rPr>
        <w:tab/>
      </w:r>
      <w:r w:rsidRPr="00737F13">
        <w:rPr>
          <w:lang w:eastAsia="de-CH"/>
        </w:rPr>
        <w:tab/>
        <w:t>&lt;P ALIGN=CENTER&gt;&lt;A HREF="{serverURL}?vid={filevoucheruid}"&gt;{serverURL}?vid={filevoucheruid}&lt;/A&gt;&lt;/P&gt;</w:t>
      </w:r>
    </w:p>
    <w:p w:rsidR="00AF4838" w:rsidRPr="00737F13" w:rsidRDefault="00AF4838" w:rsidP="00AF4838">
      <w:pPr>
        <w:pStyle w:val="Zitat"/>
        <w:rPr>
          <w:lang w:eastAsia="de-CH"/>
        </w:rPr>
      </w:pPr>
      <w:r w:rsidRPr="00737F13">
        <w:rPr>
          <w:lang w:eastAsia="de-CH"/>
        </w:rPr>
        <w:tab/>
      </w:r>
      <w:r w:rsidRPr="00737F13">
        <w:rPr>
          <w:lang w:eastAsia="de-CH"/>
        </w:rPr>
        <w:tab/>
        <w:t>&lt;/TD&gt;</w:t>
      </w:r>
    </w:p>
    <w:p w:rsidR="00AF4838" w:rsidRPr="00737F13" w:rsidRDefault="00AF4838" w:rsidP="00AF4838">
      <w:pPr>
        <w:pStyle w:val="Zitat"/>
        <w:rPr>
          <w:lang w:eastAsia="de-CH"/>
        </w:rPr>
      </w:pPr>
      <w:r w:rsidRPr="00737F13">
        <w:rPr>
          <w:lang w:eastAsia="de-CH"/>
        </w:rPr>
        <w:tab/>
      </w:r>
      <w:r w:rsidRPr="00737F13">
        <w:rPr>
          <w:lang w:eastAsia="de-CH"/>
        </w:rPr>
        <w:tab/>
        <w:t>&lt;TD WIDTH=70 BGCOLOR="#e6e6e6"&gt;</w:t>
      </w:r>
    </w:p>
    <w:p w:rsidR="00AF4838" w:rsidRPr="00737F13" w:rsidRDefault="00AF4838" w:rsidP="00AF4838">
      <w:pPr>
        <w:pStyle w:val="Zitat"/>
        <w:rPr>
          <w:lang w:eastAsia="de-CH"/>
        </w:rPr>
      </w:pPr>
      <w:r w:rsidRPr="00737F13">
        <w:rPr>
          <w:lang w:eastAsia="de-CH"/>
        </w:rPr>
        <w:tab/>
      </w:r>
      <w:r w:rsidRPr="00737F13">
        <w:rPr>
          <w:lang w:eastAsia="de-CH"/>
        </w:rPr>
        <w:tab/>
      </w:r>
      <w:r w:rsidRPr="00737F13">
        <w:rPr>
          <w:lang w:eastAsia="de-CH"/>
        </w:rPr>
        <w:tab/>
        <w:t>&lt;P ALIGN=CENTER&gt;{fileexpirydate}&lt;/P&gt;</w:t>
      </w:r>
    </w:p>
    <w:p w:rsidR="00AF4838" w:rsidRPr="00737F13" w:rsidRDefault="00AF4838" w:rsidP="00AF4838">
      <w:pPr>
        <w:pStyle w:val="Zitat"/>
        <w:rPr>
          <w:lang w:eastAsia="de-CH"/>
        </w:rPr>
      </w:pPr>
      <w:r w:rsidRPr="00737F13">
        <w:rPr>
          <w:lang w:eastAsia="de-CH"/>
        </w:rPr>
        <w:tab/>
      </w:r>
      <w:r w:rsidRPr="00737F13">
        <w:rPr>
          <w:lang w:eastAsia="de-CH"/>
        </w:rPr>
        <w:tab/>
        <w:t>&lt;/TD&gt;</w:t>
      </w:r>
    </w:p>
    <w:p w:rsidR="00AF4838" w:rsidRPr="00737F13" w:rsidRDefault="00AF4838" w:rsidP="00AF4838">
      <w:pPr>
        <w:pStyle w:val="Zitat"/>
        <w:rPr>
          <w:lang w:eastAsia="de-CH"/>
        </w:rPr>
      </w:pPr>
      <w:r w:rsidRPr="00737F13">
        <w:rPr>
          <w:lang w:eastAsia="de-CH"/>
        </w:rPr>
        <w:tab/>
        <w:t>&lt;/TR&gt;</w:t>
      </w:r>
    </w:p>
    <w:p w:rsidR="00AF4838" w:rsidRPr="00737F13" w:rsidRDefault="00AF4838" w:rsidP="00AF4838">
      <w:pPr>
        <w:pStyle w:val="Zitat"/>
        <w:rPr>
          <w:lang w:eastAsia="de-CH"/>
        </w:rPr>
      </w:pPr>
      <w:r w:rsidRPr="00737F13">
        <w:rPr>
          <w:lang w:eastAsia="de-CH"/>
        </w:rPr>
        <w:t>&lt;/TABLE&gt;</w:t>
      </w:r>
    </w:p>
    <w:p w:rsidR="00AF4838" w:rsidRPr="00737F13" w:rsidRDefault="00AF4838" w:rsidP="00AF4838">
      <w:pPr>
        <w:pStyle w:val="Zitat"/>
        <w:rPr>
          <w:lang w:eastAsia="de-CH"/>
        </w:rPr>
      </w:pPr>
      <w:r w:rsidRPr="00737F13">
        <w:rPr>
          <w:lang w:eastAsia="de-CH"/>
        </w:rPr>
        <w:t>&lt;P&gt;Freundliche GrÃ¼sse&lt;/P&gt;</w:t>
      </w:r>
    </w:p>
    <w:p w:rsidR="00AF4838" w:rsidRPr="00737F13" w:rsidRDefault="00AF4838" w:rsidP="00AF4838">
      <w:pPr>
        <w:pStyle w:val="Zitat"/>
        <w:rPr>
          <w:lang w:eastAsia="de-CH"/>
        </w:rPr>
      </w:pPr>
      <w:r w:rsidRPr="00737F13">
        <w:rPr>
          <w:lang w:eastAsia="de-CH"/>
        </w:rPr>
        <w:t>&lt;P&gt;{siteName}&lt;/P&gt;</w:t>
      </w:r>
    </w:p>
    <w:p w:rsidR="00AF4838" w:rsidRPr="00737F13" w:rsidRDefault="00AF4838" w:rsidP="00AF4838">
      <w:pPr>
        <w:pStyle w:val="Zitat"/>
        <w:rPr>
          <w:lang w:eastAsia="de-CH"/>
        </w:rPr>
      </w:pPr>
      <w:r w:rsidRPr="00737F13">
        <w:rPr>
          <w:lang w:eastAsia="de-CH"/>
        </w:rPr>
        <w:t>&lt;/BODY&gt;</w:t>
      </w:r>
    </w:p>
    <w:p w:rsidR="00AF4838" w:rsidRPr="00737F13" w:rsidRDefault="00AF4838" w:rsidP="00AF4838">
      <w:pPr>
        <w:pStyle w:val="Zitat"/>
        <w:rPr>
          <w:lang w:eastAsia="de-CH"/>
        </w:rPr>
      </w:pPr>
      <w:r w:rsidRPr="00737F13">
        <w:rPr>
          <w:lang w:eastAsia="de-CH"/>
        </w:rPr>
        <w:t>&lt;/HTML&gt;{CRLF}{CRLF}--simple_mime_boundary--';</w:t>
      </w:r>
    </w:p>
    <w:p w:rsidR="00AF4838" w:rsidRPr="00737F13" w:rsidRDefault="00AF4838" w:rsidP="00AF4838">
      <w:pPr>
        <w:pStyle w:val="Zitat"/>
        <w:rPr>
          <w:lang w:eastAsia="de-CH"/>
        </w:rPr>
      </w:pPr>
      <w:r w:rsidRPr="00737F13">
        <w:rPr>
          <w:lang w:eastAsia="de-CH"/>
        </w:rPr>
        <w:tab/>
        <w:t>$config['fileuploadedemailbody'] = '{CRLF}--simple_mime_boundary{CRLF}Content-type:text/plain; charset={charset}{CRLF}{CRLF}</w:t>
      </w:r>
    </w:p>
    <w:p w:rsidR="00AF4838" w:rsidRPr="00737F13" w:rsidRDefault="00AF4838" w:rsidP="00AF4838">
      <w:pPr>
        <w:pStyle w:val="Zitat"/>
        <w:rPr>
          <w:lang w:eastAsia="de-CH"/>
        </w:rPr>
      </w:pPr>
      <w:r w:rsidRPr="00737F13">
        <w:rPr>
          <w:lang w:eastAsia="de-CH"/>
        </w:rPr>
        <w:t>Guten Tag</w:t>
      </w:r>
    </w:p>
    <w:p w:rsidR="00AF4838" w:rsidRPr="00737F13" w:rsidRDefault="00AF4838" w:rsidP="00AF4838">
      <w:pPr>
        <w:pStyle w:val="Zitat"/>
        <w:rPr>
          <w:lang w:eastAsia="de-CH"/>
        </w:rPr>
      </w:pPr>
    </w:p>
    <w:p w:rsidR="00AF4838" w:rsidRPr="00737F13" w:rsidRDefault="00AF4838" w:rsidP="00AF4838">
      <w:pPr>
        <w:pStyle w:val="Zitat"/>
        <w:rPr>
          <w:lang w:eastAsia="de-CH"/>
        </w:rPr>
      </w:pPr>
      <w:r w:rsidRPr="00737F13">
        <w:rPr>
          <w:lang w:eastAsia="de-CH"/>
        </w:rPr>
        <w:t>The file below has been uploaded to {siteName} by {filefrom} and you have been granted permission to download this file.</w:t>
      </w:r>
    </w:p>
    <w:p w:rsidR="00AF4838" w:rsidRPr="00737F13" w:rsidRDefault="00AF4838" w:rsidP="00AF4838">
      <w:pPr>
        <w:pStyle w:val="Zitat"/>
        <w:rPr>
          <w:lang w:eastAsia="de-CH"/>
        </w:rPr>
      </w:pPr>
    </w:p>
    <w:p w:rsidR="00AF4838" w:rsidRPr="00737F13" w:rsidRDefault="00AF4838" w:rsidP="00AF4838">
      <w:pPr>
        <w:pStyle w:val="Zitat"/>
        <w:rPr>
          <w:lang w:eastAsia="de-CH"/>
        </w:rPr>
      </w:pPr>
      <w:r w:rsidRPr="00737F13">
        <w:rPr>
          <w:lang w:eastAsia="de-CH"/>
        </w:rPr>
        <w:t>Filename: {fileoriginalname}</w:t>
      </w:r>
    </w:p>
    <w:p w:rsidR="00AF4838" w:rsidRPr="00737F13" w:rsidRDefault="00AF4838" w:rsidP="00AF4838">
      <w:pPr>
        <w:pStyle w:val="Zitat"/>
        <w:rPr>
          <w:lang w:eastAsia="de-CH"/>
        </w:rPr>
      </w:pPr>
      <w:r w:rsidRPr="00737F13">
        <w:rPr>
          <w:lang w:eastAsia="de-CH"/>
        </w:rPr>
        <w:t>Filesize: {filesize}</w:t>
      </w:r>
    </w:p>
    <w:p w:rsidR="00AF4838" w:rsidRPr="00737F13" w:rsidRDefault="00AF4838" w:rsidP="00AF4838">
      <w:pPr>
        <w:pStyle w:val="Zitat"/>
        <w:rPr>
          <w:lang w:eastAsia="de-CH"/>
        </w:rPr>
      </w:pPr>
      <w:r w:rsidRPr="00737F13">
        <w:rPr>
          <w:lang w:eastAsia="de-CH"/>
        </w:rPr>
        <w:t>Download link: {serverURL}?vid={filevoucheruid}</w:t>
      </w:r>
    </w:p>
    <w:p w:rsidR="00AF4838" w:rsidRPr="00737F13" w:rsidRDefault="00AF4838" w:rsidP="00AF4838">
      <w:pPr>
        <w:pStyle w:val="Zitat"/>
        <w:rPr>
          <w:lang w:eastAsia="de-CH"/>
        </w:rPr>
      </w:pPr>
    </w:p>
    <w:p w:rsidR="00AF4838" w:rsidRPr="00737F13" w:rsidRDefault="00AF4838" w:rsidP="00AF4838">
      <w:pPr>
        <w:pStyle w:val="Zitat"/>
        <w:rPr>
          <w:lang w:eastAsia="de-CH"/>
        </w:rPr>
      </w:pPr>
      <w:r w:rsidRPr="00737F13">
        <w:rPr>
          <w:lang w:eastAsia="de-CH"/>
        </w:rPr>
        <w:t>The file is available until {fileexpirydate} after which it will be automatically deleted.</w:t>
      </w:r>
    </w:p>
    <w:p w:rsidR="00AF4838" w:rsidRPr="00737F13" w:rsidRDefault="00AF4838" w:rsidP="00AF4838">
      <w:pPr>
        <w:pStyle w:val="Zitat"/>
        <w:rPr>
          <w:lang w:eastAsia="de-CH"/>
        </w:rPr>
      </w:pPr>
    </w:p>
    <w:p w:rsidR="00AF4838" w:rsidRPr="00737F13" w:rsidRDefault="00AF4838" w:rsidP="00AF4838">
      <w:pPr>
        <w:pStyle w:val="Zitat"/>
        <w:rPr>
          <w:lang w:eastAsia="de-CH"/>
        </w:rPr>
      </w:pPr>
      <w:r w:rsidRPr="00737F13">
        <w:rPr>
          <w:lang w:eastAsia="de-CH"/>
        </w:rPr>
        <w:t>{filemessage_start}Personal message from {filefrom}: {filemessage}{filemessage_end}</w:t>
      </w:r>
    </w:p>
    <w:p w:rsidR="00AF4838" w:rsidRPr="00737F13" w:rsidRDefault="00AF4838" w:rsidP="00AF4838">
      <w:pPr>
        <w:pStyle w:val="Zitat"/>
        <w:rPr>
          <w:lang w:eastAsia="de-CH"/>
        </w:rPr>
      </w:pPr>
    </w:p>
    <w:p w:rsidR="00AF4838" w:rsidRPr="00737F13" w:rsidRDefault="00AF4838" w:rsidP="00AF4838">
      <w:pPr>
        <w:pStyle w:val="Zitat"/>
        <w:rPr>
          <w:lang w:eastAsia="de-CH"/>
        </w:rPr>
      </w:pPr>
      <w:r w:rsidRPr="00737F13">
        <w:rPr>
          <w:lang w:eastAsia="de-CH"/>
        </w:rPr>
        <w:t>Best regards,</w:t>
      </w:r>
    </w:p>
    <w:p w:rsidR="00AF4838" w:rsidRPr="00737F13" w:rsidRDefault="00AF4838" w:rsidP="00AF4838">
      <w:pPr>
        <w:pStyle w:val="Zitat"/>
        <w:rPr>
          <w:lang w:eastAsia="de-CH"/>
        </w:rPr>
      </w:pPr>
    </w:p>
    <w:p w:rsidR="00AF4838" w:rsidRPr="00737F13" w:rsidRDefault="00AF4838" w:rsidP="00AF4838">
      <w:pPr>
        <w:pStyle w:val="Zitat"/>
        <w:rPr>
          <w:lang w:eastAsia="de-CH"/>
        </w:rPr>
      </w:pPr>
      <w:r w:rsidRPr="00737F13">
        <w:rPr>
          <w:lang w:eastAsia="de-CH"/>
        </w:rPr>
        <w:t>{siteName}{CRLF}{CRLF}--simple_mime_boundary{CRLF}Content-type:text/html; charset={charset}{CRLF}{CRLF}</w:t>
      </w:r>
    </w:p>
    <w:p w:rsidR="00AF4838" w:rsidRPr="00737F13" w:rsidRDefault="00AF4838" w:rsidP="00AF4838">
      <w:pPr>
        <w:pStyle w:val="Zitat"/>
        <w:rPr>
          <w:lang w:eastAsia="de-CH"/>
        </w:rPr>
      </w:pPr>
      <w:r w:rsidRPr="00737F13">
        <w:rPr>
          <w:lang w:eastAsia="de-CH"/>
        </w:rPr>
        <w:t>&lt;HTML&gt;</w:t>
      </w:r>
    </w:p>
    <w:p w:rsidR="00AF4838" w:rsidRPr="00737F13" w:rsidRDefault="00AF4838" w:rsidP="00AF4838">
      <w:pPr>
        <w:pStyle w:val="Zitat"/>
        <w:rPr>
          <w:lang w:eastAsia="de-CH"/>
        </w:rPr>
      </w:pPr>
      <w:r w:rsidRPr="00737F13">
        <w:rPr>
          <w:lang w:eastAsia="de-CH"/>
        </w:rPr>
        <w:t>&lt;HEAD&gt;</w:t>
      </w:r>
    </w:p>
    <w:p w:rsidR="00AF4838" w:rsidRPr="00737F13" w:rsidRDefault="00AF4838" w:rsidP="00AF4838">
      <w:pPr>
        <w:pStyle w:val="Zitat"/>
        <w:rPr>
          <w:lang w:eastAsia="de-CH"/>
        </w:rPr>
      </w:pPr>
      <w:r w:rsidRPr="00737F13">
        <w:rPr>
          <w:lang w:eastAsia="de-CH"/>
        </w:rPr>
        <w:t>&lt;meta http-equiv="Content-Type" content="text/html;charset={charset}"&gt;</w:t>
      </w:r>
    </w:p>
    <w:p w:rsidR="00AF4838" w:rsidRPr="00737F13" w:rsidRDefault="00AF4838" w:rsidP="00AF4838">
      <w:pPr>
        <w:pStyle w:val="Zitat"/>
        <w:rPr>
          <w:lang w:eastAsia="de-CH"/>
        </w:rPr>
      </w:pPr>
      <w:r w:rsidRPr="00737F13">
        <w:rPr>
          <w:lang w:eastAsia="de-CH"/>
        </w:rPr>
        <w:t>&lt;/HEAD&gt;</w:t>
      </w:r>
    </w:p>
    <w:p w:rsidR="00AF4838" w:rsidRPr="00737F13" w:rsidRDefault="00AF4838" w:rsidP="00AF4838">
      <w:pPr>
        <w:pStyle w:val="Zitat"/>
        <w:rPr>
          <w:lang w:eastAsia="de-CH"/>
        </w:rPr>
      </w:pPr>
      <w:r w:rsidRPr="00737F13">
        <w:rPr>
          <w:lang w:eastAsia="de-CH"/>
        </w:rPr>
        <w:t>&lt;BODY&gt;</w:t>
      </w:r>
    </w:p>
    <w:p w:rsidR="00AF4838" w:rsidRPr="00737F13" w:rsidRDefault="00AF4838" w:rsidP="00AF4838">
      <w:pPr>
        <w:pStyle w:val="Zitat"/>
        <w:rPr>
          <w:lang w:eastAsia="de-CH"/>
        </w:rPr>
      </w:pPr>
      <w:r w:rsidRPr="00737F13">
        <w:rPr>
          <w:lang w:eastAsia="de-CH"/>
        </w:rPr>
        <w:t>&lt;P&gt;Guten Tag&lt;/P&gt;</w:t>
      </w:r>
    </w:p>
    <w:p w:rsidR="00AF4838" w:rsidRPr="00737F13" w:rsidRDefault="00AF4838" w:rsidP="00AF4838">
      <w:pPr>
        <w:pStyle w:val="Zitat"/>
        <w:rPr>
          <w:lang w:eastAsia="de-CH"/>
        </w:rPr>
      </w:pPr>
      <w:r w:rsidRPr="00737F13">
        <w:rPr>
          <w:lang w:eastAsia="de-CH"/>
        </w:rPr>
        <w:t>&lt;P&gt;Die weiter unten in diesem Mail verlinkte Datei wurde auf den {siteName} hochgeladen. {filefrom} gewÃ¤hrt Ihnen Ã¼ber den folgenden Link Zugriff auf die Datei. Bitte laden Sie sich die Datei herunter. Der Transporter dient nur zum Austausch von Dateien. Die verlinkte Datei wird am {fileexpirydate} gelÃ¶scht.&lt;/P&gt;</w:t>
      </w:r>
    </w:p>
    <w:p w:rsidR="00AF4838" w:rsidRPr="00737F13" w:rsidRDefault="00AF4838" w:rsidP="00AF4838">
      <w:pPr>
        <w:pStyle w:val="Zitat"/>
        <w:rPr>
          <w:lang w:eastAsia="de-CH"/>
        </w:rPr>
      </w:pPr>
      <w:r w:rsidRPr="00737F13">
        <w:rPr>
          <w:lang w:eastAsia="de-CH"/>
        </w:rPr>
        <w:t>&lt;TABLE WIDTH=100% BORDER=1 BORDERCOLOR="#000000" CELLPADDING=4 CELLSPACING=0&gt;</w:t>
      </w:r>
    </w:p>
    <w:p w:rsidR="00AF4838" w:rsidRPr="00737F13" w:rsidRDefault="00AF4838" w:rsidP="00AF4838">
      <w:pPr>
        <w:pStyle w:val="Zitat"/>
        <w:rPr>
          <w:lang w:eastAsia="de-CH"/>
        </w:rPr>
      </w:pPr>
      <w:r w:rsidRPr="00737F13">
        <w:rPr>
          <w:lang w:eastAsia="de-CH"/>
        </w:rPr>
        <w:tab/>
        <w:t>&lt;COL WIDTH=600&gt;</w:t>
      </w:r>
    </w:p>
    <w:p w:rsidR="00AF4838" w:rsidRPr="00737F13" w:rsidRDefault="00AF4838" w:rsidP="00AF4838">
      <w:pPr>
        <w:pStyle w:val="Zitat"/>
        <w:rPr>
          <w:lang w:eastAsia="de-CH"/>
        </w:rPr>
      </w:pPr>
      <w:r w:rsidRPr="00737F13">
        <w:rPr>
          <w:lang w:eastAsia="de-CH"/>
        </w:rPr>
        <w:tab/>
        <w:t>&lt;COL WIDTH=80&gt;</w:t>
      </w:r>
    </w:p>
    <w:p w:rsidR="00AF4838" w:rsidRPr="00737F13" w:rsidRDefault="00AF4838" w:rsidP="00AF4838">
      <w:pPr>
        <w:pStyle w:val="Zitat"/>
        <w:rPr>
          <w:lang w:eastAsia="de-CH"/>
        </w:rPr>
      </w:pPr>
      <w:r w:rsidRPr="00737F13">
        <w:rPr>
          <w:lang w:eastAsia="de-CH"/>
        </w:rPr>
        <w:tab/>
        <w:t>&lt;COL WIDTH=800&gt;</w:t>
      </w:r>
    </w:p>
    <w:p w:rsidR="00AF4838" w:rsidRPr="00737F13" w:rsidRDefault="00AF4838" w:rsidP="00AF4838">
      <w:pPr>
        <w:pStyle w:val="Zitat"/>
        <w:rPr>
          <w:lang w:eastAsia="de-CH"/>
        </w:rPr>
      </w:pPr>
      <w:r w:rsidRPr="00737F13">
        <w:rPr>
          <w:lang w:eastAsia="de-CH"/>
        </w:rPr>
        <w:tab/>
        <w:t>&lt;COL WIDTH=70&gt;</w:t>
      </w:r>
    </w:p>
    <w:p w:rsidR="00AF4838" w:rsidRPr="00737F13" w:rsidRDefault="00AF4838" w:rsidP="00AF4838">
      <w:pPr>
        <w:pStyle w:val="Zitat"/>
        <w:rPr>
          <w:lang w:eastAsia="de-CH"/>
        </w:rPr>
      </w:pPr>
      <w:r w:rsidRPr="00737F13">
        <w:rPr>
          <w:lang w:eastAsia="de-CH"/>
        </w:rPr>
        <w:tab/>
        <w:t>&lt;TR&gt;</w:t>
      </w:r>
    </w:p>
    <w:p w:rsidR="00AF4838" w:rsidRPr="00737F13" w:rsidRDefault="00AF4838" w:rsidP="00AF4838">
      <w:pPr>
        <w:pStyle w:val="Zitat"/>
        <w:rPr>
          <w:lang w:eastAsia="de-CH"/>
        </w:rPr>
      </w:pPr>
      <w:r w:rsidRPr="00737F13">
        <w:rPr>
          <w:lang w:eastAsia="de-CH"/>
        </w:rPr>
        <w:tab/>
      </w:r>
      <w:r w:rsidRPr="00737F13">
        <w:rPr>
          <w:lang w:eastAsia="de-CH"/>
        </w:rPr>
        <w:tab/>
        <w:t>&lt;TD WIDTH=600 BGCOLOR="#b3b3b3"&gt;</w:t>
      </w:r>
    </w:p>
    <w:p w:rsidR="00AF4838" w:rsidRPr="00737F13" w:rsidRDefault="00AF4838" w:rsidP="00AF4838">
      <w:pPr>
        <w:pStyle w:val="Zitat"/>
        <w:rPr>
          <w:lang w:eastAsia="de-CH"/>
        </w:rPr>
      </w:pPr>
      <w:r w:rsidRPr="00737F13">
        <w:rPr>
          <w:lang w:eastAsia="de-CH"/>
        </w:rPr>
        <w:lastRenderedPageBreak/>
        <w:tab/>
      </w:r>
      <w:r w:rsidRPr="00737F13">
        <w:rPr>
          <w:lang w:eastAsia="de-CH"/>
        </w:rPr>
        <w:tab/>
      </w:r>
      <w:r w:rsidRPr="00737F13">
        <w:rPr>
          <w:lang w:eastAsia="de-CH"/>
        </w:rPr>
        <w:tab/>
        <w:t>&lt;P ALIGN=CENTER&gt;&lt;B&gt;Filename&lt;/B&gt;&lt;/P&gt;</w:t>
      </w:r>
    </w:p>
    <w:p w:rsidR="00AF4838" w:rsidRPr="00737F13" w:rsidRDefault="00AF4838" w:rsidP="00AF4838">
      <w:pPr>
        <w:pStyle w:val="Zitat"/>
        <w:rPr>
          <w:lang w:eastAsia="de-CH"/>
        </w:rPr>
      </w:pPr>
      <w:r w:rsidRPr="00737F13">
        <w:rPr>
          <w:lang w:eastAsia="de-CH"/>
        </w:rPr>
        <w:tab/>
      </w:r>
      <w:r w:rsidRPr="00737F13">
        <w:rPr>
          <w:lang w:eastAsia="de-CH"/>
        </w:rPr>
        <w:tab/>
        <w:t>&lt;/TD&gt;</w:t>
      </w:r>
    </w:p>
    <w:p w:rsidR="00AF4838" w:rsidRPr="00737F13" w:rsidRDefault="00AF4838" w:rsidP="00AF4838">
      <w:pPr>
        <w:pStyle w:val="Zitat"/>
        <w:rPr>
          <w:lang w:eastAsia="de-CH"/>
        </w:rPr>
      </w:pPr>
      <w:r w:rsidRPr="00737F13">
        <w:rPr>
          <w:lang w:eastAsia="de-CH"/>
        </w:rPr>
        <w:tab/>
      </w:r>
      <w:r w:rsidRPr="00737F13">
        <w:rPr>
          <w:lang w:eastAsia="de-CH"/>
        </w:rPr>
        <w:tab/>
        <w:t>&lt;TD WIDTH=80 BGCOLOR="#b3b3b3"&gt;</w:t>
      </w:r>
    </w:p>
    <w:p w:rsidR="00AF4838" w:rsidRPr="00737F13" w:rsidRDefault="00AF4838" w:rsidP="00AF4838">
      <w:pPr>
        <w:pStyle w:val="Zitat"/>
        <w:rPr>
          <w:lang w:eastAsia="de-CH"/>
        </w:rPr>
      </w:pPr>
      <w:r w:rsidRPr="00737F13">
        <w:rPr>
          <w:lang w:eastAsia="de-CH"/>
        </w:rPr>
        <w:tab/>
      </w:r>
      <w:r w:rsidRPr="00737F13">
        <w:rPr>
          <w:lang w:eastAsia="de-CH"/>
        </w:rPr>
        <w:tab/>
      </w:r>
      <w:r w:rsidRPr="00737F13">
        <w:rPr>
          <w:lang w:eastAsia="de-CH"/>
        </w:rPr>
        <w:tab/>
        <w:t>&lt;P ALIGN=CENTER&gt;&lt;B&gt;Filesize&lt;/B&gt;&lt;/P&gt;</w:t>
      </w:r>
    </w:p>
    <w:p w:rsidR="00AF4838" w:rsidRPr="00737F13" w:rsidRDefault="00AF4838" w:rsidP="00AF4838">
      <w:pPr>
        <w:pStyle w:val="Zitat"/>
        <w:rPr>
          <w:lang w:eastAsia="de-CH"/>
        </w:rPr>
      </w:pPr>
      <w:r w:rsidRPr="00737F13">
        <w:rPr>
          <w:lang w:eastAsia="de-CH"/>
        </w:rPr>
        <w:tab/>
      </w:r>
      <w:r w:rsidRPr="00737F13">
        <w:rPr>
          <w:lang w:eastAsia="de-CH"/>
        </w:rPr>
        <w:tab/>
        <w:t>&lt;/TD&gt;</w:t>
      </w:r>
    </w:p>
    <w:p w:rsidR="00AF4838" w:rsidRPr="00737F13" w:rsidRDefault="00AF4838" w:rsidP="00AF4838">
      <w:pPr>
        <w:pStyle w:val="Zitat"/>
        <w:rPr>
          <w:lang w:eastAsia="de-CH"/>
        </w:rPr>
      </w:pPr>
      <w:r w:rsidRPr="00737F13">
        <w:rPr>
          <w:lang w:eastAsia="de-CH"/>
        </w:rPr>
        <w:tab/>
      </w:r>
      <w:r w:rsidRPr="00737F13">
        <w:rPr>
          <w:lang w:eastAsia="de-CH"/>
        </w:rPr>
        <w:tab/>
        <w:t>&lt;TD WIDTH=600 BGCOLOR="#b3b3b3"&gt;</w:t>
      </w:r>
    </w:p>
    <w:p w:rsidR="00AF4838" w:rsidRPr="00737F13" w:rsidRDefault="00AF4838" w:rsidP="00AF4838">
      <w:pPr>
        <w:pStyle w:val="Zitat"/>
        <w:rPr>
          <w:lang w:eastAsia="de-CH"/>
        </w:rPr>
      </w:pPr>
      <w:r w:rsidRPr="00737F13">
        <w:rPr>
          <w:lang w:eastAsia="de-CH"/>
        </w:rPr>
        <w:tab/>
      </w:r>
      <w:r w:rsidRPr="00737F13">
        <w:rPr>
          <w:lang w:eastAsia="de-CH"/>
        </w:rPr>
        <w:tab/>
      </w:r>
      <w:r w:rsidRPr="00737F13">
        <w:rPr>
          <w:lang w:eastAsia="de-CH"/>
        </w:rPr>
        <w:tab/>
        <w:t>&lt;P ALIGN=CENTER&gt;&lt;B&gt;Download link&lt;/B&gt;&lt;/P&gt;</w:t>
      </w:r>
    </w:p>
    <w:p w:rsidR="00AF4838" w:rsidRPr="00737F13" w:rsidRDefault="00AF4838" w:rsidP="00AF4838">
      <w:pPr>
        <w:pStyle w:val="Zitat"/>
        <w:rPr>
          <w:lang w:eastAsia="de-CH"/>
        </w:rPr>
      </w:pPr>
      <w:r w:rsidRPr="00737F13">
        <w:rPr>
          <w:lang w:eastAsia="de-CH"/>
        </w:rPr>
        <w:tab/>
      </w:r>
      <w:r w:rsidRPr="00737F13">
        <w:rPr>
          <w:lang w:eastAsia="de-CH"/>
        </w:rPr>
        <w:tab/>
        <w:t>&lt;/TD&gt;</w:t>
      </w:r>
    </w:p>
    <w:p w:rsidR="00AF4838" w:rsidRPr="00737F13" w:rsidRDefault="00AF4838" w:rsidP="00AF4838">
      <w:pPr>
        <w:pStyle w:val="Zitat"/>
        <w:rPr>
          <w:lang w:eastAsia="de-CH"/>
        </w:rPr>
      </w:pPr>
      <w:r w:rsidRPr="00737F13">
        <w:rPr>
          <w:lang w:eastAsia="de-CH"/>
        </w:rPr>
        <w:tab/>
      </w:r>
      <w:r w:rsidRPr="00737F13">
        <w:rPr>
          <w:lang w:eastAsia="de-CH"/>
        </w:rPr>
        <w:tab/>
        <w:t>&lt;TD WIDTH=70 BGCOLOR="#b3b3b3"&gt;</w:t>
      </w:r>
    </w:p>
    <w:p w:rsidR="00AF4838" w:rsidRPr="00737F13" w:rsidRDefault="00AF4838" w:rsidP="00AF4838">
      <w:pPr>
        <w:pStyle w:val="Zitat"/>
        <w:rPr>
          <w:lang w:eastAsia="de-CH"/>
        </w:rPr>
      </w:pPr>
      <w:r w:rsidRPr="00737F13">
        <w:rPr>
          <w:lang w:eastAsia="de-CH"/>
        </w:rPr>
        <w:tab/>
      </w:r>
      <w:r w:rsidRPr="00737F13">
        <w:rPr>
          <w:lang w:eastAsia="de-CH"/>
        </w:rPr>
        <w:tab/>
      </w:r>
      <w:r w:rsidRPr="00737F13">
        <w:rPr>
          <w:lang w:eastAsia="de-CH"/>
        </w:rPr>
        <w:tab/>
        <w:t>&lt;P ALIGN=CENTER&gt;&lt;B&gt;Valid until&lt;/B&gt;&lt;/P&gt;</w:t>
      </w:r>
    </w:p>
    <w:p w:rsidR="00AF4838" w:rsidRPr="00737F13" w:rsidRDefault="00AF4838" w:rsidP="00AF4838">
      <w:pPr>
        <w:pStyle w:val="Zitat"/>
        <w:rPr>
          <w:lang w:eastAsia="de-CH"/>
        </w:rPr>
      </w:pPr>
      <w:r w:rsidRPr="00737F13">
        <w:rPr>
          <w:lang w:eastAsia="de-CH"/>
        </w:rPr>
        <w:tab/>
      </w:r>
      <w:r w:rsidRPr="00737F13">
        <w:rPr>
          <w:lang w:eastAsia="de-CH"/>
        </w:rPr>
        <w:tab/>
        <w:t>&lt;/TD&gt;</w:t>
      </w:r>
    </w:p>
    <w:p w:rsidR="00AF4838" w:rsidRPr="00737F13" w:rsidRDefault="00AF4838" w:rsidP="00AF4838">
      <w:pPr>
        <w:pStyle w:val="Zitat"/>
        <w:rPr>
          <w:lang w:eastAsia="de-CH"/>
        </w:rPr>
      </w:pPr>
      <w:r w:rsidRPr="00737F13">
        <w:rPr>
          <w:lang w:eastAsia="de-CH"/>
        </w:rPr>
        <w:tab/>
        <w:t>&lt;/TR&gt;</w:t>
      </w:r>
    </w:p>
    <w:p w:rsidR="00AF4838" w:rsidRPr="00737F13" w:rsidRDefault="00AF4838" w:rsidP="00AF4838">
      <w:pPr>
        <w:pStyle w:val="Zitat"/>
        <w:rPr>
          <w:lang w:eastAsia="de-CH"/>
        </w:rPr>
      </w:pPr>
      <w:r w:rsidRPr="00737F13">
        <w:rPr>
          <w:lang w:eastAsia="de-CH"/>
        </w:rPr>
        <w:tab/>
        <w:t>&lt;TR&gt;</w:t>
      </w:r>
    </w:p>
    <w:p w:rsidR="00AF4838" w:rsidRPr="00737F13" w:rsidRDefault="00AF4838" w:rsidP="00AF4838">
      <w:pPr>
        <w:pStyle w:val="Zitat"/>
        <w:rPr>
          <w:lang w:eastAsia="de-CH"/>
        </w:rPr>
      </w:pPr>
      <w:r w:rsidRPr="00737F13">
        <w:rPr>
          <w:lang w:eastAsia="de-CH"/>
        </w:rPr>
        <w:tab/>
      </w:r>
      <w:r w:rsidRPr="00737F13">
        <w:rPr>
          <w:lang w:eastAsia="de-CH"/>
        </w:rPr>
        <w:tab/>
        <w:t>&lt;TD WIDTH=600 BGCOLOR="#e6e6e6"&gt;</w:t>
      </w:r>
    </w:p>
    <w:p w:rsidR="00AF4838" w:rsidRPr="00737F13" w:rsidRDefault="00AF4838" w:rsidP="00AF4838">
      <w:pPr>
        <w:pStyle w:val="Zitat"/>
        <w:rPr>
          <w:lang w:eastAsia="de-CH"/>
        </w:rPr>
      </w:pPr>
      <w:r w:rsidRPr="00737F13">
        <w:rPr>
          <w:lang w:eastAsia="de-CH"/>
        </w:rPr>
        <w:tab/>
      </w:r>
      <w:r w:rsidRPr="00737F13">
        <w:rPr>
          <w:lang w:eastAsia="de-CH"/>
        </w:rPr>
        <w:tab/>
      </w:r>
      <w:r w:rsidRPr="00737F13">
        <w:rPr>
          <w:lang w:eastAsia="de-CH"/>
        </w:rPr>
        <w:tab/>
        <w:t>&lt;P ALIGN=CENTER&gt;{htmlfileoriginalname}&lt;/P&gt;</w:t>
      </w:r>
    </w:p>
    <w:p w:rsidR="00AF4838" w:rsidRPr="00737F13" w:rsidRDefault="00AF4838" w:rsidP="00AF4838">
      <w:pPr>
        <w:pStyle w:val="Zitat"/>
        <w:rPr>
          <w:lang w:eastAsia="de-CH"/>
        </w:rPr>
      </w:pPr>
      <w:r w:rsidRPr="00737F13">
        <w:rPr>
          <w:lang w:eastAsia="de-CH"/>
        </w:rPr>
        <w:tab/>
      </w:r>
      <w:r w:rsidRPr="00737F13">
        <w:rPr>
          <w:lang w:eastAsia="de-CH"/>
        </w:rPr>
        <w:tab/>
        <w:t>&lt;/TD&gt;</w:t>
      </w:r>
    </w:p>
    <w:p w:rsidR="00AF4838" w:rsidRPr="00737F13" w:rsidRDefault="00AF4838" w:rsidP="00AF4838">
      <w:pPr>
        <w:pStyle w:val="Zitat"/>
        <w:rPr>
          <w:lang w:eastAsia="de-CH"/>
        </w:rPr>
      </w:pPr>
      <w:r w:rsidRPr="00737F13">
        <w:rPr>
          <w:lang w:eastAsia="de-CH"/>
        </w:rPr>
        <w:tab/>
      </w:r>
      <w:r w:rsidRPr="00737F13">
        <w:rPr>
          <w:lang w:eastAsia="de-CH"/>
        </w:rPr>
        <w:tab/>
        <w:t>&lt;TD WIDTH=80 BGCOLOR="#e6e6e6"&gt;</w:t>
      </w:r>
    </w:p>
    <w:p w:rsidR="00AF4838" w:rsidRPr="00737F13" w:rsidRDefault="00AF4838" w:rsidP="00AF4838">
      <w:pPr>
        <w:pStyle w:val="Zitat"/>
        <w:rPr>
          <w:lang w:eastAsia="de-CH"/>
        </w:rPr>
      </w:pPr>
      <w:r w:rsidRPr="00737F13">
        <w:rPr>
          <w:lang w:eastAsia="de-CH"/>
        </w:rPr>
        <w:tab/>
      </w:r>
      <w:r w:rsidRPr="00737F13">
        <w:rPr>
          <w:lang w:eastAsia="de-CH"/>
        </w:rPr>
        <w:tab/>
      </w:r>
      <w:r w:rsidRPr="00737F13">
        <w:rPr>
          <w:lang w:eastAsia="de-CH"/>
        </w:rPr>
        <w:tab/>
        <w:t>&lt;P ALIGN=CENTER&gt;{filesize}&lt;/P&gt;</w:t>
      </w:r>
    </w:p>
    <w:p w:rsidR="00AF4838" w:rsidRPr="00737F13" w:rsidRDefault="00AF4838" w:rsidP="00AF4838">
      <w:pPr>
        <w:pStyle w:val="Zitat"/>
        <w:rPr>
          <w:lang w:eastAsia="de-CH"/>
        </w:rPr>
      </w:pPr>
      <w:r w:rsidRPr="00737F13">
        <w:rPr>
          <w:lang w:eastAsia="de-CH"/>
        </w:rPr>
        <w:tab/>
      </w:r>
      <w:r w:rsidRPr="00737F13">
        <w:rPr>
          <w:lang w:eastAsia="de-CH"/>
        </w:rPr>
        <w:tab/>
        <w:t>&lt;/TD&gt;</w:t>
      </w:r>
    </w:p>
    <w:p w:rsidR="00AF4838" w:rsidRPr="00737F13" w:rsidRDefault="00AF4838" w:rsidP="00AF4838">
      <w:pPr>
        <w:pStyle w:val="Zitat"/>
        <w:rPr>
          <w:lang w:eastAsia="de-CH"/>
        </w:rPr>
      </w:pPr>
      <w:r w:rsidRPr="00737F13">
        <w:rPr>
          <w:lang w:eastAsia="de-CH"/>
        </w:rPr>
        <w:tab/>
      </w:r>
      <w:r w:rsidRPr="00737F13">
        <w:rPr>
          <w:lang w:eastAsia="de-CH"/>
        </w:rPr>
        <w:tab/>
        <w:t>&lt;TD WIDTH=800 BGCOLOR="#e6e6e6"&gt;</w:t>
      </w:r>
    </w:p>
    <w:p w:rsidR="00AF4838" w:rsidRPr="00737F13" w:rsidRDefault="00AF4838" w:rsidP="00AF4838">
      <w:pPr>
        <w:pStyle w:val="Zitat"/>
        <w:rPr>
          <w:lang w:eastAsia="de-CH"/>
        </w:rPr>
      </w:pPr>
      <w:r w:rsidRPr="00737F13">
        <w:rPr>
          <w:lang w:eastAsia="de-CH"/>
        </w:rPr>
        <w:tab/>
      </w:r>
      <w:r w:rsidRPr="00737F13">
        <w:rPr>
          <w:lang w:eastAsia="de-CH"/>
        </w:rPr>
        <w:tab/>
      </w:r>
      <w:r w:rsidRPr="00737F13">
        <w:rPr>
          <w:lang w:eastAsia="de-CH"/>
        </w:rPr>
        <w:tab/>
        <w:t>&lt;P ALIGN=CENTER&gt;&lt;A HREF="{serverURL}?vid={filevoucheruid}"&gt;{serverURL}?vid={filevoucheruid}&lt;/A&gt;&lt;/P&gt;</w:t>
      </w:r>
    </w:p>
    <w:p w:rsidR="00AF4838" w:rsidRPr="00737F13" w:rsidRDefault="00AF4838" w:rsidP="00AF4838">
      <w:pPr>
        <w:pStyle w:val="Zitat"/>
        <w:rPr>
          <w:lang w:eastAsia="de-CH"/>
        </w:rPr>
      </w:pPr>
      <w:r w:rsidRPr="00737F13">
        <w:rPr>
          <w:lang w:eastAsia="de-CH"/>
        </w:rPr>
        <w:tab/>
      </w:r>
      <w:r w:rsidRPr="00737F13">
        <w:rPr>
          <w:lang w:eastAsia="de-CH"/>
        </w:rPr>
        <w:tab/>
        <w:t>&lt;/TD&gt;</w:t>
      </w:r>
    </w:p>
    <w:p w:rsidR="00AF4838" w:rsidRPr="00737F13" w:rsidRDefault="00AF4838" w:rsidP="00AF4838">
      <w:pPr>
        <w:pStyle w:val="Zitat"/>
        <w:rPr>
          <w:lang w:eastAsia="de-CH"/>
        </w:rPr>
      </w:pPr>
      <w:r w:rsidRPr="00737F13">
        <w:rPr>
          <w:lang w:eastAsia="de-CH"/>
        </w:rPr>
        <w:tab/>
      </w:r>
      <w:r w:rsidRPr="00737F13">
        <w:rPr>
          <w:lang w:eastAsia="de-CH"/>
        </w:rPr>
        <w:tab/>
        <w:t>&lt;TD WIDTH=70 BGCOLOR="#e6e6e6"&gt;</w:t>
      </w:r>
    </w:p>
    <w:p w:rsidR="00AF4838" w:rsidRPr="00737F13" w:rsidRDefault="00AF4838" w:rsidP="00AF4838">
      <w:pPr>
        <w:pStyle w:val="Zitat"/>
        <w:rPr>
          <w:lang w:eastAsia="de-CH"/>
        </w:rPr>
      </w:pPr>
      <w:r w:rsidRPr="00737F13">
        <w:rPr>
          <w:lang w:eastAsia="de-CH"/>
        </w:rPr>
        <w:tab/>
      </w:r>
      <w:r w:rsidRPr="00737F13">
        <w:rPr>
          <w:lang w:eastAsia="de-CH"/>
        </w:rPr>
        <w:tab/>
      </w:r>
      <w:r w:rsidRPr="00737F13">
        <w:rPr>
          <w:lang w:eastAsia="de-CH"/>
        </w:rPr>
        <w:tab/>
        <w:t>&lt;P ALIGN=CENTER&gt;{fileexpirydate}&lt;/P&gt;</w:t>
      </w:r>
    </w:p>
    <w:p w:rsidR="00AF4838" w:rsidRPr="00737F13" w:rsidRDefault="00AF4838" w:rsidP="00AF4838">
      <w:pPr>
        <w:pStyle w:val="Zitat"/>
        <w:rPr>
          <w:lang w:eastAsia="de-CH"/>
        </w:rPr>
      </w:pPr>
      <w:r w:rsidRPr="00737F13">
        <w:rPr>
          <w:lang w:eastAsia="de-CH"/>
        </w:rPr>
        <w:tab/>
      </w:r>
      <w:r w:rsidRPr="00737F13">
        <w:rPr>
          <w:lang w:eastAsia="de-CH"/>
        </w:rPr>
        <w:tab/>
        <w:t>&lt;/TD&gt;</w:t>
      </w:r>
    </w:p>
    <w:p w:rsidR="00AF4838" w:rsidRPr="00737F13" w:rsidRDefault="00AF4838" w:rsidP="00AF4838">
      <w:pPr>
        <w:pStyle w:val="Zitat"/>
        <w:rPr>
          <w:lang w:eastAsia="de-CH"/>
        </w:rPr>
      </w:pPr>
      <w:r w:rsidRPr="00737F13">
        <w:rPr>
          <w:lang w:eastAsia="de-CH"/>
        </w:rPr>
        <w:tab/>
        <w:t>&lt;/TR&gt;</w:t>
      </w:r>
    </w:p>
    <w:p w:rsidR="00AF4838" w:rsidRPr="00737F13" w:rsidRDefault="00AF4838" w:rsidP="00AF4838">
      <w:pPr>
        <w:pStyle w:val="Zitat"/>
        <w:rPr>
          <w:lang w:eastAsia="de-CH"/>
        </w:rPr>
      </w:pPr>
      <w:r w:rsidRPr="00737F13">
        <w:rPr>
          <w:lang w:eastAsia="de-CH"/>
        </w:rPr>
        <w:t>&lt;/TABLE&gt;</w:t>
      </w:r>
    </w:p>
    <w:p w:rsidR="00AF4838" w:rsidRPr="00737F13" w:rsidRDefault="00AF4838" w:rsidP="00AF4838">
      <w:pPr>
        <w:pStyle w:val="Zitat"/>
        <w:rPr>
          <w:lang w:eastAsia="de-CH"/>
        </w:rPr>
      </w:pPr>
      <w:r w:rsidRPr="00737F13">
        <w:rPr>
          <w:lang w:eastAsia="de-CH"/>
        </w:rPr>
        <w:t>&lt;P&gt;&lt;/P&gt;</w:t>
      </w:r>
    </w:p>
    <w:p w:rsidR="00AF4838" w:rsidRPr="00737F13" w:rsidRDefault="00AF4838" w:rsidP="00AF4838">
      <w:pPr>
        <w:pStyle w:val="Zitat"/>
        <w:rPr>
          <w:lang w:eastAsia="de-CH"/>
        </w:rPr>
      </w:pPr>
      <w:r w:rsidRPr="00737F13">
        <w:rPr>
          <w:lang w:eastAsia="de-CH"/>
        </w:rPr>
        <w:t>{filemessage_start}&lt;TABLE WIDTH=100% BORDER=1 BORDERCOLOR="#000000" CELLPADDING=4 CELLSPACING=0&gt;</w:t>
      </w:r>
    </w:p>
    <w:p w:rsidR="00AF4838" w:rsidRPr="00737F13" w:rsidRDefault="00AF4838" w:rsidP="00AF4838">
      <w:pPr>
        <w:pStyle w:val="Zitat"/>
        <w:rPr>
          <w:lang w:eastAsia="de-CH"/>
        </w:rPr>
      </w:pPr>
      <w:r w:rsidRPr="00737F13">
        <w:rPr>
          <w:lang w:eastAsia="de-CH"/>
        </w:rPr>
        <w:tab/>
        <w:t>&lt;COL WIDTH=100%&gt;</w:t>
      </w:r>
    </w:p>
    <w:p w:rsidR="00AF4838" w:rsidRPr="00737F13" w:rsidRDefault="00AF4838" w:rsidP="00AF4838">
      <w:pPr>
        <w:pStyle w:val="Zitat"/>
        <w:rPr>
          <w:lang w:eastAsia="de-CH"/>
        </w:rPr>
      </w:pPr>
      <w:r w:rsidRPr="00737F13">
        <w:rPr>
          <w:lang w:eastAsia="de-CH"/>
        </w:rPr>
        <w:tab/>
        <w:t>&lt;TR&gt;</w:t>
      </w:r>
    </w:p>
    <w:p w:rsidR="00AF4838" w:rsidRPr="00737F13" w:rsidRDefault="00AF4838" w:rsidP="00AF4838">
      <w:pPr>
        <w:pStyle w:val="Zitat"/>
        <w:rPr>
          <w:lang w:eastAsia="de-CH"/>
        </w:rPr>
      </w:pPr>
      <w:r w:rsidRPr="00737F13">
        <w:rPr>
          <w:lang w:eastAsia="de-CH"/>
        </w:rPr>
        <w:tab/>
      </w:r>
      <w:r w:rsidRPr="00737F13">
        <w:rPr>
          <w:lang w:eastAsia="de-CH"/>
        </w:rPr>
        <w:tab/>
        <w:t>&lt;TD WIDTH=100% BGCOLOR="#b3b3b3"&gt;</w:t>
      </w:r>
    </w:p>
    <w:p w:rsidR="00AF4838" w:rsidRPr="00737F13" w:rsidRDefault="00AF4838" w:rsidP="00AF4838">
      <w:pPr>
        <w:pStyle w:val="Zitat"/>
        <w:rPr>
          <w:lang w:eastAsia="de-CH"/>
        </w:rPr>
      </w:pPr>
      <w:r w:rsidRPr="00737F13">
        <w:rPr>
          <w:lang w:eastAsia="de-CH"/>
        </w:rPr>
        <w:tab/>
      </w:r>
      <w:r w:rsidRPr="00737F13">
        <w:rPr>
          <w:lang w:eastAsia="de-CH"/>
        </w:rPr>
        <w:tab/>
      </w:r>
      <w:r w:rsidRPr="00737F13">
        <w:rPr>
          <w:lang w:eastAsia="de-CH"/>
        </w:rPr>
        <w:tab/>
        <w:t>&lt;P ALIGN=CENTER&gt;&lt;B&gt;Personal message from {filefrom}:&lt;/B&gt;&lt;/P&gt;</w:t>
      </w:r>
    </w:p>
    <w:p w:rsidR="00AF4838" w:rsidRPr="00737F13" w:rsidRDefault="00AF4838" w:rsidP="00AF4838">
      <w:pPr>
        <w:pStyle w:val="Zitat"/>
        <w:rPr>
          <w:lang w:eastAsia="de-CH"/>
        </w:rPr>
      </w:pPr>
      <w:r w:rsidRPr="00737F13">
        <w:rPr>
          <w:lang w:eastAsia="de-CH"/>
        </w:rPr>
        <w:tab/>
      </w:r>
      <w:r w:rsidRPr="00737F13">
        <w:rPr>
          <w:lang w:eastAsia="de-CH"/>
        </w:rPr>
        <w:tab/>
        <w:t>&lt;/TD&gt;</w:t>
      </w:r>
    </w:p>
    <w:p w:rsidR="00AF4838" w:rsidRPr="00737F13" w:rsidRDefault="00AF4838" w:rsidP="00AF4838">
      <w:pPr>
        <w:pStyle w:val="Zitat"/>
        <w:rPr>
          <w:lang w:eastAsia="de-CH"/>
        </w:rPr>
      </w:pPr>
      <w:r w:rsidRPr="00737F13">
        <w:rPr>
          <w:lang w:eastAsia="de-CH"/>
        </w:rPr>
        <w:tab/>
        <w:t>&lt;/TR&gt;</w:t>
      </w:r>
    </w:p>
    <w:p w:rsidR="00AF4838" w:rsidRPr="00737F13" w:rsidRDefault="00AF4838" w:rsidP="00AF4838">
      <w:pPr>
        <w:pStyle w:val="Zitat"/>
        <w:rPr>
          <w:lang w:eastAsia="de-CH"/>
        </w:rPr>
      </w:pPr>
      <w:r w:rsidRPr="00737F13">
        <w:rPr>
          <w:lang w:eastAsia="de-CH"/>
        </w:rPr>
        <w:tab/>
        <w:t>&lt;TR&gt;</w:t>
      </w:r>
    </w:p>
    <w:p w:rsidR="00AF4838" w:rsidRPr="00737F13" w:rsidRDefault="00AF4838" w:rsidP="00AF4838">
      <w:pPr>
        <w:pStyle w:val="Zitat"/>
        <w:rPr>
          <w:lang w:eastAsia="de-CH"/>
        </w:rPr>
      </w:pPr>
      <w:r w:rsidRPr="00737F13">
        <w:rPr>
          <w:lang w:eastAsia="de-CH"/>
        </w:rPr>
        <w:tab/>
      </w:r>
      <w:r w:rsidRPr="00737F13">
        <w:rPr>
          <w:lang w:eastAsia="de-CH"/>
        </w:rPr>
        <w:tab/>
        <w:t>&lt;TD WIDTH=100% BGCOLOR="#e6e6e6"&gt;</w:t>
      </w:r>
    </w:p>
    <w:p w:rsidR="00AF4838" w:rsidRPr="00737F13" w:rsidRDefault="00AF4838" w:rsidP="00AF4838">
      <w:pPr>
        <w:pStyle w:val="Zitat"/>
        <w:rPr>
          <w:lang w:eastAsia="de-CH"/>
        </w:rPr>
      </w:pPr>
      <w:r w:rsidRPr="00737F13">
        <w:rPr>
          <w:lang w:eastAsia="de-CH"/>
        </w:rPr>
        <w:tab/>
      </w:r>
      <w:r w:rsidRPr="00737F13">
        <w:rPr>
          <w:lang w:eastAsia="de-CH"/>
        </w:rPr>
        <w:tab/>
      </w:r>
      <w:r w:rsidRPr="00737F13">
        <w:rPr>
          <w:lang w:eastAsia="de-CH"/>
        </w:rPr>
        <w:tab/>
        <w:t>&lt;P&gt;&lt;I&gt;{htmlfilemessage}&lt;/I&gt;&lt;/P&gt;</w:t>
      </w:r>
    </w:p>
    <w:p w:rsidR="00AF4838" w:rsidRPr="00737F13" w:rsidRDefault="00AF4838" w:rsidP="00AF4838">
      <w:pPr>
        <w:pStyle w:val="Zitat"/>
        <w:rPr>
          <w:lang w:eastAsia="de-CH"/>
        </w:rPr>
      </w:pPr>
      <w:r w:rsidRPr="00737F13">
        <w:rPr>
          <w:lang w:eastAsia="de-CH"/>
        </w:rPr>
        <w:tab/>
      </w:r>
      <w:r w:rsidRPr="00737F13">
        <w:rPr>
          <w:lang w:eastAsia="de-CH"/>
        </w:rPr>
        <w:tab/>
        <w:t>&lt;/TD&gt;</w:t>
      </w:r>
    </w:p>
    <w:p w:rsidR="00AF4838" w:rsidRPr="00737F13" w:rsidRDefault="00AF4838" w:rsidP="00AF4838">
      <w:pPr>
        <w:pStyle w:val="Zitat"/>
        <w:rPr>
          <w:lang w:eastAsia="de-CH"/>
        </w:rPr>
      </w:pPr>
      <w:r w:rsidRPr="00737F13">
        <w:rPr>
          <w:lang w:eastAsia="de-CH"/>
        </w:rPr>
        <w:tab/>
        <w:t>&lt;/TR&gt;</w:t>
      </w:r>
    </w:p>
    <w:p w:rsidR="00AF4838" w:rsidRPr="00737F13" w:rsidRDefault="00AF4838" w:rsidP="00AF4838">
      <w:pPr>
        <w:pStyle w:val="Zitat"/>
        <w:rPr>
          <w:lang w:eastAsia="de-CH"/>
        </w:rPr>
      </w:pPr>
      <w:r w:rsidRPr="00737F13">
        <w:rPr>
          <w:lang w:eastAsia="de-CH"/>
        </w:rPr>
        <w:t>&lt;/TABLE&gt;{filemessage_end}</w:t>
      </w:r>
    </w:p>
    <w:p w:rsidR="00AF4838" w:rsidRPr="00737F13" w:rsidRDefault="00AF4838" w:rsidP="00AF4838">
      <w:pPr>
        <w:pStyle w:val="Zitat"/>
        <w:rPr>
          <w:lang w:eastAsia="de-CH"/>
        </w:rPr>
      </w:pPr>
      <w:r w:rsidRPr="00737F13">
        <w:rPr>
          <w:lang w:eastAsia="de-CH"/>
        </w:rPr>
        <w:t>&lt;P&gt;Freundliche GrÃ¼sse&lt;/P&gt;</w:t>
      </w:r>
    </w:p>
    <w:p w:rsidR="00AF4838" w:rsidRPr="00737F13" w:rsidRDefault="00AF4838" w:rsidP="00AF4838">
      <w:pPr>
        <w:pStyle w:val="Zitat"/>
        <w:rPr>
          <w:lang w:eastAsia="de-CH"/>
        </w:rPr>
      </w:pPr>
      <w:r w:rsidRPr="00737F13">
        <w:rPr>
          <w:lang w:eastAsia="de-CH"/>
        </w:rPr>
        <w:t>&lt;P&gt;{siteName}&lt;/P&gt;</w:t>
      </w:r>
    </w:p>
    <w:p w:rsidR="00AF4838" w:rsidRPr="00737F13" w:rsidRDefault="00AF4838" w:rsidP="00AF4838">
      <w:pPr>
        <w:pStyle w:val="Zitat"/>
        <w:rPr>
          <w:lang w:eastAsia="de-CH"/>
        </w:rPr>
      </w:pPr>
      <w:r w:rsidRPr="00737F13">
        <w:rPr>
          <w:lang w:eastAsia="de-CH"/>
        </w:rPr>
        <w:t>&lt;/BODY&gt;</w:t>
      </w:r>
    </w:p>
    <w:p w:rsidR="00AF4838" w:rsidRPr="00737F13" w:rsidRDefault="00AF4838" w:rsidP="00AF4838">
      <w:pPr>
        <w:pStyle w:val="Zitat"/>
        <w:rPr>
          <w:lang w:eastAsia="de-CH"/>
        </w:rPr>
      </w:pPr>
      <w:r w:rsidRPr="00737F13">
        <w:rPr>
          <w:lang w:eastAsia="de-CH"/>
        </w:rPr>
        <w:t>&lt;/HTML&gt;{CRLF}{CRLF}--simple_mime_boundary--';</w:t>
      </w:r>
    </w:p>
    <w:p w:rsidR="00AF4838" w:rsidRPr="00737F13" w:rsidRDefault="00AF4838" w:rsidP="00AF4838">
      <w:pPr>
        <w:pStyle w:val="Zitat"/>
        <w:rPr>
          <w:lang w:eastAsia="de-CH"/>
        </w:rPr>
      </w:pPr>
      <w:r w:rsidRPr="00737F13">
        <w:rPr>
          <w:lang w:eastAsia="de-CH"/>
        </w:rPr>
        <w:tab/>
        <w:t>$config['voucherissuedemailbody'] = '{CRLF}--simple_mime_boundary{CRLF}Content-type:text/plain; charset={charset}{CRLF}{CRLF}</w:t>
      </w:r>
    </w:p>
    <w:p w:rsidR="00AF4838" w:rsidRPr="00737F13" w:rsidRDefault="00AF4838" w:rsidP="00AF4838">
      <w:pPr>
        <w:pStyle w:val="Zitat"/>
        <w:rPr>
          <w:lang w:eastAsia="de-CH"/>
        </w:rPr>
      </w:pPr>
      <w:r w:rsidRPr="00737F13">
        <w:rPr>
          <w:lang w:eastAsia="de-CH"/>
        </w:rPr>
        <w:t>Guten Tag</w:t>
      </w:r>
    </w:p>
    <w:p w:rsidR="00AF4838" w:rsidRPr="00737F13" w:rsidRDefault="00AF4838" w:rsidP="00AF4838">
      <w:pPr>
        <w:pStyle w:val="Zitat"/>
        <w:rPr>
          <w:lang w:eastAsia="de-CH"/>
        </w:rPr>
      </w:pPr>
    </w:p>
    <w:p w:rsidR="00AF4838" w:rsidRPr="00737F13" w:rsidRDefault="00AF4838" w:rsidP="00AF4838">
      <w:pPr>
        <w:pStyle w:val="Zitat"/>
        <w:rPr>
          <w:lang w:eastAsia="de-CH"/>
        </w:rPr>
      </w:pPr>
      <w:r w:rsidRPr="00737F13">
        <w:rPr>
          <w:lang w:eastAsia="de-CH"/>
        </w:rPr>
        <w:t xml:space="preserve">Sie wurden von {filefrom} eingeladen, eine Datei Ã¼ber den {siteName} mit jemandem zu teilen. Bitte verwenden Sie den </w:t>
      </w:r>
      <w:r w:rsidRPr="00737F13">
        <w:rPr>
          <w:lang w:eastAsia="de-CH"/>
        </w:rPr>
        <w:lastRenderedPageBreak/>
        <w:t>folgenden Link um einmalig eine Datei auf den Transporter zu laden. Sie kÃ¶nnen dann auch festlegen, wem Zugriff zur hochgeladenen Datei gewÃ¤hrt wird. Der Transporter dient nur zum Austausch von Dateien. Die von Ihnen hochgeladene Datei wird spÃ¤testens nach 20 Tagen wieder gelÃ¶scht.</w:t>
      </w:r>
    </w:p>
    <w:p w:rsidR="00AF4838" w:rsidRPr="00737F13" w:rsidRDefault="00AF4838" w:rsidP="00AF4838">
      <w:pPr>
        <w:pStyle w:val="Zitat"/>
        <w:rPr>
          <w:lang w:eastAsia="de-CH"/>
        </w:rPr>
      </w:pPr>
      <w:r w:rsidRPr="00737F13">
        <w:rPr>
          <w:lang w:eastAsia="de-CH"/>
        </w:rPr>
        <w:t xml:space="preserve"> </w:t>
      </w:r>
    </w:p>
    <w:p w:rsidR="00AF4838" w:rsidRPr="00737F13" w:rsidRDefault="00AF4838" w:rsidP="00AF4838">
      <w:pPr>
        <w:pStyle w:val="Zitat"/>
        <w:rPr>
          <w:lang w:eastAsia="de-CH"/>
        </w:rPr>
      </w:pPr>
      <w:r w:rsidRPr="00737F13">
        <w:rPr>
          <w:lang w:eastAsia="de-CH"/>
        </w:rPr>
        <w:t>Issuer: {filefrom}</w:t>
      </w:r>
    </w:p>
    <w:p w:rsidR="00AF4838" w:rsidRPr="00737F13" w:rsidRDefault="00AF4838" w:rsidP="00AF4838">
      <w:pPr>
        <w:pStyle w:val="Zitat"/>
        <w:rPr>
          <w:lang w:eastAsia="de-CH"/>
        </w:rPr>
      </w:pPr>
      <w:r w:rsidRPr="00737F13">
        <w:rPr>
          <w:lang w:eastAsia="de-CH"/>
        </w:rPr>
        <w:t>Voucher link: {serverURL}?vid={filevoucheruid}</w:t>
      </w:r>
    </w:p>
    <w:p w:rsidR="00AF4838" w:rsidRPr="00737F13" w:rsidRDefault="00AF4838" w:rsidP="00AF4838">
      <w:pPr>
        <w:pStyle w:val="Zitat"/>
        <w:rPr>
          <w:lang w:eastAsia="de-CH"/>
        </w:rPr>
      </w:pPr>
    </w:p>
    <w:p w:rsidR="00AF4838" w:rsidRPr="00737F13" w:rsidRDefault="00AF4838" w:rsidP="00AF4838">
      <w:pPr>
        <w:pStyle w:val="Zitat"/>
        <w:rPr>
          <w:lang w:eastAsia="de-CH"/>
        </w:rPr>
      </w:pPr>
      <w:r w:rsidRPr="00737F13">
        <w:rPr>
          <w:lang w:eastAsia="de-CH"/>
        </w:rPr>
        <w:t>The voucher is available until {fileexpirydate} after which it will be automatically deleted.</w:t>
      </w:r>
    </w:p>
    <w:p w:rsidR="00AF4838" w:rsidRPr="00737F13" w:rsidRDefault="00AF4838" w:rsidP="00AF4838">
      <w:pPr>
        <w:pStyle w:val="Zitat"/>
        <w:rPr>
          <w:lang w:eastAsia="de-CH"/>
        </w:rPr>
      </w:pPr>
    </w:p>
    <w:p w:rsidR="00AF4838" w:rsidRPr="00737F13" w:rsidRDefault="00AF4838" w:rsidP="00AF4838">
      <w:pPr>
        <w:pStyle w:val="Zitat"/>
        <w:rPr>
          <w:lang w:eastAsia="de-CH"/>
        </w:rPr>
      </w:pPr>
      <w:r w:rsidRPr="00737F13">
        <w:rPr>
          <w:lang w:eastAsia="de-CH"/>
        </w:rPr>
        <w:t>Freundliche GrÃ¼sse,</w:t>
      </w:r>
    </w:p>
    <w:p w:rsidR="00AF4838" w:rsidRPr="00737F13" w:rsidRDefault="00AF4838" w:rsidP="00AF4838">
      <w:pPr>
        <w:pStyle w:val="Zitat"/>
        <w:rPr>
          <w:lang w:eastAsia="de-CH"/>
        </w:rPr>
      </w:pPr>
    </w:p>
    <w:p w:rsidR="00AF4838" w:rsidRPr="00737F13" w:rsidRDefault="00AF4838" w:rsidP="00AF4838">
      <w:pPr>
        <w:pStyle w:val="Zitat"/>
        <w:rPr>
          <w:lang w:eastAsia="de-CH"/>
        </w:rPr>
      </w:pPr>
      <w:r w:rsidRPr="00737F13">
        <w:rPr>
          <w:lang w:eastAsia="de-CH"/>
        </w:rPr>
        <w:t>{siteName}{CRLF}{CRLF}--simple_mime_boundary{CRLF}Content-type:text/html; charset={charset}{CRLF}{CRLF}</w:t>
      </w:r>
    </w:p>
    <w:p w:rsidR="00AF4838" w:rsidRPr="00737F13" w:rsidRDefault="00AF4838" w:rsidP="00AF4838">
      <w:pPr>
        <w:pStyle w:val="Zitat"/>
        <w:rPr>
          <w:lang w:eastAsia="de-CH"/>
        </w:rPr>
      </w:pPr>
      <w:r w:rsidRPr="00737F13">
        <w:rPr>
          <w:lang w:eastAsia="de-CH"/>
        </w:rPr>
        <w:t>&lt;HTML&gt;</w:t>
      </w:r>
    </w:p>
    <w:p w:rsidR="00AF4838" w:rsidRPr="00737F13" w:rsidRDefault="00AF4838" w:rsidP="00AF4838">
      <w:pPr>
        <w:pStyle w:val="Zitat"/>
        <w:rPr>
          <w:lang w:eastAsia="de-CH"/>
        </w:rPr>
      </w:pPr>
      <w:r w:rsidRPr="00737F13">
        <w:rPr>
          <w:lang w:eastAsia="de-CH"/>
        </w:rPr>
        <w:t>&lt;HEAD&gt;</w:t>
      </w:r>
    </w:p>
    <w:p w:rsidR="00AF4838" w:rsidRPr="00737F13" w:rsidRDefault="00AF4838" w:rsidP="00AF4838">
      <w:pPr>
        <w:pStyle w:val="Zitat"/>
        <w:rPr>
          <w:lang w:eastAsia="de-CH"/>
        </w:rPr>
      </w:pPr>
      <w:r w:rsidRPr="00737F13">
        <w:rPr>
          <w:lang w:eastAsia="de-CH"/>
        </w:rPr>
        <w:t>&lt;meta http-equiv="Content-Type" content="text/html;charset={charset}"&gt;</w:t>
      </w:r>
    </w:p>
    <w:p w:rsidR="00AF4838" w:rsidRPr="00737F13" w:rsidRDefault="00AF4838" w:rsidP="00AF4838">
      <w:pPr>
        <w:pStyle w:val="Zitat"/>
        <w:rPr>
          <w:lang w:eastAsia="de-CH"/>
        </w:rPr>
      </w:pPr>
      <w:r w:rsidRPr="00737F13">
        <w:rPr>
          <w:lang w:eastAsia="de-CH"/>
        </w:rPr>
        <w:t>&lt;/HEAD&gt;</w:t>
      </w:r>
    </w:p>
    <w:p w:rsidR="00AF4838" w:rsidRPr="00737F13" w:rsidRDefault="00AF4838" w:rsidP="00AF4838">
      <w:pPr>
        <w:pStyle w:val="Zitat"/>
        <w:rPr>
          <w:lang w:eastAsia="de-CH"/>
        </w:rPr>
      </w:pPr>
      <w:r w:rsidRPr="00737F13">
        <w:rPr>
          <w:lang w:eastAsia="de-CH"/>
        </w:rPr>
        <w:t>&lt;BODY&gt;</w:t>
      </w:r>
    </w:p>
    <w:p w:rsidR="00AF4838" w:rsidRPr="00737F13" w:rsidRDefault="00AF4838" w:rsidP="00AF4838">
      <w:pPr>
        <w:pStyle w:val="Zitat"/>
        <w:rPr>
          <w:lang w:eastAsia="de-CH"/>
        </w:rPr>
      </w:pPr>
      <w:r w:rsidRPr="00737F13">
        <w:rPr>
          <w:lang w:eastAsia="de-CH"/>
        </w:rPr>
        <w:t>&lt;P&gt;Guten Tag&lt;/P&gt;</w:t>
      </w:r>
    </w:p>
    <w:p w:rsidR="00AF4838" w:rsidRPr="00737F13" w:rsidRDefault="00AF4838" w:rsidP="00AF4838">
      <w:pPr>
        <w:pStyle w:val="Zitat"/>
        <w:rPr>
          <w:lang w:eastAsia="de-CH"/>
        </w:rPr>
      </w:pPr>
      <w:r w:rsidRPr="00737F13">
        <w:rPr>
          <w:lang w:eastAsia="de-CH"/>
        </w:rPr>
        <w:t>&lt;P&gt;Sie wurden von {filefrom} eingeladen, eine Datei Ã¼ber den {siteName} mit jemandem zu teilen. Bitte verwenden Sie den folgenden Link um einmalig eine Datei auf den Transporter zu laden. Sie kÃ¶nnen dann auch festlegen, wem Zugriff zur hochgeladenen Datei gewÃ¤hrt wird. Der Transporter dient nur zum Austausch von Dateien. Die von Ihnen hochgeladene Datei wird spÃ¤testens nach 20 Tagen wieder gelÃ¶scht.&lt;/P&gt;</w:t>
      </w:r>
    </w:p>
    <w:p w:rsidR="00AF4838" w:rsidRPr="00737F13" w:rsidRDefault="00AF4838" w:rsidP="00AF4838">
      <w:pPr>
        <w:pStyle w:val="Zitat"/>
        <w:rPr>
          <w:lang w:eastAsia="de-CH"/>
        </w:rPr>
      </w:pPr>
      <w:r w:rsidRPr="00737F13">
        <w:rPr>
          <w:lang w:eastAsia="de-CH"/>
        </w:rPr>
        <w:t>&lt;TABLE WIDTH=100% BORDER=1 BORDERCOLOR="#000000" CELLPADDING=4 CELLSPACING=0&gt;</w:t>
      </w:r>
    </w:p>
    <w:p w:rsidR="00AF4838" w:rsidRPr="00737F13" w:rsidRDefault="00AF4838" w:rsidP="00AF4838">
      <w:pPr>
        <w:pStyle w:val="Zitat"/>
        <w:rPr>
          <w:lang w:eastAsia="de-CH"/>
        </w:rPr>
      </w:pPr>
      <w:r w:rsidRPr="00737F13">
        <w:rPr>
          <w:lang w:eastAsia="de-CH"/>
        </w:rPr>
        <w:tab/>
        <w:t>&lt;COL WIDTH=75&gt;</w:t>
      </w:r>
    </w:p>
    <w:p w:rsidR="00AF4838" w:rsidRPr="00737F13" w:rsidRDefault="00AF4838" w:rsidP="00AF4838">
      <w:pPr>
        <w:pStyle w:val="Zitat"/>
        <w:rPr>
          <w:lang w:eastAsia="de-CH"/>
        </w:rPr>
      </w:pPr>
      <w:r w:rsidRPr="00737F13">
        <w:rPr>
          <w:lang w:eastAsia="de-CH"/>
        </w:rPr>
        <w:tab/>
        <w:t>&lt;COL WIDTH=800&gt;</w:t>
      </w:r>
    </w:p>
    <w:p w:rsidR="00AF4838" w:rsidRPr="00737F13" w:rsidRDefault="00AF4838" w:rsidP="00AF4838">
      <w:pPr>
        <w:pStyle w:val="Zitat"/>
        <w:rPr>
          <w:lang w:eastAsia="de-CH"/>
        </w:rPr>
      </w:pPr>
      <w:r w:rsidRPr="00737F13">
        <w:rPr>
          <w:lang w:eastAsia="de-CH"/>
        </w:rPr>
        <w:tab/>
        <w:t>&lt;COL WIDTH=70&gt;</w:t>
      </w:r>
    </w:p>
    <w:p w:rsidR="00AF4838" w:rsidRPr="00737F13" w:rsidRDefault="00AF4838" w:rsidP="00AF4838">
      <w:pPr>
        <w:pStyle w:val="Zitat"/>
        <w:rPr>
          <w:lang w:eastAsia="de-CH"/>
        </w:rPr>
      </w:pPr>
      <w:r w:rsidRPr="00737F13">
        <w:rPr>
          <w:lang w:eastAsia="de-CH"/>
        </w:rPr>
        <w:tab/>
        <w:t>&lt;TR&gt;</w:t>
      </w:r>
    </w:p>
    <w:p w:rsidR="00AF4838" w:rsidRPr="00737F13" w:rsidRDefault="00AF4838" w:rsidP="00AF4838">
      <w:pPr>
        <w:pStyle w:val="Zitat"/>
        <w:rPr>
          <w:lang w:eastAsia="de-CH"/>
        </w:rPr>
      </w:pPr>
      <w:r w:rsidRPr="00737F13">
        <w:rPr>
          <w:lang w:eastAsia="de-CH"/>
        </w:rPr>
        <w:tab/>
      </w:r>
      <w:r w:rsidRPr="00737F13">
        <w:rPr>
          <w:lang w:eastAsia="de-CH"/>
        </w:rPr>
        <w:tab/>
        <w:t>&lt;TD WIDTH=75 BGCOLOR="#b3b3b3"&gt;</w:t>
      </w:r>
    </w:p>
    <w:p w:rsidR="00AF4838" w:rsidRPr="00737F13" w:rsidRDefault="00AF4838" w:rsidP="00AF4838">
      <w:pPr>
        <w:pStyle w:val="Zitat"/>
        <w:rPr>
          <w:lang w:eastAsia="de-CH"/>
        </w:rPr>
      </w:pPr>
      <w:r w:rsidRPr="00737F13">
        <w:rPr>
          <w:lang w:eastAsia="de-CH"/>
        </w:rPr>
        <w:tab/>
      </w:r>
      <w:r w:rsidRPr="00737F13">
        <w:rPr>
          <w:lang w:eastAsia="de-CH"/>
        </w:rPr>
        <w:tab/>
      </w:r>
      <w:r w:rsidRPr="00737F13">
        <w:rPr>
          <w:lang w:eastAsia="de-CH"/>
        </w:rPr>
        <w:tab/>
        <w:t>&lt;P ALIGN=CENTER&gt;&lt;B&gt;Issuer&lt;/B&gt;&lt;/P&gt;</w:t>
      </w:r>
    </w:p>
    <w:p w:rsidR="00AF4838" w:rsidRPr="00737F13" w:rsidRDefault="00AF4838" w:rsidP="00AF4838">
      <w:pPr>
        <w:pStyle w:val="Zitat"/>
        <w:rPr>
          <w:lang w:eastAsia="de-CH"/>
        </w:rPr>
      </w:pPr>
      <w:r w:rsidRPr="00737F13">
        <w:rPr>
          <w:lang w:eastAsia="de-CH"/>
        </w:rPr>
        <w:tab/>
      </w:r>
      <w:r w:rsidRPr="00737F13">
        <w:rPr>
          <w:lang w:eastAsia="de-CH"/>
        </w:rPr>
        <w:tab/>
        <w:t>&lt;/TD&gt;</w:t>
      </w:r>
    </w:p>
    <w:p w:rsidR="00AF4838" w:rsidRPr="00737F13" w:rsidRDefault="00AF4838" w:rsidP="00AF4838">
      <w:pPr>
        <w:pStyle w:val="Zitat"/>
        <w:rPr>
          <w:lang w:eastAsia="de-CH"/>
        </w:rPr>
      </w:pPr>
      <w:r w:rsidRPr="00737F13">
        <w:rPr>
          <w:lang w:eastAsia="de-CH"/>
        </w:rPr>
        <w:tab/>
      </w:r>
      <w:r w:rsidRPr="00737F13">
        <w:rPr>
          <w:lang w:eastAsia="de-CH"/>
        </w:rPr>
        <w:tab/>
        <w:t>&lt;TD WIDTH=800 BGCOLOR="#b3b3b3"&gt;</w:t>
      </w:r>
    </w:p>
    <w:p w:rsidR="00AF4838" w:rsidRPr="00737F13" w:rsidRDefault="00AF4838" w:rsidP="00AF4838">
      <w:pPr>
        <w:pStyle w:val="Zitat"/>
        <w:rPr>
          <w:lang w:eastAsia="de-CH"/>
        </w:rPr>
      </w:pPr>
      <w:r w:rsidRPr="00737F13">
        <w:rPr>
          <w:lang w:eastAsia="de-CH"/>
        </w:rPr>
        <w:tab/>
      </w:r>
      <w:r w:rsidRPr="00737F13">
        <w:rPr>
          <w:lang w:eastAsia="de-CH"/>
        </w:rPr>
        <w:tab/>
      </w:r>
      <w:r w:rsidRPr="00737F13">
        <w:rPr>
          <w:lang w:eastAsia="de-CH"/>
        </w:rPr>
        <w:tab/>
        <w:t>&lt;P ALIGN=CENTER&gt;&lt;B&gt;Voucher link&lt;/B&gt;&lt;/P&gt;</w:t>
      </w:r>
    </w:p>
    <w:p w:rsidR="00AF4838" w:rsidRPr="00737F13" w:rsidRDefault="00AF4838" w:rsidP="00AF4838">
      <w:pPr>
        <w:pStyle w:val="Zitat"/>
        <w:rPr>
          <w:lang w:eastAsia="de-CH"/>
        </w:rPr>
      </w:pPr>
      <w:r w:rsidRPr="00737F13">
        <w:rPr>
          <w:lang w:eastAsia="de-CH"/>
        </w:rPr>
        <w:tab/>
      </w:r>
      <w:r w:rsidRPr="00737F13">
        <w:rPr>
          <w:lang w:eastAsia="de-CH"/>
        </w:rPr>
        <w:tab/>
        <w:t>&lt;/TD&gt;</w:t>
      </w:r>
    </w:p>
    <w:p w:rsidR="00AF4838" w:rsidRPr="00737F13" w:rsidRDefault="00AF4838" w:rsidP="00AF4838">
      <w:pPr>
        <w:pStyle w:val="Zitat"/>
        <w:rPr>
          <w:lang w:eastAsia="de-CH"/>
        </w:rPr>
      </w:pPr>
      <w:r w:rsidRPr="00737F13">
        <w:rPr>
          <w:lang w:eastAsia="de-CH"/>
        </w:rPr>
        <w:tab/>
      </w:r>
      <w:r w:rsidRPr="00737F13">
        <w:rPr>
          <w:lang w:eastAsia="de-CH"/>
        </w:rPr>
        <w:tab/>
        <w:t>&lt;TD WIDTH=70 BGCOLOR="#b3b3b3"&gt;</w:t>
      </w:r>
    </w:p>
    <w:p w:rsidR="00AF4838" w:rsidRPr="00737F13" w:rsidRDefault="00AF4838" w:rsidP="00AF4838">
      <w:pPr>
        <w:pStyle w:val="Zitat"/>
        <w:rPr>
          <w:lang w:eastAsia="de-CH"/>
        </w:rPr>
      </w:pPr>
      <w:r w:rsidRPr="00737F13">
        <w:rPr>
          <w:lang w:eastAsia="de-CH"/>
        </w:rPr>
        <w:tab/>
      </w:r>
      <w:r w:rsidRPr="00737F13">
        <w:rPr>
          <w:lang w:eastAsia="de-CH"/>
        </w:rPr>
        <w:tab/>
      </w:r>
      <w:r w:rsidRPr="00737F13">
        <w:rPr>
          <w:lang w:eastAsia="de-CH"/>
        </w:rPr>
        <w:tab/>
        <w:t>&lt;P ALIGN=CENTER&gt;&lt;B&gt;Valid until&lt;/B&gt;&lt;/P&gt;</w:t>
      </w:r>
    </w:p>
    <w:p w:rsidR="00AF4838" w:rsidRPr="00737F13" w:rsidRDefault="00AF4838" w:rsidP="00AF4838">
      <w:pPr>
        <w:pStyle w:val="Zitat"/>
        <w:rPr>
          <w:lang w:eastAsia="de-CH"/>
        </w:rPr>
      </w:pPr>
      <w:r w:rsidRPr="00737F13">
        <w:rPr>
          <w:lang w:eastAsia="de-CH"/>
        </w:rPr>
        <w:tab/>
      </w:r>
      <w:r w:rsidRPr="00737F13">
        <w:rPr>
          <w:lang w:eastAsia="de-CH"/>
        </w:rPr>
        <w:tab/>
        <w:t>&lt;/TD&gt;</w:t>
      </w:r>
    </w:p>
    <w:p w:rsidR="00AF4838" w:rsidRPr="00737F13" w:rsidRDefault="00AF4838" w:rsidP="00AF4838">
      <w:pPr>
        <w:pStyle w:val="Zitat"/>
        <w:rPr>
          <w:lang w:eastAsia="de-CH"/>
        </w:rPr>
      </w:pPr>
      <w:r w:rsidRPr="00737F13">
        <w:rPr>
          <w:lang w:eastAsia="de-CH"/>
        </w:rPr>
        <w:tab/>
        <w:t>&lt;/TR&gt;</w:t>
      </w:r>
    </w:p>
    <w:p w:rsidR="00AF4838" w:rsidRPr="00737F13" w:rsidRDefault="00AF4838" w:rsidP="00AF4838">
      <w:pPr>
        <w:pStyle w:val="Zitat"/>
        <w:rPr>
          <w:lang w:eastAsia="de-CH"/>
        </w:rPr>
      </w:pPr>
      <w:r w:rsidRPr="00737F13">
        <w:rPr>
          <w:lang w:eastAsia="de-CH"/>
        </w:rPr>
        <w:tab/>
        <w:t>&lt;TR&gt;</w:t>
      </w:r>
    </w:p>
    <w:p w:rsidR="00AF4838" w:rsidRPr="00737F13" w:rsidRDefault="00AF4838" w:rsidP="00AF4838">
      <w:pPr>
        <w:pStyle w:val="Zitat"/>
        <w:rPr>
          <w:lang w:eastAsia="de-CH"/>
        </w:rPr>
      </w:pPr>
      <w:r w:rsidRPr="00737F13">
        <w:rPr>
          <w:lang w:eastAsia="de-CH"/>
        </w:rPr>
        <w:tab/>
      </w:r>
      <w:r w:rsidRPr="00737F13">
        <w:rPr>
          <w:lang w:eastAsia="de-CH"/>
        </w:rPr>
        <w:tab/>
        <w:t>&lt;TD WIDTH=75 BGCOLOR="#e6e6e6"&gt;</w:t>
      </w:r>
    </w:p>
    <w:p w:rsidR="00AF4838" w:rsidRPr="00737F13" w:rsidRDefault="00AF4838" w:rsidP="00AF4838">
      <w:pPr>
        <w:pStyle w:val="Zitat"/>
        <w:rPr>
          <w:lang w:eastAsia="de-CH"/>
        </w:rPr>
      </w:pPr>
      <w:r w:rsidRPr="00737F13">
        <w:rPr>
          <w:lang w:eastAsia="de-CH"/>
        </w:rPr>
        <w:tab/>
      </w:r>
      <w:r w:rsidRPr="00737F13">
        <w:rPr>
          <w:lang w:eastAsia="de-CH"/>
        </w:rPr>
        <w:tab/>
      </w:r>
      <w:r w:rsidRPr="00737F13">
        <w:rPr>
          <w:lang w:eastAsia="de-CH"/>
        </w:rPr>
        <w:tab/>
        <w:t>&lt;P ALIGN=CENTER&gt;{filefrom}&lt;/P&gt;</w:t>
      </w:r>
    </w:p>
    <w:p w:rsidR="00AF4838" w:rsidRPr="00737F13" w:rsidRDefault="00AF4838" w:rsidP="00AF4838">
      <w:pPr>
        <w:pStyle w:val="Zitat"/>
        <w:rPr>
          <w:lang w:eastAsia="de-CH"/>
        </w:rPr>
      </w:pPr>
      <w:r w:rsidRPr="00737F13">
        <w:rPr>
          <w:lang w:eastAsia="de-CH"/>
        </w:rPr>
        <w:tab/>
      </w:r>
      <w:r w:rsidRPr="00737F13">
        <w:rPr>
          <w:lang w:eastAsia="de-CH"/>
        </w:rPr>
        <w:tab/>
        <w:t>&lt;/TD&gt;</w:t>
      </w:r>
    </w:p>
    <w:p w:rsidR="00AF4838" w:rsidRPr="00737F13" w:rsidRDefault="00AF4838" w:rsidP="00AF4838">
      <w:pPr>
        <w:pStyle w:val="Zitat"/>
        <w:rPr>
          <w:lang w:eastAsia="de-CH"/>
        </w:rPr>
      </w:pPr>
      <w:r w:rsidRPr="00737F13">
        <w:rPr>
          <w:lang w:eastAsia="de-CH"/>
        </w:rPr>
        <w:tab/>
      </w:r>
      <w:r w:rsidRPr="00737F13">
        <w:rPr>
          <w:lang w:eastAsia="de-CH"/>
        </w:rPr>
        <w:tab/>
        <w:t>&lt;TD WIDTH=800 BGCOLOR="#e6e6e6"&gt;</w:t>
      </w:r>
    </w:p>
    <w:p w:rsidR="00AF4838" w:rsidRPr="00737F13" w:rsidRDefault="00AF4838" w:rsidP="00AF4838">
      <w:pPr>
        <w:pStyle w:val="Zitat"/>
        <w:rPr>
          <w:lang w:eastAsia="de-CH"/>
        </w:rPr>
      </w:pPr>
      <w:r w:rsidRPr="00737F13">
        <w:rPr>
          <w:lang w:eastAsia="de-CH"/>
        </w:rPr>
        <w:tab/>
      </w:r>
      <w:r w:rsidRPr="00737F13">
        <w:rPr>
          <w:lang w:eastAsia="de-CH"/>
        </w:rPr>
        <w:tab/>
      </w:r>
      <w:r w:rsidRPr="00737F13">
        <w:rPr>
          <w:lang w:eastAsia="de-CH"/>
        </w:rPr>
        <w:tab/>
        <w:t>&lt;P ALIGN=CENTER&gt;&lt;A HREF="{serverURL}?vid={filevoucheruid}"&gt;{serverURL}?vid={filevoucheruid}&lt;/A&gt;&lt;/P&gt;</w:t>
      </w:r>
    </w:p>
    <w:p w:rsidR="00AF4838" w:rsidRPr="00737F13" w:rsidRDefault="00AF4838" w:rsidP="00AF4838">
      <w:pPr>
        <w:pStyle w:val="Zitat"/>
        <w:rPr>
          <w:lang w:eastAsia="de-CH"/>
        </w:rPr>
      </w:pPr>
      <w:r w:rsidRPr="00737F13">
        <w:rPr>
          <w:lang w:eastAsia="de-CH"/>
        </w:rPr>
        <w:tab/>
      </w:r>
      <w:r w:rsidRPr="00737F13">
        <w:rPr>
          <w:lang w:eastAsia="de-CH"/>
        </w:rPr>
        <w:tab/>
        <w:t>&lt;/TD&gt;</w:t>
      </w:r>
    </w:p>
    <w:p w:rsidR="00AF4838" w:rsidRPr="00737F13" w:rsidRDefault="00AF4838" w:rsidP="00AF4838">
      <w:pPr>
        <w:pStyle w:val="Zitat"/>
        <w:rPr>
          <w:lang w:eastAsia="de-CH"/>
        </w:rPr>
      </w:pPr>
      <w:r w:rsidRPr="00737F13">
        <w:rPr>
          <w:lang w:eastAsia="de-CH"/>
        </w:rPr>
        <w:tab/>
      </w:r>
      <w:r w:rsidRPr="00737F13">
        <w:rPr>
          <w:lang w:eastAsia="de-CH"/>
        </w:rPr>
        <w:tab/>
        <w:t>&lt;TD WIDTH=70 BGCOLOR="#e6e6e6"&gt;</w:t>
      </w:r>
    </w:p>
    <w:p w:rsidR="00AF4838" w:rsidRPr="00737F13" w:rsidRDefault="00AF4838" w:rsidP="00AF4838">
      <w:pPr>
        <w:pStyle w:val="Zitat"/>
        <w:rPr>
          <w:lang w:eastAsia="de-CH"/>
        </w:rPr>
      </w:pPr>
      <w:r w:rsidRPr="00737F13">
        <w:rPr>
          <w:lang w:eastAsia="de-CH"/>
        </w:rPr>
        <w:lastRenderedPageBreak/>
        <w:tab/>
      </w:r>
      <w:r w:rsidRPr="00737F13">
        <w:rPr>
          <w:lang w:eastAsia="de-CH"/>
        </w:rPr>
        <w:tab/>
      </w:r>
      <w:r w:rsidRPr="00737F13">
        <w:rPr>
          <w:lang w:eastAsia="de-CH"/>
        </w:rPr>
        <w:tab/>
        <w:t>&lt;P ALIGN=CENTER&gt;{fileexpirydate}&lt;/P&gt;</w:t>
      </w:r>
    </w:p>
    <w:p w:rsidR="00AF4838" w:rsidRPr="00737F13" w:rsidRDefault="00AF4838" w:rsidP="00AF4838">
      <w:pPr>
        <w:pStyle w:val="Zitat"/>
        <w:rPr>
          <w:lang w:eastAsia="de-CH"/>
        </w:rPr>
      </w:pPr>
      <w:r w:rsidRPr="00737F13">
        <w:rPr>
          <w:lang w:eastAsia="de-CH"/>
        </w:rPr>
        <w:tab/>
      </w:r>
      <w:r w:rsidRPr="00737F13">
        <w:rPr>
          <w:lang w:eastAsia="de-CH"/>
        </w:rPr>
        <w:tab/>
        <w:t>&lt;/TD&gt;</w:t>
      </w:r>
    </w:p>
    <w:p w:rsidR="00AF4838" w:rsidRPr="00737F13" w:rsidRDefault="00AF4838" w:rsidP="00AF4838">
      <w:pPr>
        <w:pStyle w:val="Zitat"/>
        <w:rPr>
          <w:lang w:eastAsia="de-CH"/>
        </w:rPr>
      </w:pPr>
      <w:r w:rsidRPr="00737F13">
        <w:rPr>
          <w:lang w:eastAsia="de-CH"/>
        </w:rPr>
        <w:tab/>
        <w:t>&lt;/TR&gt;</w:t>
      </w:r>
    </w:p>
    <w:p w:rsidR="00AF4838" w:rsidRPr="00737F13" w:rsidRDefault="00AF4838" w:rsidP="00AF4838">
      <w:pPr>
        <w:pStyle w:val="Zitat"/>
        <w:rPr>
          <w:lang w:eastAsia="de-CH"/>
        </w:rPr>
      </w:pPr>
      <w:r w:rsidRPr="00737F13">
        <w:rPr>
          <w:lang w:eastAsia="de-CH"/>
        </w:rPr>
        <w:t>&lt;/TABLE&gt;</w:t>
      </w:r>
    </w:p>
    <w:p w:rsidR="00AF4838" w:rsidRPr="00737F13" w:rsidRDefault="00AF4838" w:rsidP="00AF4838">
      <w:pPr>
        <w:pStyle w:val="Zitat"/>
        <w:rPr>
          <w:lang w:eastAsia="de-CH"/>
        </w:rPr>
      </w:pPr>
      <w:r w:rsidRPr="00737F13">
        <w:rPr>
          <w:lang w:eastAsia="de-CH"/>
        </w:rPr>
        <w:t>&lt;P&gt;&lt;/P&gt;</w:t>
      </w:r>
    </w:p>
    <w:p w:rsidR="00AF4838" w:rsidRPr="00737F13" w:rsidRDefault="00AF4838" w:rsidP="00AF4838">
      <w:pPr>
        <w:pStyle w:val="Zitat"/>
        <w:rPr>
          <w:lang w:eastAsia="de-CH"/>
        </w:rPr>
      </w:pPr>
      <w:r w:rsidRPr="00737F13">
        <w:rPr>
          <w:lang w:eastAsia="de-CH"/>
        </w:rPr>
        <w:t>&lt;P&gt;Freundliche GrÃ¼sse&lt;/P&gt;</w:t>
      </w:r>
    </w:p>
    <w:p w:rsidR="00AF4838" w:rsidRPr="00737F13" w:rsidRDefault="00AF4838" w:rsidP="00AF4838">
      <w:pPr>
        <w:pStyle w:val="Zitat"/>
        <w:rPr>
          <w:lang w:eastAsia="de-CH"/>
        </w:rPr>
      </w:pPr>
      <w:r w:rsidRPr="00737F13">
        <w:rPr>
          <w:lang w:eastAsia="de-CH"/>
        </w:rPr>
        <w:t>&lt;P&gt;{siteName}&lt;/P&gt;</w:t>
      </w:r>
    </w:p>
    <w:p w:rsidR="00AF4838" w:rsidRPr="00737F13" w:rsidRDefault="00AF4838" w:rsidP="00AF4838">
      <w:pPr>
        <w:pStyle w:val="Zitat"/>
        <w:rPr>
          <w:lang w:eastAsia="de-CH"/>
        </w:rPr>
      </w:pPr>
      <w:r w:rsidRPr="00737F13">
        <w:rPr>
          <w:lang w:eastAsia="de-CH"/>
        </w:rPr>
        <w:t>&lt;/BODY&gt;</w:t>
      </w:r>
    </w:p>
    <w:p w:rsidR="00AF4838" w:rsidRPr="00737F13" w:rsidRDefault="00AF4838" w:rsidP="00AF4838">
      <w:pPr>
        <w:pStyle w:val="Zitat"/>
        <w:rPr>
          <w:lang w:eastAsia="de-CH"/>
        </w:rPr>
      </w:pPr>
      <w:r w:rsidRPr="00737F13">
        <w:rPr>
          <w:lang w:eastAsia="de-CH"/>
        </w:rPr>
        <w:t>&lt;/HTML&gt;{CRLF}{CRLF}--simple_mime_boundary--';</w:t>
      </w:r>
    </w:p>
    <w:p w:rsidR="00AF4838" w:rsidRPr="00737F13" w:rsidRDefault="00AF4838" w:rsidP="00AF4838">
      <w:pPr>
        <w:pStyle w:val="Zitat"/>
        <w:rPr>
          <w:lang w:eastAsia="de-CH"/>
        </w:rPr>
      </w:pPr>
    </w:p>
    <w:p w:rsidR="00AF4838" w:rsidRPr="00737F13" w:rsidRDefault="00AF4838" w:rsidP="00AF4838">
      <w:pPr>
        <w:pStyle w:val="Zitat"/>
        <w:rPr>
          <w:lang w:eastAsia="de-CH"/>
        </w:rPr>
      </w:pPr>
      <w:r w:rsidRPr="00737F13">
        <w:rPr>
          <w:lang w:eastAsia="de-CH"/>
        </w:rPr>
        <w:tab/>
        <w:t>$config['defaultvouchercancelled'] = "{CRLF}--simple_mime_boundary{CRLF}Content-type:text/plain; charset={charset}{CRLF}{CRLF}</w:t>
      </w:r>
    </w:p>
    <w:p w:rsidR="00AF4838" w:rsidRPr="00737F13" w:rsidRDefault="00AF4838" w:rsidP="00AF4838">
      <w:pPr>
        <w:pStyle w:val="Zitat"/>
        <w:rPr>
          <w:lang w:eastAsia="de-CH"/>
        </w:rPr>
      </w:pPr>
      <w:r w:rsidRPr="00737F13">
        <w:rPr>
          <w:lang w:eastAsia="de-CH"/>
        </w:rPr>
        <w:t>Guten Tag</w:t>
      </w:r>
    </w:p>
    <w:p w:rsidR="00AF4838" w:rsidRPr="00737F13" w:rsidRDefault="00AF4838" w:rsidP="00AF4838">
      <w:pPr>
        <w:pStyle w:val="Zitat"/>
        <w:rPr>
          <w:lang w:eastAsia="de-CH"/>
        </w:rPr>
      </w:pPr>
    </w:p>
    <w:p w:rsidR="00AF4838" w:rsidRPr="00737F13" w:rsidRDefault="00AF4838" w:rsidP="00AF4838">
      <w:pPr>
        <w:pStyle w:val="Zitat"/>
        <w:rPr>
          <w:lang w:eastAsia="de-CH"/>
        </w:rPr>
      </w:pPr>
      <w:r w:rsidRPr="00737F13">
        <w:rPr>
          <w:lang w:eastAsia="de-CH"/>
        </w:rPr>
        <w:t>Der TemporÃ¤re Benutzer wurde von {filefrom} gelÃ¶scht.</w:t>
      </w:r>
    </w:p>
    <w:p w:rsidR="00AF4838" w:rsidRPr="00737F13" w:rsidRDefault="00AF4838" w:rsidP="00AF4838">
      <w:pPr>
        <w:pStyle w:val="Zitat"/>
        <w:rPr>
          <w:lang w:eastAsia="de-CH"/>
        </w:rPr>
      </w:pPr>
    </w:p>
    <w:p w:rsidR="00AF4838" w:rsidRPr="00737F13" w:rsidRDefault="00AF4838" w:rsidP="00AF4838">
      <w:pPr>
        <w:pStyle w:val="Zitat"/>
        <w:rPr>
          <w:lang w:eastAsia="de-CH"/>
        </w:rPr>
      </w:pPr>
      <w:r w:rsidRPr="00737F13">
        <w:rPr>
          <w:lang w:eastAsia="de-CH"/>
        </w:rPr>
        <w:t>Freundliche GrÃ¼sse,</w:t>
      </w:r>
    </w:p>
    <w:p w:rsidR="00AF4838" w:rsidRPr="00737F13" w:rsidRDefault="00AF4838" w:rsidP="00AF4838">
      <w:pPr>
        <w:pStyle w:val="Zitat"/>
        <w:rPr>
          <w:lang w:eastAsia="de-CH"/>
        </w:rPr>
      </w:pPr>
    </w:p>
    <w:p w:rsidR="00AF4838" w:rsidRPr="00737F13" w:rsidRDefault="00AF4838" w:rsidP="00AF4838">
      <w:pPr>
        <w:pStyle w:val="Zitat"/>
        <w:rPr>
          <w:lang w:eastAsia="de-CH"/>
        </w:rPr>
      </w:pPr>
      <w:r w:rsidRPr="00737F13">
        <w:rPr>
          <w:lang w:eastAsia="de-CH"/>
        </w:rPr>
        <w:t>{siteName}{CRLF}{CRLF}--simple_mime_boundary{CRLF}Content-type:text/html; charset={charset}{CRLF}{CRLF}</w:t>
      </w:r>
    </w:p>
    <w:p w:rsidR="00AF4838" w:rsidRPr="00737F13" w:rsidRDefault="00AF4838" w:rsidP="00AF4838">
      <w:pPr>
        <w:pStyle w:val="Zitat"/>
        <w:rPr>
          <w:lang w:eastAsia="de-CH"/>
        </w:rPr>
      </w:pPr>
      <w:r w:rsidRPr="00737F13">
        <w:rPr>
          <w:lang w:eastAsia="de-CH"/>
        </w:rPr>
        <w:t>&lt;HTML&gt;</w:t>
      </w:r>
    </w:p>
    <w:p w:rsidR="00AF4838" w:rsidRPr="00737F13" w:rsidRDefault="00AF4838" w:rsidP="00AF4838">
      <w:pPr>
        <w:pStyle w:val="Zitat"/>
        <w:rPr>
          <w:lang w:eastAsia="de-CH"/>
        </w:rPr>
      </w:pPr>
      <w:r w:rsidRPr="00737F13">
        <w:rPr>
          <w:lang w:eastAsia="de-CH"/>
        </w:rPr>
        <w:t>&lt;HEAD&gt;</w:t>
      </w:r>
    </w:p>
    <w:p w:rsidR="00AF4838" w:rsidRPr="00737F13" w:rsidRDefault="00AF4838" w:rsidP="00AF4838">
      <w:pPr>
        <w:pStyle w:val="Zitat"/>
        <w:rPr>
          <w:lang w:eastAsia="de-CH"/>
        </w:rPr>
      </w:pPr>
      <w:r w:rsidRPr="00737F13">
        <w:rPr>
          <w:lang w:eastAsia="de-CH"/>
        </w:rPr>
        <w:t>&lt;meta http-equiv=\"Content-Type\" content=\"text/html;charset={charset}\"&gt;</w:t>
      </w:r>
    </w:p>
    <w:p w:rsidR="00AF4838" w:rsidRPr="00737F13" w:rsidRDefault="00AF4838" w:rsidP="00AF4838">
      <w:pPr>
        <w:pStyle w:val="Zitat"/>
        <w:rPr>
          <w:lang w:eastAsia="de-CH"/>
        </w:rPr>
      </w:pPr>
      <w:r w:rsidRPr="00737F13">
        <w:rPr>
          <w:lang w:eastAsia="de-CH"/>
        </w:rPr>
        <w:t>&lt;/HEAD&gt;</w:t>
      </w:r>
    </w:p>
    <w:p w:rsidR="00AF4838" w:rsidRPr="00737F13" w:rsidRDefault="00AF4838" w:rsidP="00AF4838">
      <w:pPr>
        <w:pStyle w:val="Zitat"/>
        <w:rPr>
          <w:lang w:eastAsia="de-CH"/>
        </w:rPr>
      </w:pPr>
      <w:r w:rsidRPr="00737F13">
        <w:rPr>
          <w:lang w:eastAsia="de-CH"/>
        </w:rPr>
        <w:t>&lt;BODY&gt;</w:t>
      </w:r>
    </w:p>
    <w:p w:rsidR="00AF4838" w:rsidRPr="00737F13" w:rsidRDefault="00AF4838" w:rsidP="00AF4838">
      <w:pPr>
        <w:pStyle w:val="Zitat"/>
        <w:rPr>
          <w:lang w:eastAsia="de-CH"/>
        </w:rPr>
      </w:pPr>
      <w:r w:rsidRPr="00737F13">
        <w:rPr>
          <w:lang w:eastAsia="de-CH"/>
        </w:rPr>
        <w:t>Guten Tag&lt;BR&gt;&lt;BR&gt;Ein voucher von {filefrom} wurde gelÃ¶scht.&lt;BR&gt;&lt;BR&gt;</w:t>
      </w:r>
    </w:p>
    <w:p w:rsidR="00AF4838" w:rsidRPr="00737F13" w:rsidRDefault="00AF4838" w:rsidP="00AF4838">
      <w:pPr>
        <w:pStyle w:val="Zitat"/>
        <w:rPr>
          <w:lang w:eastAsia="de-CH"/>
        </w:rPr>
      </w:pPr>
      <w:r w:rsidRPr="00737F13">
        <w:rPr>
          <w:lang w:eastAsia="de-CH"/>
        </w:rPr>
        <w:tab/>
        <w:t>&lt;P&gt;Freundliche GrÃ¼sse&lt;/P&gt;</w:t>
      </w:r>
    </w:p>
    <w:p w:rsidR="00AF4838" w:rsidRPr="00737F13" w:rsidRDefault="00AF4838" w:rsidP="00AF4838">
      <w:pPr>
        <w:pStyle w:val="Zitat"/>
        <w:rPr>
          <w:lang w:eastAsia="de-CH"/>
        </w:rPr>
      </w:pPr>
      <w:r w:rsidRPr="00737F13">
        <w:rPr>
          <w:lang w:eastAsia="de-CH"/>
        </w:rPr>
        <w:t>&lt;P&gt;{siteName}&lt;/P&gt;</w:t>
      </w:r>
    </w:p>
    <w:p w:rsidR="00AF4838" w:rsidRPr="00737F13" w:rsidRDefault="00AF4838" w:rsidP="00AF4838">
      <w:pPr>
        <w:pStyle w:val="Zitat"/>
        <w:rPr>
          <w:lang w:eastAsia="de-CH"/>
        </w:rPr>
      </w:pPr>
      <w:r w:rsidRPr="00737F13">
        <w:rPr>
          <w:lang w:eastAsia="de-CH"/>
        </w:rPr>
        <w:t>&lt;/BODY&gt;</w:t>
      </w:r>
    </w:p>
    <w:p w:rsidR="00AF4838" w:rsidRPr="00737F13" w:rsidRDefault="00AF4838" w:rsidP="00AF4838">
      <w:pPr>
        <w:pStyle w:val="Zitat"/>
        <w:rPr>
          <w:lang w:eastAsia="de-CH"/>
        </w:rPr>
      </w:pPr>
      <w:r w:rsidRPr="00737F13">
        <w:rPr>
          <w:lang w:eastAsia="de-CH"/>
        </w:rPr>
        <w:t>&lt;/HTML&gt;{CRLF}{CRLF}--simple_mime_boundary--";</w:t>
      </w:r>
    </w:p>
    <w:p w:rsidR="00AF4838" w:rsidRPr="00737F13" w:rsidRDefault="00AF4838" w:rsidP="00AF4838">
      <w:pPr>
        <w:pStyle w:val="Zitat"/>
        <w:rPr>
          <w:lang w:eastAsia="de-CH"/>
        </w:rPr>
      </w:pPr>
    </w:p>
    <w:p w:rsidR="00AF4838" w:rsidRPr="00737F13" w:rsidRDefault="00AF4838" w:rsidP="00AF4838">
      <w:pPr>
        <w:pStyle w:val="Zitat"/>
        <w:rPr>
          <w:lang w:eastAsia="de-CH"/>
        </w:rPr>
      </w:pPr>
      <w:r w:rsidRPr="00737F13">
        <w:rPr>
          <w:lang w:eastAsia="de-CH"/>
        </w:rPr>
        <w:tab/>
        <w:t>$config['defaultfilecancelled'] = "{CRLF}--simple_mime_boundary{CRLF}Content-type:text/plain; charset={charset}{CRLF}{CRLF}</w:t>
      </w:r>
    </w:p>
    <w:p w:rsidR="00AF4838" w:rsidRPr="00737F13" w:rsidRDefault="00AF4838" w:rsidP="00AF4838">
      <w:pPr>
        <w:pStyle w:val="Zitat"/>
        <w:rPr>
          <w:lang w:eastAsia="de-CH"/>
        </w:rPr>
      </w:pPr>
      <w:r w:rsidRPr="00737F13">
        <w:rPr>
          <w:lang w:eastAsia="de-CH"/>
        </w:rPr>
        <w:t>Dear Sir, Madam,</w:t>
      </w:r>
    </w:p>
    <w:p w:rsidR="00AF4838" w:rsidRPr="00737F13" w:rsidRDefault="00AF4838" w:rsidP="00AF4838">
      <w:pPr>
        <w:pStyle w:val="Zitat"/>
        <w:rPr>
          <w:lang w:eastAsia="de-CH"/>
        </w:rPr>
      </w:pPr>
    </w:p>
    <w:p w:rsidR="00AF4838" w:rsidRPr="00737F13" w:rsidRDefault="00AF4838" w:rsidP="00AF4838">
      <w:pPr>
        <w:pStyle w:val="Zitat"/>
        <w:rPr>
          <w:lang w:eastAsia="de-CH"/>
        </w:rPr>
      </w:pPr>
      <w:r w:rsidRPr="00737F13">
        <w:rPr>
          <w:lang w:eastAsia="de-CH"/>
        </w:rPr>
        <w:t>The file '{fileoriginalname}' from {filefrom} has been deleted and is no longer available to download.</w:t>
      </w:r>
    </w:p>
    <w:p w:rsidR="00AF4838" w:rsidRPr="00737F13" w:rsidRDefault="00AF4838" w:rsidP="00AF4838">
      <w:pPr>
        <w:pStyle w:val="Zitat"/>
        <w:rPr>
          <w:lang w:eastAsia="de-CH"/>
        </w:rPr>
      </w:pPr>
    </w:p>
    <w:p w:rsidR="00AF4838" w:rsidRPr="00737F13" w:rsidRDefault="00AF4838" w:rsidP="00AF4838">
      <w:pPr>
        <w:pStyle w:val="Zitat"/>
        <w:rPr>
          <w:lang w:eastAsia="de-CH"/>
        </w:rPr>
      </w:pPr>
      <w:r w:rsidRPr="00737F13">
        <w:rPr>
          <w:lang w:eastAsia="de-CH"/>
        </w:rPr>
        <w:t>Best regards,</w:t>
      </w:r>
    </w:p>
    <w:p w:rsidR="00AF4838" w:rsidRPr="00737F13" w:rsidRDefault="00AF4838" w:rsidP="00AF4838">
      <w:pPr>
        <w:pStyle w:val="Zitat"/>
        <w:rPr>
          <w:lang w:eastAsia="de-CH"/>
        </w:rPr>
      </w:pPr>
    </w:p>
    <w:p w:rsidR="00AF4838" w:rsidRPr="00737F13" w:rsidRDefault="00AF4838" w:rsidP="00AF4838">
      <w:pPr>
        <w:pStyle w:val="Zitat"/>
        <w:rPr>
          <w:lang w:eastAsia="de-CH"/>
        </w:rPr>
      </w:pPr>
      <w:r w:rsidRPr="00737F13">
        <w:rPr>
          <w:lang w:eastAsia="de-CH"/>
        </w:rPr>
        <w:t>{siteName}{CRLF}{CRLF}--simple_mime_boundary{CRLF}Content-type:text/html; charset={charset}{CRLF}{CRLF}</w:t>
      </w:r>
    </w:p>
    <w:p w:rsidR="00AF4838" w:rsidRPr="00737F13" w:rsidRDefault="00AF4838" w:rsidP="00AF4838">
      <w:pPr>
        <w:pStyle w:val="Zitat"/>
        <w:rPr>
          <w:lang w:eastAsia="de-CH"/>
        </w:rPr>
      </w:pPr>
      <w:r w:rsidRPr="00737F13">
        <w:rPr>
          <w:lang w:eastAsia="de-CH"/>
        </w:rPr>
        <w:t>&lt;HTML&gt;</w:t>
      </w:r>
    </w:p>
    <w:p w:rsidR="00AF4838" w:rsidRPr="00737F13" w:rsidRDefault="00AF4838" w:rsidP="00AF4838">
      <w:pPr>
        <w:pStyle w:val="Zitat"/>
        <w:rPr>
          <w:lang w:eastAsia="de-CH"/>
        </w:rPr>
      </w:pPr>
      <w:r w:rsidRPr="00737F13">
        <w:rPr>
          <w:lang w:eastAsia="de-CH"/>
        </w:rPr>
        <w:t>&lt;BODY&gt;</w:t>
      </w:r>
    </w:p>
    <w:p w:rsidR="00AF4838" w:rsidRPr="00737F13" w:rsidRDefault="00AF4838" w:rsidP="00AF4838">
      <w:pPr>
        <w:pStyle w:val="Zitat"/>
        <w:rPr>
          <w:lang w:eastAsia="de-CH"/>
        </w:rPr>
      </w:pPr>
      <w:r w:rsidRPr="00737F13">
        <w:rPr>
          <w:lang w:eastAsia="de-CH"/>
        </w:rPr>
        <w:t>Guten Tag&lt;BR&gt;&lt;BR&gt;Die Datei '{htmlfileoriginalname}' von {filefrom} wurde gelÃ¶scht und ist nicht mehr zum downloaden verfÃ¼gbar.&lt;BR&gt;&lt;BR&gt;</w:t>
      </w:r>
    </w:p>
    <w:p w:rsidR="00AF4838" w:rsidRPr="00737F13" w:rsidRDefault="00AF4838" w:rsidP="00AF4838">
      <w:pPr>
        <w:pStyle w:val="Zitat"/>
        <w:rPr>
          <w:lang w:eastAsia="de-CH"/>
        </w:rPr>
      </w:pPr>
      <w:r w:rsidRPr="00737F13">
        <w:rPr>
          <w:lang w:eastAsia="de-CH"/>
        </w:rPr>
        <w:tab/>
        <w:t>&lt;P&gt;Freundliche GrÃ¼sse&lt;/P&gt;</w:t>
      </w:r>
    </w:p>
    <w:p w:rsidR="00AF4838" w:rsidRPr="00737F13" w:rsidRDefault="00AF4838" w:rsidP="00AF4838">
      <w:pPr>
        <w:pStyle w:val="Zitat"/>
        <w:rPr>
          <w:lang w:eastAsia="de-CH"/>
        </w:rPr>
      </w:pPr>
      <w:r w:rsidRPr="00737F13">
        <w:rPr>
          <w:lang w:eastAsia="de-CH"/>
        </w:rPr>
        <w:t>&lt;P&gt;{siteName}&lt;/P&gt;</w:t>
      </w:r>
    </w:p>
    <w:p w:rsidR="00AF4838" w:rsidRPr="00737F13" w:rsidRDefault="00AF4838" w:rsidP="00AF4838">
      <w:pPr>
        <w:pStyle w:val="Zitat"/>
        <w:rPr>
          <w:lang w:eastAsia="de-CH"/>
        </w:rPr>
      </w:pPr>
      <w:r w:rsidRPr="00737F13">
        <w:rPr>
          <w:lang w:eastAsia="de-CH"/>
        </w:rPr>
        <w:t>&lt;/BODY&gt;</w:t>
      </w:r>
    </w:p>
    <w:p w:rsidR="00AF4838" w:rsidRPr="00737F13" w:rsidRDefault="00AF4838" w:rsidP="00AF4838">
      <w:pPr>
        <w:pStyle w:val="Zitat"/>
        <w:rPr>
          <w:lang w:eastAsia="de-CH"/>
        </w:rPr>
      </w:pPr>
      <w:r w:rsidRPr="00737F13">
        <w:rPr>
          <w:lang w:eastAsia="de-CH"/>
        </w:rPr>
        <w:t>&lt;/HTML&gt;{CRLF}{CRLF}--simple_mime_boundary--";</w:t>
      </w:r>
    </w:p>
    <w:p w:rsidR="00AF4838" w:rsidRPr="00737F13" w:rsidRDefault="00AF4838" w:rsidP="00AF4838">
      <w:pPr>
        <w:pStyle w:val="Zitat"/>
        <w:rPr>
          <w:lang w:eastAsia="de-CH"/>
        </w:rPr>
      </w:pPr>
      <w:r w:rsidRPr="00737F13">
        <w:rPr>
          <w:lang w:eastAsia="de-CH"/>
        </w:rPr>
        <w:tab/>
        <w:t>// End of email templates section</w:t>
      </w:r>
    </w:p>
    <w:p w:rsidR="00AF4838" w:rsidRPr="00737F13" w:rsidRDefault="00AF4838" w:rsidP="00AF4838">
      <w:pPr>
        <w:pStyle w:val="Zitat"/>
        <w:rPr>
          <w:lang w:eastAsia="de-CH"/>
        </w:rPr>
      </w:pPr>
    </w:p>
    <w:p w:rsidR="00AF4838" w:rsidRPr="00737F13" w:rsidRDefault="00AF4838" w:rsidP="00AF4838">
      <w:pPr>
        <w:pStyle w:val="Zitat"/>
        <w:rPr>
          <w:lang w:eastAsia="de-CH"/>
        </w:rPr>
      </w:pPr>
      <w:r w:rsidRPr="00737F13">
        <w:rPr>
          <w:lang w:eastAsia="de-CH"/>
        </w:rPr>
        <w:tab/>
        <w:t>// End of configurable settings</w:t>
      </w:r>
    </w:p>
    <w:p w:rsidR="00AF4838" w:rsidRPr="00737F13" w:rsidRDefault="00AF4838" w:rsidP="00AF4838">
      <w:pPr>
        <w:pStyle w:val="Zitat"/>
        <w:rPr>
          <w:lang w:eastAsia="de-CH"/>
        </w:rPr>
      </w:pPr>
    </w:p>
    <w:p w:rsidR="00AF4838" w:rsidRPr="00737F13" w:rsidRDefault="00AF4838" w:rsidP="00AF4838">
      <w:pPr>
        <w:pStyle w:val="Zitat"/>
        <w:rPr>
          <w:lang w:eastAsia="de-CH"/>
        </w:rPr>
      </w:pPr>
      <w:r w:rsidRPr="00737F13">
        <w:rPr>
          <w:lang w:eastAsia="de-CH"/>
        </w:rPr>
        <w:tab/>
        <w:t>return $config;</w:t>
      </w:r>
    </w:p>
    <w:p w:rsidR="00AF4838" w:rsidRPr="00737F13" w:rsidRDefault="00AF4838" w:rsidP="00AF4838">
      <w:pPr>
        <w:pStyle w:val="Zitat"/>
        <w:rPr>
          <w:lang w:eastAsia="de-CH"/>
        </w:rPr>
      </w:pPr>
      <w:r w:rsidRPr="00737F13">
        <w:rPr>
          <w:lang w:eastAsia="de-CH"/>
        </w:rPr>
        <w:tab/>
        <w:t>}</w:t>
      </w:r>
    </w:p>
    <w:p w:rsidR="00AF4838" w:rsidRPr="00737F13" w:rsidRDefault="00AF4838" w:rsidP="00AF4838">
      <w:pPr>
        <w:pStyle w:val="Zitat"/>
        <w:rPr>
          <w:lang w:eastAsia="de-CH"/>
        </w:rPr>
      </w:pPr>
      <w:r w:rsidRPr="00737F13">
        <w:rPr>
          <w:lang w:eastAsia="de-CH"/>
        </w:rPr>
        <w:t>}</w:t>
      </w:r>
    </w:p>
    <w:p w:rsidR="00AF4838" w:rsidRPr="00737F13" w:rsidRDefault="00AF4838" w:rsidP="00AF4838">
      <w:pPr>
        <w:pStyle w:val="Zitat"/>
        <w:rPr>
          <w:lang w:eastAsia="de-CH"/>
        </w:rPr>
      </w:pPr>
    </w:p>
    <w:p w:rsidR="00AF4838" w:rsidRPr="00737F13" w:rsidRDefault="00AF4838" w:rsidP="00AF4838">
      <w:pPr>
        <w:pStyle w:val="Zitat"/>
        <w:rPr>
          <w:lang w:eastAsia="de-CH"/>
        </w:rPr>
      </w:pPr>
      <w:r w:rsidRPr="00737F13">
        <w:rPr>
          <w:lang w:eastAsia="de-CH"/>
        </w:rPr>
        <w:t>// Helper function used when calculating maximum upload size from the various maxsize configuration items</w:t>
      </w:r>
    </w:p>
    <w:p w:rsidR="00AF4838" w:rsidRPr="00737F13" w:rsidRDefault="00AF4838" w:rsidP="00AF4838">
      <w:pPr>
        <w:pStyle w:val="Zitat"/>
        <w:rPr>
          <w:lang w:eastAsia="de-CH"/>
        </w:rPr>
      </w:pPr>
      <w:r w:rsidRPr="00737F13">
        <w:rPr>
          <w:lang w:eastAsia="de-CH"/>
        </w:rPr>
        <w:t>function let_to_num($v){ //This function transforms the php.ini notation for numbers (like '2M') to an integer (2*1024*1024 in this case)</w:t>
      </w:r>
    </w:p>
    <w:p w:rsidR="00AF4838" w:rsidRPr="00737F13" w:rsidRDefault="00AF4838" w:rsidP="00AF4838">
      <w:pPr>
        <w:pStyle w:val="Zitat"/>
        <w:rPr>
          <w:lang w:eastAsia="de-CH"/>
        </w:rPr>
      </w:pPr>
      <w:r w:rsidRPr="00737F13">
        <w:rPr>
          <w:lang w:eastAsia="de-CH"/>
        </w:rPr>
        <w:t>    $ret = trim($v);</w:t>
      </w:r>
    </w:p>
    <w:p w:rsidR="00AF4838" w:rsidRPr="00737F13" w:rsidRDefault="00AF4838" w:rsidP="00AF4838">
      <w:pPr>
        <w:pStyle w:val="Zitat"/>
        <w:rPr>
          <w:lang w:eastAsia="de-CH"/>
        </w:rPr>
      </w:pPr>
      <w:r w:rsidRPr="00737F13">
        <w:rPr>
          <w:lang w:eastAsia="de-CH"/>
        </w:rPr>
        <w:t>    $last = strtoupper($ret[strlen($ret)-1]);</w:t>
      </w:r>
    </w:p>
    <w:p w:rsidR="00AF4838" w:rsidRPr="00737F13" w:rsidRDefault="00AF4838" w:rsidP="00AF4838">
      <w:pPr>
        <w:pStyle w:val="Zitat"/>
        <w:rPr>
          <w:lang w:eastAsia="de-CH"/>
        </w:rPr>
      </w:pPr>
      <w:r w:rsidRPr="00737F13">
        <w:rPr>
          <w:lang w:eastAsia="de-CH"/>
        </w:rPr>
        <w:t>    switch($last) {</w:t>
      </w:r>
    </w:p>
    <w:p w:rsidR="00AF4838" w:rsidRPr="00737F13" w:rsidRDefault="00AF4838" w:rsidP="00AF4838">
      <w:pPr>
        <w:pStyle w:val="Zitat"/>
        <w:rPr>
          <w:lang w:eastAsia="de-CH"/>
        </w:rPr>
      </w:pPr>
      <w:r w:rsidRPr="00737F13">
        <w:rPr>
          <w:lang w:eastAsia="de-CH"/>
        </w:rPr>
        <w:t>    case 'P':</w:t>
      </w:r>
    </w:p>
    <w:p w:rsidR="00AF4838" w:rsidRPr="00737F13" w:rsidRDefault="00AF4838" w:rsidP="00AF4838">
      <w:pPr>
        <w:pStyle w:val="Zitat"/>
        <w:rPr>
          <w:lang w:eastAsia="de-CH"/>
        </w:rPr>
      </w:pPr>
      <w:r w:rsidRPr="00737F13">
        <w:rPr>
          <w:lang w:eastAsia="de-CH"/>
        </w:rPr>
        <w:t>        $ret *= 1024;</w:t>
      </w:r>
    </w:p>
    <w:p w:rsidR="00AF4838" w:rsidRPr="00737F13" w:rsidRDefault="00AF4838" w:rsidP="00AF4838">
      <w:pPr>
        <w:pStyle w:val="Zitat"/>
        <w:rPr>
          <w:lang w:eastAsia="de-CH"/>
        </w:rPr>
      </w:pPr>
      <w:r w:rsidRPr="00737F13">
        <w:rPr>
          <w:lang w:eastAsia="de-CH"/>
        </w:rPr>
        <w:t>    case 'T':</w:t>
      </w:r>
    </w:p>
    <w:p w:rsidR="00AF4838" w:rsidRPr="00737F13" w:rsidRDefault="00AF4838" w:rsidP="00AF4838">
      <w:pPr>
        <w:pStyle w:val="Zitat"/>
        <w:rPr>
          <w:lang w:eastAsia="de-CH"/>
        </w:rPr>
      </w:pPr>
      <w:r w:rsidRPr="00737F13">
        <w:rPr>
          <w:lang w:eastAsia="de-CH"/>
        </w:rPr>
        <w:t>        $ret *= 1024;</w:t>
      </w:r>
    </w:p>
    <w:p w:rsidR="00AF4838" w:rsidRPr="00737F13" w:rsidRDefault="00AF4838" w:rsidP="00AF4838">
      <w:pPr>
        <w:pStyle w:val="Zitat"/>
        <w:rPr>
          <w:lang w:eastAsia="de-CH"/>
        </w:rPr>
      </w:pPr>
      <w:r w:rsidRPr="00737F13">
        <w:rPr>
          <w:lang w:eastAsia="de-CH"/>
        </w:rPr>
        <w:t>    case 'G':</w:t>
      </w:r>
    </w:p>
    <w:p w:rsidR="00AF4838" w:rsidRPr="00737F13" w:rsidRDefault="00AF4838" w:rsidP="00AF4838">
      <w:pPr>
        <w:pStyle w:val="Zitat"/>
        <w:rPr>
          <w:lang w:eastAsia="de-CH"/>
        </w:rPr>
      </w:pPr>
      <w:r w:rsidRPr="00737F13">
        <w:rPr>
          <w:lang w:eastAsia="de-CH"/>
        </w:rPr>
        <w:t>        $ret *= 1024;</w:t>
      </w:r>
    </w:p>
    <w:p w:rsidR="00AF4838" w:rsidRPr="00737F13" w:rsidRDefault="00AF4838" w:rsidP="00AF4838">
      <w:pPr>
        <w:pStyle w:val="Zitat"/>
        <w:rPr>
          <w:lang w:eastAsia="de-CH"/>
        </w:rPr>
      </w:pPr>
      <w:r w:rsidRPr="00737F13">
        <w:rPr>
          <w:lang w:eastAsia="de-CH"/>
        </w:rPr>
        <w:t>    case 'M':</w:t>
      </w:r>
    </w:p>
    <w:p w:rsidR="00AF4838" w:rsidRPr="00737F13" w:rsidRDefault="00AF4838" w:rsidP="00AF4838">
      <w:pPr>
        <w:pStyle w:val="Zitat"/>
        <w:rPr>
          <w:lang w:eastAsia="de-CH"/>
        </w:rPr>
      </w:pPr>
      <w:r w:rsidRPr="00737F13">
        <w:rPr>
          <w:lang w:eastAsia="de-CH"/>
        </w:rPr>
        <w:t>        $ret *= 1024;</w:t>
      </w:r>
    </w:p>
    <w:p w:rsidR="00AF4838" w:rsidRPr="00737F13" w:rsidRDefault="00AF4838" w:rsidP="00AF4838">
      <w:pPr>
        <w:pStyle w:val="Zitat"/>
        <w:rPr>
          <w:lang w:eastAsia="de-CH"/>
        </w:rPr>
      </w:pPr>
      <w:r w:rsidRPr="00737F13">
        <w:rPr>
          <w:lang w:eastAsia="de-CH"/>
        </w:rPr>
        <w:t>    case 'K':</w:t>
      </w:r>
    </w:p>
    <w:p w:rsidR="00AF4838" w:rsidRPr="00737F13" w:rsidRDefault="00AF4838" w:rsidP="00AF4838">
      <w:pPr>
        <w:pStyle w:val="Zitat"/>
        <w:rPr>
          <w:lang w:eastAsia="de-CH"/>
        </w:rPr>
      </w:pPr>
      <w:r w:rsidRPr="00737F13">
        <w:rPr>
          <w:lang w:eastAsia="de-CH"/>
        </w:rPr>
        <w:t>        $ret *= 1024;</w:t>
      </w:r>
    </w:p>
    <w:p w:rsidR="00AF4838" w:rsidRPr="00737F13" w:rsidRDefault="00AF4838" w:rsidP="00AF4838">
      <w:pPr>
        <w:pStyle w:val="Zitat"/>
        <w:rPr>
          <w:lang w:eastAsia="de-CH"/>
        </w:rPr>
      </w:pPr>
      <w:r w:rsidRPr="00737F13">
        <w:rPr>
          <w:lang w:eastAsia="de-CH"/>
        </w:rPr>
        <w:t>        break;</w:t>
      </w:r>
    </w:p>
    <w:p w:rsidR="00AF4838" w:rsidRPr="00737F13" w:rsidRDefault="00AF4838" w:rsidP="00AF4838">
      <w:pPr>
        <w:pStyle w:val="Zitat"/>
        <w:rPr>
          <w:lang w:eastAsia="de-CH"/>
        </w:rPr>
      </w:pPr>
      <w:r w:rsidRPr="00737F13">
        <w:rPr>
          <w:lang w:eastAsia="de-CH"/>
        </w:rPr>
        <w:t>    }</w:t>
      </w:r>
    </w:p>
    <w:p w:rsidR="00AF4838" w:rsidRPr="00737F13" w:rsidRDefault="00AF4838" w:rsidP="00AF4838">
      <w:pPr>
        <w:pStyle w:val="Zitat"/>
        <w:rPr>
          <w:lang w:eastAsia="de-CH"/>
        </w:rPr>
      </w:pPr>
      <w:r w:rsidRPr="00737F13">
        <w:rPr>
          <w:lang w:eastAsia="de-CH"/>
        </w:rPr>
        <w:t>      return $ret;</w:t>
      </w:r>
    </w:p>
    <w:p w:rsidR="00AF4838" w:rsidRPr="00737F13" w:rsidRDefault="00AF4838" w:rsidP="00AF4838">
      <w:pPr>
        <w:pStyle w:val="Zitat"/>
        <w:rPr>
          <w:lang w:eastAsia="de-CH"/>
        </w:rPr>
      </w:pPr>
      <w:r w:rsidRPr="00737F13">
        <w:rPr>
          <w:lang w:eastAsia="de-CH"/>
        </w:rPr>
        <w:t>}</w:t>
      </w:r>
    </w:p>
    <w:p w:rsidR="00AF4838" w:rsidRPr="00737F13" w:rsidRDefault="00AF4838" w:rsidP="00AF4838">
      <w:pPr>
        <w:pStyle w:val="Zitat"/>
        <w:rPr>
          <w:lang w:eastAsia="de-CH"/>
        </w:rPr>
      </w:pPr>
      <w:r w:rsidRPr="00737F13">
        <w:rPr>
          <w:lang w:eastAsia="de-CH"/>
        </w:rPr>
        <w:t>?&gt;</w:t>
      </w:r>
    </w:p>
    <w:p w:rsidR="00AF4838" w:rsidRDefault="00AF4838" w:rsidP="00AF4838">
      <w:r>
        <w:t>/usr/local/filesender/filesender/language/de_DE.php</w:t>
      </w:r>
    </w:p>
    <w:p w:rsidR="00AF4838" w:rsidRPr="007F2C86" w:rsidRDefault="00AF4838" w:rsidP="00AF4838">
      <w:pPr>
        <w:pStyle w:val="Zitat"/>
        <w:rPr>
          <w:lang w:eastAsia="de-CH"/>
        </w:rPr>
      </w:pPr>
      <w:r w:rsidRPr="007F2C86">
        <w:rPr>
          <w:lang w:eastAsia="de-CH"/>
        </w:rPr>
        <w:t>&lt;?php</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w:t>
      </w:r>
    </w:p>
    <w:p w:rsidR="00AF4838" w:rsidRPr="007F2C86" w:rsidRDefault="00AF4838" w:rsidP="00AF4838">
      <w:pPr>
        <w:pStyle w:val="Zitat"/>
        <w:rPr>
          <w:lang w:eastAsia="de-CH"/>
        </w:rPr>
      </w:pPr>
      <w:r w:rsidRPr="007F2C86">
        <w:rPr>
          <w:lang w:eastAsia="de-CH"/>
        </w:rPr>
        <w:t xml:space="preserve"> * FileSender www.filesender.org</w:t>
      </w:r>
    </w:p>
    <w:p w:rsidR="00AF4838" w:rsidRPr="007F2C86" w:rsidRDefault="00AF4838" w:rsidP="00AF4838">
      <w:pPr>
        <w:pStyle w:val="Zitat"/>
        <w:rPr>
          <w:lang w:eastAsia="de-CH"/>
        </w:rPr>
      </w:pPr>
      <w:r w:rsidRPr="007F2C86">
        <w:rPr>
          <w:lang w:eastAsia="de-CH"/>
        </w:rPr>
        <w:t xml:space="preserve"> *</w:t>
      </w:r>
    </w:p>
    <w:p w:rsidR="00AF4838" w:rsidRPr="007F2C86" w:rsidRDefault="00AF4838" w:rsidP="00AF4838">
      <w:pPr>
        <w:pStyle w:val="Zitat"/>
        <w:rPr>
          <w:lang w:eastAsia="de-CH"/>
        </w:rPr>
      </w:pPr>
      <w:r w:rsidRPr="007F2C86">
        <w:rPr>
          <w:lang w:eastAsia="de-CH"/>
        </w:rPr>
        <w:t xml:space="preserve"> * Copyright (c) 2009-2012, AARNet, Belnet, HEAnet, SURFnet, UNINETT</w:t>
      </w:r>
    </w:p>
    <w:p w:rsidR="00AF4838" w:rsidRPr="007F2C86" w:rsidRDefault="00AF4838" w:rsidP="00AF4838">
      <w:pPr>
        <w:pStyle w:val="Zitat"/>
        <w:rPr>
          <w:lang w:eastAsia="de-CH"/>
        </w:rPr>
      </w:pPr>
      <w:r w:rsidRPr="007F2C86">
        <w:rPr>
          <w:lang w:eastAsia="de-CH"/>
        </w:rPr>
        <w:t xml:space="preserve"> * All rights reserved.</w:t>
      </w:r>
    </w:p>
    <w:p w:rsidR="00AF4838" w:rsidRPr="007F2C86" w:rsidRDefault="00AF4838" w:rsidP="00AF4838">
      <w:pPr>
        <w:pStyle w:val="Zitat"/>
        <w:rPr>
          <w:lang w:eastAsia="de-CH"/>
        </w:rPr>
      </w:pPr>
      <w:r w:rsidRPr="007F2C86">
        <w:rPr>
          <w:lang w:eastAsia="de-CH"/>
        </w:rPr>
        <w:t xml:space="preserve"> *</w:t>
      </w:r>
    </w:p>
    <w:p w:rsidR="00AF4838" w:rsidRPr="007F2C86" w:rsidRDefault="00AF4838" w:rsidP="00AF4838">
      <w:pPr>
        <w:pStyle w:val="Zitat"/>
        <w:rPr>
          <w:lang w:eastAsia="de-CH"/>
        </w:rPr>
      </w:pPr>
      <w:r w:rsidRPr="007F2C86">
        <w:rPr>
          <w:lang w:eastAsia="de-CH"/>
        </w:rPr>
        <w:t xml:space="preserve"> * Redistribution and use in source and binary forms, with or without</w:t>
      </w:r>
    </w:p>
    <w:p w:rsidR="00AF4838" w:rsidRPr="007F2C86" w:rsidRDefault="00AF4838" w:rsidP="00AF4838">
      <w:pPr>
        <w:pStyle w:val="Zitat"/>
        <w:rPr>
          <w:lang w:eastAsia="de-CH"/>
        </w:rPr>
      </w:pPr>
      <w:r w:rsidRPr="007F2C86">
        <w:rPr>
          <w:lang w:eastAsia="de-CH"/>
        </w:rPr>
        <w:t xml:space="preserve"> * modification, are permitted provided that the following conditions are met:</w:t>
      </w:r>
    </w:p>
    <w:p w:rsidR="00AF4838" w:rsidRPr="007F2C86" w:rsidRDefault="00AF4838" w:rsidP="00AF4838">
      <w:pPr>
        <w:pStyle w:val="Zitat"/>
        <w:rPr>
          <w:lang w:eastAsia="de-CH"/>
        </w:rPr>
      </w:pPr>
      <w:r w:rsidRPr="007F2C86">
        <w:rPr>
          <w:lang w:eastAsia="de-CH"/>
        </w:rPr>
        <w:t xml:space="preserve"> *</w:t>
      </w:r>
    </w:p>
    <w:p w:rsidR="00AF4838" w:rsidRPr="007F2C86" w:rsidRDefault="00AF4838" w:rsidP="00AF4838">
      <w:pPr>
        <w:pStyle w:val="Zitat"/>
        <w:rPr>
          <w:lang w:eastAsia="de-CH"/>
        </w:rPr>
      </w:pPr>
      <w:r w:rsidRPr="007F2C86">
        <w:rPr>
          <w:lang w:eastAsia="de-CH"/>
        </w:rPr>
        <w:t xml:space="preserve"> * *</w:t>
      </w:r>
      <w:r w:rsidRPr="007F2C86">
        <w:rPr>
          <w:lang w:eastAsia="de-CH"/>
        </w:rPr>
        <w:tab/>
        <w:t>Redistributions of source code must retain the above copyright</w:t>
      </w:r>
    </w:p>
    <w:p w:rsidR="00AF4838" w:rsidRPr="007F2C86" w:rsidRDefault="00AF4838" w:rsidP="00AF4838">
      <w:pPr>
        <w:pStyle w:val="Zitat"/>
        <w:rPr>
          <w:lang w:eastAsia="de-CH"/>
        </w:rPr>
      </w:pPr>
      <w:r w:rsidRPr="007F2C86">
        <w:rPr>
          <w:lang w:eastAsia="de-CH"/>
        </w:rPr>
        <w:t xml:space="preserve"> * </w:t>
      </w:r>
      <w:r w:rsidRPr="007F2C86">
        <w:rPr>
          <w:lang w:eastAsia="de-CH"/>
        </w:rPr>
        <w:tab/>
        <w:t>notice, this list of conditions and the following disclaimer.</w:t>
      </w:r>
    </w:p>
    <w:p w:rsidR="00AF4838" w:rsidRPr="007F2C86" w:rsidRDefault="00AF4838" w:rsidP="00AF4838">
      <w:pPr>
        <w:pStyle w:val="Zitat"/>
        <w:rPr>
          <w:lang w:eastAsia="de-CH"/>
        </w:rPr>
      </w:pPr>
      <w:r w:rsidRPr="007F2C86">
        <w:rPr>
          <w:lang w:eastAsia="de-CH"/>
        </w:rPr>
        <w:t xml:space="preserve"> * *</w:t>
      </w:r>
      <w:r w:rsidRPr="007F2C86">
        <w:rPr>
          <w:lang w:eastAsia="de-CH"/>
        </w:rPr>
        <w:tab/>
        <w:t>Redistributions in binary form must reproduce the above copyright</w:t>
      </w:r>
    </w:p>
    <w:p w:rsidR="00AF4838" w:rsidRPr="007F2C86" w:rsidRDefault="00AF4838" w:rsidP="00AF4838">
      <w:pPr>
        <w:pStyle w:val="Zitat"/>
        <w:rPr>
          <w:lang w:eastAsia="de-CH"/>
        </w:rPr>
      </w:pPr>
      <w:r w:rsidRPr="007F2C86">
        <w:rPr>
          <w:lang w:eastAsia="de-CH"/>
        </w:rPr>
        <w:t xml:space="preserve"> * </w:t>
      </w:r>
      <w:r w:rsidRPr="007F2C86">
        <w:rPr>
          <w:lang w:eastAsia="de-CH"/>
        </w:rPr>
        <w:tab/>
        <w:t>notice, this list of conditions and the following disclaimer in the</w:t>
      </w:r>
    </w:p>
    <w:p w:rsidR="00AF4838" w:rsidRPr="007F2C86" w:rsidRDefault="00AF4838" w:rsidP="00AF4838">
      <w:pPr>
        <w:pStyle w:val="Zitat"/>
        <w:rPr>
          <w:lang w:eastAsia="de-CH"/>
        </w:rPr>
      </w:pPr>
      <w:r w:rsidRPr="007F2C86">
        <w:rPr>
          <w:lang w:eastAsia="de-CH"/>
        </w:rPr>
        <w:t xml:space="preserve"> * </w:t>
      </w:r>
      <w:r w:rsidRPr="007F2C86">
        <w:rPr>
          <w:lang w:eastAsia="de-CH"/>
        </w:rPr>
        <w:tab/>
        <w:t>documentation and/or other materials provided with the distribution.</w:t>
      </w:r>
    </w:p>
    <w:p w:rsidR="00AF4838" w:rsidRPr="007F2C86" w:rsidRDefault="00AF4838" w:rsidP="00AF4838">
      <w:pPr>
        <w:pStyle w:val="Zitat"/>
        <w:rPr>
          <w:lang w:eastAsia="de-CH"/>
        </w:rPr>
      </w:pPr>
      <w:r w:rsidRPr="007F2C86">
        <w:rPr>
          <w:lang w:eastAsia="de-CH"/>
        </w:rPr>
        <w:lastRenderedPageBreak/>
        <w:t xml:space="preserve"> * *</w:t>
      </w:r>
      <w:r w:rsidRPr="007F2C86">
        <w:rPr>
          <w:lang w:eastAsia="de-CH"/>
        </w:rPr>
        <w:tab/>
        <w:t>Neither the name of AARNet, Belnet, HEAnet, SURFnet and UNINETT nor the</w:t>
      </w:r>
    </w:p>
    <w:p w:rsidR="00AF4838" w:rsidRPr="007F2C86" w:rsidRDefault="00AF4838" w:rsidP="00AF4838">
      <w:pPr>
        <w:pStyle w:val="Zitat"/>
        <w:rPr>
          <w:lang w:eastAsia="de-CH"/>
        </w:rPr>
      </w:pPr>
      <w:r w:rsidRPr="007F2C86">
        <w:rPr>
          <w:lang w:eastAsia="de-CH"/>
        </w:rPr>
        <w:t xml:space="preserve"> * </w:t>
      </w:r>
      <w:r w:rsidRPr="007F2C86">
        <w:rPr>
          <w:lang w:eastAsia="de-CH"/>
        </w:rPr>
        <w:tab/>
        <w:t>names of its contributors may be used to endorse or promote products</w:t>
      </w:r>
    </w:p>
    <w:p w:rsidR="00AF4838" w:rsidRPr="007F2C86" w:rsidRDefault="00AF4838" w:rsidP="00AF4838">
      <w:pPr>
        <w:pStyle w:val="Zitat"/>
        <w:rPr>
          <w:lang w:eastAsia="de-CH"/>
        </w:rPr>
      </w:pPr>
      <w:r w:rsidRPr="007F2C86">
        <w:rPr>
          <w:lang w:eastAsia="de-CH"/>
        </w:rPr>
        <w:t xml:space="preserve"> * </w:t>
      </w:r>
      <w:r w:rsidRPr="007F2C86">
        <w:rPr>
          <w:lang w:eastAsia="de-CH"/>
        </w:rPr>
        <w:tab/>
        <w:t>derived from this software without specific prior written permission.</w:t>
      </w:r>
    </w:p>
    <w:p w:rsidR="00AF4838" w:rsidRPr="007F2C86" w:rsidRDefault="00AF4838" w:rsidP="00AF4838">
      <w:pPr>
        <w:pStyle w:val="Zitat"/>
        <w:rPr>
          <w:lang w:eastAsia="de-CH"/>
        </w:rPr>
      </w:pPr>
      <w:r w:rsidRPr="007F2C86">
        <w:rPr>
          <w:lang w:eastAsia="de-CH"/>
        </w:rPr>
        <w:t xml:space="preserve"> *</w:t>
      </w:r>
    </w:p>
    <w:p w:rsidR="00AF4838" w:rsidRPr="007F2C86" w:rsidRDefault="00AF4838" w:rsidP="00AF4838">
      <w:pPr>
        <w:pStyle w:val="Zitat"/>
        <w:rPr>
          <w:lang w:eastAsia="de-CH"/>
        </w:rPr>
      </w:pPr>
      <w:r w:rsidRPr="007F2C86">
        <w:rPr>
          <w:lang w:eastAsia="de-CH"/>
        </w:rPr>
        <w:t xml:space="preserve"> * THIS SOFTWARE IS PROVIDED BY THE COPYRIGHT HOLDERS AND CONTRIBUTORS "AS IS"</w:t>
      </w:r>
    </w:p>
    <w:p w:rsidR="00AF4838" w:rsidRPr="007F2C86" w:rsidRDefault="00AF4838" w:rsidP="00AF4838">
      <w:pPr>
        <w:pStyle w:val="Zitat"/>
        <w:rPr>
          <w:lang w:eastAsia="de-CH"/>
        </w:rPr>
      </w:pPr>
      <w:r w:rsidRPr="007F2C86">
        <w:rPr>
          <w:lang w:eastAsia="de-CH"/>
        </w:rPr>
        <w:t xml:space="preserve"> * AND ANY EXPRESS OR IMPLIED WARRANTIES, INCLUDING, BUT NOT LIMITED TO, THE</w:t>
      </w:r>
    </w:p>
    <w:p w:rsidR="00AF4838" w:rsidRPr="007F2C86" w:rsidRDefault="00AF4838" w:rsidP="00AF4838">
      <w:pPr>
        <w:pStyle w:val="Zitat"/>
        <w:rPr>
          <w:lang w:eastAsia="de-CH"/>
        </w:rPr>
      </w:pPr>
      <w:r w:rsidRPr="007F2C86">
        <w:rPr>
          <w:lang w:eastAsia="de-CH"/>
        </w:rPr>
        <w:t xml:space="preserve"> * IMPLIED WARRANTIES OF MERCHANTABILITY AND FITNESS FOR A PARTICULAR PURPOSE ARE</w:t>
      </w:r>
    </w:p>
    <w:p w:rsidR="00AF4838" w:rsidRPr="007F2C86" w:rsidRDefault="00AF4838" w:rsidP="00AF4838">
      <w:pPr>
        <w:pStyle w:val="Zitat"/>
        <w:rPr>
          <w:lang w:eastAsia="de-CH"/>
        </w:rPr>
      </w:pPr>
      <w:r w:rsidRPr="007F2C86">
        <w:rPr>
          <w:lang w:eastAsia="de-CH"/>
        </w:rPr>
        <w:t xml:space="preserve"> * DISCLAIMED. IN NO EVENT SHALL THE COPYRIGHT HOLDER OR CONTRIBUTORS BE LIABLE</w:t>
      </w:r>
    </w:p>
    <w:p w:rsidR="00AF4838" w:rsidRPr="007F2C86" w:rsidRDefault="00AF4838" w:rsidP="00AF4838">
      <w:pPr>
        <w:pStyle w:val="Zitat"/>
        <w:rPr>
          <w:lang w:eastAsia="de-CH"/>
        </w:rPr>
      </w:pPr>
      <w:r w:rsidRPr="007F2C86">
        <w:rPr>
          <w:lang w:eastAsia="de-CH"/>
        </w:rPr>
        <w:t xml:space="preserve"> * FOR ANY DIRECT, INDIRECT, INCIDENTAL, SPECIAL, EXEMPLARY, OR CONSEQUENTIAL</w:t>
      </w:r>
    </w:p>
    <w:p w:rsidR="00AF4838" w:rsidRPr="007F2C86" w:rsidRDefault="00AF4838" w:rsidP="00AF4838">
      <w:pPr>
        <w:pStyle w:val="Zitat"/>
        <w:rPr>
          <w:lang w:eastAsia="de-CH"/>
        </w:rPr>
      </w:pPr>
      <w:r w:rsidRPr="007F2C86">
        <w:rPr>
          <w:lang w:eastAsia="de-CH"/>
        </w:rPr>
        <w:t xml:space="preserve"> * DAMAGES (INCLUDING, BUT NOT LIMITED TO, PROCUREMENT OF SUBSTITUTE GOODS OR</w:t>
      </w:r>
    </w:p>
    <w:p w:rsidR="00AF4838" w:rsidRPr="007F2C86" w:rsidRDefault="00AF4838" w:rsidP="00AF4838">
      <w:pPr>
        <w:pStyle w:val="Zitat"/>
        <w:rPr>
          <w:lang w:eastAsia="de-CH"/>
        </w:rPr>
      </w:pPr>
      <w:r w:rsidRPr="007F2C86">
        <w:rPr>
          <w:lang w:eastAsia="de-CH"/>
        </w:rPr>
        <w:t xml:space="preserve"> * SERVICES; LOSS OF USE, DATA, OR PROFITS; OR BUSINESS INTERRUPTION) HOWEVER</w:t>
      </w:r>
    </w:p>
    <w:p w:rsidR="00AF4838" w:rsidRPr="007F2C86" w:rsidRDefault="00AF4838" w:rsidP="00AF4838">
      <w:pPr>
        <w:pStyle w:val="Zitat"/>
        <w:rPr>
          <w:lang w:eastAsia="de-CH"/>
        </w:rPr>
      </w:pPr>
      <w:r w:rsidRPr="007F2C86">
        <w:rPr>
          <w:lang w:eastAsia="de-CH"/>
        </w:rPr>
        <w:t xml:space="preserve"> * CAUSED AND ON ANY THEORY OF LIABILITY, WHETHER IN CONTRACT, STRICT LIABILITY,</w:t>
      </w:r>
    </w:p>
    <w:p w:rsidR="00AF4838" w:rsidRPr="007F2C86" w:rsidRDefault="00AF4838" w:rsidP="00AF4838">
      <w:pPr>
        <w:pStyle w:val="Zitat"/>
        <w:rPr>
          <w:lang w:eastAsia="de-CH"/>
        </w:rPr>
      </w:pPr>
      <w:r w:rsidRPr="007F2C86">
        <w:rPr>
          <w:lang w:eastAsia="de-CH"/>
        </w:rPr>
        <w:t xml:space="preserve"> * OR TORT (INCLUDING NEGLIGENCE OR OTHERWISE) ARISING IN ANY WAY OUT OF THE USE</w:t>
      </w:r>
    </w:p>
    <w:p w:rsidR="00AF4838" w:rsidRPr="007F2C86" w:rsidRDefault="00AF4838" w:rsidP="00AF4838">
      <w:pPr>
        <w:pStyle w:val="Zitat"/>
        <w:rPr>
          <w:lang w:eastAsia="de-CH"/>
        </w:rPr>
      </w:pPr>
      <w:r w:rsidRPr="007F2C86">
        <w:rPr>
          <w:lang w:eastAsia="de-CH"/>
        </w:rPr>
        <w:t xml:space="preserve"> * OF THIS SOFTWARE, EVEN IF ADVISED OF THE POSSIBILITY OF SUCH DAMAGE.</w:t>
      </w:r>
    </w:p>
    <w:p w:rsidR="00AF4838" w:rsidRPr="007F2C86" w:rsidRDefault="00AF4838" w:rsidP="00AF4838">
      <w:pPr>
        <w:pStyle w:val="Zitat"/>
        <w:rPr>
          <w:lang w:eastAsia="de-CH"/>
        </w:rPr>
      </w:pPr>
      <w:r w:rsidRPr="007F2C86">
        <w:rPr>
          <w:lang w:eastAsia="de-CH"/>
        </w:rPr>
        <w:t xml:space="preserve"> */</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w:t>
      </w:r>
    </w:p>
    <w:p w:rsidR="00AF4838" w:rsidRPr="007F2C86" w:rsidRDefault="00AF4838" w:rsidP="00AF4838">
      <w:pPr>
        <w:pStyle w:val="Zitat"/>
        <w:rPr>
          <w:lang w:eastAsia="de-CH"/>
        </w:rPr>
      </w:pPr>
      <w:r w:rsidRPr="007F2C86">
        <w:rPr>
          <w:lang w:eastAsia="de-CH"/>
        </w:rPr>
        <w:t xml:space="preserve"> * de_DE Language File</w:t>
      </w:r>
    </w:p>
    <w:p w:rsidR="00AF4838" w:rsidRPr="007F2C86" w:rsidRDefault="00AF4838" w:rsidP="00AF4838">
      <w:pPr>
        <w:pStyle w:val="Zitat"/>
        <w:rPr>
          <w:lang w:eastAsia="de-CH"/>
        </w:rPr>
      </w:pPr>
      <w:r w:rsidRPr="007F2C86">
        <w:rPr>
          <w:lang w:eastAsia="de-CH"/>
        </w:rPr>
        <w:t xml:space="preserve"> * Contributed by Claude Tompers (RESTENA)</w:t>
      </w:r>
    </w:p>
    <w:p w:rsidR="00AF4838" w:rsidRPr="007F2C86" w:rsidRDefault="00AF4838" w:rsidP="00AF4838">
      <w:pPr>
        <w:pStyle w:val="Zitat"/>
        <w:rPr>
          <w:lang w:eastAsia="de-CH"/>
        </w:rPr>
      </w:pPr>
      <w:r w:rsidRPr="007F2C86">
        <w:rPr>
          <w:lang w:eastAsia="de-CH"/>
        </w:rPr>
        <w:t xml:space="preserve"> * ---------------------------------</w:t>
      </w:r>
    </w:p>
    <w:p w:rsidR="00AF4838" w:rsidRPr="007F2C86" w:rsidRDefault="00AF4838" w:rsidP="00AF4838">
      <w:pPr>
        <w:pStyle w:val="Zitat"/>
        <w:rPr>
          <w:lang w:eastAsia="de-CH"/>
        </w:rPr>
      </w:pPr>
      <w:r w:rsidRPr="007F2C86">
        <w:rPr>
          <w:lang w:eastAsia="de-CH"/>
        </w:rPr>
        <w:t xml:space="preserve"> */</w:t>
      </w:r>
    </w:p>
    <w:p w:rsidR="00AF4838" w:rsidRPr="007F2C86" w:rsidRDefault="00AF4838" w:rsidP="00AF4838">
      <w:pPr>
        <w:pStyle w:val="Zitat"/>
        <w:rPr>
          <w:lang w:eastAsia="de-CH"/>
        </w:rPr>
      </w:pPr>
      <w:r w:rsidRPr="007F2C86">
        <w:rPr>
          <w:lang w:eastAsia="de-CH"/>
        </w:rPr>
        <w:t>// main menu items</w:t>
      </w:r>
    </w:p>
    <w:p w:rsidR="00AF4838" w:rsidRPr="007F2C86" w:rsidRDefault="00AF4838" w:rsidP="00AF4838">
      <w:pPr>
        <w:pStyle w:val="Zitat"/>
        <w:rPr>
          <w:lang w:eastAsia="de-CH"/>
        </w:rPr>
      </w:pPr>
      <w:r w:rsidRPr="007F2C86">
        <w:rPr>
          <w:lang w:eastAsia="de-CH"/>
        </w:rPr>
        <w:t>$lang["_ADMIN"] = "Administration";</w:t>
      </w:r>
    </w:p>
    <w:p w:rsidR="00AF4838" w:rsidRPr="007F2C86" w:rsidRDefault="00AF4838" w:rsidP="00AF4838">
      <w:pPr>
        <w:pStyle w:val="Zitat"/>
        <w:rPr>
          <w:lang w:eastAsia="de-CH"/>
        </w:rPr>
      </w:pPr>
      <w:r w:rsidRPr="007F2C86">
        <w:rPr>
          <w:lang w:eastAsia="de-CH"/>
        </w:rPr>
        <w:t>$lang["_NEW_UPLOAD"] = "Datei senden";</w:t>
      </w:r>
    </w:p>
    <w:p w:rsidR="00AF4838" w:rsidRPr="007F2C86" w:rsidRDefault="00AF4838" w:rsidP="00AF4838">
      <w:pPr>
        <w:pStyle w:val="Zitat"/>
        <w:rPr>
          <w:lang w:eastAsia="de-CH"/>
        </w:rPr>
      </w:pPr>
      <w:r w:rsidRPr="007F2C86">
        <w:rPr>
          <w:lang w:eastAsia="de-CH"/>
        </w:rPr>
        <w:t>$lang["_VOUCHERS"] = "Gast einladen";</w:t>
      </w:r>
    </w:p>
    <w:p w:rsidR="00AF4838" w:rsidRPr="007F2C86" w:rsidRDefault="00AF4838" w:rsidP="00AF4838">
      <w:pPr>
        <w:pStyle w:val="Zitat"/>
        <w:rPr>
          <w:lang w:eastAsia="de-CH"/>
        </w:rPr>
      </w:pPr>
      <w:r w:rsidRPr="007F2C86">
        <w:rPr>
          <w:lang w:eastAsia="de-CH"/>
        </w:rPr>
        <w:t>$lang["_LOGON"] = "Einloggen";</w:t>
      </w:r>
    </w:p>
    <w:p w:rsidR="00AF4838" w:rsidRPr="007F2C86" w:rsidRDefault="00AF4838" w:rsidP="00AF4838">
      <w:pPr>
        <w:pStyle w:val="Zitat"/>
        <w:rPr>
          <w:lang w:eastAsia="de-CH"/>
        </w:rPr>
      </w:pPr>
      <w:r w:rsidRPr="007F2C86">
        <w:rPr>
          <w:lang w:eastAsia="de-CH"/>
        </w:rPr>
        <w:t>$lang["_LOG_OFF"] = "Abmelden";</w:t>
      </w:r>
    </w:p>
    <w:p w:rsidR="00AF4838" w:rsidRPr="007F2C86" w:rsidRDefault="00AF4838" w:rsidP="00AF4838">
      <w:pPr>
        <w:pStyle w:val="Zitat"/>
        <w:rPr>
          <w:lang w:eastAsia="de-CH"/>
        </w:rPr>
      </w:pPr>
      <w:r w:rsidRPr="007F2C86">
        <w:rPr>
          <w:lang w:eastAsia="de-CH"/>
        </w:rPr>
        <w:t>$lang["_MY_FILES"] = "Meine Dateien";</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page titles</w:t>
      </w:r>
    </w:p>
    <w:p w:rsidR="00AF4838" w:rsidRPr="007F2C86" w:rsidRDefault="00AF4838" w:rsidP="00AF4838">
      <w:pPr>
        <w:pStyle w:val="Zitat"/>
        <w:rPr>
          <w:lang w:eastAsia="de-CH"/>
        </w:rPr>
      </w:pPr>
      <w:r w:rsidRPr="007F2C86">
        <w:rPr>
          <w:lang w:eastAsia="de-CH"/>
        </w:rPr>
        <w:t>$lang["_HOME"] = "Startseite";</w:t>
      </w:r>
    </w:p>
    <w:p w:rsidR="00AF4838" w:rsidRPr="007F2C86" w:rsidRDefault="00AF4838" w:rsidP="00AF4838">
      <w:pPr>
        <w:pStyle w:val="Zitat"/>
        <w:rPr>
          <w:lang w:eastAsia="de-CH"/>
        </w:rPr>
      </w:pPr>
      <w:r w:rsidRPr="007F2C86">
        <w:rPr>
          <w:lang w:eastAsia="de-CH"/>
        </w:rPr>
        <w:t>$lang["_ABOUT"] = "Impressum";</w:t>
      </w:r>
    </w:p>
    <w:p w:rsidR="00AF4838" w:rsidRPr="007F2C86" w:rsidRDefault="00AF4838" w:rsidP="00AF4838">
      <w:pPr>
        <w:pStyle w:val="Zitat"/>
        <w:rPr>
          <w:lang w:eastAsia="de-CH"/>
        </w:rPr>
      </w:pPr>
      <w:r w:rsidRPr="007F2C86">
        <w:rPr>
          <w:lang w:eastAsia="de-CH"/>
        </w:rPr>
        <w:t>$lang["_HELP"] = "Hilfe";</w:t>
      </w:r>
    </w:p>
    <w:p w:rsidR="00AF4838" w:rsidRPr="007F2C86" w:rsidRDefault="00AF4838" w:rsidP="00AF4838">
      <w:pPr>
        <w:pStyle w:val="Zitat"/>
        <w:rPr>
          <w:lang w:eastAsia="de-CH"/>
        </w:rPr>
      </w:pPr>
      <w:r w:rsidRPr="007F2C86">
        <w:rPr>
          <w:lang w:eastAsia="de-CH"/>
        </w:rPr>
        <w:t>$lang["_DELETE_VOUCHER"] = "Voucher löschen";</w:t>
      </w:r>
    </w:p>
    <w:p w:rsidR="00AF4838" w:rsidRPr="007F2C86" w:rsidRDefault="00AF4838" w:rsidP="00AF4838">
      <w:pPr>
        <w:pStyle w:val="Zitat"/>
        <w:rPr>
          <w:lang w:eastAsia="de-CH"/>
        </w:rPr>
      </w:pPr>
      <w:r w:rsidRPr="007F2C86">
        <w:rPr>
          <w:lang w:eastAsia="de-CH"/>
        </w:rPr>
        <w:t>$lang["_UPLOAD_COMPLETE"] = "Ihre Datei wurde hochgeladen und eine Nachricht geschickt.";</w:t>
      </w:r>
    </w:p>
    <w:p w:rsidR="00AF4838" w:rsidRPr="007F2C86" w:rsidRDefault="00AF4838" w:rsidP="00AF4838">
      <w:pPr>
        <w:pStyle w:val="Zitat"/>
        <w:rPr>
          <w:lang w:eastAsia="de-CH"/>
        </w:rPr>
      </w:pPr>
      <w:r w:rsidRPr="007F2C86">
        <w:rPr>
          <w:lang w:eastAsia="de-CH"/>
        </w:rPr>
        <w:t>$lang["_UPLOAD_PROGRESS"] = "Fortschritt beim Hochladen";</w:t>
      </w:r>
    </w:p>
    <w:p w:rsidR="00AF4838" w:rsidRPr="007F2C86" w:rsidRDefault="00AF4838" w:rsidP="00AF4838">
      <w:pPr>
        <w:pStyle w:val="Zitat"/>
        <w:rPr>
          <w:lang w:eastAsia="de-CH"/>
        </w:rPr>
      </w:pPr>
      <w:r w:rsidRPr="007F2C86">
        <w:rPr>
          <w:lang w:eastAsia="de-CH"/>
        </w:rPr>
        <w:t>$lang["_DOWNLOAD"] = "Herunterladen";</w:t>
      </w:r>
    </w:p>
    <w:p w:rsidR="00AF4838" w:rsidRPr="007F2C86" w:rsidRDefault="00AF4838" w:rsidP="00AF4838">
      <w:pPr>
        <w:pStyle w:val="Zitat"/>
        <w:rPr>
          <w:lang w:eastAsia="de-CH"/>
        </w:rPr>
      </w:pPr>
      <w:r w:rsidRPr="007F2C86">
        <w:rPr>
          <w:lang w:eastAsia="de-CH"/>
        </w:rPr>
        <w:t>$lang["_CANCEL_UPLOAD"] = "Hochladen abbrechen";</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admin</w:t>
      </w:r>
    </w:p>
    <w:p w:rsidR="00AF4838" w:rsidRPr="007F2C86" w:rsidRDefault="00AF4838" w:rsidP="00AF4838">
      <w:pPr>
        <w:pStyle w:val="Zitat"/>
        <w:rPr>
          <w:lang w:eastAsia="de-CH"/>
        </w:rPr>
      </w:pPr>
      <w:r w:rsidRPr="007F2C86">
        <w:rPr>
          <w:lang w:eastAsia="de-CH"/>
        </w:rPr>
        <w:t>$lang["_PAGE"] = "Seite";</w:t>
      </w:r>
    </w:p>
    <w:p w:rsidR="00AF4838" w:rsidRPr="007F2C86" w:rsidRDefault="00AF4838" w:rsidP="00AF4838">
      <w:pPr>
        <w:pStyle w:val="Zitat"/>
        <w:rPr>
          <w:lang w:eastAsia="de-CH"/>
        </w:rPr>
      </w:pPr>
      <w:r w:rsidRPr="007F2C86">
        <w:rPr>
          <w:lang w:eastAsia="de-CH"/>
        </w:rPr>
        <w:t>$lang["_UP"] = "Hoch";</w:t>
      </w:r>
    </w:p>
    <w:p w:rsidR="00AF4838" w:rsidRPr="007F2C86" w:rsidRDefault="00AF4838" w:rsidP="00AF4838">
      <w:pPr>
        <w:pStyle w:val="Zitat"/>
        <w:rPr>
          <w:lang w:eastAsia="de-CH"/>
        </w:rPr>
      </w:pPr>
      <w:r w:rsidRPr="007F2C86">
        <w:rPr>
          <w:lang w:eastAsia="de-CH"/>
        </w:rPr>
        <w:lastRenderedPageBreak/>
        <w:t>$lang["_DOWN"] = "Runter";</w:t>
      </w:r>
    </w:p>
    <w:p w:rsidR="00AF4838" w:rsidRPr="007F2C86" w:rsidRDefault="00AF4838" w:rsidP="00AF4838">
      <w:pPr>
        <w:pStyle w:val="Zitat"/>
        <w:rPr>
          <w:lang w:eastAsia="de-CH"/>
        </w:rPr>
      </w:pPr>
      <w:r w:rsidRPr="007F2C86">
        <w:rPr>
          <w:lang w:eastAsia="de-CH"/>
        </w:rPr>
        <w:t>$lang["_FILES"] = "Dateien";</w:t>
      </w:r>
    </w:p>
    <w:p w:rsidR="00AF4838" w:rsidRPr="007F2C86" w:rsidRDefault="00AF4838" w:rsidP="00AF4838">
      <w:pPr>
        <w:pStyle w:val="Zitat"/>
        <w:rPr>
          <w:lang w:eastAsia="de-CH"/>
        </w:rPr>
      </w:pPr>
      <w:r w:rsidRPr="007F2C86">
        <w:rPr>
          <w:lang w:eastAsia="de-CH"/>
        </w:rPr>
        <w:t>$lang["_DRIVE"] = "Laufwerk";</w:t>
      </w:r>
    </w:p>
    <w:p w:rsidR="00AF4838" w:rsidRPr="007F2C86" w:rsidRDefault="00AF4838" w:rsidP="00AF4838">
      <w:pPr>
        <w:pStyle w:val="Zitat"/>
        <w:rPr>
          <w:lang w:eastAsia="de-CH"/>
        </w:rPr>
      </w:pPr>
      <w:r w:rsidRPr="007F2C86">
        <w:rPr>
          <w:lang w:eastAsia="de-CH"/>
        </w:rPr>
        <w:t>$lang["_TOTAL"] = "Gesamt";</w:t>
      </w:r>
    </w:p>
    <w:p w:rsidR="00AF4838" w:rsidRPr="007F2C86" w:rsidRDefault="00AF4838" w:rsidP="00AF4838">
      <w:pPr>
        <w:pStyle w:val="Zitat"/>
        <w:rPr>
          <w:lang w:eastAsia="de-CH"/>
        </w:rPr>
      </w:pPr>
      <w:r w:rsidRPr="007F2C86">
        <w:rPr>
          <w:lang w:eastAsia="de-CH"/>
        </w:rPr>
        <w:t>$lang["_USED"] = "Benutzt";</w:t>
      </w:r>
    </w:p>
    <w:p w:rsidR="00AF4838" w:rsidRPr="007F2C86" w:rsidRDefault="00AF4838" w:rsidP="00AF4838">
      <w:pPr>
        <w:pStyle w:val="Zitat"/>
        <w:rPr>
          <w:lang w:eastAsia="de-CH"/>
        </w:rPr>
      </w:pPr>
      <w:r w:rsidRPr="007F2C86">
        <w:rPr>
          <w:lang w:eastAsia="de-CH"/>
        </w:rPr>
        <w:t>$lang["_AVAILABLE"] = "Verfügbar";</w:t>
      </w:r>
    </w:p>
    <w:p w:rsidR="00AF4838" w:rsidRPr="007F2C86" w:rsidRDefault="00AF4838" w:rsidP="00AF4838">
      <w:pPr>
        <w:pStyle w:val="Zitat"/>
        <w:rPr>
          <w:lang w:eastAsia="de-CH"/>
        </w:rPr>
      </w:pPr>
      <w:r w:rsidRPr="007F2C86">
        <w:rPr>
          <w:lang w:eastAsia="de-CH"/>
        </w:rPr>
        <w:t>$lang["_TEMP"] = "Temp"; // as in Temporary files</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$lang["_WELCOME"] = "Willkommen";</w:t>
      </w:r>
    </w:p>
    <w:p w:rsidR="00AF4838" w:rsidRPr="007F2C86" w:rsidRDefault="00AF4838" w:rsidP="00AF4838">
      <w:pPr>
        <w:pStyle w:val="Zitat"/>
        <w:rPr>
          <w:lang w:eastAsia="de-CH"/>
        </w:rPr>
      </w:pPr>
      <w:r w:rsidRPr="007F2C86">
        <w:rPr>
          <w:lang w:eastAsia="de-CH"/>
        </w:rPr>
        <w:t>$lang["_WELCOMEGUEST"] = "Willkommen, Gast";</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admin tab names</w:t>
      </w:r>
    </w:p>
    <w:p w:rsidR="00AF4838" w:rsidRPr="007F2C86" w:rsidRDefault="00AF4838" w:rsidP="00AF4838">
      <w:pPr>
        <w:pStyle w:val="Zitat"/>
        <w:rPr>
          <w:lang w:eastAsia="de-CH"/>
        </w:rPr>
      </w:pPr>
      <w:r w:rsidRPr="007F2C86">
        <w:rPr>
          <w:lang w:eastAsia="de-CH"/>
        </w:rPr>
        <w:t>$lang["_GENERAL"] = "Allgemein";</w:t>
      </w:r>
    </w:p>
    <w:p w:rsidR="00AF4838" w:rsidRPr="007F2C86" w:rsidRDefault="00AF4838" w:rsidP="00AF4838">
      <w:pPr>
        <w:pStyle w:val="Zitat"/>
        <w:rPr>
          <w:lang w:eastAsia="de-CH"/>
        </w:rPr>
      </w:pPr>
      <w:r w:rsidRPr="007F2C86">
        <w:rPr>
          <w:lang w:eastAsia="de-CH"/>
        </w:rPr>
        <w:t>$lang["_UPLOADS"] = "Hochgeladene Dateien";</w:t>
      </w:r>
    </w:p>
    <w:p w:rsidR="00AF4838" w:rsidRPr="007F2C86" w:rsidRDefault="00AF4838" w:rsidP="00AF4838">
      <w:pPr>
        <w:pStyle w:val="Zitat"/>
        <w:rPr>
          <w:lang w:eastAsia="de-CH"/>
        </w:rPr>
      </w:pPr>
      <w:r w:rsidRPr="007F2C86">
        <w:rPr>
          <w:lang w:eastAsia="de-CH"/>
        </w:rPr>
        <w:t>$lang["_DOWNLOADS"] = "Heruntergeladene Dateien";</w:t>
      </w:r>
    </w:p>
    <w:p w:rsidR="00AF4838" w:rsidRPr="007F2C86" w:rsidRDefault="00AF4838" w:rsidP="00AF4838">
      <w:pPr>
        <w:pStyle w:val="Zitat"/>
        <w:rPr>
          <w:lang w:eastAsia="de-CH"/>
        </w:rPr>
      </w:pPr>
      <w:r w:rsidRPr="007F2C86">
        <w:rPr>
          <w:lang w:eastAsia="de-CH"/>
        </w:rPr>
        <w:t>$lang["_ERRORS"] = "Fehler";</w:t>
      </w:r>
    </w:p>
    <w:p w:rsidR="00AF4838" w:rsidRPr="007F2C86" w:rsidRDefault="00AF4838" w:rsidP="00AF4838">
      <w:pPr>
        <w:pStyle w:val="Zitat"/>
        <w:rPr>
          <w:lang w:eastAsia="de-CH"/>
        </w:rPr>
      </w:pPr>
      <w:r w:rsidRPr="007F2C86">
        <w:rPr>
          <w:lang w:eastAsia="de-CH"/>
        </w:rPr>
        <w:t>$lang["_FILES_AVAILABLE"] = "Verfügbare Dateien";</w:t>
      </w:r>
    </w:p>
    <w:p w:rsidR="00AF4838" w:rsidRPr="007F2C86" w:rsidRDefault="00AF4838" w:rsidP="00AF4838">
      <w:pPr>
        <w:pStyle w:val="Zitat"/>
        <w:rPr>
          <w:lang w:eastAsia="de-CH"/>
        </w:rPr>
      </w:pPr>
      <w:r w:rsidRPr="007F2C86">
        <w:rPr>
          <w:lang w:eastAsia="de-CH"/>
        </w:rPr>
        <w:t>$lang["_ACTIVE_VOUCHERS"] = "Aktive Voucher";</w:t>
      </w:r>
    </w:p>
    <w:p w:rsidR="00AF4838" w:rsidRPr="007F2C86" w:rsidRDefault="00AF4838" w:rsidP="00AF4838">
      <w:pPr>
        <w:pStyle w:val="Zitat"/>
        <w:rPr>
          <w:lang w:eastAsia="de-CH"/>
        </w:rPr>
      </w:pPr>
      <w:r w:rsidRPr="007F2C86">
        <w:rPr>
          <w:lang w:eastAsia="de-CH"/>
        </w:rPr>
        <w:t>$lang["_COMPLETE_LOG"] = "Komplettes Ereignisprotokoll";</w:t>
      </w:r>
    </w:p>
    <w:p w:rsidR="00AF4838" w:rsidRPr="007F2C86" w:rsidRDefault="00AF4838" w:rsidP="00AF4838">
      <w:pPr>
        <w:pStyle w:val="Zitat"/>
        <w:rPr>
          <w:lang w:eastAsia="de-CH"/>
        </w:rPr>
      </w:pP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Form Fields</w:t>
      </w:r>
    </w:p>
    <w:p w:rsidR="00AF4838" w:rsidRPr="007F2C86" w:rsidRDefault="00AF4838" w:rsidP="00AF4838">
      <w:pPr>
        <w:pStyle w:val="Zitat"/>
        <w:rPr>
          <w:lang w:eastAsia="de-CH"/>
        </w:rPr>
      </w:pPr>
      <w:r w:rsidRPr="007F2C86">
        <w:rPr>
          <w:lang w:eastAsia="de-CH"/>
        </w:rPr>
        <w:t>$lang["_TO"] = "An";</w:t>
      </w:r>
    </w:p>
    <w:p w:rsidR="00AF4838" w:rsidRPr="007F2C86" w:rsidRDefault="00AF4838" w:rsidP="00AF4838">
      <w:pPr>
        <w:pStyle w:val="Zitat"/>
        <w:rPr>
          <w:lang w:eastAsia="de-CH"/>
        </w:rPr>
      </w:pPr>
      <w:r w:rsidRPr="007F2C86">
        <w:rPr>
          <w:lang w:eastAsia="de-CH"/>
        </w:rPr>
        <w:t>$lang["_FROM"] = "Von";</w:t>
      </w:r>
    </w:p>
    <w:p w:rsidR="00AF4838" w:rsidRPr="007F2C86" w:rsidRDefault="00AF4838" w:rsidP="00AF4838">
      <w:pPr>
        <w:pStyle w:val="Zitat"/>
        <w:rPr>
          <w:lang w:eastAsia="de-CH"/>
        </w:rPr>
      </w:pPr>
      <w:r w:rsidRPr="007F2C86">
        <w:rPr>
          <w:lang w:eastAsia="de-CH"/>
        </w:rPr>
        <w:t>$lang["_SIZE"] = "Größe";</w:t>
      </w:r>
    </w:p>
    <w:p w:rsidR="00AF4838" w:rsidRPr="007F2C86" w:rsidRDefault="00AF4838" w:rsidP="00AF4838">
      <w:pPr>
        <w:pStyle w:val="Zitat"/>
        <w:rPr>
          <w:lang w:eastAsia="de-CH"/>
        </w:rPr>
      </w:pPr>
      <w:r w:rsidRPr="007F2C86">
        <w:rPr>
          <w:lang w:eastAsia="de-CH"/>
        </w:rPr>
        <w:t>$lang["_CREATED"] = "Erstellt";</w:t>
      </w:r>
    </w:p>
    <w:p w:rsidR="00AF4838" w:rsidRPr="007F2C86" w:rsidRDefault="00AF4838" w:rsidP="00AF4838">
      <w:pPr>
        <w:pStyle w:val="Zitat"/>
        <w:rPr>
          <w:lang w:eastAsia="de-CH"/>
        </w:rPr>
      </w:pPr>
      <w:r w:rsidRPr="007F2C86">
        <w:rPr>
          <w:lang w:eastAsia="de-CH"/>
        </w:rPr>
        <w:t>$lang["_FILE_NAME"] = "Dateiname";</w:t>
      </w:r>
    </w:p>
    <w:p w:rsidR="00AF4838" w:rsidRPr="007F2C86" w:rsidRDefault="00AF4838" w:rsidP="00AF4838">
      <w:pPr>
        <w:pStyle w:val="Zitat"/>
        <w:rPr>
          <w:lang w:eastAsia="de-CH"/>
        </w:rPr>
      </w:pPr>
      <w:r w:rsidRPr="007F2C86">
        <w:rPr>
          <w:lang w:eastAsia="de-CH"/>
        </w:rPr>
        <w:t>$lang["_SUBJECT"] = "Betreff";</w:t>
      </w:r>
    </w:p>
    <w:p w:rsidR="00AF4838" w:rsidRPr="007F2C86" w:rsidRDefault="00AF4838" w:rsidP="00AF4838">
      <w:pPr>
        <w:pStyle w:val="Zitat"/>
        <w:rPr>
          <w:lang w:eastAsia="de-CH"/>
        </w:rPr>
      </w:pPr>
      <w:r w:rsidRPr="007F2C86">
        <w:rPr>
          <w:lang w:eastAsia="de-CH"/>
        </w:rPr>
        <w:t>$lang["_EXPIRY"] = "Ablaufdatum";</w:t>
      </w:r>
    </w:p>
    <w:p w:rsidR="00AF4838" w:rsidRPr="007F2C86" w:rsidRDefault="00AF4838" w:rsidP="00AF4838">
      <w:pPr>
        <w:pStyle w:val="Zitat"/>
        <w:rPr>
          <w:lang w:eastAsia="de-CH"/>
        </w:rPr>
      </w:pPr>
      <w:r w:rsidRPr="007F2C86">
        <w:rPr>
          <w:lang w:eastAsia="de-CH"/>
        </w:rPr>
        <w:t>$lang["_MESSAGE"] = "Nachricht";</w:t>
      </w:r>
    </w:p>
    <w:p w:rsidR="00AF4838" w:rsidRPr="007F2C86" w:rsidRDefault="00AF4838" w:rsidP="00AF4838">
      <w:pPr>
        <w:pStyle w:val="Zitat"/>
        <w:rPr>
          <w:lang w:eastAsia="de-CH"/>
        </w:rPr>
      </w:pPr>
      <w:r w:rsidRPr="007F2C86">
        <w:rPr>
          <w:lang w:eastAsia="de-CH"/>
        </w:rPr>
        <w:t>$lang["_TYPE"] = "Typ";</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$lang["_TERMS_OF_AGREEMENT"] = "Nutzungsbedingungen";</w:t>
      </w:r>
    </w:p>
    <w:p w:rsidR="00AF4838" w:rsidRPr="007F2C86" w:rsidRDefault="00AF4838" w:rsidP="00AF4838">
      <w:pPr>
        <w:pStyle w:val="Zitat"/>
        <w:rPr>
          <w:lang w:eastAsia="de-CH"/>
        </w:rPr>
      </w:pPr>
      <w:r w:rsidRPr="007F2C86">
        <w:rPr>
          <w:lang w:eastAsia="de-CH"/>
        </w:rPr>
        <w:t>$lang["_SHOW_TERMS"] = "Nutzungsbedingungen anzeigen";</w:t>
      </w:r>
    </w:p>
    <w:p w:rsidR="00AF4838" w:rsidRPr="007F2C86" w:rsidRDefault="00AF4838" w:rsidP="00AF4838">
      <w:pPr>
        <w:pStyle w:val="Zitat"/>
        <w:rPr>
          <w:lang w:eastAsia="de-CH"/>
        </w:rPr>
      </w:pPr>
      <w:r w:rsidRPr="007F2C86">
        <w:rPr>
          <w:lang w:eastAsia="de-CH"/>
        </w:rPr>
        <w:t>$lang["_SHOWHIDE"] = "Anzeigen/Verstecken";</w:t>
      </w:r>
    </w:p>
    <w:p w:rsidR="00AF4838" w:rsidRPr="007F2C86" w:rsidRDefault="00AF4838" w:rsidP="00AF4838">
      <w:pPr>
        <w:pStyle w:val="Zitat"/>
        <w:rPr>
          <w:lang w:eastAsia="de-CH"/>
        </w:rPr>
      </w:pPr>
      <w:r w:rsidRPr="007F2C86">
        <w:rPr>
          <w:lang w:eastAsia="de-CH"/>
        </w:rPr>
        <w:t>$lang["_UPLOADING_WAIT"] = "Datei wird hochgeladen - bitte warten...";</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Flash button menu</w:t>
      </w:r>
    </w:p>
    <w:p w:rsidR="00AF4838" w:rsidRPr="007F2C86" w:rsidRDefault="00AF4838" w:rsidP="00AF4838">
      <w:pPr>
        <w:pStyle w:val="Zitat"/>
        <w:rPr>
          <w:lang w:eastAsia="de-CH"/>
        </w:rPr>
      </w:pPr>
      <w:r w:rsidRPr="007F2C86">
        <w:rPr>
          <w:lang w:eastAsia="de-CH"/>
        </w:rPr>
        <w:t>$lang["_UPLOAD"] = "Datei senden";</w:t>
      </w:r>
    </w:p>
    <w:p w:rsidR="00AF4838" w:rsidRPr="007F2C86" w:rsidRDefault="00AF4838" w:rsidP="00AF4838">
      <w:pPr>
        <w:pStyle w:val="Zitat"/>
        <w:rPr>
          <w:lang w:eastAsia="de-CH"/>
        </w:rPr>
      </w:pPr>
      <w:r w:rsidRPr="007F2C86">
        <w:rPr>
          <w:lang w:eastAsia="de-CH"/>
        </w:rPr>
        <w:t>$lang["_BROWSE"] = "Durchsuchen";</w:t>
      </w:r>
    </w:p>
    <w:p w:rsidR="00AF4838" w:rsidRPr="007F2C86" w:rsidRDefault="00AF4838" w:rsidP="00AF4838">
      <w:pPr>
        <w:pStyle w:val="Zitat"/>
        <w:rPr>
          <w:lang w:eastAsia="de-CH"/>
        </w:rPr>
      </w:pPr>
      <w:r w:rsidRPr="007F2C86">
        <w:rPr>
          <w:lang w:eastAsia="de-CH"/>
        </w:rPr>
        <w:t>$lang["_CANCEL"] = "Abbrechen";</w:t>
      </w:r>
    </w:p>
    <w:p w:rsidR="00AF4838" w:rsidRPr="007F2C86" w:rsidRDefault="00AF4838" w:rsidP="00AF4838">
      <w:pPr>
        <w:pStyle w:val="Zitat"/>
        <w:rPr>
          <w:lang w:eastAsia="de-CH"/>
        </w:rPr>
      </w:pPr>
      <w:r w:rsidRPr="007F2C86">
        <w:rPr>
          <w:lang w:eastAsia="de-CH"/>
        </w:rPr>
        <w:t>$lang["_OPEN"] = "Öffnen";</w:t>
      </w:r>
    </w:p>
    <w:p w:rsidR="00AF4838" w:rsidRPr="007F2C86" w:rsidRDefault="00AF4838" w:rsidP="00AF4838">
      <w:pPr>
        <w:pStyle w:val="Zitat"/>
        <w:rPr>
          <w:lang w:eastAsia="de-CH"/>
        </w:rPr>
      </w:pPr>
      <w:r w:rsidRPr="007F2C86">
        <w:rPr>
          <w:lang w:eastAsia="de-CH"/>
        </w:rPr>
        <w:t>$lang["_CLOSE"] = "Schließen";</w:t>
      </w:r>
    </w:p>
    <w:p w:rsidR="00AF4838" w:rsidRPr="007F2C86" w:rsidRDefault="00AF4838" w:rsidP="00AF4838">
      <w:pPr>
        <w:pStyle w:val="Zitat"/>
        <w:rPr>
          <w:lang w:eastAsia="de-CH"/>
        </w:rPr>
      </w:pPr>
      <w:r w:rsidRPr="007F2C86">
        <w:rPr>
          <w:lang w:eastAsia="de-CH"/>
        </w:rPr>
        <w:t>$lang["_OK"] = "OK";</w:t>
      </w:r>
    </w:p>
    <w:p w:rsidR="00AF4838" w:rsidRPr="007F2C86" w:rsidRDefault="00AF4838" w:rsidP="00AF4838">
      <w:pPr>
        <w:pStyle w:val="Zitat"/>
        <w:rPr>
          <w:lang w:eastAsia="de-CH"/>
        </w:rPr>
      </w:pPr>
      <w:r w:rsidRPr="007F2C86">
        <w:rPr>
          <w:lang w:eastAsia="de-CH"/>
        </w:rPr>
        <w:t>$lang["_SEND"] = "Senden";</w:t>
      </w:r>
    </w:p>
    <w:p w:rsidR="00AF4838" w:rsidRPr="007F2C86" w:rsidRDefault="00AF4838" w:rsidP="00AF4838">
      <w:pPr>
        <w:pStyle w:val="Zitat"/>
        <w:rPr>
          <w:lang w:eastAsia="de-CH"/>
        </w:rPr>
      </w:pPr>
      <w:r w:rsidRPr="007F2C86">
        <w:rPr>
          <w:lang w:eastAsia="de-CH"/>
        </w:rPr>
        <w:t>$lang["_DELETE"] = "Löschen";</w:t>
      </w:r>
    </w:p>
    <w:p w:rsidR="00AF4838" w:rsidRPr="007F2C86" w:rsidRDefault="00AF4838" w:rsidP="00AF4838">
      <w:pPr>
        <w:pStyle w:val="Zitat"/>
        <w:rPr>
          <w:lang w:eastAsia="de-CH"/>
        </w:rPr>
      </w:pPr>
      <w:r w:rsidRPr="007F2C86">
        <w:rPr>
          <w:lang w:eastAsia="de-CH"/>
        </w:rPr>
        <w:t>$lang["_YES"] = "Ja";</w:t>
      </w:r>
    </w:p>
    <w:p w:rsidR="00AF4838" w:rsidRPr="007F2C86" w:rsidRDefault="00AF4838" w:rsidP="00AF4838">
      <w:pPr>
        <w:pStyle w:val="Zitat"/>
        <w:rPr>
          <w:lang w:eastAsia="de-CH"/>
        </w:rPr>
      </w:pPr>
      <w:r w:rsidRPr="007F2C86">
        <w:rPr>
          <w:lang w:eastAsia="de-CH"/>
        </w:rPr>
        <w:t>$lang["_NO"] = "Nein";</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$lang["_ERROR_CONTACT_ADMIN"] = "Ein Fehler ist aufgetreten - bitte benachrichtigen Sie Ihren Administrator.";</w:t>
      </w:r>
    </w:p>
    <w:p w:rsidR="00AF4838" w:rsidRPr="007F2C86" w:rsidRDefault="00AF4838" w:rsidP="00AF4838">
      <w:pPr>
        <w:pStyle w:val="Zitat"/>
        <w:rPr>
          <w:lang w:eastAsia="de-CH"/>
        </w:rPr>
      </w:pPr>
      <w:r w:rsidRPr="007F2C86">
        <w:rPr>
          <w:lang w:eastAsia="de-CH"/>
        </w:rPr>
        <w:t>$lang["_INVALID_MISSING_EMAIL"] = "Ungültige oder fehlende E-Mail-Adresse";</w:t>
      </w:r>
    </w:p>
    <w:p w:rsidR="00AF4838" w:rsidRPr="007F2C86" w:rsidRDefault="00AF4838" w:rsidP="00AF4838">
      <w:pPr>
        <w:pStyle w:val="Zitat"/>
        <w:rPr>
          <w:lang w:eastAsia="de-CH"/>
        </w:rPr>
      </w:pPr>
      <w:r w:rsidRPr="007F2C86">
        <w:rPr>
          <w:lang w:eastAsia="de-CH"/>
        </w:rPr>
        <w:t>$lang["_INVALID_EXPIRY_DATE"] = "Ungültiges Ablaufdatum";</w:t>
      </w:r>
    </w:p>
    <w:p w:rsidR="00AF4838" w:rsidRPr="007F2C86" w:rsidRDefault="00AF4838" w:rsidP="00AF4838">
      <w:pPr>
        <w:pStyle w:val="Zitat"/>
        <w:rPr>
          <w:lang w:eastAsia="de-CH"/>
        </w:rPr>
      </w:pPr>
      <w:r w:rsidRPr="007F2C86">
        <w:rPr>
          <w:lang w:eastAsia="de-CH"/>
        </w:rPr>
        <w:t>$lang["_INVALID_FILE"] = "Ungültige Datei";</w:t>
      </w:r>
    </w:p>
    <w:p w:rsidR="00AF4838" w:rsidRPr="007F2C86" w:rsidRDefault="00AF4838" w:rsidP="00AF4838">
      <w:pPr>
        <w:pStyle w:val="Zitat"/>
        <w:rPr>
          <w:lang w:eastAsia="de-CH"/>
        </w:rPr>
      </w:pPr>
      <w:r w:rsidRPr="007F2C86">
        <w:rPr>
          <w:lang w:eastAsia="de-CH"/>
        </w:rPr>
        <w:lastRenderedPageBreak/>
        <w:t>$lang["_INVALID_FILEVOUCHERID"] = "Ungültige Datei oder Voucher ID";</w:t>
      </w:r>
    </w:p>
    <w:p w:rsidR="00AF4838" w:rsidRPr="007F2C86" w:rsidRDefault="00AF4838" w:rsidP="00AF4838">
      <w:pPr>
        <w:pStyle w:val="Zitat"/>
        <w:rPr>
          <w:lang w:eastAsia="de-CH"/>
        </w:rPr>
      </w:pPr>
      <w:r w:rsidRPr="007F2C86">
        <w:rPr>
          <w:lang w:eastAsia="de-CH"/>
        </w:rPr>
        <w:t>$lang["_INVALID_FILESIZE_ZERO"] = "Dateigrösse darf nicht 0 sein. Bitte wählen Sie eine andere Datei.";</w:t>
      </w:r>
    </w:p>
    <w:p w:rsidR="00AF4838" w:rsidRPr="007F2C86" w:rsidRDefault="00AF4838" w:rsidP="00AF4838">
      <w:pPr>
        <w:pStyle w:val="Zitat"/>
        <w:rPr>
          <w:lang w:eastAsia="de-CH"/>
        </w:rPr>
      </w:pPr>
      <w:r w:rsidRPr="007F2C86">
        <w:rPr>
          <w:lang w:eastAsia="de-CH"/>
        </w:rPr>
        <w:t>$lang["_INVALID_FILE_EXT"] = "Ungültige Dateierweiterung.";</w:t>
      </w:r>
    </w:p>
    <w:p w:rsidR="00AF4838" w:rsidRPr="007F2C86" w:rsidRDefault="00AF4838" w:rsidP="00AF4838">
      <w:pPr>
        <w:pStyle w:val="Zitat"/>
        <w:rPr>
          <w:lang w:eastAsia="de-CH"/>
        </w:rPr>
      </w:pPr>
      <w:r w:rsidRPr="007F2C86">
        <w:rPr>
          <w:lang w:eastAsia="de-CH"/>
        </w:rPr>
        <w:t>$lang["_INVALID_TOO_LARGE_1"] = "Datei darf nicht grösser sein als";</w:t>
      </w:r>
    </w:p>
    <w:p w:rsidR="00AF4838" w:rsidRPr="007F2C86" w:rsidRDefault="00AF4838" w:rsidP="00AF4838">
      <w:pPr>
        <w:pStyle w:val="Zitat"/>
        <w:rPr>
          <w:lang w:eastAsia="de-CH"/>
        </w:rPr>
      </w:pPr>
      <w:r w:rsidRPr="007F2C86">
        <w:rPr>
          <w:lang w:eastAsia="de-CH"/>
        </w:rPr>
        <w:t>$lang["_AUTH_ERROR"] = "Sie sind nicht länger authentifiziert. &lt;br/&gt;Ihre Sitzung is möglicherweise abgelaufen oder es gab einen Serverfehler. &lt;br /&gt;&lt;br /&gt;Bitte loggen Sie sich neu ein und versuchen Sie es nochmals.";</w:t>
      </w:r>
    </w:p>
    <w:p w:rsidR="00AF4838" w:rsidRPr="007F2C86" w:rsidRDefault="00AF4838" w:rsidP="00AF4838">
      <w:pPr>
        <w:pStyle w:val="Zitat"/>
        <w:rPr>
          <w:lang w:eastAsia="de-CH"/>
        </w:rPr>
      </w:pPr>
      <w:r w:rsidRPr="007F2C86">
        <w:rPr>
          <w:lang w:eastAsia="de-CH"/>
        </w:rPr>
        <w:t>$lang["_SELECT_ANOTHER_FILE"] = "Bitte wählen Sie eine andere Datei.";</w:t>
      </w:r>
    </w:p>
    <w:p w:rsidR="00AF4838" w:rsidRPr="007F2C86" w:rsidRDefault="00AF4838" w:rsidP="00AF4838">
      <w:pPr>
        <w:pStyle w:val="Zitat"/>
        <w:rPr>
          <w:lang w:eastAsia="de-CH"/>
        </w:rPr>
      </w:pPr>
      <w:r w:rsidRPr="007F2C86">
        <w:rPr>
          <w:lang w:eastAsia="de-CH"/>
        </w:rPr>
        <w:t>$lang["_INVALID_VOUCHER"] = "Dieser Voucher is nicht länger gültig. &lt;br /&gt;Bitte benachrichtigen Sie die Person die diesen Voucher erstellt hat.";</w:t>
      </w:r>
    </w:p>
    <w:p w:rsidR="00AF4838" w:rsidRPr="007F2C86" w:rsidRDefault="00AF4838" w:rsidP="00AF4838">
      <w:pPr>
        <w:pStyle w:val="Zitat"/>
        <w:rPr>
          <w:lang w:eastAsia="de-CH"/>
        </w:rPr>
      </w:pPr>
      <w:r w:rsidRPr="007F2C86">
        <w:rPr>
          <w:lang w:eastAsia="de-CH"/>
        </w:rPr>
        <w:t>$lang["_SELECT_FILE"] = "Datei wählen";</w:t>
      </w:r>
    </w:p>
    <w:p w:rsidR="00AF4838" w:rsidRPr="007F2C86" w:rsidRDefault="00AF4838" w:rsidP="00AF4838">
      <w:pPr>
        <w:pStyle w:val="Zitat"/>
        <w:rPr>
          <w:lang w:eastAsia="de-CH"/>
        </w:rPr>
      </w:pPr>
      <w:r w:rsidRPr="007F2C86">
        <w:rPr>
          <w:lang w:eastAsia="de-CH"/>
        </w:rPr>
        <w:t>$lang["_INVALID_FILE_NAME"] = "Dieser Dateiname ist ungültig. Bitte benennen Sie die Datei um und versuchen Sie es nochmals.";</w:t>
      </w:r>
    </w:p>
    <w:p w:rsidR="00AF4838" w:rsidRPr="007F2C86" w:rsidRDefault="00AF4838" w:rsidP="00AF4838">
      <w:pPr>
        <w:pStyle w:val="Zitat"/>
        <w:rPr>
          <w:lang w:eastAsia="de-CH"/>
        </w:rPr>
      </w:pPr>
      <w:r w:rsidRPr="007F2C86">
        <w:rPr>
          <w:lang w:eastAsia="de-CH"/>
        </w:rPr>
        <w:t>$lang["_INVALID_SIZE_USEHTML5"] = "Bitte wählen Sie eine andere Datei oder benutzen Sie einen HTML5-fähigen Browser zum Hochladen grösserer Dateien.";</w:t>
      </w:r>
    </w:p>
    <w:p w:rsidR="00AF4838" w:rsidRPr="007F2C86" w:rsidRDefault="00AF4838" w:rsidP="00AF4838">
      <w:pPr>
        <w:pStyle w:val="Zitat"/>
        <w:rPr>
          <w:lang w:eastAsia="de-CH"/>
        </w:rPr>
      </w:pPr>
      <w:r w:rsidRPr="007F2C86">
        <w:rPr>
          <w:lang w:eastAsia="de-CH"/>
        </w:rPr>
        <w:t>$lang["_ACCEPTTOC"] = "Ich bin mit den Nutzungsbedingungen einverstanden.";</w:t>
      </w:r>
    </w:p>
    <w:p w:rsidR="00AF4838" w:rsidRPr="007F2C86" w:rsidRDefault="00AF4838" w:rsidP="00AF4838">
      <w:pPr>
        <w:pStyle w:val="Zitat"/>
        <w:rPr>
          <w:lang w:eastAsia="de-CH"/>
        </w:rPr>
      </w:pPr>
      <w:r w:rsidRPr="007F2C86">
        <w:rPr>
          <w:lang w:eastAsia="de-CH"/>
        </w:rPr>
        <w:t>$lang["_AGREETOC"] = "Sie müssen den Nutzungsbedingungen zustimmen, wenn Sie die Datei herunterladen wollen.";</w:t>
      </w:r>
    </w:p>
    <w:p w:rsidR="00AF4838" w:rsidRPr="007F2C86" w:rsidRDefault="00AF4838" w:rsidP="00AF4838">
      <w:pPr>
        <w:pStyle w:val="Zitat"/>
        <w:rPr>
          <w:lang w:eastAsia="de-CH"/>
        </w:rPr>
      </w:pPr>
      <w:r w:rsidRPr="007F2C86">
        <w:rPr>
          <w:lang w:eastAsia="de-CH"/>
        </w:rPr>
        <w:t>$lang["_FILE_TO_BE_RESENT"] = "Datei zum weiterverteilen";</w:t>
      </w:r>
    </w:p>
    <w:p w:rsidR="00AF4838" w:rsidRPr="007F2C86" w:rsidRDefault="00AF4838" w:rsidP="00AF4838">
      <w:pPr>
        <w:pStyle w:val="Zitat"/>
        <w:rPr>
          <w:lang w:eastAsia="de-CH"/>
        </w:rPr>
      </w:pPr>
      <w:r w:rsidRPr="007F2C86">
        <w:rPr>
          <w:lang w:eastAsia="de-CH"/>
        </w:rPr>
        <w:t>$lang["_ERROR_UPLOADING_FILE"] = "Fehler beim Hochladen Ihrer Datei";</w:t>
      </w:r>
    </w:p>
    <w:p w:rsidR="00AF4838" w:rsidRPr="007F2C86" w:rsidRDefault="00AF4838" w:rsidP="00AF4838">
      <w:pPr>
        <w:pStyle w:val="Zitat"/>
        <w:rPr>
          <w:lang w:eastAsia="de-CH"/>
        </w:rPr>
      </w:pPr>
      <w:r w:rsidRPr="007F2C86">
        <w:rPr>
          <w:lang w:eastAsia="de-CH"/>
        </w:rPr>
        <w:t>$lang["_ERROR_SENDING_EMAIL"] = "Beim Senden der E-mail ist ein Fehler aufgetreten, bitte benachrichtigen Sie Ihren Administrator.";</w:t>
      </w:r>
    </w:p>
    <w:p w:rsidR="00AF4838" w:rsidRPr="007F2C86" w:rsidRDefault="00AF4838" w:rsidP="00AF4838">
      <w:pPr>
        <w:pStyle w:val="Zitat"/>
        <w:rPr>
          <w:lang w:eastAsia="de-CH"/>
        </w:rPr>
      </w:pPr>
      <w:r w:rsidRPr="007F2C86">
        <w:rPr>
          <w:lang w:eastAsia="de-CH"/>
        </w:rPr>
        <w:t>$lang["_ERROR_INCORRECT_FILE_SIZE"] = "Beim Hochladen Ihrer Datei ist ein Problem aufgetreten. &lt;br /&gt;Die Dateigrösse auf dem Server ist unterschiedlech von jener der Originaldatei. &lt;br /&gt;&lt;br /&gt;Bitte benachrichtigen Sie Ihren Administrator.";</w:t>
      </w:r>
    </w:p>
    <w:p w:rsidR="00AF4838" w:rsidRPr="007F2C86" w:rsidRDefault="00AF4838" w:rsidP="00AF4838">
      <w:pPr>
        <w:pStyle w:val="Zitat"/>
        <w:rPr>
          <w:lang w:eastAsia="de-CH"/>
        </w:rPr>
      </w:pPr>
      <w:r w:rsidRPr="007F2C86">
        <w:rPr>
          <w:lang w:eastAsia="de-CH"/>
        </w:rPr>
        <w:t>$lang["_MAXEMAILS"] = "Die maximal erlaubte Zahl an E-Mail Adressen ist ";</w:t>
      </w:r>
    </w:p>
    <w:p w:rsidR="00AF4838" w:rsidRPr="007F2C86" w:rsidRDefault="00AF4838" w:rsidP="00AF4838">
      <w:pPr>
        <w:pStyle w:val="Zitat"/>
        <w:rPr>
          <w:lang w:eastAsia="de-CH"/>
        </w:rPr>
      </w:pPr>
      <w:r w:rsidRPr="007F2C86">
        <w:rPr>
          <w:lang w:eastAsia="de-CH"/>
        </w:rPr>
        <w:t>$lang["_INVALID_DATE_FORMAT"] = "Das Datumsformat ist ungültig.";</w:t>
      </w:r>
    </w:p>
    <w:p w:rsidR="00AF4838" w:rsidRPr="007F2C86" w:rsidRDefault="00AF4838" w:rsidP="00AF4838">
      <w:pPr>
        <w:pStyle w:val="Zitat"/>
        <w:rPr>
          <w:lang w:eastAsia="de-CH"/>
        </w:rPr>
      </w:pPr>
      <w:r w:rsidRPr="007F2C86">
        <w:rPr>
          <w:lang w:eastAsia="de-CH"/>
        </w:rPr>
        <w:t>$lang["_DISK_SPACE_ERROR"] = "Es ist nicht genügend Speicherplatz vorhanden. Bitte benachrichtigen Sie den Service Administrator oder laden Sie eine kleinere Datei hoch.";</w:t>
      </w:r>
    </w:p>
    <w:p w:rsidR="00AF4838" w:rsidRPr="007F2C86" w:rsidRDefault="00AF4838" w:rsidP="00AF4838">
      <w:pPr>
        <w:pStyle w:val="Zitat"/>
        <w:rPr>
          <w:lang w:eastAsia="de-CH"/>
        </w:rPr>
      </w:pPr>
      <w:r w:rsidRPr="007F2C86">
        <w:rPr>
          <w:lang w:eastAsia="de-CH"/>
        </w:rPr>
        <w:t>$lang["_ERROR_ATTRIBUTES"] = "Ihr Identity Provider stellt die nötigen Attribute nicht zur Verfügung. Benachrichtigen Sie Ihren Administrator";</w:t>
      </w:r>
    </w:p>
    <w:p w:rsidR="00AF4838" w:rsidRPr="007F2C86" w:rsidRDefault="00AF4838" w:rsidP="00AF4838">
      <w:pPr>
        <w:pStyle w:val="Zitat"/>
        <w:rPr>
          <w:lang w:eastAsia="de-CH"/>
        </w:rPr>
      </w:pPr>
      <w:r w:rsidRPr="007F2C86">
        <w:rPr>
          <w:lang w:eastAsia="de-CH"/>
        </w:rPr>
        <w:t>$lang["_PERMISSION_DENIED"] = "Sie sind nicht berechtigt dies zu tun.";</w:t>
      </w:r>
    </w:p>
    <w:p w:rsidR="00AF4838" w:rsidRPr="007F2C86" w:rsidRDefault="00AF4838" w:rsidP="00AF4838">
      <w:pPr>
        <w:pStyle w:val="Zitat"/>
        <w:rPr>
          <w:lang w:eastAsia="de-CH"/>
        </w:rPr>
      </w:pPr>
      <w:r w:rsidRPr="007F2C86">
        <w:rPr>
          <w:lang w:eastAsia="de-CH"/>
        </w:rPr>
        <w:t>// Logout page</w:t>
      </w:r>
    </w:p>
    <w:p w:rsidR="00AF4838" w:rsidRPr="007F2C86" w:rsidRDefault="00AF4838" w:rsidP="00AF4838">
      <w:pPr>
        <w:pStyle w:val="Zitat"/>
        <w:rPr>
          <w:lang w:eastAsia="de-CH"/>
        </w:rPr>
      </w:pPr>
      <w:r w:rsidRPr="007F2C86">
        <w:rPr>
          <w:lang w:eastAsia="de-CH"/>
        </w:rPr>
        <w:t>$lang["_LOGOUT_COMPLETE"] = "Logout abgeschlossen";</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vouchers</w:t>
      </w:r>
    </w:p>
    <w:p w:rsidR="00AF4838" w:rsidRPr="007F2C86" w:rsidRDefault="00AF4838" w:rsidP="00AF4838">
      <w:pPr>
        <w:pStyle w:val="Zitat"/>
        <w:rPr>
          <w:lang w:eastAsia="de-CH"/>
        </w:rPr>
      </w:pPr>
      <w:r w:rsidRPr="007F2C86">
        <w:rPr>
          <w:lang w:eastAsia="de-CH"/>
        </w:rPr>
        <w:t>$lang["_SEND_NEW_VOUCHER"] = "Ein Voucher erlaubt es einem Anderen, Ihnen eine Datei zu schicken.&lt;br /&gt;</w:t>
      </w:r>
    </w:p>
    <w:p w:rsidR="00AF4838" w:rsidRPr="007F2C86" w:rsidRDefault="00AF4838" w:rsidP="00AF4838">
      <w:pPr>
        <w:pStyle w:val="Zitat"/>
        <w:rPr>
          <w:lang w:eastAsia="de-CH"/>
        </w:rPr>
      </w:pPr>
      <w:r w:rsidRPr="007F2C86">
        <w:rPr>
          <w:lang w:eastAsia="de-CH"/>
        </w:rPr>
        <w:lastRenderedPageBreak/>
        <w:t>Um einen Voucher zu erstellen, geben Sie seine Email Adresse ein und klicken sie auf 'Voucher senden'.&lt;br /&gt;</w:t>
      </w:r>
    </w:p>
    <w:p w:rsidR="00AF4838" w:rsidRPr="007F2C86" w:rsidRDefault="00AF4838" w:rsidP="00AF4838">
      <w:pPr>
        <w:pStyle w:val="Zitat"/>
        <w:rPr>
          <w:lang w:eastAsia="de-CH"/>
        </w:rPr>
      </w:pPr>
      <w:r w:rsidRPr="007F2C86">
        <w:rPr>
          <w:lang w:eastAsia="de-CH"/>
        </w:rPr>
        <w:t>Dem Empfänger wird eine E-Mail mit einem Link zum Voucher erhalten.";</w:t>
      </w:r>
    </w:p>
    <w:p w:rsidR="00AF4838" w:rsidRPr="007F2C86" w:rsidRDefault="00AF4838" w:rsidP="00AF4838">
      <w:pPr>
        <w:pStyle w:val="Zitat"/>
        <w:rPr>
          <w:lang w:eastAsia="de-CH"/>
        </w:rPr>
      </w:pPr>
      <w:r w:rsidRPr="007F2C86">
        <w:rPr>
          <w:lang w:eastAsia="de-CH"/>
        </w:rPr>
        <w:t>$lang["_EMAIL_SEPARATOR_MSG"] = "Mehrere E-Mail Adressen trennen durch , oder ;";</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$lang["_NO_FILES"] = "Im Augenblick sind keine Dateien verfügbar";</w:t>
      </w:r>
    </w:p>
    <w:p w:rsidR="00AF4838" w:rsidRPr="007F2C86" w:rsidRDefault="00AF4838" w:rsidP="00AF4838">
      <w:pPr>
        <w:pStyle w:val="Zitat"/>
        <w:rPr>
          <w:lang w:eastAsia="de-CH"/>
        </w:rPr>
      </w:pPr>
      <w:r w:rsidRPr="007F2C86">
        <w:rPr>
          <w:lang w:eastAsia="de-CH"/>
        </w:rPr>
        <w:t>$lang["_NO_VOUCHERS"] = "Im Augenblick sind keine Voucher verfügbar";</w:t>
      </w:r>
    </w:p>
    <w:p w:rsidR="00AF4838" w:rsidRPr="007F2C86" w:rsidRDefault="00AF4838" w:rsidP="00AF4838">
      <w:pPr>
        <w:pStyle w:val="Zitat"/>
        <w:rPr>
          <w:lang w:eastAsia="de-CH"/>
        </w:rPr>
      </w:pPr>
      <w:r w:rsidRPr="007F2C86">
        <w:rPr>
          <w:lang w:eastAsia="de-CH"/>
        </w:rPr>
        <w:t>$lang["_ARE_YOU_SURE"] = "Sind Sie sicher?";</w:t>
      </w:r>
    </w:p>
    <w:p w:rsidR="00AF4838" w:rsidRPr="007F2C86" w:rsidRDefault="00AF4838" w:rsidP="00AF4838">
      <w:pPr>
        <w:pStyle w:val="Zitat"/>
        <w:rPr>
          <w:lang w:eastAsia="de-CH"/>
        </w:rPr>
      </w:pPr>
      <w:r w:rsidRPr="007F2C86">
        <w:rPr>
          <w:lang w:eastAsia="de-CH"/>
        </w:rPr>
        <w:t>$lang["_DELETE_FILE"] = "Datei löschen";</w:t>
      </w:r>
    </w:p>
    <w:p w:rsidR="00AF4838" w:rsidRPr="007F2C86" w:rsidRDefault="00AF4838" w:rsidP="00AF4838">
      <w:pPr>
        <w:pStyle w:val="Zitat"/>
        <w:rPr>
          <w:lang w:eastAsia="de-CH"/>
        </w:rPr>
      </w:pPr>
      <w:r w:rsidRPr="007F2C86">
        <w:rPr>
          <w:lang w:eastAsia="de-CH"/>
        </w:rPr>
        <w:t>$lang["_EMAIL_SENT"] = "E-Mail wurde versandt";</w:t>
      </w:r>
    </w:p>
    <w:p w:rsidR="00AF4838" w:rsidRPr="007F2C86" w:rsidRDefault="00AF4838" w:rsidP="00AF4838">
      <w:pPr>
        <w:pStyle w:val="Zitat"/>
        <w:rPr>
          <w:lang w:eastAsia="de-CH"/>
        </w:rPr>
      </w:pPr>
      <w:r w:rsidRPr="007F2C86">
        <w:rPr>
          <w:lang w:eastAsia="de-CH"/>
        </w:rPr>
        <w:t>$lang["_EXPIRY_DATE"] = "Ablaufdatum";</w:t>
      </w:r>
    </w:p>
    <w:p w:rsidR="00AF4838" w:rsidRPr="007F2C86" w:rsidRDefault="00AF4838" w:rsidP="00AF4838">
      <w:pPr>
        <w:pStyle w:val="Zitat"/>
        <w:rPr>
          <w:lang w:eastAsia="de-CH"/>
        </w:rPr>
      </w:pPr>
      <w:r w:rsidRPr="007F2C86">
        <w:rPr>
          <w:lang w:eastAsia="de-CH"/>
        </w:rPr>
        <w:t>$lang["_FILE_SIZE"] = "Dateigröße";</w:t>
      </w:r>
    </w:p>
    <w:p w:rsidR="00AF4838" w:rsidRPr="007F2C86" w:rsidRDefault="00AF4838" w:rsidP="00AF4838">
      <w:pPr>
        <w:pStyle w:val="Zitat"/>
        <w:rPr>
          <w:lang w:eastAsia="de-CH"/>
        </w:rPr>
      </w:pPr>
      <w:r w:rsidRPr="007F2C86">
        <w:rPr>
          <w:lang w:eastAsia="de-CH"/>
        </w:rPr>
        <w:t>$lang["_FILE_RESENT"] = "Datei wurde erneut versandt";</w:t>
      </w:r>
    </w:p>
    <w:p w:rsidR="00AF4838" w:rsidRPr="007F2C86" w:rsidRDefault="00AF4838" w:rsidP="00AF4838">
      <w:pPr>
        <w:pStyle w:val="Zitat"/>
        <w:rPr>
          <w:lang w:eastAsia="de-CH"/>
        </w:rPr>
      </w:pPr>
      <w:r w:rsidRPr="007F2C86">
        <w:rPr>
          <w:lang w:eastAsia="de-CH"/>
        </w:rPr>
        <w:t>$lang["_MESSAGE_RESENT"] = "Nachricht wurd erneut versandt";</w:t>
      </w:r>
    </w:p>
    <w:p w:rsidR="00AF4838" w:rsidRPr="007F2C86" w:rsidRDefault="00AF4838" w:rsidP="00AF4838">
      <w:pPr>
        <w:pStyle w:val="Zitat"/>
        <w:rPr>
          <w:lang w:eastAsia="de-CH"/>
        </w:rPr>
      </w:pPr>
      <w:r w:rsidRPr="007F2C86">
        <w:rPr>
          <w:lang w:eastAsia="de-CH"/>
        </w:rPr>
        <w:t>$lang["_ME"] = "Mir";</w:t>
      </w:r>
    </w:p>
    <w:p w:rsidR="00AF4838" w:rsidRPr="007F2C86" w:rsidRDefault="00AF4838" w:rsidP="00AF4838">
      <w:pPr>
        <w:pStyle w:val="Zitat"/>
        <w:rPr>
          <w:lang w:eastAsia="de-CH"/>
        </w:rPr>
      </w:pPr>
      <w:r w:rsidRPr="007F2C86">
        <w:rPr>
          <w:lang w:eastAsia="de-CH"/>
        </w:rPr>
        <w:t>$lang["_SEND_VOUCHER"] = "Voucher senden";</w:t>
      </w:r>
    </w:p>
    <w:p w:rsidR="00AF4838" w:rsidRPr="007F2C86" w:rsidRDefault="00AF4838" w:rsidP="00AF4838">
      <w:pPr>
        <w:pStyle w:val="Zitat"/>
        <w:rPr>
          <w:lang w:eastAsia="de-CH"/>
        </w:rPr>
      </w:pPr>
      <w:r w:rsidRPr="007F2C86">
        <w:rPr>
          <w:lang w:eastAsia="de-CH"/>
        </w:rPr>
        <w:t>$lang["_RE_SEND_EMAIL"] = "E-Mail nochmals senden";</w:t>
      </w:r>
    </w:p>
    <w:p w:rsidR="00AF4838" w:rsidRPr="007F2C86" w:rsidRDefault="00AF4838" w:rsidP="00AF4838">
      <w:pPr>
        <w:pStyle w:val="Zitat"/>
        <w:rPr>
          <w:lang w:eastAsia="de-CH"/>
        </w:rPr>
      </w:pPr>
      <w:r w:rsidRPr="007F2C86">
        <w:rPr>
          <w:lang w:eastAsia="de-CH"/>
        </w:rPr>
        <w:t>$lang["_NEW_RECIPIENT"] = "Neuen Empfänger hinzufügen";</w:t>
      </w:r>
    </w:p>
    <w:p w:rsidR="00AF4838" w:rsidRPr="007F2C86" w:rsidRDefault="00AF4838" w:rsidP="00AF4838">
      <w:pPr>
        <w:pStyle w:val="Zitat"/>
        <w:rPr>
          <w:lang w:eastAsia="de-CH"/>
        </w:rPr>
      </w:pPr>
      <w:r w:rsidRPr="007F2C86">
        <w:rPr>
          <w:lang w:eastAsia="de-CH"/>
        </w:rPr>
        <w:t>$lang["_SEND_VOUCHER_TO"] = "Voucher senden an";</w:t>
      </w:r>
    </w:p>
    <w:p w:rsidR="00AF4838" w:rsidRPr="007F2C86" w:rsidRDefault="00AF4838" w:rsidP="00AF4838">
      <w:pPr>
        <w:pStyle w:val="Zitat"/>
        <w:rPr>
          <w:lang w:eastAsia="de-CH"/>
        </w:rPr>
      </w:pPr>
      <w:r w:rsidRPr="007F2C86">
        <w:rPr>
          <w:lang w:eastAsia="de-CH"/>
        </w:rPr>
        <w:t>$lang["_START_DOWNLOAD"] = "Herunterladen starten";</w:t>
      </w:r>
    </w:p>
    <w:p w:rsidR="00AF4838" w:rsidRPr="007F2C86" w:rsidRDefault="00AF4838" w:rsidP="00AF4838">
      <w:pPr>
        <w:pStyle w:val="Zitat"/>
        <w:rPr>
          <w:lang w:eastAsia="de-CH"/>
        </w:rPr>
      </w:pPr>
      <w:r w:rsidRPr="007F2C86">
        <w:rPr>
          <w:lang w:eastAsia="de-CH"/>
        </w:rPr>
        <w:t>$lang["_VOUCHER_SENT"] = "Voucher gesandt";</w:t>
      </w:r>
    </w:p>
    <w:p w:rsidR="00AF4838" w:rsidRPr="007F2C86" w:rsidRDefault="00AF4838" w:rsidP="00AF4838">
      <w:pPr>
        <w:pStyle w:val="Zitat"/>
        <w:rPr>
          <w:lang w:eastAsia="de-CH"/>
        </w:rPr>
      </w:pPr>
      <w:r w:rsidRPr="007F2C86">
        <w:rPr>
          <w:lang w:eastAsia="de-CH"/>
        </w:rPr>
        <w:t>$lang["_VOUCHER_DELETED"] = "Voucher gelöscht";</w:t>
      </w:r>
    </w:p>
    <w:p w:rsidR="00AF4838" w:rsidRPr="007F2C86" w:rsidRDefault="00AF4838" w:rsidP="00AF4838">
      <w:pPr>
        <w:pStyle w:val="Zitat"/>
        <w:rPr>
          <w:lang w:eastAsia="de-CH"/>
        </w:rPr>
      </w:pPr>
      <w:r w:rsidRPr="007F2C86">
        <w:rPr>
          <w:lang w:eastAsia="de-CH"/>
        </w:rPr>
        <w:t>$lang["_VOUCHER_CANCELLED"] = "Dieser Voucher wurde widerrufen.";</w:t>
      </w:r>
    </w:p>
    <w:p w:rsidR="00AF4838" w:rsidRPr="007F2C86" w:rsidRDefault="00AF4838" w:rsidP="00AF4838">
      <w:pPr>
        <w:pStyle w:val="Zitat"/>
        <w:rPr>
          <w:lang w:eastAsia="de-CH"/>
        </w:rPr>
      </w:pPr>
      <w:r w:rsidRPr="007F2C86">
        <w:rPr>
          <w:lang w:eastAsia="de-CH"/>
        </w:rPr>
        <w:t>$lang["_VOUCHER_USED"] = "Dieser voucher wurde bereits verwendet.";</w:t>
      </w:r>
    </w:p>
    <w:p w:rsidR="00AF4838" w:rsidRPr="007F2C86" w:rsidRDefault="00AF4838" w:rsidP="00AF4838">
      <w:pPr>
        <w:pStyle w:val="Zitat"/>
        <w:rPr>
          <w:lang w:eastAsia="de-CH"/>
        </w:rPr>
      </w:pPr>
      <w:r w:rsidRPr="007F2C86">
        <w:rPr>
          <w:lang w:eastAsia="de-CH"/>
        </w:rPr>
        <w:t>$lang["_STARTED_DOWNLOADING"] = "Der Download Ihrer Datei sollte starten.";</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files</w:t>
      </w:r>
    </w:p>
    <w:p w:rsidR="00AF4838" w:rsidRPr="007F2C86" w:rsidRDefault="00AF4838" w:rsidP="00AF4838">
      <w:pPr>
        <w:pStyle w:val="Zitat"/>
        <w:rPr>
          <w:lang w:eastAsia="de-CH"/>
        </w:rPr>
      </w:pPr>
      <w:r w:rsidRPr="007F2C86">
        <w:rPr>
          <w:lang w:eastAsia="de-CH"/>
        </w:rPr>
        <w:t>$lang["_FILE_DELETED"] = "Datei gelöscht";</w:t>
      </w:r>
    </w:p>
    <w:p w:rsidR="00AF4838" w:rsidRPr="007F2C86" w:rsidRDefault="00AF4838" w:rsidP="00AF4838">
      <w:pPr>
        <w:pStyle w:val="Zitat"/>
        <w:rPr>
          <w:lang w:eastAsia="de-CH"/>
        </w:rPr>
      </w:pPr>
      <w:r w:rsidRPr="007F2C86">
        <w:rPr>
          <w:lang w:eastAsia="de-CH"/>
        </w:rPr>
        <w:t>// steps</w:t>
      </w:r>
    </w:p>
    <w:p w:rsidR="00AF4838" w:rsidRPr="007F2C86" w:rsidRDefault="00AF4838" w:rsidP="00AF4838">
      <w:pPr>
        <w:pStyle w:val="Zitat"/>
        <w:rPr>
          <w:lang w:eastAsia="de-CH"/>
        </w:rPr>
      </w:pPr>
      <w:r w:rsidRPr="007F2C86">
        <w:rPr>
          <w:lang w:eastAsia="de-CH"/>
        </w:rPr>
        <w:t>$lang["_STEP1"] = "Geben Sie die E-Mail Adressen der Empfänger ein";</w:t>
      </w:r>
    </w:p>
    <w:p w:rsidR="00AF4838" w:rsidRPr="007F2C86" w:rsidRDefault="00AF4838" w:rsidP="00AF4838">
      <w:pPr>
        <w:pStyle w:val="Zitat"/>
        <w:rPr>
          <w:lang w:eastAsia="de-CH"/>
        </w:rPr>
      </w:pPr>
      <w:r w:rsidRPr="007F2C86">
        <w:rPr>
          <w:lang w:eastAsia="de-CH"/>
        </w:rPr>
        <w:t>$lang["_STEP2"] = "Setzen Sie das Ablaufdatum";</w:t>
      </w:r>
    </w:p>
    <w:p w:rsidR="00AF4838" w:rsidRPr="007F2C86" w:rsidRDefault="00AF4838" w:rsidP="00AF4838">
      <w:pPr>
        <w:pStyle w:val="Zitat"/>
        <w:rPr>
          <w:lang w:eastAsia="de-CH"/>
        </w:rPr>
      </w:pPr>
      <w:r w:rsidRPr="007F2C86">
        <w:rPr>
          <w:lang w:eastAsia="de-CH"/>
        </w:rPr>
        <w:t>$lang["_STEP3"] = "Suchen Sie Ihre Datei";</w:t>
      </w:r>
    </w:p>
    <w:p w:rsidR="00AF4838" w:rsidRPr="007F2C86" w:rsidRDefault="00AF4838" w:rsidP="00AF4838">
      <w:pPr>
        <w:pStyle w:val="Zitat"/>
        <w:rPr>
          <w:lang w:eastAsia="de-CH"/>
        </w:rPr>
      </w:pPr>
      <w:r w:rsidRPr="007F2C86">
        <w:rPr>
          <w:lang w:eastAsia="de-CH"/>
        </w:rPr>
        <w:t>$lang["_STEP4"] = "Senden klicken";</w:t>
      </w:r>
    </w:p>
    <w:p w:rsidR="00AF4838" w:rsidRPr="007F2C86" w:rsidRDefault="00AF4838" w:rsidP="00AF4838">
      <w:pPr>
        <w:pStyle w:val="Zitat"/>
        <w:rPr>
          <w:lang w:eastAsia="de-CH"/>
        </w:rPr>
      </w:pPr>
      <w:r w:rsidRPr="007F2C86">
        <w:rPr>
          <w:lang w:eastAsia="de-CH"/>
        </w:rPr>
        <w:t>$lang["_HTML5Supported"] = "Dateien über 2 GB können hochgeladen werden!";</w:t>
      </w:r>
    </w:p>
    <w:p w:rsidR="00AF4838" w:rsidRPr="007F2C86" w:rsidRDefault="00AF4838" w:rsidP="00AF4838">
      <w:pPr>
        <w:pStyle w:val="Zitat"/>
        <w:rPr>
          <w:lang w:eastAsia="de-CH"/>
        </w:rPr>
      </w:pPr>
      <w:r w:rsidRPr="007F2C86">
        <w:rPr>
          <w:lang w:eastAsia="de-CH"/>
        </w:rPr>
        <w:t>$lang["_HTML5NotSupported"] = "Die maximale Dateigröße ist auf 2 GB beschränkt!";</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$lang["_OPTIONAL"] = "optional";</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confirmation</w:t>
      </w:r>
    </w:p>
    <w:p w:rsidR="00AF4838" w:rsidRPr="007F2C86" w:rsidRDefault="00AF4838" w:rsidP="00AF4838">
      <w:pPr>
        <w:pStyle w:val="Zitat"/>
        <w:rPr>
          <w:lang w:eastAsia="de-CH"/>
        </w:rPr>
      </w:pPr>
      <w:r w:rsidRPr="007F2C86">
        <w:rPr>
          <w:lang w:eastAsia="de-CH"/>
        </w:rPr>
        <w:t>$lang["_CONFIRM_DELETE_FILE"] = "Sind Sie sicher, dass Sie diese Datei löschen wollen?";</w:t>
      </w:r>
    </w:p>
    <w:p w:rsidR="00AF4838" w:rsidRPr="007F2C86" w:rsidRDefault="00AF4838" w:rsidP="00AF4838">
      <w:pPr>
        <w:pStyle w:val="Zitat"/>
        <w:rPr>
          <w:lang w:eastAsia="de-CH"/>
        </w:rPr>
      </w:pPr>
      <w:r w:rsidRPr="007F2C86">
        <w:rPr>
          <w:lang w:eastAsia="de-CH"/>
        </w:rPr>
        <w:t>$lang["_CONFIRM_DELETE_VOUCHER"] = "Sind Sie sicher, dass Sie diesen Voucher löschen wollen?";</w:t>
      </w:r>
    </w:p>
    <w:p w:rsidR="00AF4838" w:rsidRPr="007F2C86" w:rsidRDefault="00AF4838" w:rsidP="00AF4838">
      <w:pPr>
        <w:pStyle w:val="Zitat"/>
        <w:rPr>
          <w:lang w:eastAsia="de-CH"/>
        </w:rPr>
      </w:pPr>
      <w:r w:rsidRPr="007F2C86">
        <w:rPr>
          <w:lang w:eastAsia="de-CH"/>
        </w:rPr>
        <w:t>$lang["_CONFIRM_RESEND_EMAIL"] = "Sind Sie sicher, dass Sie diese E-mail nochmals senden wollen?";</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lastRenderedPageBreak/>
        <w:t>// standard date display format</w:t>
      </w:r>
    </w:p>
    <w:p w:rsidR="00AF4838" w:rsidRPr="007F2C86" w:rsidRDefault="00AF4838" w:rsidP="00AF4838">
      <w:pPr>
        <w:pStyle w:val="Zitat"/>
        <w:rPr>
          <w:lang w:eastAsia="de-CH"/>
        </w:rPr>
      </w:pPr>
      <w:r w:rsidRPr="007F2C86">
        <w:rPr>
          <w:lang w:eastAsia="de-CH"/>
        </w:rPr>
        <w:t>$lang['datedisplayformat'] = "d.m.Y"; // Format for displaying date/time, use PHP date() format string syntax</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datepicker localization</w:t>
      </w:r>
    </w:p>
    <w:p w:rsidR="00AF4838" w:rsidRPr="007F2C86" w:rsidRDefault="00AF4838" w:rsidP="00AF4838">
      <w:pPr>
        <w:pStyle w:val="Zitat"/>
        <w:rPr>
          <w:lang w:eastAsia="de-CH"/>
        </w:rPr>
      </w:pPr>
      <w:r w:rsidRPr="007F2C86">
        <w:rPr>
          <w:lang w:eastAsia="de-CH"/>
        </w:rPr>
        <w:t>$lang["_DP_closeText"] = 'OK'; // Done</w:t>
      </w:r>
    </w:p>
    <w:p w:rsidR="00AF4838" w:rsidRPr="007F2C86" w:rsidRDefault="00AF4838" w:rsidP="00AF4838">
      <w:pPr>
        <w:pStyle w:val="Zitat"/>
        <w:rPr>
          <w:lang w:eastAsia="de-CH"/>
        </w:rPr>
      </w:pPr>
      <w:r w:rsidRPr="007F2C86">
        <w:rPr>
          <w:lang w:eastAsia="de-CH"/>
        </w:rPr>
        <w:t>$lang["_DP_prevText"] = 'Zurück'; //Prev</w:t>
      </w:r>
    </w:p>
    <w:p w:rsidR="00AF4838" w:rsidRPr="007F2C86" w:rsidRDefault="00AF4838" w:rsidP="00AF4838">
      <w:pPr>
        <w:pStyle w:val="Zitat"/>
        <w:rPr>
          <w:lang w:eastAsia="de-CH"/>
        </w:rPr>
      </w:pPr>
      <w:r w:rsidRPr="007F2C86">
        <w:rPr>
          <w:lang w:eastAsia="de-CH"/>
        </w:rPr>
        <w:t>$lang["_DP_nextText"] = 'Weiter'; // Next</w:t>
      </w:r>
    </w:p>
    <w:p w:rsidR="00AF4838" w:rsidRPr="007F2C86" w:rsidRDefault="00AF4838" w:rsidP="00AF4838">
      <w:pPr>
        <w:pStyle w:val="Zitat"/>
        <w:rPr>
          <w:lang w:eastAsia="de-CH"/>
        </w:rPr>
      </w:pPr>
      <w:r w:rsidRPr="007F2C86">
        <w:rPr>
          <w:lang w:eastAsia="de-CH"/>
        </w:rPr>
        <w:t>$lang["_DP_currentText"] = 'Heute'; // Today</w:t>
      </w:r>
    </w:p>
    <w:p w:rsidR="00AF4838" w:rsidRPr="007F2C86" w:rsidRDefault="00AF4838" w:rsidP="00AF4838">
      <w:pPr>
        <w:pStyle w:val="Zitat"/>
        <w:rPr>
          <w:lang w:eastAsia="de-CH"/>
        </w:rPr>
      </w:pPr>
      <w:r w:rsidRPr="007F2C86">
        <w:rPr>
          <w:lang w:eastAsia="de-CH"/>
        </w:rPr>
        <w:t>$lang["_DP_monthNames"] = "['Januar','Februar','März','April','Mai','Juni','Juli','August','September','Oktober','November','Dezember']";</w:t>
      </w:r>
    </w:p>
    <w:p w:rsidR="00AF4838" w:rsidRPr="007F2C86" w:rsidRDefault="00AF4838" w:rsidP="00AF4838">
      <w:pPr>
        <w:pStyle w:val="Zitat"/>
        <w:rPr>
          <w:lang w:eastAsia="de-CH"/>
        </w:rPr>
      </w:pPr>
      <w:r w:rsidRPr="007F2C86">
        <w:rPr>
          <w:lang w:eastAsia="de-CH"/>
        </w:rPr>
        <w:t>$lang["_DP_monthNamesShort"] = "['Jan', 'Feb', 'Mar', 'Apr', 'Mai', 'Jun','Jul', 'Aug', 'Sep', 'Okt', 'Nov', 'Dez']";</w:t>
      </w:r>
    </w:p>
    <w:p w:rsidR="00AF4838" w:rsidRPr="007F2C86" w:rsidRDefault="00AF4838" w:rsidP="00AF4838">
      <w:pPr>
        <w:pStyle w:val="Zitat"/>
        <w:rPr>
          <w:lang w:eastAsia="de-CH"/>
        </w:rPr>
      </w:pPr>
      <w:r w:rsidRPr="007F2C86">
        <w:rPr>
          <w:lang w:eastAsia="de-CH"/>
        </w:rPr>
        <w:t>$lang["_DP_dayNames"] = "['Sonntag', 'Montag', 'Dienstag', 'Mittwoch', 'Donnerstag', 'Freitag', 'Samstag']";</w:t>
      </w:r>
    </w:p>
    <w:p w:rsidR="00AF4838" w:rsidRPr="007F2C86" w:rsidRDefault="00AF4838" w:rsidP="00AF4838">
      <w:pPr>
        <w:pStyle w:val="Zitat"/>
        <w:rPr>
          <w:lang w:eastAsia="de-CH"/>
        </w:rPr>
      </w:pPr>
      <w:r w:rsidRPr="007F2C86">
        <w:rPr>
          <w:lang w:eastAsia="de-CH"/>
        </w:rPr>
        <w:t>$lang["_DP_dayNamesShort"] = "['Son', 'Mon', 'Die', 'Mit', 'Don', 'Fre', 'Sam']";</w:t>
      </w:r>
    </w:p>
    <w:p w:rsidR="00AF4838" w:rsidRPr="007F2C86" w:rsidRDefault="00AF4838" w:rsidP="00AF4838">
      <w:pPr>
        <w:pStyle w:val="Zitat"/>
        <w:rPr>
          <w:lang w:eastAsia="de-CH"/>
        </w:rPr>
      </w:pPr>
      <w:r w:rsidRPr="007F2C86">
        <w:rPr>
          <w:lang w:eastAsia="de-CH"/>
        </w:rPr>
        <w:t>$lang["_DP_dayNamesMin"] = "['So','Mo','Di','Mi','Do','Fr','Sa']";</w:t>
      </w:r>
    </w:p>
    <w:p w:rsidR="00AF4838" w:rsidRPr="007F2C86" w:rsidRDefault="00AF4838" w:rsidP="00AF4838">
      <w:pPr>
        <w:pStyle w:val="Zitat"/>
        <w:rPr>
          <w:lang w:eastAsia="de-CH"/>
        </w:rPr>
      </w:pPr>
      <w:r w:rsidRPr="007F2C86">
        <w:rPr>
          <w:lang w:eastAsia="de-CH"/>
        </w:rPr>
        <w:t>$lang["_DP_weekHeader"] = 'Wo';</w:t>
      </w:r>
    </w:p>
    <w:p w:rsidR="00AF4838" w:rsidRPr="007F2C86" w:rsidRDefault="00AF4838" w:rsidP="00AF4838">
      <w:pPr>
        <w:pStyle w:val="Zitat"/>
        <w:rPr>
          <w:lang w:eastAsia="de-CH"/>
        </w:rPr>
      </w:pPr>
      <w:r w:rsidRPr="007F2C86">
        <w:rPr>
          <w:lang w:eastAsia="de-CH"/>
        </w:rPr>
        <w:t>$lang["_DP_dateFormat"] = 'dd.mm.yy';</w:t>
      </w:r>
    </w:p>
    <w:p w:rsidR="00AF4838" w:rsidRPr="007F2C86" w:rsidRDefault="00AF4838" w:rsidP="00AF4838">
      <w:pPr>
        <w:pStyle w:val="Zitat"/>
        <w:rPr>
          <w:lang w:eastAsia="de-CH"/>
        </w:rPr>
      </w:pPr>
      <w:r w:rsidRPr="007F2C86">
        <w:rPr>
          <w:lang w:eastAsia="de-CH"/>
        </w:rPr>
        <w:t>$lang["_DP_firstDay"] = '1';</w:t>
      </w:r>
    </w:p>
    <w:p w:rsidR="00AF4838" w:rsidRPr="007F2C86" w:rsidRDefault="00AF4838" w:rsidP="00AF4838">
      <w:pPr>
        <w:pStyle w:val="Zitat"/>
        <w:rPr>
          <w:lang w:eastAsia="de-CH"/>
        </w:rPr>
      </w:pPr>
      <w:r w:rsidRPr="007F2C86">
        <w:rPr>
          <w:lang w:eastAsia="de-CH"/>
        </w:rPr>
        <w:t>$lang["_DP_isRTL"] = 'false';</w:t>
      </w:r>
    </w:p>
    <w:p w:rsidR="00AF4838" w:rsidRPr="007F2C86" w:rsidRDefault="00AF4838" w:rsidP="00AF4838">
      <w:pPr>
        <w:pStyle w:val="Zitat"/>
        <w:rPr>
          <w:lang w:eastAsia="de-CH"/>
        </w:rPr>
      </w:pPr>
      <w:r w:rsidRPr="007F2C86">
        <w:rPr>
          <w:lang w:eastAsia="de-CH"/>
        </w:rPr>
        <w:t>$lang["_DP_showMonthAfterYear"] = 'false';</w:t>
      </w:r>
    </w:p>
    <w:p w:rsidR="00AF4838" w:rsidRPr="007F2C86" w:rsidRDefault="00AF4838" w:rsidP="00AF4838">
      <w:pPr>
        <w:pStyle w:val="Zitat"/>
        <w:rPr>
          <w:lang w:eastAsia="de-CH"/>
        </w:rPr>
      </w:pPr>
      <w:r w:rsidRPr="007F2C86">
        <w:rPr>
          <w:lang w:eastAsia="de-CH"/>
        </w:rPr>
        <w:t>$lang["_DP_yearSuffix"] = '';</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xml:space="preserve">// Login Willkommens Text </w:t>
      </w:r>
    </w:p>
    <w:p w:rsidR="00AF4838" w:rsidRPr="007F2C86" w:rsidRDefault="00AF4838" w:rsidP="00AF4838">
      <w:pPr>
        <w:pStyle w:val="Zitat"/>
        <w:rPr>
          <w:lang w:eastAsia="de-CH"/>
        </w:rPr>
      </w:pPr>
      <w:r w:rsidRPr="007F2C86">
        <w:rPr>
          <w:lang w:eastAsia="de-CH"/>
        </w:rPr>
        <w:t>$lang["_SITE_SPLASHHEAD"] = "Willkommen bei ". htmlspecialchars($config['site_name']);</w:t>
      </w:r>
    </w:p>
    <w:p w:rsidR="00AF4838" w:rsidRPr="007F2C86" w:rsidRDefault="00AF4838" w:rsidP="00AF4838">
      <w:pPr>
        <w:pStyle w:val="Zitat"/>
        <w:rPr>
          <w:lang w:eastAsia="de-CH"/>
        </w:rPr>
      </w:pPr>
      <w:r w:rsidRPr="007F2C86">
        <w:rPr>
          <w:lang w:eastAsia="de-CH"/>
        </w:rPr>
        <w:t>$lang["_SITE_SPLASHTEXT"] = "Der ". htmlspecialchars($config['site_name']) ." ist eine Dienstleistung des ITZ und eine sichere Methode, an der ZHdK grosse Dateien zu teilen. Mit dem Transporter kann man Daten auch mit Personen austauschen, die nicht zur ZHdK gehören. Melden Sie sich an um grosse Dateien über den Transporter zu versenden oder um jemanden aufzufordern, Ihnen eine grosse Datei über den Transporter zur Verfügung zu stellen.";</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Hier kann der Hilfe Text, der auf der Seite angeboten wird veraendert werden</w:t>
      </w:r>
    </w:p>
    <w:p w:rsidR="00AF4838" w:rsidRPr="007F2C86" w:rsidRDefault="00AF4838" w:rsidP="00AF4838">
      <w:pPr>
        <w:pStyle w:val="Zitat"/>
        <w:rPr>
          <w:lang w:eastAsia="de-CH"/>
        </w:rPr>
      </w:pPr>
      <w:r w:rsidRPr="007F2C86">
        <w:rPr>
          <w:lang w:eastAsia="de-CH"/>
        </w:rPr>
        <w:t>$lang["_HELP_TEXT"] = '</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&lt;div&gt;</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&lt;div align="left" style="padding:5px"&gt;</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xml:space="preserve">&lt;h4&gt;Login&lt;/h4&gt; </w:t>
      </w:r>
    </w:p>
    <w:p w:rsidR="00AF4838" w:rsidRPr="007F2C86" w:rsidRDefault="00AF4838" w:rsidP="00AF4838">
      <w:pPr>
        <w:pStyle w:val="Zitat"/>
        <w:rPr>
          <w:lang w:eastAsia="de-CH"/>
        </w:rPr>
      </w:pPr>
      <w:r w:rsidRPr="007F2C86">
        <w:rPr>
          <w:lang w:eastAsia="de-CH"/>
        </w:rPr>
        <w:t>&lt;ul&gt;</w:t>
      </w:r>
    </w:p>
    <w:p w:rsidR="00AF4838" w:rsidRPr="007F2C86" w:rsidRDefault="00AF4838" w:rsidP="00AF4838">
      <w:pPr>
        <w:pStyle w:val="Zitat"/>
        <w:rPr>
          <w:lang w:eastAsia="de-CH"/>
        </w:rPr>
      </w:pPr>
      <w:r w:rsidRPr="007F2C86">
        <w:rPr>
          <w:lang w:eastAsia="de-CH"/>
        </w:rPr>
        <w:t xml:space="preserve">    &lt;li&gt;Falls Sie Ihre Institution nicht auf der Liste der Identity Provider (IdPs) sehen, oder Ihr Login mit jenem Username und Passwort fehlschlägt, benachrichtigen Sie bitte Ihren lokalen IT Dienst.&lt;/li&gt;</w:t>
      </w:r>
    </w:p>
    <w:p w:rsidR="00AF4838" w:rsidRPr="007F2C86" w:rsidRDefault="00AF4838" w:rsidP="00AF4838">
      <w:pPr>
        <w:pStyle w:val="Zitat"/>
        <w:rPr>
          <w:lang w:eastAsia="de-CH"/>
        </w:rPr>
      </w:pPr>
      <w:r w:rsidRPr="007F2C86">
        <w:rPr>
          <w:lang w:eastAsia="de-CH"/>
        </w:rPr>
        <w:t>&lt;/ul&gt;</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lastRenderedPageBreak/>
        <w:t>&lt;h4&gt;Hochladen von Dateien mit einer Größe von weniger als 2 Gigabyte (2 GB) mit Adobe Flash&lt;/h4&gt;</w:t>
      </w:r>
    </w:p>
    <w:p w:rsidR="00AF4838" w:rsidRPr="007F2C86" w:rsidRDefault="00AF4838" w:rsidP="00AF4838">
      <w:pPr>
        <w:pStyle w:val="Zitat"/>
        <w:rPr>
          <w:lang w:eastAsia="de-CH"/>
        </w:rPr>
      </w:pPr>
      <w:r w:rsidRPr="007F2C86">
        <w:rPr>
          <w:lang w:eastAsia="de-CH"/>
        </w:rPr>
        <w:t>&lt;ul&gt;</w:t>
      </w:r>
    </w:p>
    <w:p w:rsidR="00AF4838" w:rsidRPr="007F2C86" w:rsidRDefault="00AF4838" w:rsidP="00AF4838">
      <w:pPr>
        <w:pStyle w:val="Zitat"/>
        <w:rPr>
          <w:lang w:eastAsia="de-CH"/>
        </w:rPr>
      </w:pPr>
      <w:r w:rsidRPr="007F2C86">
        <w:rPr>
          <w:lang w:eastAsia="de-CH"/>
        </w:rPr>
        <w:tab/>
        <w:t>&lt;li&gt;Wenn Sie Youtube Videos anschauen können, sollte diese Methode für Sie funktionieren&lt;/li&gt;</w:t>
      </w:r>
    </w:p>
    <w:p w:rsidR="00AF4838" w:rsidRPr="007F2C86" w:rsidRDefault="00AF4838" w:rsidP="00AF4838">
      <w:pPr>
        <w:pStyle w:val="Zitat"/>
        <w:rPr>
          <w:lang w:eastAsia="de-CH"/>
        </w:rPr>
      </w:pPr>
      <w:r w:rsidRPr="007F2C86">
        <w:rPr>
          <w:lang w:eastAsia="de-CH"/>
        </w:rPr>
        <w:tab/>
        <w:t>&lt;li&gt;Sie benötigen einen modernen Browser mit Version 10 (oder höher) von &lt;a target="_blank" href="http://www.adobe.com/de/software/flash/about/"&gt;Adobe Flash&lt;/a&gt;&lt;/li&gt;</w:t>
      </w:r>
    </w:p>
    <w:p w:rsidR="00AF4838" w:rsidRPr="007F2C86" w:rsidRDefault="00AF4838" w:rsidP="00AF4838">
      <w:pPr>
        <w:pStyle w:val="Zitat"/>
        <w:rPr>
          <w:lang w:eastAsia="de-CH"/>
        </w:rPr>
      </w:pPr>
      <w:r w:rsidRPr="007F2C86">
        <w:rPr>
          <w:lang w:eastAsia="de-CH"/>
        </w:rPr>
        <w:tab/>
        <w:t>&lt;li&gt;FileSender wird Sie warnen, falls Sie versuchen eine Datei hochzuladen die zu groß für diese Methode ist&lt;/li&gt;</w:t>
      </w:r>
    </w:p>
    <w:p w:rsidR="00AF4838" w:rsidRPr="007F2C86" w:rsidRDefault="00AF4838" w:rsidP="00AF4838">
      <w:pPr>
        <w:pStyle w:val="Zitat"/>
        <w:rPr>
          <w:lang w:eastAsia="de-CH"/>
        </w:rPr>
      </w:pPr>
      <w:r w:rsidRPr="007F2C86">
        <w:rPr>
          <w:lang w:eastAsia="de-CH"/>
        </w:rPr>
        <w:t>&lt;/ul&gt;</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&lt;h4&gt;Hochladen von Dateien &lt;i&gt;beliebiger Größe&lt;/i&gt; mit HTML5&lt;/h4&gt;</w:t>
      </w:r>
    </w:p>
    <w:p w:rsidR="00AF4838" w:rsidRPr="007F2C86" w:rsidRDefault="00AF4838" w:rsidP="00AF4838">
      <w:pPr>
        <w:pStyle w:val="Zitat"/>
        <w:rPr>
          <w:lang w:eastAsia="de-CH"/>
        </w:rPr>
      </w:pPr>
      <w:r w:rsidRPr="007F2C86">
        <w:rPr>
          <w:lang w:eastAsia="de-CH"/>
        </w:rPr>
        <w:t>&lt;ul&gt;</w:t>
      </w:r>
    </w:p>
    <w:p w:rsidR="00AF4838" w:rsidRPr="007F2C86" w:rsidRDefault="00AF4838" w:rsidP="00AF4838">
      <w:pPr>
        <w:pStyle w:val="Zitat"/>
        <w:rPr>
          <w:lang w:eastAsia="de-CH"/>
        </w:rPr>
      </w:pPr>
      <w:r w:rsidRPr="007F2C86">
        <w:rPr>
          <w:lang w:eastAsia="de-CH"/>
        </w:rPr>
        <w:t xml:space="preserve">        &lt;li&gt;Wenn Sie &lt;img src="images/html5_installed.png" alt="green HTML5 tick" class="textmiddle" style="display:inline" /&gt; in der rechten oberen Ecke sehen, funktioniert dies Methode für Sie&lt;/li&gt;</w:t>
      </w:r>
    </w:p>
    <w:p w:rsidR="00AF4838" w:rsidRPr="007F2C86" w:rsidRDefault="00AF4838" w:rsidP="00AF4838">
      <w:pPr>
        <w:pStyle w:val="Zitat"/>
        <w:rPr>
          <w:lang w:eastAsia="de-CH"/>
        </w:rPr>
      </w:pPr>
      <w:r w:rsidRPr="007F2C86">
        <w:rPr>
          <w:lang w:eastAsia="de-CH"/>
        </w:rPr>
        <w:tab/>
        <w:t>&lt;li&gt;Sie brauchen einen sehr neuen Browser der HTML5 unterstützt, die neueste Version der "Sprache des Web"&lt;/li&gt;</w:t>
      </w:r>
    </w:p>
    <w:p w:rsidR="00AF4838" w:rsidRPr="007F2C86" w:rsidRDefault="00AF4838" w:rsidP="00AF4838">
      <w:pPr>
        <w:pStyle w:val="Zitat"/>
        <w:rPr>
          <w:lang w:eastAsia="de-CH"/>
        </w:rPr>
      </w:pPr>
      <w:r w:rsidRPr="007F2C86">
        <w:rPr>
          <w:lang w:eastAsia="de-CH"/>
        </w:rPr>
        <w:tab/>
        <w:t>&lt;li&gt;Momentan trifft das auf Firefox 4 (oder höher) und Chrome in Windows, Mac OSX und Linux zu&lt;/li&gt;</w:t>
      </w:r>
    </w:p>
    <w:p w:rsidR="00AF4838" w:rsidRPr="007F2C86" w:rsidRDefault="00AF4838" w:rsidP="00AF4838">
      <w:pPr>
        <w:pStyle w:val="Zitat"/>
        <w:rPr>
          <w:lang w:eastAsia="de-CH"/>
        </w:rPr>
      </w:pPr>
      <w:r w:rsidRPr="007F2C86">
        <w:rPr>
          <w:lang w:eastAsia="de-CH"/>
        </w:rPr>
        <w:tab/>
        <w:t>&lt;li&gt;Bitte benutzen Sie die &lt;a href="http://caniuse.com/fileapi" target="_blank"&gt;"When can I use..."&lt;/a&gt; Webseite um den Fortschritt der HTML5 FileAPI in allen größeren Browsern zu verfolgen.  Speziell die Unterstützung für die &lt;a href="http://caniuse.com/filereader" target="_blank"&gt;FileReader API&lt;/a&gt; und die &lt;a href="http://caniuse.com/bloburls" target="_blank"&gt;Blob URLs&lt;/a&gt; müssen hellgrün sein (=unterstützt) damit ein Browser Dateien die grösser als 2GB sind hochladen kann &lt;/li&gt;</w:t>
      </w:r>
    </w:p>
    <w:p w:rsidR="00AF4838" w:rsidRPr="007F2C86" w:rsidRDefault="00AF4838" w:rsidP="00AF4838">
      <w:pPr>
        <w:pStyle w:val="Zitat"/>
        <w:rPr>
          <w:lang w:eastAsia="de-CH"/>
        </w:rPr>
      </w:pPr>
      <w:r w:rsidRPr="007F2C86">
        <w:rPr>
          <w:lang w:eastAsia="de-CH"/>
        </w:rPr>
        <w:t>&lt;/ul&gt;</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&lt;h4&gt;Herunterladen von Dateien beliebiger Größe&lt;/h4&gt;</w:t>
      </w:r>
    </w:p>
    <w:p w:rsidR="00AF4838" w:rsidRPr="007F2C86" w:rsidRDefault="00AF4838" w:rsidP="00AF4838">
      <w:pPr>
        <w:pStyle w:val="Zitat"/>
        <w:rPr>
          <w:lang w:eastAsia="de-CH"/>
        </w:rPr>
      </w:pPr>
      <w:r w:rsidRPr="007F2C86">
        <w:rPr>
          <w:lang w:eastAsia="de-CH"/>
        </w:rPr>
        <w:t>&lt;ul&gt;</w:t>
      </w:r>
    </w:p>
    <w:p w:rsidR="00AF4838" w:rsidRPr="007F2C86" w:rsidRDefault="00AF4838" w:rsidP="00AF4838">
      <w:pPr>
        <w:pStyle w:val="Zitat"/>
        <w:rPr>
          <w:lang w:eastAsia="de-CH"/>
        </w:rPr>
      </w:pPr>
      <w:r w:rsidRPr="007F2C86">
        <w:rPr>
          <w:lang w:eastAsia="de-CH"/>
        </w:rPr>
        <w:t xml:space="preserve">        &lt;li&gt;Sie brauchen nur einen modernen Browser, Adobe Flash oder HTML5 werden &lt;b&gt;nicht&lt;/b&gt; benötigt fürs Herunterladen&lt;/li&gt;</w:t>
      </w:r>
    </w:p>
    <w:p w:rsidR="00AF4838" w:rsidRPr="007F2C86" w:rsidRDefault="00AF4838" w:rsidP="00AF4838">
      <w:pPr>
        <w:pStyle w:val="Zitat"/>
        <w:rPr>
          <w:lang w:eastAsia="de-CH"/>
        </w:rPr>
      </w:pPr>
      <w:r w:rsidRPr="007F2C86">
        <w:rPr>
          <w:lang w:eastAsia="de-CH"/>
        </w:rPr>
        <w:t>&lt;/ul&gt;</w:t>
      </w:r>
    </w:p>
    <w:p w:rsidR="00AF4838" w:rsidRPr="007F2C86" w:rsidRDefault="00AF4838" w:rsidP="00AF4838">
      <w:pPr>
        <w:pStyle w:val="Zitat"/>
        <w:rPr>
          <w:lang w:eastAsia="de-CH"/>
        </w:rPr>
      </w:pP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&lt;h4&gt;Einschränkungen dieser FileSender Installation&lt;/h4&gt;</w:t>
      </w:r>
    </w:p>
    <w:p w:rsidR="00AF4838" w:rsidRPr="007F2C86" w:rsidRDefault="00AF4838" w:rsidP="00AF4838">
      <w:pPr>
        <w:pStyle w:val="Zitat"/>
        <w:rPr>
          <w:lang w:eastAsia="de-CH"/>
        </w:rPr>
      </w:pPr>
      <w:r w:rsidRPr="007F2C86">
        <w:rPr>
          <w:lang w:eastAsia="de-CH"/>
        </w:rPr>
        <w:t>&lt;ul&gt;</w:t>
      </w:r>
    </w:p>
    <w:p w:rsidR="00AF4838" w:rsidRPr="007F2C86" w:rsidRDefault="00AF4838" w:rsidP="00AF4838">
      <w:pPr>
        <w:pStyle w:val="Zitat"/>
        <w:rPr>
          <w:lang w:eastAsia="de-CH"/>
        </w:rPr>
      </w:pPr>
      <w:r w:rsidRPr="007F2C86">
        <w:rPr>
          <w:lang w:eastAsia="de-CH"/>
        </w:rPr>
        <w:t xml:space="preserve">    &lt;li&gt;&lt;strong&gt;</w:t>
      </w:r>
    </w:p>
    <w:p w:rsidR="00AF4838" w:rsidRPr="007F2C86" w:rsidRDefault="00AF4838" w:rsidP="00AF4838">
      <w:pPr>
        <w:pStyle w:val="Zitat"/>
        <w:rPr>
          <w:lang w:eastAsia="de-CH"/>
        </w:rPr>
      </w:pPr>
      <w:r w:rsidRPr="007F2C86">
        <w:rPr>
          <w:lang w:eastAsia="de-CH"/>
        </w:rPr>
        <w:t xml:space="preserve">      Maximale Anzahl der E-mail Empfänger: &lt;/strong&gt;'. $config["max_email_recipients"].' verschiedene E-mail Adressen (getrennt durch Komma oder Strichpunkt)&lt;/li&gt;</w:t>
      </w:r>
    </w:p>
    <w:p w:rsidR="00AF4838" w:rsidRPr="007F2C86" w:rsidRDefault="00AF4838" w:rsidP="00AF4838">
      <w:pPr>
        <w:pStyle w:val="Zitat"/>
        <w:rPr>
          <w:lang w:eastAsia="de-CH"/>
        </w:rPr>
      </w:pPr>
      <w:r w:rsidRPr="007F2C86">
        <w:rPr>
          <w:lang w:eastAsia="de-CH"/>
        </w:rPr>
        <w:t xml:space="preserve">    &lt;li&gt;&lt;strong&gt;Maximale Anzahl der Dateien beim Hochladen:&lt;/strong&gt; Eine - um mehrere Dateien gleichzeitig hochzuladen, verpacken Sie diese zuerst zu einem Zip-Archiv&lt;/li&gt;</w:t>
      </w:r>
    </w:p>
    <w:p w:rsidR="00AF4838" w:rsidRPr="007F2C86" w:rsidRDefault="00AF4838" w:rsidP="00AF4838">
      <w:pPr>
        <w:pStyle w:val="Zitat"/>
        <w:rPr>
          <w:lang w:eastAsia="de-CH"/>
        </w:rPr>
      </w:pPr>
      <w:r w:rsidRPr="007F2C86">
        <w:rPr>
          <w:lang w:eastAsia="de-CH"/>
        </w:rPr>
        <w:t xml:space="preserve">    &lt;li&gt;&lt;strong&gt;Maximale Dateigröße beim Hochladen, mit Adobe Flash: &lt;/strong&gt;'. formatBytes($config["max_flash_upload_size"]).' &lt;/li&gt;</w:t>
      </w:r>
    </w:p>
    <w:p w:rsidR="00AF4838" w:rsidRPr="007F2C86" w:rsidRDefault="00AF4838" w:rsidP="00AF4838">
      <w:pPr>
        <w:pStyle w:val="Zitat"/>
        <w:rPr>
          <w:lang w:eastAsia="de-CH"/>
        </w:rPr>
      </w:pPr>
      <w:r w:rsidRPr="007F2C86">
        <w:rPr>
          <w:lang w:eastAsia="de-CH"/>
        </w:rPr>
        <w:lastRenderedPageBreak/>
        <w:t xml:space="preserve">    &lt;li&gt;&lt;strong&gt;Maximale Dateigröße beim Hochladen, mit HTML5: &lt;/strong&gt;'. formatBytes($config["max_html5_upload_size"]).'&lt;/li&gt;</w:t>
      </w:r>
    </w:p>
    <w:p w:rsidR="00AF4838" w:rsidRPr="007F2C86" w:rsidRDefault="00AF4838" w:rsidP="00AF4838">
      <w:pPr>
        <w:pStyle w:val="Zitat"/>
        <w:rPr>
          <w:lang w:eastAsia="de-CH"/>
        </w:rPr>
      </w:pPr>
      <w:r w:rsidRPr="007F2C86">
        <w:rPr>
          <w:lang w:eastAsia="de-CH"/>
        </w:rPr>
        <w:t xml:space="preserve">    &lt;li&gt;&lt;strong&gt;Maximale Ablaufzeit für Dateien und Voucher: &lt;/strong&gt;'. $config["default_daysvalid"].' Tage &lt;/li&gt;</w:t>
      </w:r>
    </w:p>
    <w:p w:rsidR="00AF4838" w:rsidRPr="007F2C86" w:rsidRDefault="00AF4838" w:rsidP="00AF4838">
      <w:pPr>
        <w:pStyle w:val="Zitat"/>
        <w:rPr>
          <w:lang w:eastAsia="de-CH"/>
        </w:rPr>
      </w:pPr>
      <w:r w:rsidRPr="007F2C86">
        <w:rPr>
          <w:lang w:eastAsia="de-CH"/>
        </w:rPr>
        <w:t>&lt;/ul&gt;</w:t>
      </w:r>
    </w:p>
    <w:p w:rsidR="00AF4838" w:rsidRPr="007F2C86" w:rsidRDefault="00AF4838" w:rsidP="00AF4838">
      <w:pPr>
        <w:pStyle w:val="Zitat"/>
        <w:rPr>
          <w:lang w:eastAsia="de-CH"/>
        </w:rPr>
      </w:pPr>
      <w:r w:rsidRPr="007F2C86">
        <w:rPr>
          <w:lang w:eastAsia="de-CH"/>
        </w:rPr>
        <w:t>&lt;p&gt;Mehr Informationen über FileSender gibt es auf der folgenden Internetseite: &lt;a href="http://www.filesender.org/" target="_blank"&gt;www.filesender.org&lt;/a&gt;&lt;/p&gt;</w:t>
      </w:r>
    </w:p>
    <w:p w:rsidR="00AF4838" w:rsidRPr="007F2C86" w:rsidRDefault="00AF4838" w:rsidP="00AF4838">
      <w:pPr>
        <w:pStyle w:val="Zitat"/>
        <w:rPr>
          <w:lang w:eastAsia="de-CH"/>
        </w:rPr>
      </w:pPr>
      <w:r w:rsidRPr="007F2C86">
        <w:rPr>
          <w:lang w:eastAsia="de-CH"/>
        </w:rPr>
        <w:t>&lt;/div&gt;</w:t>
      </w:r>
    </w:p>
    <w:p w:rsidR="00AF4838" w:rsidRPr="007F2C86" w:rsidRDefault="00AF4838" w:rsidP="00AF4838">
      <w:pPr>
        <w:pStyle w:val="Zitat"/>
        <w:rPr>
          <w:lang w:eastAsia="de-CH"/>
        </w:rPr>
      </w:pPr>
      <w:r w:rsidRPr="007F2C86">
        <w:rPr>
          <w:lang w:eastAsia="de-CH"/>
        </w:rPr>
        <w:t>&lt;/div&gt;';</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Hier kann der Texfuer die About Seite geschrieben werden.</w:t>
      </w:r>
    </w:p>
    <w:p w:rsidR="00AF4838" w:rsidRPr="007F2C86" w:rsidRDefault="00AF4838" w:rsidP="00AF4838">
      <w:pPr>
        <w:pStyle w:val="Zitat"/>
        <w:rPr>
          <w:lang w:eastAsia="de-CH"/>
        </w:rPr>
      </w:pPr>
      <w:r w:rsidRPr="007F2C86">
        <w:rPr>
          <w:lang w:eastAsia="de-CH"/>
        </w:rPr>
        <w:t>$lang["_ABOUT_TEXT"] = ' &lt;div align="left" style="padding:5px"&gt;'. htmlspecialchars($config['site_name']) .' ist eine Installation von FileSender (&lt;a rel="nofollow" href="http://www.filesender.org/" target="_blank"&gt;www.filesender.org&lt;/a&gt;), entwickelt für die Anforderungen der Hochschul- und Forschungsgemeinschaften.&lt;/div&gt;';</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Hier kann der Text fuer die Nutzungsbedingungen eingegeben werden.</w:t>
      </w:r>
    </w:p>
    <w:p w:rsidR="00AF4838" w:rsidRPr="007F2C86" w:rsidRDefault="00AF4838" w:rsidP="00AF4838">
      <w:pPr>
        <w:pStyle w:val="Zitat"/>
        <w:rPr>
          <w:lang w:eastAsia="de-CH"/>
        </w:rPr>
      </w:pPr>
      <w:r w:rsidRPr="007F2C86">
        <w:rPr>
          <w:lang w:eastAsia="de-CH"/>
        </w:rPr>
        <w:t>$lang["_AUPTERMS"] = "Auch bei der Nutzung des Transporters gelten die IT-Nutzungsbedingungen der ZHdK.";</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?&gt;</w:t>
      </w:r>
    </w:p>
    <w:p w:rsidR="00AF4838" w:rsidRDefault="00AF4838" w:rsidP="00AF4838">
      <w:pPr>
        <w:pStyle w:val="Zitat"/>
      </w:pPr>
    </w:p>
    <w:p w:rsidR="00AF4838" w:rsidRDefault="00AF4838" w:rsidP="00AF4838">
      <w:r w:rsidRPr="007F2C86">
        <w:t>/usr/local/filesender/filesender/cron/cron.php</w:t>
      </w:r>
    </w:p>
    <w:p w:rsidR="00AF4838" w:rsidRDefault="00AF4838" w:rsidP="00AF4838">
      <w:pPr>
        <w:pStyle w:val="Zitat"/>
      </w:pPr>
      <w:r>
        <w:rPr>
          <w:rStyle w:val="o"/>
        </w:rPr>
        <w:t>&lt;?</w:t>
      </w:r>
      <w:r>
        <w:rPr>
          <w:rStyle w:val="nx"/>
        </w:rPr>
        <w:t>php</w:t>
      </w:r>
    </w:p>
    <w:p w:rsidR="00AF4838" w:rsidRDefault="00AF4838" w:rsidP="00AF4838">
      <w:pPr>
        <w:pStyle w:val="Zitat"/>
      </w:pPr>
    </w:p>
    <w:p w:rsidR="00AF4838" w:rsidRDefault="00AF4838" w:rsidP="00AF4838">
      <w:pPr>
        <w:pStyle w:val="Zitat"/>
      </w:pPr>
      <w:r>
        <w:rPr>
          <w:rStyle w:val="cm"/>
        </w:rPr>
        <w:t>/*</w:t>
      </w:r>
    </w:p>
    <w:p w:rsidR="00AF4838" w:rsidRDefault="00AF4838" w:rsidP="00AF4838">
      <w:pPr>
        <w:pStyle w:val="Zitat"/>
      </w:pPr>
      <w:r>
        <w:rPr>
          <w:rStyle w:val="cm"/>
        </w:rPr>
        <w:t xml:space="preserve"> * FileSender www.filesender.org</w:t>
      </w:r>
    </w:p>
    <w:p w:rsidR="00AF4838" w:rsidRDefault="00AF4838" w:rsidP="00AF4838">
      <w:pPr>
        <w:pStyle w:val="Zitat"/>
      </w:pPr>
      <w:r>
        <w:rPr>
          <w:rStyle w:val="cm"/>
        </w:rPr>
        <w:t xml:space="preserve"> * </w:t>
      </w:r>
    </w:p>
    <w:p w:rsidR="00AF4838" w:rsidRDefault="00AF4838" w:rsidP="00AF4838">
      <w:pPr>
        <w:pStyle w:val="Zitat"/>
      </w:pPr>
      <w:r>
        <w:rPr>
          <w:rStyle w:val="cm"/>
        </w:rPr>
        <w:t xml:space="preserve"> * Copyright (c) 2009-2012, AARNet, Belnet, HEAnet, SURFnet, UNINETT</w:t>
      </w:r>
    </w:p>
    <w:p w:rsidR="00AF4838" w:rsidRDefault="00AF4838" w:rsidP="00AF4838">
      <w:pPr>
        <w:pStyle w:val="Zitat"/>
      </w:pPr>
      <w:r>
        <w:rPr>
          <w:rStyle w:val="cm"/>
        </w:rPr>
        <w:t xml:space="preserve"> * All rights reserved.</w:t>
      </w:r>
    </w:p>
    <w:p w:rsidR="00AF4838" w:rsidRDefault="00AF4838" w:rsidP="00AF4838">
      <w:pPr>
        <w:pStyle w:val="Zitat"/>
      </w:pPr>
      <w:r>
        <w:rPr>
          <w:rStyle w:val="cm"/>
        </w:rPr>
        <w:t xml:space="preserve"> * </w:t>
      </w:r>
    </w:p>
    <w:p w:rsidR="00AF4838" w:rsidRDefault="00AF4838" w:rsidP="00AF4838">
      <w:pPr>
        <w:pStyle w:val="Zitat"/>
      </w:pPr>
      <w:r>
        <w:rPr>
          <w:rStyle w:val="cm"/>
        </w:rPr>
        <w:t xml:space="preserve"> * Redistribution and use in source and binary forms, with or without</w:t>
      </w:r>
    </w:p>
    <w:p w:rsidR="00AF4838" w:rsidRDefault="00AF4838" w:rsidP="00AF4838">
      <w:pPr>
        <w:pStyle w:val="Zitat"/>
      </w:pPr>
      <w:r>
        <w:rPr>
          <w:rStyle w:val="cm"/>
        </w:rPr>
        <w:t xml:space="preserve"> * modification, are permitted provided that the following conditions are met:</w:t>
      </w:r>
    </w:p>
    <w:p w:rsidR="00AF4838" w:rsidRDefault="00AF4838" w:rsidP="00AF4838">
      <w:pPr>
        <w:pStyle w:val="Zitat"/>
      </w:pPr>
      <w:r>
        <w:rPr>
          <w:rStyle w:val="cm"/>
        </w:rPr>
        <w:t xml:space="preserve"> * </w:t>
      </w:r>
    </w:p>
    <w:p w:rsidR="00AF4838" w:rsidRDefault="00AF4838" w:rsidP="00AF4838">
      <w:pPr>
        <w:pStyle w:val="Zitat"/>
      </w:pPr>
      <w:r>
        <w:rPr>
          <w:rStyle w:val="cm"/>
        </w:rPr>
        <w:t xml:space="preserve"> * *</w:t>
      </w:r>
      <w:r>
        <w:rPr>
          <w:rStyle w:val="cm"/>
        </w:rPr>
        <w:tab/>
        <w:t>Redistributions of source code must retain the above copyright</w:t>
      </w:r>
    </w:p>
    <w:p w:rsidR="00AF4838" w:rsidRDefault="00AF4838" w:rsidP="00AF4838">
      <w:pPr>
        <w:pStyle w:val="Zitat"/>
      </w:pPr>
      <w:r>
        <w:rPr>
          <w:rStyle w:val="cm"/>
        </w:rPr>
        <w:t xml:space="preserve"> * </w:t>
      </w:r>
      <w:r>
        <w:rPr>
          <w:rStyle w:val="cm"/>
        </w:rPr>
        <w:tab/>
        <w:t>notice, this list of conditions and the following disclaimer.</w:t>
      </w:r>
    </w:p>
    <w:p w:rsidR="00AF4838" w:rsidRDefault="00AF4838" w:rsidP="00AF4838">
      <w:pPr>
        <w:pStyle w:val="Zitat"/>
      </w:pPr>
      <w:r>
        <w:rPr>
          <w:rStyle w:val="cm"/>
        </w:rPr>
        <w:t xml:space="preserve"> * *</w:t>
      </w:r>
      <w:r>
        <w:rPr>
          <w:rStyle w:val="cm"/>
        </w:rPr>
        <w:tab/>
        <w:t>Redistributions in binary form must reproduce the above copyright</w:t>
      </w:r>
    </w:p>
    <w:p w:rsidR="00AF4838" w:rsidRDefault="00AF4838" w:rsidP="00AF4838">
      <w:pPr>
        <w:pStyle w:val="Zitat"/>
      </w:pPr>
      <w:r>
        <w:rPr>
          <w:rStyle w:val="cm"/>
        </w:rPr>
        <w:t xml:space="preserve"> * </w:t>
      </w:r>
      <w:r>
        <w:rPr>
          <w:rStyle w:val="cm"/>
        </w:rPr>
        <w:tab/>
        <w:t>notice, this list of conditions and the following disclaimer in the</w:t>
      </w:r>
    </w:p>
    <w:p w:rsidR="00AF4838" w:rsidRDefault="00AF4838" w:rsidP="00AF4838">
      <w:pPr>
        <w:pStyle w:val="Zitat"/>
      </w:pPr>
      <w:r>
        <w:rPr>
          <w:rStyle w:val="cm"/>
        </w:rPr>
        <w:t xml:space="preserve"> * </w:t>
      </w:r>
      <w:r>
        <w:rPr>
          <w:rStyle w:val="cm"/>
        </w:rPr>
        <w:tab/>
        <w:t>documentation and/or other materials provided with the distribution.</w:t>
      </w:r>
    </w:p>
    <w:p w:rsidR="00AF4838" w:rsidRDefault="00AF4838" w:rsidP="00AF4838">
      <w:pPr>
        <w:pStyle w:val="Zitat"/>
      </w:pPr>
      <w:r>
        <w:rPr>
          <w:rStyle w:val="cm"/>
        </w:rPr>
        <w:t xml:space="preserve"> * *</w:t>
      </w:r>
      <w:r>
        <w:rPr>
          <w:rStyle w:val="cm"/>
        </w:rPr>
        <w:tab/>
        <w:t>Neither the name of AARNet, Belnet, HEAnet, SURFnet and UNINETT nor the</w:t>
      </w:r>
    </w:p>
    <w:p w:rsidR="00AF4838" w:rsidRDefault="00AF4838" w:rsidP="00AF4838">
      <w:pPr>
        <w:pStyle w:val="Zitat"/>
      </w:pPr>
      <w:r>
        <w:rPr>
          <w:rStyle w:val="cm"/>
        </w:rPr>
        <w:lastRenderedPageBreak/>
        <w:t xml:space="preserve"> * </w:t>
      </w:r>
      <w:r>
        <w:rPr>
          <w:rStyle w:val="cm"/>
        </w:rPr>
        <w:tab/>
        <w:t>names of its contributors may be used to endorse or promote products</w:t>
      </w:r>
    </w:p>
    <w:p w:rsidR="00AF4838" w:rsidRDefault="00AF4838" w:rsidP="00AF4838">
      <w:pPr>
        <w:pStyle w:val="Zitat"/>
      </w:pPr>
      <w:r>
        <w:rPr>
          <w:rStyle w:val="cm"/>
        </w:rPr>
        <w:t xml:space="preserve"> * </w:t>
      </w:r>
      <w:r>
        <w:rPr>
          <w:rStyle w:val="cm"/>
        </w:rPr>
        <w:tab/>
        <w:t>derived from this software without specific prior written permission.</w:t>
      </w:r>
    </w:p>
    <w:p w:rsidR="00AF4838" w:rsidRDefault="00AF4838" w:rsidP="00AF4838">
      <w:pPr>
        <w:pStyle w:val="Zitat"/>
      </w:pPr>
      <w:r>
        <w:rPr>
          <w:rStyle w:val="cm"/>
        </w:rPr>
        <w:t xml:space="preserve"> * </w:t>
      </w:r>
    </w:p>
    <w:p w:rsidR="00AF4838" w:rsidRDefault="00AF4838" w:rsidP="00AF4838">
      <w:pPr>
        <w:pStyle w:val="Zitat"/>
      </w:pPr>
      <w:r>
        <w:rPr>
          <w:rStyle w:val="cm"/>
        </w:rPr>
        <w:t xml:space="preserve"> * THIS SOFTWARE IS PROVIDED BY THE COPYRIGHT HOLDERS AND CONTRIBUTORS "AS IS"</w:t>
      </w:r>
    </w:p>
    <w:p w:rsidR="00AF4838" w:rsidRDefault="00AF4838" w:rsidP="00AF4838">
      <w:pPr>
        <w:pStyle w:val="Zitat"/>
      </w:pPr>
      <w:r>
        <w:rPr>
          <w:rStyle w:val="cm"/>
        </w:rPr>
        <w:t xml:space="preserve"> * AND ANY EXPRESS OR IMPLIED WARRANTIES, INCLUDING, BUT NOT LIMITED TO, THE</w:t>
      </w:r>
    </w:p>
    <w:p w:rsidR="00AF4838" w:rsidRDefault="00AF4838" w:rsidP="00AF4838">
      <w:pPr>
        <w:pStyle w:val="Zitat"/>
      </w:pPr>
      <w:r>
        <w:rPr>
          <w:rStyle w:val="cm"/>
        </w:rPr>
        <w:t xml:space="preserve"> * IMPLIED WARRANTIES OF MERCHANTABILITY AND FITNESS FOR A PARTICULAR PURPOSE ARE</w:t>
      </w:r>
    </w:p>
    <w:p w:rsidR="00AF4838" w:rsidRDefault="00AF4838" w:rsidP="00AF4838">
      <w:pPr>
        <w:pStyle w:val="Zitat"/>
      </w:pPr>
      <w:r>
        <w:rPr>
          <w:rStyle w:val="cm"/>
        </w:rPr>
        <w:t xml:space="preserve"> * DISCLAIMED. IN NO EVENT SHALL THE COPYRIGHT HOLDER OR CONTRIBUTORS BE LIABLE</w:t>
      </w:r>
    </w:p>
    <w:p w:rsidR="00AF4838" w:rsidRDefault="00AF4838" w:rsidP="00AF4838">
      <w:pPr>
        <w:pStyle w:val="Zitat"/>
      </w:pPr>
      <w:r>
        <w:rPr>
          <w:rStyle w:val="cm"/>
        </w:rPr>
        <w:t xml:space="preserve"> * FOR ANY DIRECT, INDIRECT, INCIDENTAL, SPECIAL, EXEMPLARY, OR CONSEQUENTIAL</w:t>
      </w:r>
    </w:p>
    <w:p w:rsidR="00AF4838" w:rsidRDefault="00AF4838" w:rsidP="00AF4838">
      <w:pPr>
        <w:pStyle w:val="Zitat"/>
      </w:pPr>
      <w:r>
        <w:rPr>
          <w:rStyle w:val="cm"/>
        </w:rPr>
        <w:t xml:space="preserve"> * DAMAGES (INCLUDING, BUT NOT LIMITED TO, PROCUREMENT OF SUBSTITUTE GOODS OR</w:t>
      </w:r>
    </w:p>
    <w:p w:rsidR="00AF4838" w:rsidRDefault="00AF4838" w:rsidP="00AF4838">
      <w:pPr>
        <w:pStyle w:val="Zitat"/>
      </w:pPr>
      <w:r>
        <w:rPr>
          <w:rStyle w:val="cm"/>
        </w:rPr>
        <w:t xml:space="preserve"> * SERVICES; LOSS OF USE, DATA, OR PROFITS; OR BUSINESS INTERRUPTION) HOWEVER</w:t>
      </w:r>
    </w:p>
    <w:p w:rsidR="00AF4838" w:rsidRDefault="00AF4838" w:rsidP="00AF4838">
      <w:pPr>
        <w:pStyle w:val="Zitat"/>
      </w:pPr>
      <w:r>
        <w:rPr>
          <w:rStyle w:val="cm"/>
        </w:rPr>
        <w:t xml:space="preserve"> * CAUSED AND ON ANY THEORY OF LIABILITY, WHETHER IN CONTRACT, STRICT LIABILITY,</w:t>
      </w:r>
    </w:p>
    <w:p w:rsidR="00AF4838" w:rsidRDefault="00AF4838" w:rsidP="00AF4838">
      <w:pPr>
        <w:pStyle w:val="Zitat"/>
      </w:pPr>
      <w:r>
        <w:rPr>
          <w:rStyle w:val="cm"/>
        </w:rPr>
        <w:t xml:space="preserve"> * OR TORT (INCLUDING NEGLIGENCE OR OTHERWISE) ARISING IN ANY WAY OUT OF THE USE</w:t>
      </w:r>
    </w:p>
    <w:p w:rsidR="00AF4838" w:rsidRDefault="00AF4838" w:rsidP="00AF4838">
      <w:pPr>
        <w:pStyle w:val="Zitat"/>
      </w:pPr>
      <w:r>
        <w:rPr>
          <w:rStyle w:val="cm"/>
        </w:rPr>
        <w:t xml:space="preserve"> * OF THIS SOFTWARE, EVEN IF ADVISED OF THE POSSIBILITY OF SUCH DAMAGE.</w:t>
      </w:r>
    </w:p>
    <w:p w:rsidR="00AF4838" w:rsidRDefault="00AF4838" w:rsidP="00AF4838">
      <w:pPr>
        <w:pStyle w:val="Zitat"/>
      </w:pPr>
      <w:r>
        <w:rPr>
          <w:rStyle w:val="cm"/>
        </w:rPr>
        <w:t xml:space="preserve"> */</w:t>
      </w:r>
    </w:p>
    <w:p w:rsidR="00AF4838" w:rsidRDefault="00AF4838" w:rsidP="00AF4838">
      <w:pPr>
        <w:pStyle w:val="Zitat"/>
      </w:pPr>
    </w:p>
    <w:p w:rsidR="00AF4838" w:rsidRDefault="00AF4838" w:rsidP="00AF4838">
      <w:pPr>
        <w:pStyle w:val="Zitat"/>
      </w:pPr>
      <w:r>
        <w:rPr>
          <w:rStyle w:val="c1"/>
        </w:rPr>
        <w:t>//  --------------------------------</w:t>
      </w:r>
    </w:p>
    <w:p w:rsidR="00AF4838" w:rsidRDefault="00AF4838" w:rsidP="00AF4838">
      <w:pPr>
        <w:pStyle w:val="Zitat"/>
      </w:pPr>
      <w:r>
        <w:rPr>
          <w:rStyle w:val="c1"/>
        </w:rPr>
        <w:t>// this file is called by CRON to remove files that have expired and close the expired files in the database</w:t>
      </w:r>
    </w:p>
    <w:p w:rsidR="00AF4838" w:rsidRDefault="00AF4838" w:rsidP="00AF4838">
      <w:pPr>
        <w:pStyle w:val="Zitat"/>
      </w:pPr>
      <w:r>
        <w:rPr>
          <w:rStyle w:val="c1"/>
        </w:rPr>
        <w:t>// ---------------------------------</w:t>
      </w:r>
    </w:p>
    <w:p w:rsidR="00AF4838" w:rsidRDefault="00AF4838" w:rsidP="00AF4838">
      <w:pPr>
        <w:pStyle w:val="Zitat"/>
      </w:pPr>
    </w:p>
    <w:p w:rsidR="00AF4838" w:rsidRDefault="00AF4838" w:rsidP="00AF4838">
      <w:pPr>
        <w:pStyle w:val="Zitat"/>
      </w:pPr>
      <w:r>
        <w:t> </w:t>
      </w:r>
    </w:p>
    <w:p w:rsidR="00AF4838" w:rsidRDefault="00AF4838" w:rsidP="00AF4838">
      <w:pPr>
        <w:pStyle w:val="Zitat"/>
      </w:pPr>
      <w:r>
        <w:rPr>
          <w:rStyle w:val="c1"/>
        </w:rPr>
        <w:t>// required as this page is called from CRON not from a web browser</w:t>
      </w:r>
    </w:p>
    <w:p w:rsidR="00AF4838" w:rsidRDefault="00AF4838" w:rsidP="00AF4838">
      <w:pPr>
        <w:pStyle w:val="Zitat"/>
      </w:pPr>
      <w:r>
        <w:rPr>
          <w:rStyle w:val="nb"/>
        </w:rPr>
        <w:t>chdir</w:t>
      </w:r>
      <w:r>
        <w:rPr>
          <w:rStyle w:val="p"/>
        </w:rPr>
        <w:t>(</w:t>
      </w:r>
      <w:r>
        <w:rPr>
          <w:rStyle w:val="nb"/>
        </w:rPr>
        <w:t>dirname</w:t>
      </w:r>
      <w:r>
        <w:rPr>
          <w:rStyle w:val="p"/>
        </w:rPr>
        <w:t>(</w:t>
      </w:r>
      <w:r>
        <w:rPr>
          <w:rStyle w:val="k"/>
        </w:rPr>
        <w:t>__FILE__</w:t>
      </w:r>
      <w:r>
        <w:rPr>
          <w:rStyle w:val="p"/>
        </w:rPr>
        <w:t>));</w:t>
      </w:r>
    </w:p>
    <w:p w:rsidR="00AF4838" w:rsidRDefault="00AF4838" w:rsidP="00AF4838">
      <w:pPr>
        <w:pStyle w:val="Zitat"/>
      </w:pPr>
    </w:p>
    <w:p w:rsidR="00AF4838" w:rsidRDefault="00AF4838" w:rsidP="00AF4838">
      <w:pPr>
        <w:pStyle w:val="Zitat"/>
      </w:pPr>
      <w:r>
        <w:rPr>
          <w:rStyle w:val="c1"/>
        </w:rPr>
        <w:t>// force all error reporting</w:t>
      </w:r>
    </w:p>
    <w:p w:rsidR="00AF4838" w:rsidRDefault="00AF4838" w:rsidP="00AF4838">
      <w:pPr>
        <w:pStyle w:val="Zitat"/>
      </w:pPr>
      <w:r>
        <w:rPr>
          <w:rStyle w:val="k"/>
        </w:rPr>
        <w:t>if</w:t>
      </w:r>
      <w:r>
        <w:t xml:space="preserve"> </w:t>
      </w:r>
      <w:r>
        <w:rPr>
          <w:rStyle w:val="p"/>
        </w:rPr>
        <w:t>(</w:t>
      </w:r>
      <w:r>
        <w:rPr>
          <w:rStyle w:val="nb"/>
        </w:rPr>
        <w:t>defined</w:t>
      </w:r>
      <w:r>
        <w:rPr>
          <w:rStyle w:val="p"/>
        </w:rPr>
        <w:t>(</w:t>
      </w:r>
      <w:r>
        <w:rPr>
          <w:rStyle w:val="s1"/>
        </w:rPr>
        <w:t>'E_DEPRECATED'</w:t>
      </w:r>
      <w:r>
        <w:rPr>
          <w:rStyle w:val="p"/>
        </w:rPr>
        <w:t>))</w:t>
      </w:r>
      <w:r>
        <w:t xml:space="preserve"> </w:t>
      </w:r>
      <w:r>
        <w:rPr>
          <w:rStyle w:val="p"/>
        </w:rPr>
        <w:t>{</w:t>
      </w:r>
    </w:p>
    <w:p w:rsidR="00AF4838" w:rsidRDefault="00AF4838" w:rsidP="00AF4838">
      <w:pPr>
        <w:pStyle w:val="Zitat"/>
      </w:pPr>
      <w:r>
        <w:tab/>
      </w:r>
      <w:r>
        <w:rPr>
          <w:rStyle w:val="nb"/>
        </w:rPr>
        <w:t>error_reporting</w:t>
      </w:r>
      <w:r>
        <w:rPr>
          <w:rStyle w:val="p"/>
        </w:rPr>
        <w:t>(</w:t>
      </w:r>
      <w:r>
        <w:rPr>
          <w:rStyle w:val="k"/>
        </w:rPr>
        <w:t>E_ALL</w:t>
      </w:r>
      <w:r>
        <w:t xml:space="preserve"> </w:t>
      </w:r>
      <w:r>
        <w:rPr>
          <w:rStyle w:val="o"/>
        </w:rPr>
        <w:t>&amp;</w:t>
      </w:r>
      <w:r>
        <w:t xml:space="preserve"> </w:t>
      </w:r>
      <w:r>
        <w:rPr>
          <w:rStyle w:val="o"/>
        </w:rPr>
        <w:t>~</w:t>
      </w:r>
      <w:r>
        <w:rPr>
          <w:rStyle w:val="nx"/>
        </w:rPr>
        <w:t>E_DEPRECATED</w:t>
      </w:r>
      <w:r>
        <w:rPr>
          <w:rStyle w:val="p"/>
        </w:rPr>
        <w:t>);</w:t>
      </w:r>
    </w:p>
    <w:p w:rsidR="00AF4838" w:rsidRDefault="00AF4838" w:rsidP="00AF4838">
      <w:pPr>
        <w:pStyle w:val="Zitat"/>
      </w:pPr>
      <w:r>
        <w:rPr>
          <w:rStyle w:val="p"/>
        </w:rPr>
        <w:t>}</w:t>
      </w:r>
      <w:r>
        <w:t xml:space="preserve"> </w:t>
      </w:r>
      <w:r>
        <w:rPr>
          <w:rStyle w:val="k"/>
        </w:rPr>
        <w:t>else</w:t>
      </w:r>
      <w:r>
        <w:t xml:space="preserve"> </w:t>
      </w:r>
      <w:r>
        <w:rPr>
          <w:rStyle w:val="p"/>
        </w:rPr>
        <w:t>{</w:t>
      </w:r>
    </w:p>
    <w:p w:rsidR="00AF4838" w:rsidRDefault="00AF4838" w:rsidP="00AF4838">
      <w:pPr>
        <w:pStyle w:val="Zitat"/>
      </w:pPr>
      <w:r>
        <w:tab/>
      </w:r>
      <w:r>
        <w:rPr>
          <w:rStyle w:val="nb"/>
        </w:rPr>
        <w:t>error_reporting</w:t>
      </w:r>
      <w:r>
        <w:rPr>
          <w:rStyle w:val="p"/>
        </w:rPr>
        <w:t>(</w:t>
      </w:r>
      <w:r>
        <w:rPr>
          <w:rStyle w:val="k"/>
        </w:rPr>
        <w:t>E_ALL</w:t>
      </w:r>
      <w:r>
        <w:rPr>
          <w:rStyle w:val="p"/>
        </w:rPr>
        <w:t>);</w:t>
      </w:r>
    </w:p>
    <w:p w:rsidR="00AF4838" w:rsidRDefault="00AF4838" w:rsidP="00AF4838">
      <w:pPr>
        <w:pStyle w:val="Zitat"/>
      </w:pPr>
      <w:r>
        <w:rPr>
          <w:rStyle w:val="p"/>
        </w:rPr>
        <w:t>}</w:t>
      </w:r>
    </w:p>
    <w:p w:rsidR="00AF4838" w:rsidRDefault="00AF4838" w:rsidP="00AF4838">
      <w:pPr>
        <w:pStyle w:val="Zitat"/>
      </w:pPr>
    </w:p>
    <w:p w:rsidR="00AF4838" w:rsidRDefault="00AF4838" w:rsidP="00AF4838">
      <w:pPr>
        <w:pStyle w:val="Zitat"/>
      </w:pPr>
      <w:r>
        <w:rPr>
          <w:rStyle w:val="nv"/>
        </w:rPr>
        <w:t>$filesenderbase</w:t>
      </w:r>
      <w:r>
        <w:t xml:space="preserve"> </w:t>
      </w:r>
      <w:r>
        <w:rPr>
          <w:rStyle w:val="o"/>
        </w:rPr>
        <w:t>=</w:t>
      </w:r>
      <w:r>
        <w:t xml:space="preserve"> </w:t>
      </w:r>
      <w:r>
        <w:rPr>
          <w:rStyle w:val="nb"/>
        </w:rPr>
        <w:t>dirname</w:t>
      </w:r>
      <w:r>
        <w:rPr>
          <w:rStyle w:val="p"/>
        </w:rPr>
        <w:t>(</w:t>
      </w:r>
      <w:r>
        <w:rPr>
          <w:rStyle w:val="nb"/>
        </w:rPr>
        <w:t>dirname</w:t>
      </w:r>
      <w:r>
        <w:rPr>
          <w:rStyle w:val="p"/>
        </w:rPr>
        <w:t>(</w:t>
      </w:r>
      <w:r>
        <w:rPr>
          <w:rStyle w:val="k"/>
        </w:rPr>
        <w:t>__FILE__</w:t>
      </w:r>
      <w:r>
        <w:rPr>
          <w:rStyle w:val="p"/>
        </w:rPr>
        <w:t>));</w:t>
      </w:r>
    </w:p>
    <w:p w:rsidR="00AF4838" w:rsidRDefault="00AF4838" w:rsidP="00AF4838">
      <w:pPr>
        <w:pStyle w:val="Zitat"/>
      </w:pPr>
    </w:p>
    <w:p w:rsidR="00AF4838" w:rsidRDefault="00AF4838" w:rsidP="00AF4838">
      <w:pPr>
        <w:pStyle w:val="Zitat"/>
      </w:pPr>
      <w:r>
        <w:rPr>
          <w:rStyle w:val="c1"/>
        </w:rPr>
        <w:t>// include all required classes</w:t>
      </w:r>
    </w:p>
    <w:p w:rsidR="00AF4838" w:rsidRDefault="00AF4838" w:rsidP="00AF4838">
      <w:pPr>
        <w:pStyle w:val="Zitat"/>
      </w:pPr>
      <w:r>
        <w:rPr>
          <w:rStyle w:val="k"/>
        </w:rPr>
        <w:t>require_once</w:t>
      </w:r>
      <w:r>
        <w:rPr>
          <w:rStyle w:val="p"/>
        </w:rPr>
        <w:t>(</w:t>
      </w:r>
      <w:r>
        <w:rPr>
          <w:rStyle w:val="s2"/>
        </w:rPr>
        <w:t>"</w:t>
      </w:r>
      <w:r>
        <w:rPr>
          <w:rStyle w:val="si"/>
        </w:rPr>
        <w:t>$filesenderbase</w:t>
      </w:r>
      <w:r>
        <w:rPr>
          <w:rStyle w:val="s2"/>
        </w:rPr>
        <w:t>/config/config.php"</w:t>
      </w:r>
      <w:r>
        <w:rPr>
          <w:rStyle w:val="p"/>
        </w:rPr>
        <w:t>);</w:t>
      </w:r>
    </w:p>
    <w:p w:rsidR="00AF4838" w:rsidRDefault="00AF4838" w:rsidP="00AF4838">
      <w:pPr>
        <w:pStyle w:val="Zitat"/>
      </w:pPr>
    </w:p>
    <w:p w:rsidR="00AF4838" w:rsidRDefault="00AF4838" w:rsidP="00AF4838">
      <w:pPr>
        <w:pStyle w:val="Zitat"/>
      </w:pPr>
      <w:r>
        <w:rPr>
          <w:rStyle w:val="nv"/>
        </w:rPr>
        <w:t>$CFG</w:t>
      </w:r>
      <w:r>
        <w:t xml:space="preserve"> </w:t>
      </w:r>
      <w:r>
        <w:rPr>
          <w:rStyle w:val="o"/>
        </w:rPr>
        <w:t>=</w:t>
      </w:r>
      <w:r>
        <w:t xml:space="preserve"> </w:t>
      </w:r>
      <w:r>
        <w:rPr>
          <w:rStyle w:val="nx"/>
        </w:rPr>
        <w:t>config</w:t>
      </w:r>
      <w:r>
        <w:rPr>
          <w:rStyle w:val="o"/>
        </w:rPr>
        <w:t>::</w:t>
      </w:r>
      <w:r>
        <w:rPr>
          <w:rStyle w:val="na"/>
        </w:rPr>
        <w:t>getInstance</w:t>
      </w:r>
      <w:r>
        <w:rPr>
          <w:rStyle w:val="p"/>
        </w:rPr>
        <w:t>();</w:t>
      </w:r>
    </w:p>
    <w:p w:rsidR="00AF4838" w:rsidRDefault="00AF4838" w:rsidP="00AF4838">
      <w:pPr>
        <w:pStyle w:val="Zitat"/>
      </w:pPr>
      <w:r>
        <w:rPr>
          <w:rStyle w:val="nv"/>
        </w:rPr>
        <w:t>$config</w:t>
      </w:r>
      <w:r>
        <w:t xml:space="preserve"> </w:t>
      </w:r>
      <w:r>
        <w:rPr>
          <w:rStyle w:val="o"/>
        </w:rPr>
        <w:t>=</w:t>
      </w:r>
      <w:r>
        <w:t xml:space="preserve"> </w:t>
      </w:r>
      <w:r>
        <w:rPr>
          <w:rStyle w:val="nv"/>
        </w:rPr>
        <w:t>$CFG</w:t>
      </w:r>
      <w:r>
        <w:rPr>
          <w:rStyle w:val="o"/>
        </w:rPr>
        <w:t>-&gt;</w:t>
      </w:r>
      <w:r>
        <w:rPr>
          <w:rStyle w:val="na"/>
        </w:rPr>
        <w:t>loadConfig</w:t>
      </w:r>
      <w:r>
        <w:rPr>
          <w:rStyle w:val="p"/>
        </w:rPr>
        <w:t>();</w:t>
      </w:r>
    </w:p>
    <w:p w:rsidR="00AF4838" w:rsidRDefault="00AF4838" w:rsidP="00AF4838">
      <w:pPr>
        <w:pStyle w:val="Zitat"/>
      </w:pPr>
    </w:p>
    <w:p w:rsidR="00AF4838" w:rsidRDefault="00AF4838" w:rsidP="00AF4838">
      <w:pPr>
        <w:pStyle w:val="Zitat"/>
      </w:pPr>
      <w:r>
        <w:rPr>
          <w:rStyle w:val="k"/>
        </w:rPr>
        <w:t>require_once</w:t>
      </w:r>
      <w:r>
        <w:rPr>
          <w:rStyle w:val="p"/>
        </w:rPr>
        <w:t>(</w:t>
      </w:r>
      <w:r>
        <w:rPr>
          <w:rStyle w:val="s2"/>
        </w:rPr>
        <w:t>"</w:t>
      </w:r>
      <w:r>
        <w:rPr>
          <w:rStyle w:val="si"/>
        </w:rPr>
        <w:t>$filesenderbase</w:t>
      </w:r>
      <w:r>
        <w:rPr>
          <w:rStyle w:val="s2"/>
        </w:rPr>
        <w:t>/includes/ErrorHandler.php"</w:t>
      </w:r>
      <w:r>
        <w:rPr>
          <w:rStyle w:val="p"/>
        </w:rPr>
        <w:t>);</w:t>
      </w:r>
    </w:p>
    <w:p w:rsidR="00AF4838" w:rsidRDefault="00AF4838" w:rsidP="00AF4838">
      <w:pPr>
        <w:pStyle w:val="Zitat"/>
      </w:pPr>
      <w:r>
        <w:rPr>
          <w:rStyle w:val="k"/>
        </w:rPr>
        <w:t>require_once</w:t>
      </w:r>
      <w:r>
        <w:rPr>
          <w:rStyle w:val="p"/>
        </w:rPr>
        <w:t>(</w:t>
      </w:r>
      <w:r>
        <w:rPr>
          <w:rStyle w:val="s2"/>
        </w:rPr>
        <w:t>"</w:t>
      </w:r>
      <w:r>
        <w:rPr>
          <w:rStyle w:val="si"/>
        </w:rPr>
        <w:t>$filesenderbase</w:t>
      </w:r>
      <w:r>
        <w:rPr>
          <w:rStyle w:val="s2"/>
        </w:rPr>
        <w:t>/classes/DB.php"</w:t>
      </w:r>
      <w:r>
        <w:rPr>
          <w:rStyle w:val="p"/>
        </w:rPr>
        <w:t>);</w:t>
      </w:r>
    </w:p>
    <w:p w:rsidR="00AF4838" w:rsidRDefault="00AF4838" w:rsidP="00AF4838">
      <w:pPr>
        <w:pStyle w:val="Zitat"/>
      </w:pPr>
      <w:r>
        <w:rPr>
          <w:rStyle w:val="k"/>
        </w:rPr>
        <w:t>require_once</w:t>
      </w:r>
      <w:r>
        <w:rPr>
          <w:rStyle w:val="p"/>
        </w:rPr>
        <w:t>(</w:t>
      </w:r>
      <w:r>
        <w:rPr>
          <w:rStyle w:val="s2"/>
        </w:rPr>
        <w:t>"</w:t>
      </w:r>
      <w:r>
        <w:rPr>
          <w:rStyle w:val="si"/>
        </w:rPr>
        <w:t>$filesenderbase</w:t>
      </w:r>
      <w:r>
        <w:rPr>
          <w:rStyle w:val="s2"/>
        </w:rPr>
        <w:t>/classes/Mail.php"</w:t>
      </w:r>
      <w:r>
        <w:rPr>
          <w:rStyle w:val="p"/>
        </w:rPr>
        <w:t>);</w:t>
      </w:r>
    </w:p>
    <w:p w:rsidR="00AF4838" w:rsidRDefault="00AF4838" w:rsidP="00AF4838">
      <w:pPr>
        <w:pStyle w:val="Zitat"/>
      </w:pPr>
      <w:r>
        <w:rPr>
          <w:rStyle w:val="k"/>
        </w:rPr>
        <w:t>require_once</w:t>
      </w:r>
      <w:r>
        <w:rPr>
          <w:rStyle w:val="p"/>
        </w:rPr>
        <w:t>(</w:t>
      </w:r>
      <w:r>
        <w:rPr>
          <w:rStyle w:val="s2"/>
        </w:rPr>
        <w:t>"</w:t>
      </w:r>
      <w:r>
        <w:rPr>
          <w:rStyle w:val="si"/>
        </w:rPr>
        <w:t>$filesenderbase</w:t>
      </w:r>
      <w:r>
        <w:rPr>
          <w:rStyle w:val="s2"/>
        </w:rPr>
        <w:t>/classes/DB_Input_Checks.php"</w:t>
      </w:r>
      <w:r>
        <w:rPr>
          <w:rStyle w:val="p"/>
        </w:rPr>
        <w:t>);</w:t>
      </w:r>
    </w:p>
    <w:p w:rsidR="00AF4838" w:rsidRDefault="00AF4838" w:rsidP="00AF4838">
      <w:pPr>
        <w:pStyle w:val="Zitat"/>
      </w:pPr>
      <w:r>
        <w:rPr>
          <w:rStyle w:val="k"/>
        </w:rPr>
        <w:lastRenderedPageBreak/>
        <w:t>require_once</w:t>
      </w:r>
      <w:r>
        <w:rPr>
          <w:rStyle w:val="p"/>
        </w:rPr>
        <w:t>(</w:t>
      </w:r>
      <w:r>
        <w:rPr>
          <w:rStyle w:val="s2"/>
        </w:rPr>
        <w:t>"</w:t>
      </w:r>
      <w:r>
        <w:rPr>
          <w:rStyle w:val="si"/>
        </w:rPr>
        <w:t>$filesenderbase</w:t>
      </w:r>
      <w:r>
        <w:rPr>
          <w:rStyle w:val="s2"/>
        </w:rPr>
        <w:t>/classes/Log.php"</w:t>
      </w:r>
      <w:r>
        <w:rPr>
          <w:rStyle w:val="p"/>
        </w:rPr>
        <w:t>);</w:t>
      </w:r>
    </w:p>
    <w:p w:rsidR="00AF4838" w:rsidRDefault="00AF4838" w:rsidP="00AF4838">
      <w:pPr>
        <w:pStyle w:val="Zitat"/>
      </w:pPr>
    </w:p>
    <w:p w:rsidR="00AF4838" w:rsidRDefault="00AF4838" w:rsidP="00AF4838">
      <w:pPr>
        <w:pStyle w:val="Zitat"/>
      </w:pPr>
      <w:r>
        <w:rPr>
          <w:rStyle w:val="c1"/>
        </w:rPr>
        <w:t>// set cron variable to force</w:t>
      </w:r>
    </w:p>
    <w:p w:rsidR="00AF4838" w:rsidRDefault="00AF4838" w:rsidP="00AF4838">
      <w:pPr>
        <w:pStyle w:val="Zitat"/>
      </w:pPr>
      <w:r>
        <w:rPr>
          <w:rStyle w:val="nv"/>
        </w:rPr>
        <w:t>$cron</w:t>
      </w:r>
      <w:r>
        <w:t xml:space="preserve"> </w:t>
      </w:r>
      <w:r>
        <w:rPr>
          <w:rStyle w:val="o"/>
        </w:rPr>
        <w:t>=</w:t>
      </w:r>
      <w:r>
        <w:t xml:space="preserve"> </w:t>
      </w:r>
      <w:r>
        <w:rPr>
          <w:rStyle w:val="k"/>
        </w:rPr>
        <w:t>true</w:t>
      </w:r>
      <w:r>
        <w:rPr>
          <w:rStyle w:val="p"/>
        </w:rPr>
        <w:t>;</w:t>
      </w:r>
    </w:p>
    <w:p w:rsidR="00AF4838" w:rsidRDefault="00AF4838" w:rsidP="00AF4838">
      <w:pPr>
        <w:pStyle w:val="Zitat"/>
      </w:pPr>
    </w:p>
    <w:p w:rsidR="00AF4838" w:rsidRDefault="00AF4838" w:rsidP="00AF4838">
      <w:pPr>
        <w:pStyle w:val="Zitat"/>
      </w:pPr>
      <w:r>
        <w:rPr>
          <w:rStyle w:val="nv"/>
        </w:rPr>
        <w:t>$sendmail</w:t>
      </w:r>
      <w:r>
        <w:t xml:space="preserve"> </w:t>
      </w:r>
      <w:r>
        <w:rPr>
          <w:rStyle w:val="o"/>
        </w:rPr>
        <w:t>=</w:t>
      </w:r>
      <w:r>
        <w:t xml:space="preserve"> </w:t>
      </w:r>
      <w:r>
        <w:rPr>
          <w:rStyle w:val="nx"/>
        </w:rPr>
        <w:t>Mail</w:t>
      </w:r>
      <w:r>
        <w:rPr>
          <w:rStyle w:val="o"/>
        </w:rPr>
        <w:t>::</w:t>
      </w:r>
      <w:r>
        <w:rPr>
          <w:rStyle w:val="na"/>
        </w:rPr>
        <w:t>getInstance</w:t>
      </w:r>
      <w:r>
        <w:rPr>
          <w:rStyle w:val="p"/>
        </w:rPr>
        <w:t>();</w:t>
      </w:r>
    </w:p>
    <w:p w:rsidR="00AF4838" w:rsidRDefault="00AF4838" w:rsidP="00AF4838">
      <w:pPr>
        <w:pStyle w:val="Zitat"/>
      </w:pPr>
    </w:p>
    <w:p w:rsidR="00AF4838" w:rsidRDefault="00AF4838" w:rsidP="00AF4838">
      <w:pPr>
        <w:pStyle w:val="Zitat"/>
      </w:pPr>
      <w:r>
        <w:rPr>
          <w:rStyle w:val="c1"/>
        </w:rPr>
        <w:t>// set time zone for this session</w:t>
      </w:r>
    </w:p>
    <w:p w:rsidR="00AF4838" w:rsidRDefault="00AF4838" w:rsidP="00AF4838">
      <w:pPr>
        <w:pStyle w:val="Zitat"/>
      </w:pPr>
      <w:r>
        <w:rPr>
          <w:rStyle w:val="nb"/>
        </w:rPr>
        <w:t>date_default_timezone_set</w:t>
      </w:r>
      <w:r>
        <w:rPr>
          <w:rStyle w:val="p"/>
        </w:rPr>
        <w:t>(</w:t>
      </w:r>
      <w:r>
        <w:rPr>
          <w:rStyle w:val="nv"/>
        </w:rPr>
        <w:t>$config</w:t>
      </w:r>
      <w:r>
        <w:rPr>
          <w:rStyle w:val="p"/>
        </w:rPr>
        <w:t>[</w:t>
      </w:r>
      <w:r>
        <w:rPr>
          <w:rStyle w:val="s1"/>
        </w:rPr>
        <w:t>'Default_TimeZone'</w:t>
      </w:r>
      <w:r>
        <w:rPr>
          <w:rStyle w:val="p"/>
        </w:rPr>
        <w:t>]);</w:t>
      </w:r>
    </w:p>
    <w:p w:rsidR="00AF4838" w:rsidRDefault="00AF4838" w:rsidP="00AF4838">
      <w:pPr>
        <w:pStyle w:val="Zitat"/>
      </w:pPr>
    </w:p>
    <w:p w:rsidR="00AF4838" w:rsidRDefault="00AF4838" w:rsidP="00AF4838">
      <w:pPr>
        <w:pStyle w:val="Zitat"/>
      </w:pPr>
      <w:r>
        <w:rPr>
          <w:rStyle w:val="c1"/>
        </w:rPr>
        <w:t>// check if session already exists</w:t>
      </w:r>
    </w:p>
    <w:p w:rsidR="00AF4838" w:rsidRDefault="00AF4838" w:rsidP="00AF4838">
      <w:pPr>
        <w:pStyle w:val="Zitat"/>
      </w:pPr>
      <w:r>
        <w:rPr>
          <w:rStyle w:val="k"/>
        </w:rPr>
        <w:t>if</w:t>
      </w:r>
      <w:r>
        <w:rPr>
          <w:rStyle w:val="p"/>
        </w:rPr>
        <w:t>(</w:t>
      </w:r>
      <w:r>
        <w:rPr>
          <w:rStyle w:val="nb"/>
        </w:rPr>
        <w:t>session_id</w:t>
      </w:r>
      <w:r>
        <w:rPr>
          <w:rStyle w:val="p"/>
        </w:rPr>
        <w:t>()</w:t>
      </w:r>
      <w:r>
        <w:t xml:space="preserve"> </w:t>
      </w:r>
      <w:r>
        <w:rPr>
          <w:rStyle w:val="o"/>
        </w:rPr>
        <w:t>==</w:t>
      </w:r>
      <w:r>
        <w:t xml:space="preserve"> </w:t>
      </w:r>
      <w:r>
        <w:rPr>
          <w:rStyle w:val="s2"/>
        </w:rPr>
        <w:t>""</w:t>
      </w:r>
      <w:r>
        <w:rPr>
          <w:rStyle w:val="p"/>
        </w:rPr>
        <w:t>){</w:t>
      </w:r>
    </w:p>
    <w:p w:rsidR="00AF4838" w:rsidRDefault="00AF4838" w:rsidP="00AF4838">
      <w:pPr>
        <w:pStyle w:val="Zitat"/>
      </w:pPr>
      <w:r>
        <w:tab/>
      </w:r>
      <w:r>
        <w:rPr>
          <w:rStyle w:val="c1"/>
        </w:rPr>
        <w:t>// start new session and mark it as valid because the system is a trusted source</w:t>
      </w:r>
    </w:p>
    <w:p w:rsidR="00AF4838" w:rsidRDefault="00AF4838" w:rsidP="00AF4838">
      <w:pPr>
        <w:pStyle w:val="Zitat"/>
      </w:pPr>
      <w:r>
        <w:tab/>
      </w:r>
      <w:r>
        <w:rPr>
          <w:rStyle w:val="nb"/>
        </w:rPr>
        <w:t>session_start</w:t>
      </w:r>
      <w:r>
        <w:rPr>
          <w:rStyle w:val="p"/>
        </w:rPr>
        <w:t>();</w:t>
      </w:r>
    </w:p>
    <w:p w:rsidR="00AF4838" w:rsidRDefault="00AF4838" w:rsidP="00AF4838">
      <w:pPr>
        <w:pStyle w:val="Zitat"/>
      </w:pPr>
      <w:r>
        <w:tab/>
      </w:r>
      <w:r>
        <w:rPr>
          <w:rStyle w:val="nv"/>
        </w:rPr>
        <w:t>$_SESSION</w:t>
      </w:r>
      <w:r>
        <w:rPr>
          <w:rStyle w:val="p"/>
        </w:rPr>
        <w:t>[</w:t>
      </w:r>
      <w:r>
        <w:rPr>
          <w:rStyle w:val="s1"/>
        </w:rPr>
        <w:t>'validSession'</w:t>
      </w:r>
      <w:r>
        <w:rPr>
          <w:rStyle w:val="p"/>
        </w:rPr>
        <w:t>]</w:t>
      </w:r>
      <w:r>
        <w:t xml:space="preserve"> </w:t>
      </w:r>
      <w:r>
        <w:rPr>
          <w:rStyle w:val="o"/>
        </w:rPr>
        <w:t>=</w:t>
      </w:r>
      <w:r>
        <w:t xml:space="preserve"> </w:t>
      </w:r>
      <w:r>
        <w:rPr>
          <w:rStyle w:val="k"/>
        </w:rPr>
        <w:t>true</w:t>
      </w:r>
      <w:r>
        <w:rPr>
          <w:rStyle w:val="p"/>
        </w:rPr>
        <w:t>;</w:t>
      </w:r>
    </w:p>
    <w:p w:rsidR="00AF4838" w:rsidRDefault="00AF4838" w:rsidP="00AF4838">
      <w:pPr>
        <w:pStyle w:val="Zitat"/>
      </w:pPr>
      <w:r>
        <w:rPr>
          <w:rStyle w:val="p"/>
        </w:rPr>
        <w:t>}</w:t>
      </w:r>
      <w:r>
        <w:t xml:space="preserve"> </w:t>
      </w:r>
    </w:p>
    <w:p w:rsidR="00AF4838" w:rsidRDefault="00AF4838" w:rsidP="00AF4838">
      <w:pPr>
        <w:pStyle w:val="Zitat"/>
      </w:pPr>
    </w:p>
    <w:p w:rsidR="00AF4838" w:rsidRDefault="00AF4838" w:rsidP="00AF4838">
      <w:pPr>
        <w:pStyle w:val="Zitat"/>
      </w:pPr>
      <w:r>
        <w:rPr>
          <w:rStyle w:val="c1"/>
        </w:rPr>
        <w:t>// log that cron has started running</w:t>
      </w:r>
    </w:p>
    <w:p w:rsidR="00AF4838" w:rsidRDefault="00AF4838" w:rsidP="00AF4838">
      <w:pPr>
        <w:pStyle w:val="Zitat"/>
      </w:pPr>
      <w:r>
        <w:rPr>
          <w:rStyle w:val="nx"/>
        </w:rPr>
        <w:t>logProcess</w:t>
      </w:r>
      <w:r>
        <w:rPr>
          <w:rStyle w:val="p"/>
        </w:rPr>
        <w:t>(</w:t>
      </w:r>
      <w:r>
        <w:rPr>
          <w:rStyle w:val="s2"/>
        </w:rPr>
        <w:t>"CRON"</w:t>
      </w:r>
      <w:r>
        <w:rPr>
          <w:rStyle w:val="p"/>
        </w:rPr>
        <w:t>,</w:t>
      </w:r>
      <w:r>
        <w:rPr>
          <w:rStyle w:val="s2"/>
        </w:rPr>
        <w:t>"Cron started"</w:t>
      </w:r>
      <w:r>
        <w:rPr>
          <w:rStyle w:val="p"/>
        </w:rPr>
        <w:t>);</w:t>
      </w:r>
    </w:p>
    <w:p w:rsidR="00AF4838" w:rsidRDefault="00AF4838" w:rsidP="00AF4838">
      <w:pPr>
        <w:pStyle w:val="Zitat"/>
      </w:pPr>
      <w:r>
        <w:rPr>
          <w:rStyle w:val="k"/>
        </w:rPr>
        <w:t>if</w:t>
      </w:r>
      <w:r>
        <w:t xml:space="preserve"> </w:t>
      </w:r>
      <w:r>
        <w:rPr>
          <w:rStyle w:val="p"/>
        </w:rPr>
        <w:t>(</w:t>
      </w:r>
      <w:r>
        <w:rPr>
          <w:rStyle w:val="nx"/>
        </w:rPr>
        <w:t>cleanUp</w:t>
      </w:r>
      <w:r>
        <w:rPr>
          <w:rStyle w:val="p"/>
        </w:rPr>
        <w:t>())</w:t>
      </w:r>
      <w:r>
        <w:t xml:space="preserve"> </w:t>
      </w:r>
      <w:r>
        <w:rPr>
          <w:rStyle w:val="p"/>
        </w:rPr>
        <w:t>{</w:t>
      </w:r>
    </w:p>
    <w:p w:rsidR="00AF4838" w:rsidRDefault="00AF4838" w:rsidP="00AF4838">
      <w:pPr>
        <w:pStyle w:val="Zitat"/>
      </w:pPr>
      <w:r>
        <w:tab/>
      </w:r>
      <w:r>
        <w:rPr>
          <w:rStyle w:val="c1"/>
        </w:rPr>
        <w:t>// cron completed - log</w:t>
      </w:r>
    </w:p>
    <w:p w:rsidR="00AF4838" w:rsidRDefault="00AF4838" w:rsidP="00AF4838">
      <w:pPr>
        <w:pStyle w:val="Zitat"/>
      </w:pPr>
      <w:r>
        <w:tab/>
      </w:r>
      <w:r>
        <w:rPr>
          <w:rStyle w:val="nx"/>
        </w:rPr>
        <w:t>logProcess</w:t>
      </w:r>
      <w:r>
        <w:rPr>
          <w:rStyle w:val="p"/>
        </w:rPr>
        <w:t>(</w:t>
      </w:r>
      <w:r>
        <w:rPr>
          <w:rStyle w:val="s2"/>
        </w:rPr>
        <w:t>"CRON"</w:t>
      </w:r>
      <w:r>
        <w:rPr>
          <w:rStyle w:val="p"/>
        </w:rPr>
        <w:t>,</w:t>
      </w:r>
      <w:r>
        <w:rPr>
          <w:rStyle w:val="s2"/>
        </w:rPr>
        <w:t>"Cron Complete"</w:t>
      </w:r>
      <w:r>
        <w:rPr>
          <w:rStyle w:val="p"/>
        </w:rPr>
        <w:t>);</w:t>
      </w:r>
    </w:p>
    <w:p w:rsidR="00AF4838" w:rsidRDefault="00AF4838" w:rsidP="00AF4838">
      <w:pPr>
        <w:pStyle w:val="Zitat"/>
      </w:pPr>
      <w:r>
        <w:rPr>
          <w:rStyle w:val="p"/>
        </w:rPr>
        <w:t>}</w:t>
      </w:r>
      <w:r>
        <w:t xml:space="preserve"> </w:t>
      </w:r>
      <w:r>
        <w:rPr>
          <w:rStyle w:val="k"/>
        </w:rPr>
        <w:t>else</w:t>
      </w:r>
      <w:r>
        <w:t xml:space="preserve"> </w:t>
      </w:r>
      <w:r>
        <w:rPr>
          <w:rStyle w:val="p"/>
        </w:rPr>
        <w:t>{</w:t>
      </w:r>
    </w:p>
    <w:p w:rsidR="00AF4838" w:rsidRDefault="00AF4838" w:rsidP="00AF4838">
      <w:pPr>
        <w:pStyle w:val="Zitat"/>
      </w:pPr>
      <w:r>
        <w:tab/>
      </w:r>
      <w:r>
        <w:rPr>
          <w:rStyle w:val="c1"/>
        </w:rPr>
        <w:t>// email admin - error in Cron</w:t>
      </w:r>
    </w:p>
    <w:p w:rsidR="00AF4838" w:rsidRDefault="00AF4838" w:rsidP="00AF4838">
      <w:pPr>
        <w:pStyle w:val="Zitat"/>
      </w:pPr>
      <w:r>
        <w:tab/>
      </w:r>
      <w:r>
        <w:rPr>
          <w:rStyle w:val="nx"/>
        </w:rPr>
        <w:t>logProcess</w:t>
      </w:r>
      <w:r>
        <w:rPr>
          <w:rStyle w:val="p"/>
        </w:rPr>
        <w:t>(</w:t>
      </w:r>
      <w:r>
        <w:rPr>
          <w:rStyle w:val="s2"/>
        </w:rPr>
        <w:t>"CRON"</w:t>
      </w:r>
      <w:r>
        <w:rPr>
          <w:rStyle w:val="p"/>
        </w:rPr>
        <w:t>,</w:t>
      </w:r>
      <w:r>
        <w:rPr>
          <w:rStyle w:val="s2"/>
        </w:rPr>
        <w:t>"Cron Error - check error log"</w:t>
      </w:r>
      <w:r>
        <w:rPr>
          <w:rStyle w:val="p"/>
        </w:rPr>
        <w:t>);</w:t>
      </w:r>
    </w:p>
    <w:p w:rsidR="00AF4838" w:rsidRDefault="00AF4838" w:rsidP="00AF4838">
      <w:pPr>
        <w:pStyle w:val="Zitat"/>
      </w:pPr>
      <w:r>
        <w:rPr>
          <w:rStyle w:val="p"/>
        </w:rPr>
        <w:t>}</w:t>
      </w:r>
    </w:p>
    <w:p w:rsidR="00AF4838" w:rsidRDefault="00AF4838" w:rsidP="00AF4838">
      <w:pPr>
        <w:pStyle w:val="Zitat"/>
      </w:pPr>
    </w:p>
    <w:p w:rsidR="00AF4838" w:rsidRDefault="00AF4838" w:rsidP="00AF4838">
      <w:pPr>
        <w:pStyle w:val="Zitat"/>
      </w:pPr>
    </w:p>
    <w:p w:rsidR="00AF4838" w:rsidRDefault="00AF4838" w:rsidP="00AF4838">
      <w:pPr>
        <w:pStyle w:val="Zitat"/>
      </w:pPr>
    </w:p>
    <w:p w:rsidR="00AF4838" w:rsidRDefault="00AF4838" w:rsidP="00AF4838">
      <w:pPr>
        <w:pStyle w:val="Zitat"/>
      </w:pPr>
      <w:r>
        <w:rPr>
          <w:rStyle w:val="c1"/>
        </w:rPr>
        <w:t>//---------------------------------------</w:t>
      </w:r>
    </w:p>
    <w:p w:rsidR="00AF4838" w:rsidRDefault="00AF4838" w:rsidP="00AF4838">
      <w:pPr>
        <w:pStyle w:val="Zitat"/>
      </w:pPr>
      <w:r>
        <w:tab/>
      </w:r>
      <w:r>
        <w:rPr>
          <w:rStyle w:val="c1"/>
        </w:rPr>
        <w:t>// Clean up missing files</w:t>
      </w:r>
    </w:p>
    <w:p w:rsidR="00AF4838" w:rsidRDefault="00AF4838" w:rsidP="00AF4838">
      <w:pPr>
        <w:pStyle w:val="Zitat"/>
      </w:pPr>
      <w:r>
        <w:tab/>
      </w:r>
      <w:r>
        <w:rPr>
          <w:rStyle w:val="c1"/>
        </w:rPr>
        <w:t>// Remove out of date files and vouchers</w:t>
      </w:r>
    </w:p>
    <w:p w:rsidR="00AF4838" w:rsidRDefault="00AF4838" w:rsidP="00AF4838">
      <w:pPr>
        <w:pStyle w:val="Zitat"/>
      </w:pPr>
      <w:r>
        <w:rPr>
          <w:rStyle w:val="k"/>
        </w:rPr>
        <w:t>function</w:t>
      </w:r>
      <w:r>
        <w:t xml:space="preserve"> </w:t>
      </w:r>
      <w:r>
        <w:rPr>
          <w:rStyle w:val="nf"/>
        </w:rPr>
        <w:t>cleanUp</w:t>
      </w:r>
      <w:r>
        <w:rPr>
          <w:rStyle w:val="p"/>
        </w:rPr>
        <w:t>()</w:t>
      </w:r>
      <w:r>
        <w:t xml:space="preserve"> </w:t>
      </w:r>
      <w:r>
        <w:rPr>
          <w:rStyle w:val="p"/>
        </w:rPr>
        <w:t>{</w:t>
      </w:r>
    </w:p>
    <w:p w:rsidR="00AF4838" w:rsidRDefault="00AF4838" w:rsidP="00AF4838">
      <w:pPr>
        <w:pStyle w:val="Zitat"/>
      </w:pPr>
    </w:p>
    <w:p w:rsidR="00AF4838" w:rsidRDefault="00AF4838" w:rsidP="00AF4838">
      <w:pPr>
        <w:pStyle w:val="Zitat"/>
      </w:pPr>
      <w:r>
        <w:tab/>
      </w:r>
      <w:r>
        <w:rPr>
          <w:rStyle w:val="k"/>
        </w:rPr>
        <w:t>global</w:t>
      </w:r>
      <w:r>
        <w:t xml:space="preserve"> </w:t>
      </w:r>
      <w:r>
        <w:rPr>
          <w:rStyle w:val="nv"/>
        </w:rPr>
        <w:t>$config</w:t>
      </w:r>
      <w:r>
        <w:rPr>
          <w:rStyle w:val="p"/>
        </w:rPr>
        <w:t>;</w:t>
      </w:r>
    </w:p>
    <w:p w:rsidR="00AF4838" w:rsidRDefault="00AF4838" w:rsidP="00AF4838">
      <w:pPr>
        <w:pStyle w:val="Zitat"/>
      </w:pPr>
      <w:r>
        <w:tab/>
      </w:r>
      <w:r>
        <w:rPr>
          <w:rStyle w:val="nv"/>
        </w:rPr>
        <w:t>$db</w:t>
      </w:r>
      <w:r>
        <w:t xml:space="preserve"> </w:t>
      </w:r>
      <w:r>
        <w:rPr>
          <w:rStyle w:val="o"/>
        </w:rPr>
        <w:t>=</w:t>
      </w:r>
      <w:r>
        <w:t xml:space="preserve"> </w:t>
      </w:r>
      <w:r>
        <w:rPr>
          <w:rStyle w:val="nx"/>
        </w:rPr>
        <w:t>DB</w:t>
      </w:r>
      <w:r>
        <w:rPr>
          <w:rStyle w:val="o"/>
        </w:rPr>
        <w:t>::</w:t>
      </w:r>
      <w:r>
        <w:rPr>
          <w:rStyle w:val="na"/>
        </w:rPr>
        <w:t>getInstance</w:t>
      </w:r>
      <w:r>
        <w:rPr>
          <w:rStyle w:val="p"/>
        </w:rPr>
        <w:t>();</w:t>
      </w:r>
    </w:p>
    <w:p w:rsidR="00AF4838" w:rsidRDefault="00AF4838" w:rsidP="00AF4838">
      <w:pPr>
        <w:pStyle w:val="Zitat"/>
      </w:pPr>
    </w:p>
    <w:p w:rsidR="00AF4838" w:rsidRDefault="00AF4838" w:rsidP="00AF4838">
      <w:pPr>
        <w:pStyle w:val="Zitat"/>
      </w:pPr>
      <w:r>
        <w:tab/>
      </w:r>
      <w:r>
        <w:rPr>
          <w:rStyle w:val="c1"/>
        </w:rPr>
        <w:t>// check log_location exists</w:t>
      </w:r>
      <w:r>
        <w:rPr>
          <w:rStyle w:val="c1"/>
        </w:rPr>
        <w:tab/>
      </w:r>
    </w:p>
    <w:p w:rsidR="00AF4838" w:rsidRDefault="00AF4838" w:rsidP="00AF4838">
      <w:pPr>
        <w:pStyle w:val="Zitat"/>
      </w:pPr>
      <w:r>
        <w:tab/>
      </w:r>
      <w:r>
        <w:rPr>
          <w:rStyle w:val="k"/>
        </w:rPr>
        <w:t>if</w:t>
      </w:r>
      <w:r>
        <w:t xml:space="preserve"> </w:t>
      </w:r>
      <w:r>
        <w:rPr>
          <w:rStyle w:val="p"/>
        </w:rPr>
        <w:t>(</w:t>
      </w:r>
      <w:r>
        <w:rPr>
          <w:rStyle w:val="o"/>
        </w:rPr>
        <w:t>!</w:t>
      </w:r>
      <w:r>
        <w:rPr>
          <w:rStyle w:val="nb"/>
        </w:rPr>
        <w:t>file_exists</w:t>
      </w:r>
      <w:r>
        <w:rPr>
          <w:rStyle w:val="p"/>
        </w:rPr>
        <w:t>(</w:t>
      </w:r>
      <w:r>
        <w:rPr>
          <w:rStyle w:val="nv"/>
        </w:rPr>
        <w:t>$config</w:t>
      </w:r>
      <w:r>
        <w:rPr>
          <w:rStyle w:val="p"/>
        </w:rPr>
        <w:t>[</w:t>
      </w:r>
      <w:r>
        <w:rPr>
          <w:rStyle w:val="s2"/>
        </w:rPr>
        <w:t>"log_location"</w:t>
      </w:r>
      <w:r>
        <w:rPr>
          <w:rStyle w:val="p"/>
        </w:rPr>
        <w:t>]))</w:t>
      </w:r>
      <w:r>
        <w:t xml:space="preserve"> </w:t>
      </w:r>
      <w:r>
        <w:rPr>
          <w:rStyle w:val="p"/>
        </w:rPr>
        <w:t>{</w:t>
      </w:r>
    </w:p>
    <w:p w:rsidR="00AF4838" w:rsidRDefault="00AF4838" w:rsidP="00AF4838">
      <w:pPr>
        <w:pStyle w:val="Zitat"/>
      </w:pPr>
      <w:r>
        <w:tab/>
      </w:r>
      <w:r>
        <w:rPr>
          <w:rStyle w:val="nx"/>
        </w:rPr>
        <w:t>logProcess</w:t>
      </w:r>
      <w:r>
        <w:rPr>
          <w:rStyle w:val="p"/>
        </w:rPr>
        <w:t>(</w:t>
      </w:r>
      <w:r>
        <w:rPr>
          <w:rStyle w:val="s2"/>
        </w:rPr>
        <w:t>"CRON"</w:t>
      </w:r>
      <w:r>
        <w:rPr>
          <w:rStyle w:val="p"/>
        </w:rPr>
        <w:t>,</w:t>
      </w:r>
      <w:r>
        <w:rPr>
          <w:rStyle w:val="s2"/>
        </w:rPr>
        <w:t>"Unable to find log_location location specified in config.php  :"</w:t>
      </w:r>
      <w:r>
        <w:rPr>
          <w:rStyle w:val="o"/>
        </w:rPr>
        <w:t>.</w:t>
      </w:r>
      <w:r>
        <w:rPr>
          <w:rStyle w:val="nv"/>
        </w:rPr>
        <w:t>$config</w:t>
      </w:r>
      <w:r>
        <w:rPr>
          <w:rStyle w:val="p"/>
        </w:rPr>
        <w:t>[</w:t>
      </w:r>
      <w:r>
        <w:rPr>
          <w:rStyle w:val="s2"/>
        </w:rPr>
        <w:t>"log_location"</w:t>
      </w:r>
      <w:r>
        <w:rPr>
          <w:rStyle w:val="p"/>
        </w:rPr>
        <w:t>]);</w:t>
      </w:r>
    </w:p>
    <w:p w:rsidR="00AF4838" w:rsidRDefault="00AF4838" w:rsidP="00AF4838">
      <w:pPr>
        <w:pStyle w:val="Zitat"/>
      </w:pPr>
      <w:r>
        <w:tab/>
      </w:r>
      <w:r>
        <w:rPr>
          <w:rStyle w:val="k"/>
        </w:rPr>
        <w:t>return</w:t>
      </w:r>
      <w:r>
        <w:t xml:space="preserve"> </w:t>
      </w:r>
      <w:r>
        <w:rPr>
          <w:rStyle w:val="k"/>
        </w:rPr>
        <w:t>false</w:t>
      </w:r>
      <w:r>
        <w:rPr>
          <w:rStyle w:val="p"/>
        </w:rPr>
        <w:t>;</w:t>
      </w:r>
    </w:p>
    <w:p w:rsidR="00AF4838" w:rsidRDefault="00AF4838" w:rsidP="00AF4838">
      <w:pPr>
        <w:pStyle w:val="Zitat"/>
      </w:pPr>
      <w:r>
        <w:tab/>
      </w:r>
      <w:r>
        <w:rPr>
          <w:rStyle w:val="p"/>
        </w:rPr>
        <w:t>}</w:t>
      </w:r>
    </w:p>
    <w:p w:rsidR="00AF4838" w:rsidRDefault="00AF4838" w:rsidP="00AF4838">
      <w:pPr>
        <w:pStyle w:val="Zitat"/>
      </w:pPr>
    </w:p>
    <w:p w:rsidR="00AF4838" w:rsidRDefault="00AF4838" w:rsidP="00AF4838">
      <w:pPr>
        <w:pStyle w:val="Zitat"/>
      </w:pPr>
      <w:r>
        <w:tab/>
      </w:r>
      <w:r>
        <w:rPr>
          <w:rStyle w:val="c1"/>
        </w:rPr>
        <w:t>// check site_filestore exists</w:t>
      </w:r>
    </w:p>
    <w:p w:rsidR="00AF4838" w:rsidRDefault="00AF4838" w:rsidP="00AF4838">
      <w:pPr>
        <w:pStyle w:val="Zitat"/>
      </w:pPr>
      <w:r>
        <w:tab/>
      </w:r>
      <w:r>
        <w:rPr>
          <w:rStyle w:val="k"/>
        </w:rPr>
        <w:t>if</w:t>
      </w:r>
      <w:r>
        <w:t xml:space="preserve"> </w:t>
      </w:r>
      <w:r>
        <w:rPr>
          <w:rStyle w:val="p"/>
        </w:rPr>
        <w:t>(</w:t>
      </w:r>
      <w:r>
        <w:rPr>
          <w:rStyle w:val="o"/>
        </w:rPr>
        <w:t>!</w:t>
      </w:r>
      <w:r>
        <w:rPr>
          <w:rStyle w:val="nb"/>
        </w:rPr>
        <w:t>file_exists</w:t>
      </w:r>
      <w:r>
        <w:rPr>
          <w:rStyle w:val="p"/>
        </w:rPr>
        <w:t>(</w:t>
      </w:r>
      <w:r>
        <w:rPr>
          <w:rStyle w:val="nv"/>
        </w:rPr>
        <w:t>$config</w:t>
      </w:r>
      <w:r>
        <w:rPr>
          <w:rStyle w:val="p"/>
        </w:rPr>
        <w:t>[</w:t>
      </w:r>
      <w:r>
        <w:rPr>
          <w:rStyle w:val="s2"/>
        </w:rPr>
        <w:t>"site_filestore"</w:t>
      </w:r>
      <w:r>
        <w:rPr>
          <w:rStyle w:val="p"/>
        </w:rPr>
        <w:t>]))</w:t>
      </w:r>
      <w:r>
        <w:t xml:space="preserve"> </w:t>
      </w:r>
      <w:r>
        <w:rPr>
          <w:rStyle w:val="p"/>
        </w:rPr>
        <w:t>{</w:t>
      </w:r>
    </w:p>
    <w:p w:rsidR="00AF4838" w:rsidRDefault="00AF4838" w:rsidP="00AF4838">
      <w:pPr>
        <w:pStyle w:val="Zitat"/>
      </w:pPr>
      <w:r>
        <w:tab/>
      </w:r>
      <w:r>
        <w:tab/>
      </w:r>
      <w:r>
        <w:rPr>
          <w:rStyle w:val="nx"/>
        </w:rPr>
        <w:t>logProcess</w:t>
      </w:r>
      <w:r>
        <w:rPr>
          <w:rStyle w:val="p"/>
        </w:rPr>
        <w:t>(</w:t>
      </w:r>
      <w:r>
        <w:rPr>
          <w:rStyle w:val="s2"/>
        </w:rPr>
        <w:t>"CRON"</w:t>
      </w:r>
      <w:r>
        <w:rPr>
          <w:rStyle w:val="p"/>
        </w:rPr>
        <w:t>,</w:t>
      </w:r>
      <w:r>
        <w:rPr>
          <w:rStyle w:val="s2"/>
        </w:rPr>
        <w:t>"Unable to find site_filestore location specified in config.php  :"</w:t>
      </w:r>
      <w:r>
        <w:rPr>
          <w:rStyle w:val="o"/>
        </w:rPr>
        <w:t>.</w:t>
      </w:r>
      <w:r>
        <w:rPr>
          <w:rStyle w:val="nv"/>
        </w:rPr>
        <w:t>$config</w:t>
      </w:r>
      <w:r>
        <w:rPr>
          <w:rStyle w:val="p"/>
        </w:rPr>
        <w:t>[</w:t>
      </w:r>
      <w:r>
        <w:rPr>
          <w:rStyle w:val="s2"/>
        </w:rPr>
        <w:t>"site_filestore"</w:t>
      </w:r>
      <w:r>
        <w:rPr>
          <w:rStyle w:val="p"/>
        </w:rPr>
        <w:t>]);</w:t>
      </w:r>
    </w:p>
    <w:p w:rsidR="00AF4838" w:rsidRDefault="00AF4838" w:rsidP="00AF4838">
      <w:pPr>
        <w:pStyle w:val="Zitat"/>
      </w:pPr>
      <w:r>
        <w:tab/>
      </w:r>
      <w:r>
        <w:tab/>
      </w:r>
      <w:r>
        <w:rPr>
          <w:rStyle w:val="k"/>
        </w:rPr>
        <w:t>return</w:t>
      </w:r>
      <w:r>
        <w:t xml:space="preserve"> </w:t>
      </w:r>
      <w:r>
        <w:rPr>
          <w:rStyle w:val="k"/>
        </w:rPr>
        <w:t>false</w:t>
      </w:r>
      <w:r>
        <w:rPr>
          <w:rStyle w:val="p"/>
        </w:rPr>
        <w:t>;</w:t>
      </w:r>
    </w:p>
    <w:p w:rsidR="00AF4838" w:rsidRDefault="00AF4838" w:rsidP="00AF4838">
      <w:pPr>
        <w:pStyle w:val="Zitat"/>
      </w:pPr>
      <w:r>
        <w:tab/>
      </w:r>
      <w:r>
        <w:rPr>
          <w:rStyle w:val="p"/>
        </w:rPr>
        <w:t>}</w:t>
      </w:r>
      <w:r>
        <w:tab/>
      </w:r>
    </w:p>
    <w:p w:rsidR="00AF4838" w:rsidRDefault="00AF4838" w:rsidP="00AF4838">
      <w:pPr>
        <w:pStyle w:val="Zitat"/>
      </w:pPr>
    </w:p>
    <w:p w:rsidR="00AF4838" w:rsidRDefault="00AF4838" w:rsidP="00AF4838">
      <w:pPr>
        <w:pStyle w:val="Zitat"/>
      </w:pPr>
      <w:r>
        <w:tab/>
      </w:r>
      <w:r>
        <w:rPr>
          <w:rStyle w:val="c1"/>
        </w:rPr>
        <w:t>// remove any files with no uid - leftover from bug earlier beta that save files without uid's</w:t>
      </w:r>
    </w:p>
    <w:p w:rsidR="00AF4838" w:rsidRDefault="00AF4838" w:rsidP="00AF4838">
      <w:pPr>
        <w:pStyle w:val="Zitat"/>
      </w:pPr>
      <w:r>
        <w:tab/>
      </w:r>
      <w:r>
        <w:rPr>
          <w:rStyle w:val="nv"/>
        </w:rPr>
        <w:t>$sqlQuery</w:t>
      </w:r>
      <w:r>
        <w:t xml:space="preserve"> </w:t>
      </w:r>
      <w:r>
        <w:rPr>
          <w:rStyle w:val="o"/>
        </w:rPr>
        <w:t>=</w:t>
      </w:r>
      <w:r>
        <w:t xml:space="preserve"> </w:t>
      </w:r>
      <w:r>
        <w:rPr>
          <w:rStyle w:val="s2"/>
        </w:rPr>
        <w:t>"DELETE FROM files WHERE fileuid IS NULL"</w:t>
      </w:r>
      <w:r>
        <w:rPr>
          <w:rStyle w:val="p"/>
        </w:rPr>
        <w:t>;</w:t>
      </w:r>
    </w:p>
    <w:p w:rsidR="00AF4838" w:rsidRDefault="00AF4838" w:rsidP="00AF4838">
      <w:pPr>
        <w:pStyle w:val="Zitat"/>
      </w:pPr>
      <w:r>
        <w:lastRenderedPageBreak/>
        <w:tab/>
      </w:r>
      <w:r>
        <w:rPr>
          <w:rStyle w:val="nv"/>
        </w:rPr>
        <w:t>$db</w:t>
      </w:r>
      <w:r>
        <w:rPr>
          <w:rStyle w:val="o"/>
        </w:rPr>
        <w:t>-&gt;</w:t>
      </w:r>
      <w:r>
        <w:rPr>
          <w:rStyle w:val="na"/>
        </w:rPr>
        <w:t>fquery</w:t>
      </w:r>
      <w:r>
        <w:rPr>
          <w:rStyle w:val="p"/>
        </w:rPr>
        <w:t>(</w:t>
      </w:r>
      <w:r>
        <w:rPr>
          <w:rStyle w:val="nv"/>
        </w:rPr>
        <w:t>$sqlQuery</w:t>
      </w:r>
      <w:r>
        <w:rPr>
          <w:rStyle w:val="p"/>
        </w:rPr>
        <w:t>);</w:t>
      </w:r>
    </w:p>
    <w:p w:rsidR="00AF4838" w:rsidRDefault="00AF4838" w:rsidP="00AF4838">
      <w:pPr>
        <w:pStyle w:val="Zitat"/>
      </w:pPr>
    </w:p>
    <w:p w:rsidR="00AF4838" w:rsidRDefault="00AF4838" w:rsidP="00AF4838">
      <w:pPr>
        <w:pStyle w:val="Zitat"/>
      </w:pPr>
    </w:p>
    <w:p w:rsidR="00AF4838" w:rsidRDefault="00AF4838" w:rsidP="00AF4838">
      <w:pPr>
        <w:pStyle w:val="Zitat"/>
      </w:pPr>
      <w:r>
        <w:tab/>
      </w:r>
      <w:r>
        <w:rPr>
          <w:rStyle w:val="nv"/>
        </w:rPr>
        <w:t>$FilestoreDirectory</w:t>
      </w:r>
      <w:r>
        <w:t xml:space="preserve"> </w:t>
      </w:r>
      <w:r>
        <w:rPr>
          <w:rStyle w:val="o"/>
        </w:rPr>
        <w:t>=</w:t>
      </w:r>
      <w:r>
        <w:t xml:space="preserve"> </w:t>
      </w:r>
      <w:r>
        <w:rPr>
          <w:rStyle w:val="nv"/>
        </w:rPr>
        <w:t>$config</w:t>
      </w:r>
      <w:r>
        <w:rPr>
          <w:rStyle w:val="p"/>
        </w:rPr>
        <w:t>[</w:t>
      </w:r>
      <w:r>
        <w:rPr>
          <w:rStyle w:val="s2"/>
        </w:rPr>
        <w:t>"site_filestore"</w:t>
      </w:r>
      <w:r>
        <w:rPr>
          <w:rStyle w:val="p"/>
        </w:rPr>
        <w:t>];</w:t>
      </w:r>
    </w:p>
    <w:p w:rsidR="00AF4838" w:rsidRDefault="00AF4838" w:rsidP="00AF4838">
      <w:pPr>
        <w:pStyle w:val="Zitat"/>
      </w:pPr>
    </w:p>
    <w:p w:rsidR="00AF4838" w:rsidRDefault="00AF4838" w:rsidP="00AF4838">
      <w:pPr>
        <w:pStyle w:val="Zitat"/>
      </w:pPr>
      <w:r>
        <w:tab/>
      </w:r>
      <w:r>
        <w:rPr>
          <w:rStyle w:val="c1"/>
        </w:rPr>
        <w:t>//</w:t>
      </w:r>
    </w:p>
    <w:p w:rsidR="00AF4838" w:rsidRDefault="00AF4838" w:rsidP="00AF4838">
      <w:pPr>
        <w:pStyle w:val="Zitat"/>
      </w:pPr>
      <w:r>
        <w:tab/>
      </w:r>
      <w:r>
        <w:rPr>
          <w:rStyle w:val="c1"/>
        </w:rPr>
        <w:t>// Phase 1: check for any expired files and vouchers in the database first and close status in database</w:t>
      </w:r>
    </w:p>
    <w:p w:rsidR="00AF4838" w:rsidRDefault="00AF4838" w:rsidP="00AF4838">
      <w:pPr>
        <w:pStyle w:val="Zitat"/>
      </w:pPr>
      <w:r>
        <w:tab/>
      </w:r>
      <w:r>
        <w:rPr>
          <w:rStyle w:val="c1"/>
        </w:rPr>
        <w:t>//</w:t>
      </w:r>
    </w:p>
    <w:p w:rsidR="00AF4838" w:rsidRDefault="00AF4838" w:rsidP="00AF4838">
      <w:pPr>
        <w:pStyle w:val="Zitat"/>
      </w:pPr>
      <w:r>
        <w:tab/>
      </w:r>
      <w:r>
        <w:rPr>
          <w:rStyle w:val="nv"/>
        </w:rPr>
        <w:t>$today</w:t>
      </w:r>
      <w:r>
        <w:t xml:space="preserve"> </w:t>
      </w:r>
      <w:r>
        <w:rPr>
          <w:rStyle w:val="o"/>
        </w:rPr>
        <w:t>=</w:t>
      </w:r>
      <w:r>
        <w:t xml:space="preserve"> </w:t>
      </w:r>
      <w:r>
        <w:rPr>
          <w:rStyle w:val="nb"/>
        </w:rPr>
        <w:t>date</w:t>
      </w:r>
      <w:r>
        <w:rPr>
          <w:rStyle w:val="p"/>
        </w:rPr>
        <w:t>(</w:t>
      </w:r>
      <w:r>
        <w:rPr>
          <w:rStyle w:val="nv"/>
        </w:rPr>
        <w:t>$config</w:t>
      </w:r>
      <w:r>
        <w:rPr>
          <w:rStyle w:val="p"/>
        </w:rPr>
        <w:t>[</w:t>
      </w:r>
      <w:r>
        <w:rPr>
          <w:rStyle w:val="s1"/>
        </w:rPr>
        <w:t>'db_dateformat'</w:t>
      </w:r>
      <w:r>
        <w:rPr>
          <w:rStyle w:val="p"/>
        </w:rPr>
        <w:t>]);</w:t>
      </w:r>
      <w:r>
        <w:t xml:space="preserve"> </w:t>
      </w:r>
    </w:p>
    <w:p w:rsidR="00AF4838" w:rsidRDefault="00AF4838" w:rsidP="00AF4838">
      <w:pPr>
        <w:pStyle w:val="Zitat"/>
      </w:pPr>
    </w:p>
    <w:p w:rsidR="00AF4838" w:rsidRDefault="00AF4838" w:rsidP="00AF4838">
      <w:pPr>
        <w:pStyle w:val="Zitat"/>
      </w:pPr>
      <w:r>
        <w:tab/>
      </w:r>
      <w:r>
        <w:rPr>
          <w:rStyle w:val="c1"/>
        </w:rPr>
        <w:t>// if file not closed and past expiry date then close the file</w:t>
      </w:r>
    </w:p>
    <w:p w:rsidR="00AF4838" w:rsidRDefault="00AF4838" w:rsidP="00AF4838">
      <w:pPr>
        <w:pStyle w:val="Zitat"/>
      </w:pPr>
      <w:r>
        <w:tab/>
      </w:r>
      <w:r>
        <w:rPr>
          <w:rStyle w:val="nv"/>
        </w:rPr>
        <w:t>$searchquery</w:t>
      </w:r>
      <w:r>
        <w:t xml:space="preserve"> </w:t>
      </w:r>
      <w:r>
        <w:rPr>
          <w:rStyle w:val="o"/>
        </w:rPr>
        <w:t>=</w:t>
      </w:r>
      <w:r>
        <w:t xml:space="preserve"> </w:t>
      </w:r>
      <w:r>
        <w:rPr>
          <w:rStyle w:val="s2"/>
        </w:rPr>
        <w:t>"SELECT * FROM files WHERE fileexpirydate &lt; %s AND (filestatus = 'Available' OR filestatus = 'Voucher')"</w:t>
      </w:r>
      <w:r>
        <w:rPr>
          <w:rStyle w:val="p"/>
        </w:rPr>
        <w:t>;</w:t>
      </w:r>
    </w:p>
    <w:p w:rsidR="00AF4838" w:rsidRDefault="00AF4838" w:rsidP="00AF4838">
      <w:pPr>
        <w:pStyle w:val="Zitat"/>
      </w:pPr>
      <w:r>
        <w:tab/>
      </w:r>
      <w:r>
        <w:rPr>
          <w:rStyle w:val="k"/>
        </w:rPr>
        <w:t>try</w:t>
      </w:r>
      <w:r>
        <w:t xml:space="preserve"> </w:t>
      </w:r>
      <w:r>
        <w:rPr>
          <w:rStyle w:val="p"/>
        </w:rPr>
        <w:t>{</w:t>
      </w:r>
    </w:p>
    <w:p w:rsidR="00AF4838" w:rsidRDefault="00AF4838" w:rsidP="00AF4838">
      <w:pPr>
        <w:pStyle w:val="Zitat"/>
      </w:pPr>
      <w:r>
        <w:tab/>
      </w:r>
      <w:r>
        <w:tab/>
      </w:r>
      <w:r>
        <w:rPr>
          <w:rStyle w:val="nv"/>
        </w:rPr>
        <w:t>$search</w:t>
      </w:r>
      <w:r>
        <w:t xml:space="preserve"> </w:t>
      </w:r>
      <w:r>
        <w:rPr>
          <w:rStyle w:val="o"/>
        </w:rPr>
        <w:t>=</w:t>
      </w:r>
      <w:r>
        <w:t xml:space="preserve"> </w:t>
      </w:r>
      <w:r>
        <w:rPr>
          <w:rStyle w:val="nv"/>
        </w:rPr>
        <w:t>$db</w:t>
      </w:r>
      <w:r>
        <w:rPr>
          <w:rStyle w:val="o"/>
        </w:rPr>
        <w:t>-&gt;</w:t>
      </w:r>
      <w:r>
        <w:rPr>
          <w:rStyle w:val="na"/>
        </w:rPr>
        <w:t>fquery</w:t>
      </w:r>
      <w:r>
        <w:rPr>
          <w:rStyle w:val="p"/>
        </w:rPr>
        <w:t>(</w:t>
      </w:r>
      <w:r>
        <w:rPr>
          <w:rStyle w:val="nv"/>
        </w:rPr>
        <w:t>$searchquery</w:t>
      </w:r>
      <w:r>
        <w:rPr>
          <w:rStyle w:val="p"/>
        </w:rPr>
        <w:t>,</w:t>
      </w:r>
      <w:r>
        <w:t xml:space="preserve"> </w:t>
      </w:r>
      <w:r>
        <w:rPr>
          <w:rStyle w:val="nv"/>
        </w:rPr>
        <w:t>$today</w:t>
      </w:r>
      <w:r>
        <w:rPr>
          <w:rStyle w:val="p"/>
        </w:rPr>
        <w:t>);</w:t>
      </w:r>
    </w:p>
    <w:p w:rsidR="00AF4838" w:rsidRDefault="00AF4838" w:rsidP="00AF4838">
      <w:pPr>
        <w:pStyle w:val="Zitat"/>
      </w:pPr>
      <w:r>
        <w:tab/>
      </w:r>
      <w:r>
        <w:rPr>
          <w:rStyle w:val="p"/>
        </w:rPr>
        <w:t>}</w:t>
      </w:r>
      <w:r>
        <w:t xml:space="preserve"> </w:t>
      </w:r>
      <w:r>
        <w:rPr>
          <w:rStyle w:val="k"/>
        </w:rPr>
        <w:t>catch</w:t>
      </w:r>
      <w:r>
        <w:t xml:space="preserve"> </w:t>
      </w:r>
      <w:r>
        <w:rPr>
          <w:rStyle w:val="p"/>
        </w:rPr>
        <w:t>(</w:t>
      </w:r>
      <w:r>
        <w:rPr>
          <w:rStyle w:val="nx"/>
        </w:rPr>
        <w:t>DBException</w:t>
      </w:r>
      <w:r>
        <w:t xml:space="preserve"> </w:t>
      </w:r>
      <w:r>
        <w:rPr>
          <w:rStyle w:val="nv"/>
        </w:rPr>
        <w:t>$e</w:t>
      </w:r>
      <w:r>
        <w:rPr>
          <w:rStyle w:val="p"/>
        </w:rPr>
        <w:t>)</w:t>
      </w:r>
      <w:r>
        <w:t xml:space="preserve"> </w:t>
      </w:r>
      <w:r>
        <w:rPr>
          <w:rStyle w:val="p"/>
        </w:rPr>
        <w:t>{</w:t>
      </w:r>
    </w:p>
    <w:p w:rsidR="00AF4838" w:rsidRDefault="00AF4838" w:rsidP="00AF4838">
      <w:pPr>
        <w:pStyle w:val="Zitat"/>
      </w:pPr>
      <w:r>
        <w:tab/>
      </w:r>
      <w:r>
        <w:tab/>
      </w:r>
      <w:r>
        <w:rPr>
          <w:rStyle w:val="nx"/>
        </w:rPr>
        <w:t>logProcess</w:t>
      </w:r>
      <w:r>
        <w:rPr>
          <w:rStyle w:val="p"/>
        </w:rPr>
        <w:t>(</w:t>
      </w:r>
      <w:r>
        <w:rPr>
          <w:rStyle w:val="s2"/>
        </w:rPr>
        <w:t>"CRON"</w:t>
      </w:r>
      <w:r>
        <w:rPr>
          <w:rStyle w:val="p"/>
        </w:rPr>
        <w:t>,</w:t>
      </w:r>
      <w:r>
        <w:rPr>
          <w:rStyle w:val="s2"/>
        </w:rPr>
        <w:t>"SQL Error on selecting files"</w:t>
      </w:r>
      <w:r>
        <w:rPr>
          <w:rStyle w:val="o"/>
        </w:rPr>
        <w:t>.</w:t>
      </w:r>
      <w:r>
        <w:t xml:space="preserve"> </w:t>
      </w:r>
      <w:r>
        <w:rPr>
          <w:rStyle w:val="nv"/>
        </w:rPr>
        <w:t>$e</w:t>
      </w:r>
      <w:r>
        <w:rPr>
          <w:rStyle w:val="o"/>
        </w:rPr>
        <w:t>-&gt;</w:t>
      </w:r>
      <w:r>
        <w:rPr>
          <w:rStyle w:val="na"/>
        </w:rPr>
        <w:t>getMessage</w:t>
      </w:r>
      <w:r>
        <w:rPr>
          <w:rStyle w:val="p"/>
        </w:rPr>
        <w:t>());</w:t>
      </w:r>
    </w:p>
    <w:p w:rsidR="00AF4838" w:rsidRDefault="00AF4838" w:rsidP="00AF4838">
      <w:pPr>
        <w:pStyle w:val="Zitat"/>
      </w:pPr>
      <w:r>
        <w:tab/>
      </w:r>
      <w:r>
        <w:tab/>
      </w:r>
      <w:r>
        <w:rPr>
          <w:rStyle w:val="k"/>
        </w:rPr>
        <w:t>return</w:t>
      </w:r>
      <w:r>
        <w:t xml:space="preserve"> </w:t>
      </w:r>
      <w:r>
        <w:rPr>
          <w:rStyle w:val="k"/>
        </w:rPr>
        <w:t>FALSE</w:t>
      </w:r>
      <w:r>
        <w:rPr>
          <w:rStyle w:val="p"/>
        </w:rPr>
        <w:t>;</w:t>
      </w:r>
    </w:p>
    <w:p w:rsidR="00AF4838" w:rsidRDefault="00AF4838" w:rsidP="00AF4838">
      <w:pPr>
        <w:pStyle w:val="Zitat"/>
      </w:pPr>
      <w:r>
        <w:tab/>
      </w:r>
      <w:r>
        <w:rPr>
          <w:rStyle w:val="p"/>
        </w:rPr>
        <w:t>}</w:t>
      </w:r>
    </w:p>
    <w:p w:rsidR="00AF4838" w:rsidRDefault="00AF4838" w:rsidP="00AF4838">
      <w:pPr>
        <w:pStyle w:val="Zitat"/>
      </w:pPr>
      <w:r>
        <w:tab/>
      </w:r>
      <w:r>
        <w:tab/>
      </w:r>
      <w:r>
        <w:rPr>
          <w:rStyle w:val="c1"/>
        </w:rPr>
        <w:t>// expired voucher is closed</w:t>
      </w:r>
    </w:p>
    <w:p w:rsidR="00AF4838" w:rsidRDefault="00AF4838" w:rsidP="00AF4838">
      <w:pPr>
        <w:pStyle w:val="Zitat"/>
      </w:pPr>
      <w:r>
        <w:tab/>
      </w:r>
      <w:r>
        <w:rPr>
          <w:rStyle w:val="k"/>
        </w:rPr>
        <w:t>try</w:t>
      </w:r>
      <w:r>
        <w:t xml:space="preserve"> </w:t>
      </w:r>
      <w:r>
        <w:rPr>
          <w:rStyle w:val="p"/>
        </w:rPr>
        <w:t>{</w:t>
      </w:r>
    </w:p>
    <w:p w:rsidR="00AF4838" w:rsidRDefault="00AF4838" w:rsidP="00AF4838">
      <w:pPr>
        <w:pStyle w:val="Zitat"/>
      </w:pPr>
      <w:r>
        <w:tab/>
      </w:r>
      <w:r>
        <w:tab/>
      </w:r>
      <w:r>
        <w:rPr>
          <w:rStyle w:val="nv"/>
        </w:rPr>
        <w:t>$query</w:t>
      </w:r>
      <w:r>
        <w:t xml:space="preserve"> </w:t>
      </w:r>
      <w:r>
        <w:rPr>
          <w:rStyle w:val="o"/>
        </w:rPr>
        <w:t>=</w:t>
      </w:r>
      <w:r>
        <w:t xml:space="preserve"> </w:t>
      </w:r>
      <w:r>
        <w:rPr>
          <w:rStyle w:val="s2"/>
        </w:rPr>
        <w:t>"UPDATE files SET filestatus = 'Voucher Cancelled' WHERE fileexpirydate &lt; %s AND</w:t>
      </w:r>
    </w:p>
    <w:p w:rsidR="00AF4838" w:rsidRDefault="00AF4838" w:rsidP="00AF4838">
      <w:pPr>
        <w:pStyle w:val="Zitat"/>
      </w:pPr>
      <w:r>
        <w:rPr>
          <w:rStyle w:val="s2"/>
        </w:rPr>
        <w:tab/>
      </w:r>
      <w:r>
        <w:rPr>
          <w:rStyle w:val="s2"/>
        </w:rPr>
        <w:tab/>
      </w:r>
      <w:r>
        <w:rPr>
          <w:rStyle w:val="s2"/>
        </w:rPr>
        <w:tab/>
        <w:t>(filestatus = 'Voucher')"</w:t>
      </w:r>
      <w:r>
        <w:rPr>
          <w:rStyle w:val="p"/>
        </w:rPr>
        <w:t>;</w:t>
      </w:r>
    </w:p>
    <w:p w:rsidR="00AF4838" w:rsidRDefault="00AF4838" w:rsidP="00AF4838">
      <w:pPr>
        <w:pStyle w:val="Zitat"/>
      </w:pPr>
      <w:r>
        <w:tab/>
      </w:r>
      <w:r>
        <w:tab/>
      </w:r>
      <w:r>
        <w:rPr>
          <w:rStyle w:val="nv"/>
        </w:rPr>
        <w:t>$db</w:t>
      </w:r>
      <w:r>
        <w:rPr>
          <w:rStyle w:val="o"/>
        </w:rPr>
        <w:t>-&gt;</w:t>
      </w:r>
      <w:r>
        <w:rPr>
          <w:rStyle w:val="na"/>
        </w:rPr>
        <w:t>fquery</w:t>
      </w:r>
      <w:r>
        <w:rPr>
          <w:rStyle w:val="p"/>
        </w:rPr>
        <w:t>(</w:t>
      </w:r>
      <w:r>
        <w:rPr>
          <w:rStyle w:val="nv"/>
        </w:rPr>
        <w:t>$query</w:t>
      </w:r>
      <w:r>
        <w:rPr>
          <w:rStyle w:val="p"/>
        </w:rPr>
        <w:t>,</w:t>
      </w:r>
      <w:r>
        <w:t xml:space="preserve"> </w:t>
      </w:r>
      <w:r>
        <w:rPr>
          <w:rStyle w:val="nv"/>
        </w:rPr>
        <w:t>$today</w:t>
      </w:r>
      <w:r>
        <w:rPr>
          <w:rStyle w:val="p"/>
        </w:rPr>
        <w:t>);</w:t>
      </w:r>
    </w:p>
    <w:p w:rsidR="00AF4838" w:rsidRDefault="00AF4838" w:rsidP="00AF4838">
      <w:pPr>
        <w:pStyle w:val="Zitat"/>
      </w:pPr>
      <w:r>
        <w:tab/>
      </w:r>
      <w:r>
        <w:rPr>
          <w:rStyle w:val="p"/>
        </w:rPr>
        <w:t>}</w:t>
      </w:r>
      <w:r>
        <w:t xml:space="preserve"> </w:t>
      </w:r>
      <w:r>
        <w:rPr>
          <w:rStyle w:val="k"/>
        </w:rPr>
        <w:t>catch</w:t>
      </w:r>
      <w:r>
        <w:t xml:space="preserve"> </w:t>
      </w:r>
      <w:r>
        <w:rPr>
          <w:rStyle w:val="p"/>
        </w:rPr>
        <w:t>(</w:t>
      </w:r>
      <w:r>
        <w:rPr>
          <w:rStyle w:val="nx"/>
        </w:rPr>
        <w:t>DBException</w:t>
      </w:r>
      <w:r>
        <w:t xml:space="preserve"> </w:t>
      </w:r>
      <w:r>
        <w:rPr>
          <w:rStyle w:val="nv"/>
        </w:rPr>
        <w:t>$e</w:t>
      </w:r>
      <w:r>
        <w:rPr>
          <w:rStyle w:val="p"/>
        </w:rPr>
        <w:t>)</w:t>
      </w:r>
      <w:r>
        <w:t xml:space="preserve"> </w:t>
      </w:r>
      <w:r>
        <w:rPr>
          <w:rStyle w:val="p"/>
        </w:rPr>
        <w:t>{</w:t>
      </w:r>
    </w:p>
    <w:p w:rsidR="00AF4838" w:rsidRDefault="00AF4838" w:rsidP="00AF4838">
      <w:pPr>
        <w:pStyle w:val="Zitat"/>
      </w:pPr>
      <w:r>
        <w:tab/>
      </w:r>
      <w:r>
        <w:tab/>
      </w:r>
      <w:r>
        <w:rPr>
          <w:rStyle w:val="nx"/>
        </w:rPr>
        <w:t>logProcess</w:t>
      </w:r>
      <w:r>
        <w:rPr>
          <w:rStyle w:val="p"/>
        </w:rPr>
        <w:t>(</w:t>
      </w:r>
      <w:r>
        <w:rPr>
          <w:rStyle w:val="s2"/>
        </w:rPr>
        <w:t>"CRON"</w:t>
      </w:r>
      <w:r>
        <w:rPr>
          <w:rStyle w:val="p"/>
        </w:rPr>
        <w:t>,</w:t>
      </w:r>
      <w:r>
        <w:t xml:space="preserve"> </w:t>
      </w:r>
      <w:r>
        <w:rPr>
          <w:rStyle w:val="s2"/>
        </w:rPr>
        <w:t>"SQL error while trying to change status to closed in expired vouchers"</w:t>
      </w:r>
      <w:r>
        <w:t xml:space="preserve"> </w:t>
      </w:r>
      <w:r>
        <w:rPr>
          <w:rStyle w:val="o"/>
        </w:rPr>
        <w:t>.</w:t>
      </w:r>
      <w:r>
        <w:t xml:space="preserve"> </w:t>
      </w:r>
      <w:r>
        <w:rPr>
          <w:rStyle w:val="nv"/>
        </w:rPr>
        <w:t>$e</w:t>
      </w:r>
      <w:r>
        <w:rPr>
          <w:rStyle w:val="o"/>
        </w:rPr>
        <w:t>-&gt;</w:t>
      </w:r>
      <w:r>
        <w:rPr>
          <w:rStyle w:val="na"/>
        </w:rPr>
        <w:t>getMesssage</w:t>
      </w:r>
      <w:r>
        <w:rPr>
          <w:rStyle w:val="p"/>
        </w:rPr>
        <w:t>());</w:t>
      </w:r>
    </w:p>
    <w:p w:rsidR="00AF4838" w:rsidRDefault="00AF4838" w:rsidP="00AF4838">
      <w:pPr>
        <w:pStyle w:val="Zitat"/>
      </w:pPr>
      <w:r>
        <w:tab/>
      </w:r>
      <w:r>
        <w:tab/>
      </w:r>
      <w:r>
        <w:rPr>
          <w:rStyle w:val="k"/>
        </w:rPr>
        <w:t>return</w:t>
      </w:r>
      <w:r>
        <w:t xml:space="preserve"> </w:t>
      </w:r>
      <w:r>
        <w:rPr>
          <w:rStyle w:val="k"/>
        </w:rPr>
        <w:t>FALSE</w:t>
      </w:r>
      <w:r>
        <w:rPr>
          <w:rStyle w:val="p"/>
        </w:rPr>
        <w:t>;</w:t>
      </w:r>
    </w:p>
    <w:p w:rsidR="00AF4838" w:rsidRDefault="00AF4838" w:rsidP="00AF4838">
      <w:pPr>
        <w:pStyle w:val="Zitat"/>
      </w:pPr>
      <w:r>
        <w:tab/>
      </w:r>
      <w:r>
        <w:rPr>
          <w:rStyle w:val="p"/>
        </w:rPr>
        <w:t>}</w:t>
      </w:r>
    </w:p>
    <w:p w:rsidR="00AF4838" w:rsidRDefault="00AF4838" w:rsidP="00AF4838">
      <w:pPr>
        <w:pStyle w:val="Zitat"/>
      </w:pPr>
      <w:r>
        <w:tab/>
      </w:r>
      <w:r>
        <w:rPr>
          <w:rStyle w:val="c1"/>
        </w:rPr>
        <w:t>// expired file is deleted</w:t>
      </w:r>
    </w:p>
    <w:p w:rsidR="00AF4838" w:rsidRDefault="00AF4838" w:rsidP="00AF4838">
      <w:pPr>
        <w:pStyle w:val="Zitat"/>
      </w:pPr>
      <w:r>
        <w:tab/>
      </w:r>
      <w:r>
        <w:rPr>
          <w:rStyle w:val="k"/>
        </w:rPr>
        <w:t>try</w:t>
      </w:r>
      <w:r>
        <w:t xml:space="preserve"> </w:t>
      </w:r>
      <w:r>
        <w:rPr>
          <w:rStyle w:val="p"/>
        </w:rPr>
        <w:t>{</w:t>
      </w:r>
    </w:p>
    <w:p w:rsidR="00AF4838" w:rsidRDefault="00AF4838" w:rsidP="00AF4838">
      <w:pPr>
        <w:pStyle w:val="Zitat"/>
      </w:pPr>
      <w:r>
        <w:tab/>
      </w:r>
      <w:r>
        <w:tab/>
      </w:r>
      <w:r>
        <w:rPr>
          <w:rStyle w:val="nv"/>
        </w:rPr>
        <w:t>$query</w:t>
      </w:r>
      <w:r>
        <w:t xml:space="preserve"> </w:t>
      </w:r>
      <w:r>
        <w:rPr>
          <w:rStyle w:val="o"/>
        </w:rPr>
        <w:t>=</w:t>
      </w:r>
      <w:r>
        <w:t xml:space="preserve"> </w:t>
      </w:r>
      <w:r>
        <w:rPr>
          <w:rStyle w:val="s2"/>
        </w:rPr>
        <w:t>"UPDATE files SET filestatus = 'Deleted' WHERE fileexpirydate &lt; %s AND</w:t>
      </w:r>
    </w:p>
    <w:p w:rsidR="00AF4838" w:rsidRDefault="00AF4838" w:rsidP="00AF4838">
      <w:pPr>
        <w:pStyle w:val="Zitat"/>
      </w:pPr>
      <w:r>
        <w:rPr>
          <w:rStyle w:val="s2"/>
        </w:rPr>
        <w:tab/>
      </w:r>
      <w:r>
        <w:rPr>
          <w:rStyle w:val="s2"/>
        </w:rPr>
        <w:tab/>
      </w:r>
      <w:r>
        <w:rPr>
          <w:rStyle w:val="s2"/>
        </w:rPr>
        <w:tab/>
        <w:t>(filestatus = 'Available')"</w:t>
      </w:r>
      <w:r>
        <w:rPr>
          <w:rStyle w:val="p"/>
        </w:rPr>
        <w:t>;</w:t>
      </w:r>
    </w:p>
    <w:p w:rsidR="00AF4838" w:rsidRDefault="00AF4838" w:rsidP="00AF4838">
      <w:pPr>
        <w:pStyle w:val="Zitat"/>
      </w:pPr>
      <w:r>
        <w:tab/>
      </w:r>
      <w:r>
        <w:tab/>
      </w:r>
      <w:r>
        <w:rPr>
          <w:rStyle w:val="nv"/>
        </w:rPr>
        <w:t>$db</w:t>
      </w:r>
      <w:r>
        <w:rPr>
          <w:rStyle w:val="o"/>
        </w:rPr>
        <w:t>-&gt;</w:t>
      </w:r>
      <w:r>
        <w:rPr>
          <w:rStyle w:val="na"/>
        </w:rPr>
        <w:t>fquery</w:t>
      </w:r>
      <w:r>
        <w:rPr>
          <w:rStyle w:val="p"/>
        </w:rPr>
        <w:t>(</w:t>
      </w:r>
      <w:r>
        <w:rPr>
          <w:rStyle w:val="nv"/>
        </w:rPr>
        <w:t>$query</w:t>
      </w:r>
      <w:r>
        <w:rPr>
          <w:rStyle w:val="p"/>
        </w:rPr>
        <w:t>,</w:t>
      </w:r>
      <w:r>
        <w:t xml:space="preserve"> </w:t>
      </w:r>
      <w:r>
        <w:rPr>
          <w:rStyle w:val="nv"/>
        </w:rPr>
        <w:t>$today</w:t>
      </w:r>
      <w:r>
        <w:rPr>
          <w:rStyle w:val="p"/>
        </w:rPr>
        <w:t>);</w:t>
      </w:r>
    </w:p>
    <w:p w:rsidR="00AF4838" w:rsidRDefault="00AF4838" w:rsidP="00AF4838">
      <w:pPr>
        <w:pStyle w:val="Zitat"/>
      </w:pPr>
      <w:r>
        <w:tab/>
      </w:r>
      <w:r>
        <w:rPr>
          <w:rStyle w:val="p"/>
        </w:rPr>
        <w:t>}</w:t>
      </w:r>
      <w:r>
        <w:t xml:space="preserve"> </w:t>
      </w:r>
      <w:r>
        <w:rPr>
          <w:rStyle w:val="k"/>
        </w:rPr>
        <w:t>catch</w:t>
      </w:r>
      <w:r>
        <w:t xml:space="preserve"> </w:t>
      </w:r>
      <w:r>
        <w:rPr>
          <w:rStyle w:val="p"/>
        </w:rPr>
        <w:t>(</w:t>
      </w:r>
      <w:r>
        <w:rPr>
          <w:rStyle w:val="nx"/>
        </w:rPr>
        <w:t>DBException</w:t>
      </w:r>
      <w:r>
        <w:t xml:space="preserve"> </w:t>
      </w:r>
      <w:r>
        <w:rPr>
          <w:rStyle w:val="nv"/>
        </w:rPr>
        <w:t>$e</w:t>
      </w:r>
      <w:r>
        <w:rPr>
          <w:rStyle w:val="p"/>
        </w:rPr>
        <w:t>)</w:t>
      </w:r>
      <w:r>
        <w:t xml:space="preserve"> </w:t>
      </w:r>
      <w:r>
        <w:rPr>
          <w:rStyle w:val="p"/>
        </w:rPr>
        <w:t>{</w:t>
      </w:r>
    </w:p>
    <w:p w:rsidR="00AF4838" w:rsidRDefault="00AF4838" w:rsidP="00AF4838">
      <w:pPr>
        <w:pStyle w:val="Zitat"/>
      </w:pPr>
      <w:r>
        <w:tab/>
      </w:r>
      <w:r>
        <w:tab/>
      </w:r>
      <w:r>
        <w:rPr>
          <w:rStyle w:val="nx"/>
        </w:rPr>
        <w:t>logProcess</w:t>
      </w:r>
      <w:r>
        <w:rPr>
          <w:rStyle w:val="p"/>
        </w:rPr>
        <w:t>(</w:t>
      </w:r>
      <w:r>
        <w:rPr>
          <w:rStyle w:val="s2"/>
        </w:rPr>
        <w:t>"CRON"</w:t>
      </w:r>
      <w:r>
        <w:rPr>
          <w:rStyle w:val="p"/>
        </w:rPr>
        <w:t>,</w:t>
      </w:r>
      <w:r>
        <w:t xml:space="preserve"> </w:t>
      </w:r>
      <w:r>
        <w:rPr>
          <w:rStyle w:val="s2"/>
        </w:rPr>
        <w:t>"SQL error while trying to change status to deleted in expired files"</w:t>
      </w:r>
      <w:r>
        <w:t xml:space="preserve"> </w:t>
      </w:r>
      <w:r>
        <w:rPr>
          <w:rStyle w:val="o"/>
        </w:rPr>
        <w:t>.</w:t>
      </w:r>
      <w:r>
        <w:t xml:space="preserve"> </w:t>
      </w:r>
      <w:r>
        <w:rPr>
          <w:rStyle w:val="nv"/>
        </w:rPr>
        <w:t>$e</w:t>
      </w:r>
      <w:r>
        <w:rPr>
          <w:rStyle w:val="o"/>
        </w:rPr>
        <w:t>-&gt;</w:t>
      </w:r>
      <w:r>
        <w:rPr>
          <w:rStyle w:val="na"/>
        </w:rPr>
        <w:t>getMesssage</w:t>
      </w:r>
      <w:r>
        <w:rPr>
          <w:rStyle w:val="p"/>
        </w:rPr>
        <w:t>());</w:t>
      </w:r>
    </w:p>
    <w:p w:rsidR="00AF4838" w:rsidRDefault="00AF4838" w:rsidP="00AF4838">
      <w:pPr>
        <w:pStyle w:val="Zitat"/>
      </w:pPr>
      <w:r>
        <w:tab/>
      </w:r>
      <w:r>
        <w:tab/>
      </w:r>
      <w:r>
        <w:rPr>
          <w:rStyle w:val="k"/>
        </w:rPr>
        <w:t>return</w:t>
      </w:r>
      <w:r>
        <w:t xml:space="preserve"> </w:t>
      </w:r>
      <w:r>
        <w:rPr>
          <w:rStyle w:val="k"/>
        </w:rPr>
        <w:t>FALSE</w:t>
      </w:r>
      <w:r>
        <w:rPr>
          <w:rStyle w:val="p"/>
        </w:rPr>
        <w:t>;</w:t>
      </w:r>
    </w:p>
    <w:p w:rsidR="00AF4838" w:rsidRDefault="00AF4838" w:rsidP="00AF4838">
      <w:pPr>
        <w:pStyle w:val="Zitat"/>
      </w:pPr>
      <w:r>
        <w:tab/>
      </w:r>
      <w:r>
        <w:rPr>
          <w:rStyle w:val="p"/>
        </w:rPr>
        <w:t>}</w:t>
      </w:r>
    </w:p>
    <w:p w:rsidR="00AF4838" w:rsidRDefault="00AF4838" w:rsidP="00AF4838">
      <w:pPr>
        <w:pStyle w:val="Zitat"/>
      </w:pPr>
      <w:r>
        <w:tab/>
      </w:r>
      <w:r>
        <w:rPr>
          <w:rStyle w:val="c1"/>
        </w:rPr>
        <w:t>// Phase 2: remove files on disk that do not have at least one Available file associated with it</w:t>
      </w:r>
    </w:p>
    <w:p w:rsidR="00AF4838" w:rsidRDefault="00AF4838" w:rsidP="00AF4838">
      <w:pPr>
        <w:pStyle w:val="Zitat"/>
      </w:pPr>
      <w:r>
        <w:tab/>
      </w:r>
      <w:r>
        <w:rPr>
          <w:rStyle w:val="c1"/>
        </w:rPr>
        <w:t>// in the database (loop through directory and check if file has status Available)</w:t>
      </w:r>
    </w:p>
    <w:p w:rsidR="00AF4838" w:rsidRDefault="00AF4838" w:rsidP="00AF4838">
      <w:pPr>
        <w:pStyle w:val="Zitat"/>
      </w:pPr>
    </w:p>
    <w:p w:rsidR="00AF4838" w:rsidRDefault="00AF4838" w:rsidP="00AF4838">
      <w:pPr>
        <w:pStyle w:val="Zitat"/>
      </w:pPr>
      <w:r>
        <w:tab/>
      </w:r>
      <w:r>
        <w:rPr>
          <w:rStyle w:val="c1"/>
        </w:rPr>
        <w:t>// Open the folder</w:t>
      </w:r>
    </w:p>
    <w:p w:rsidR="00AF4838" w:rsidRDefault="00AF4838" w:rsidP="00AF4838">
      <w:pPr>
        <w:pStyle w:val="Zitat"/>
      </w:pPr>
      <w:r>
        <w:tab/>
      </w:r>
      <w:r>
        <w:rPr>
          <w:rStyle w:val="nv"/>
        </w:rPr>
        <w:t>$dir_handle</w:t>
      </w:r>
      <w:r>
        <w:t xml:space="preserve"> </w:t>
      </w:r>
      <w:r>
        <w:rPr>
          <w:rStyle w:val="o"/>
        </w:rPr>
        <w:t>=</w:t>
      </w:r>
      <w:r>
        <w:t xml:space="preserve"> </w:t>
      </w:r>
      <w:r>
        <w:rPr>
          <w:rStyle w:val="o"/>
        </w:rPr>
        <w:t>@</w:t>
      </w:r>
      <w:r>
        <w:rPr>
          <w:rStyle w:val="nb"/>
        </w:rPr>
        <w:t>opendir</w:t>
      </w:r>
      <w:r>
        <w:rPr>
          <w:rStyle w:val="p"/>
        </w:rPr>
        <w:t>(</w:t>
      </w:r>
      <w:r>
        <w:rPr>
          <w:rStyle w:val="nv"/>
        </w:rPr>
        <w:t>$FilestoreDirectory</w:t>
      </w:r>
      <w:r>
        <w:rPr>
          <w:rStyle w:val="p"/>
        </w:rPr>
        <w:t>)</w:t>
      </w:r>
      <w:r>
        <w:t xml:space="preserve"> </w:t>
      </w:r>
      <w:r>
        <w:rPr>
          <w:rStyle w:val="k"/>
        </w:rPr>
        <w:t>or</w:t>
      </w:r>
      <w:r>
        <w:t xml:space="preserve"> </w:t>
      </w:r>
      <w:r>
        <w:rPr>
          <w:rStyle w:val="k"/>
        </w:rPr>
        <w:t>die</w:t>
      </w:r>
      <w:r>
        <w:rPr>
          <w:rStyle w:val="p"/>
        </w:rPr>
        <w:t>(</w:t>
      </w:r>
      <w:r>
        <w:rPr>
          <w:rStyle w:val="s2"/>
        </w:rPr>
        <w:t xml:space="preserve">"Unable to open </w:t>
      </w:r>
      <w:r>
        <w:rPr>
          <w:rStyle w:val="si"/>
        </w:rPr>
        <w:t>$FilestoreDirectory</w:t>
      </w:r>
      <w:r>
        <w:rPr>
          <w:rStyle w:val="s2"/>
        </w:rPr>
        <w:t>"</w:t>
      </w:r>
      <w:r>
        <w:rPr>
          <w:rStyle w:val="p"/>
        </w:rPr>
        <w:t>);</w:t>
      </w:r>
      <w:r>
        <w:t xml:space="preserve"> </w:t>
      </w:r>
    </w:p>
    <w:p w:rsidR="00AF4838" w:rsidRDefault="00AF4838" w:rsidP="00AF4838">
      <w:pPr>
        <w:pStyle w:val="Zitat"/>
      </w:pPr>
    </w:p>
    <w:p w:rsidR="00AF4838" w:rsidRDefault="00AF4838" w:rsidP="00AF4838">
      <w:pPr>
        <w:pStyle w:val="Zitat"/>
      </w:pPr>
      <w:r>
        <w:tab/>
      </w:r>
      <w:r>
        <w:rPr>
          <w:rStyle w:val="c1"/>
        </w:rPr>
        <w:t>// First find Available fileuids in the database</w:t>
      </w:r>
    </w:p>
    <w:p w:rsidR="00AF4838" w:rsidRDefault="00AF4838" w:rsidP="00AF4838">
      <w:pPr>
        <w:pStyle w:val="Zitat"/>
      </w:pPr>
      <w:r>
        <w:lastRenderedPageBreak/>
        <w:tab/>
      </w:r>
      <w:r>
        <w:rPr>
          <w:rStyle w:val="nv"/>
        </w:rPr>
        <w:t>$result</w:t>
      </w:r>
      <w:r>
        <w:t xml:space="preserve"> </w:t>
      </w:r>
      <w:r>
        <w:rPr>
          <w:rStyle w:val="o"/>
        </w:rPr>
        <w:t>=</w:t>
      </w:r>
      <w:r>
        <w:t xml:space="preserve"> </w:t>
      </w:r>
      <w:r>
        <w:rPr>
          <w:rStyle w:val="nv"/>
        </w:rPr>
        <w:t>$db</w:t>
      </w:r>
      <w:r>
        <w:rPr>
          <w:rStyle w:val="o"/>
        </w:rPr>
        <w:t>-&gt;</w:t>
      </w:r>
      <w:r>
        <w:rPr>
          <w:rStyle w:val="na"/>
        </w:rPr>
        <w:t>fquery</w:t>
      </w:r>
      <w:r>
        <w:rPr>
          <w:rStyle w:val="p"/>
        </w:rPr>
        <w:t>(</w:t>
      </w:r>
      <w:r>
        <w:rPr>
          <w:rStyle w:val="s2"/>
        </w:rPr>
        <w:t>"SELECT fileuid FROM files WHERE filestatus = 'Available'"</w:t>
      </w:r>
      <w:r>
        <w:rPr>
          <w:rStyle w:val="p"/>
        </w:rPr>
        <w:t>);</w:t>
      </w:r>
    </w:p>
    <w:p w:rsidR="00AF4838" w:rsidRDefault="00AF4838" w:rsidP="00AF4838">
      <w:pPr>
        <w:pStyle w:val="Zitat"/>
      </w:pPr>
      <w:r>
        <w:tab/>
      </w:r>
      <w:r>
        <w:rPr>
          <w:rStyle w:val="nv"/>
        </w:rPr>
        <w:t>$available_fileuids</w:t>
      </w:r>
      <w:r>
        <w:t xml:space="preserve"> </w:t>
      </w:r>
      <w:r>
        <w:rPr>
          <w:rStyle w:val="o"/>
        </w:rPr>
        <w:t>=</w:t>
      </w:r>
      <w:r>
        <w:t xml:space="preserve"> </w:t>
      </w:r>
      <w:r>
        <w:rPr>
          <w:rStyle w:val="nv"/>
        </w:rPr>
        <w:t>$result</w:t>
      </w:r>
      <w:r>
        <w:rPr>
          <w:rStyle w:val="o"/>
        </w:rPr>
        <w:t>-&gt;</w:t>
      </w:r>
      <w:r>
        <w:rPr>
          <w:rStyle w:val="na"/>
        </w:rPr>
        <w:t>fetchAll</w:t>
      </w:r>
      <w:r>
        <w:rPr>
          <w:rStyle w:val="p"/>
        </w:rPr>
        <w:t>(</w:t>
      </w:r>
      <w:r>
        <w:rPr>
          <w:rStyle w:val="nx"/>
        </w:rPr>
        <w:t>PDO</w:t>
      </w:r>
      <w:r>
        <w:rPr>
          <w:rStyle w:val="o"/>
        </w:rPr>
        <w:t>::</w:t>
      </w:r>
      <w:r>
        <w:rPr>
          <w:rStyle w:val="na"/>
        </w:rPr>
        <w:t>FETCH_COLUMN</w:t>
      </w:r>
      <w:r>
        <w:rPr>
          <w:rStyle w:val="p"/>
        </w:rPr>
        <w:t>);</w:t>
      </w:r>
    </w:p>
    <w:p w:rsidR="00AF4838" w:rsidRDefault="00AF4838" w:rsidP="00AF4838">
      <w:pPr>
        <w:pStyle w:val="Zitat"/>
      </w:pPr>
    </w:p>
    <w:p w:rsidR="00AF4838" w:rsidRDefault="00AF4838" w:rsidP="00AF4838">
      <w:pPr>
        <w:pStyle w:val="Zitat"/>
      </w:pPr>
      <w:r>
        <w:tab/>
      </w:r>
      <w:r>
        <w:rPr>
          <w:rStyle w:val="c1"/>
        </w:rPr>
        <w:t xml:space="preserve">// Loop through the files in FilestoreDirectory </w:t>
      </w:r>
    </w:p>
    <w:p w:rsidR="00AF4838" w:rsidRDefault="00AF4838" w:rsidP="00AF4838">
      <w:pPr>
        <w:pStyle w:val="Zitat"/>
      </w:pPr>
      <w:r>
        <w:tab/>
      </w:r>
      <w:r>
        <w:rPr>
          <w:rStyle w:val="k"/>
        </w:rPr>
        <w:t>while</w:t>
      </w:r>
      <w:r>
        <w:t xml:space="preserve"> </w:t>
      </w:r>
      <w:r>
        <w:rPr>
          <w:rStyle w:val="p"/>
        </w:rPr>
        <w:t>(</w:t>
      </w:r>
      <w:r>
        <w:rPr>
          <w:rStyle w:val="nv"/>
        </w:rPr>
        <w:t>$filename</w:t>
      </w:r>
      <w:r>
        <w:t xml:space="preserve"> </w:t>
      </w:r>
      <w:r>
        <w:rPr>
          <w:rStyle w:val="o"/>
        </w:rPr>
        <w:t>=</w:t>
      </w:r>
      <w:r>
        <w:t xml:space="preserve"> </w:t>
      </w:r>
      <w:r>
        <w:rPr>
          <w:rStyle w:val="nb"/>
        </w:rPr>
        <w:t>readdir</w:t>
      </w:r>
      <w:r>
        <w:rPr>
          <w:rStyle w:val="p"/>
        </w:rPr>
        <w:t>(</w:t>
      </w:r>
      <w:r>
        <w:rPr>
          <w:rStyle w:val="nv"/>
        </w:rPr>
        <w:t>$dir_handle</w:t>
      </w:r>
      <w:r>
        <w:rPr>
          <w:rStyle w:val="p"/>
        </w:rPr>
        <w:t>))</w:t>
      </w:r>
      <w:r>
        <w:t xml:space="preserve"> </w:t>
      </w:r>
      <w:r>
        <w:rPr>
          <w:rStyle w:val="p"/>
        </w:rPr>
        <w:t>{</w:t>
      </w:r>
    </w:p>
    <w:p w:rsidR="00AF4838" w:rsidRDefault="00AF4838" w:rsidP="00AF4838">
      <w:pPr>
        <w:pStyle w:val="Zitat"/>
      </w:pPr>
    </w:p>
    <w:p w:rsidR="00AF4838" w:rsidRDefault="00AF4838" w:rsidP="00AF4838">
      <w:pPr>
        <w:pStyle w:val="Zitat"/>
      </w:pPr>
      <w:r>
        <w:tab/>
      </w:r>
      <w:r>
        <w:tab/>
      </w:r>
      <w:r>
        <w:rPr>
          <w:rStyle w:val="c1"/>
        </w:rPr>
        <w:t>// skip . and ..</w:t>
      </w:r>
    </w:p>
    <w:p w:rsidR="00AF4838" w:rsidRDefault="00AF4838" w:rsidP="00AF4838">
      <w:pPr>
        <w:pStyle w:val="Zitat"/>
      </w:pPr>
      <w:r>
        <w:tab/>
      </w:r>
      <w:r>
        <w:tab/>
      </w:r>
      <w:r>
        <w:rPr>
          <w:rStyle w:val="k"/>
        </w:rPr>
        <w:t>if</w:t>
      </w:r>
      <w:r>
        <w:rPr>
          <w:rStyle w:val="p"/>
        </w:rPr>
        <w:t>(</w:t>
      </w:r>
      <w:r>
        <w:rPr>
          <w:rStyle w:val="nv"/>
        </w:rPr>
        <w:t>$filename</w:t>
      </w:r>
      <w:r>
        <w:t xml:space="preserve"> </w:t>
      </w:r>
      <w:r>
        <w:rPr>
          <w:rStyle w:val="o"/>
        </w:rPr>
        <w:t>==</w:t>
      </w:r>
      <w:r>
        <w:t xml:space="preserve"> </w:t>
      </w:r>
      <w:r>
        <w:rPr>
          <w:rStyle w:val="s2"/>
        </w:rPr>
        <w:t>"."</w:t>
      </w:r>
      <w:r>
        <w:t xml:space="preserve"> </w:t>
      </w:r>
      <w:r>
        <w:rPr>
          <w:rStyle w:val="o"/>
        </w:rPr>
        <w:t>||</w:t>
      </w:r>
      <w:r>
        <w:t xml:space="preserve"> </w:t>
      </w:r>
      <w:r>
        <w:rPr>
          <w:rStyle w:val="nv"/>
        </w:rPr>
        <w:t>$filename</w:t>
      </w:r>
      <w:r>
        <w:t xml:space="preserve"> </w:t>
      </w:r>
      <w:r>
        <w:rPr>
          <w:rStyle w:val="o"/>
        </w:rPr>
        <w:t>==</w:t>
      </w:r>
      <w:r>
        <w:t xml:space="preserve"> </w:t>
      </w:r>
      <w:r>
        <w:rPr>
          <w:rStyle w:val="s2"/>
        </w:rPr>
        <w:t>".."</w:t>
      </w:r>
      <w:r>
        <w:rPr>
          <w:rStyle w:val="p"/>
        </w:rPr>
        <w:t>)</w:t>
      </w:r>
      <w:r>
        <w:t xml:space="preserve"> </w:t>
      </w:r>
      <w:r>
        <w:rPr>
          <w:rStyle w:val="p"/>
        </w:rPr>
        <w:t>{</w:t>
      </w:r>
    </w:p>
    <w:p w:rsidR="00AF4838" w:rsidRDefault="00AF4838" w:rsidP="00AF4838">
      <w:pPr>
        <w:pStyle w:val="Zitat"/>
      </w:pPr>
      <w:r>
        <w:tab/>
      </w:r>
      <w:r>
        <w:tab/>
      </w:r>
      <w:r>
        <w:tab/>
      </w:r>
      <w:r>
        <w:rPr>
          <w:rStyle w:val="k"/>
        </w:rPr>
        <w:t>continue</w:t>
      </w:r>
      <w:r>
        <w:rPr>
          <w:rStyle w:val="p"/>
        </w:rPr>
        <w:t>;</w:t>
      </w:r>
    </w:p>
    <w:p w:rsidR="00AF4838" w:rsidRDefault="00AF4838" w:rsidP="00AF4838">
      <w:pPr>
        <w:pStyle w:val="Zitat"/>
      </w:pPr>
      <w:r>
        <w:tab/>
      </w:r>
      <w:r>
        <w:tab/>
      </w:r>
      <w:r>
        <w:rPr>
          <w:rStyle w:val="p"/>
        </w:rPr>
        <w:t>}</w:t>
      </w:r>
    </w:p>
    <w:p w:rsidR="00AF4838" w:rsidRDefault="00AF4838" w:rsidP="00AF4838">
      <w:pPr>
        <w:pStyle w:val="Zitat"/>
      </w:pPr>
    </w:p>
    <w:p w:rsidR="00AF4838" w:rsidRDefault="00AF4838" w:rsidP="00AF4838">
      <w:pPr>
        <w:pStyle w:val="Zitat"/>
      </w:pPr>
      <w:r>
        <w:tab/>
      </w:r>
      <w:r>
        <w:tab/>
      </w:r>
      <w:r>
        <w:rPr>
          <w:rStyle w:val="k"/>
        </w:rPr>
        <w:t>if</w:t>
      </w:r>
      <w:r>
        <w:rPr>
          <w:rStyle w:val="p"/>
        </w:rPr>
        <w:t>(</w:t>
      </w:r>
      <w:r>
        <w:rPr>
          <w:rStyle w:val="nb"/>
        </w:rPr>
        <w:t>strpos</w:t>
      </w:r>
      <w:r>
        <w:rPr>
          <w:rStyle w:val="p"/>
        </w:rPr>
        <w:t>(</w:t>
      </w:r>
      <w:r>
        <w:rPr>
          <w:rStyle w:val="nv"/>
        </w:rPr>
        <w:t>$config</w:t>
      </w:r>
      <w:r>
        <w:rPr>
          <w:rStyle w:val="p"/>
        </w:rPr>
        <w:t>[</w:t>
      </w:r>
      <w:r>
        <w:rPr>
          <w:rStyle w:val="s1"/>
        </w:rPr>
        <w:t>'cron_exclude prefix'</w:t>
      </w:r>
      <w:r>
        <w:rPr>
          <w:rStyle w:val="p"/>
        </w:rPr>
        <w:t>],</w:t>
      </w:r>
      <w:r>
        <w:t xml:space="preserve"> </w:t>
      </w:r>
      <w:r>
        <w:rPr>
          <w:rStyle w:val="nx"/>
        </w:rPr>
        <w:t>substr</w:t>
      </w:r>
      <w:r>
        <w:rPr>
          <w:rStyle w:val="p"/>
        </w:rPr>
        <w:t>(</w:t>
      </w:r>
      <w:r>
        <w:rPr>
          <w:rStyle w:val="nv"/>
        </w:rPr>
        <w:t>$filename</w:t>
      </w:r>
      <w:r>
        <w:rPr>
          <w:rStyle w:val="p"/>
        </w:rPr>
        <w:t>,</w:t>
      </w:r>
      <w:r>
        <w:rPr>
          <w:rStyle w:val="mi"/>
        </w:rPr>
        <w:t>0</w:t>
      </w:r>
      <w:r>
        <w:rPr>
          <w:rStyle w:val="p"/>
        </w:rPr>
        <w:t>,</w:t>
      </w:r>
      <w:r>
        <w:rPr>
          <w:rStyle w:val="mi"/>
        </w:rPr>
        <w:t>1</w:t>
      </w:r>
      <w:r>
        <w:rPr>
          <w:rStyle w:val="p"/>
        </w:rPr>
        <w:t>))</w:t>
      </w:r>
      <w:r>
        <w:t xml:space="preserve"> </w:t>
      </w:r>
      <w:r>
        <w:rPr>
          <w:rStyle w:val="o"/>
        </w:rPr>
        <w:t>===</w:t>
      </w:r>
      <w:r>
        <w:t xml:space="preserve"> </w:t>
      </w:r>
      <w:r>
        <w:rPr>
          <w:rStyle w:val="mi"/>
        </w:rPr>
        <w:t>0</w:t>
      </w:r>
      <w:r>
        <w:rPr>
          <w:rStyle w:val="p"/>
        </w:rPr>
        <w:t>)</w:t>
      </w:r>
      <w:r>
        <w:t xml:space="preserve"> </w:t>
      </w:r>
      <w:r>
        <w:rPr>
          <w:rStyle w:val="p"/>
        </w:rPr>
        <w:t>{</w:t>
      </w:r>
    </w:p>
    <w:p w:rsidR="00AF4838" w:rsidRDefault="00AF4838" w:rsidP="00AF4838">
      <w:pPr>
        <w:pStyle w:val="Zitat"/>
      </w:pPr>
      <w:r>
        <w:tab/>
      </w:r>
      <w:r>
        <w:tab/>
      </w:r>
      <w:r>
        <w:tab/>
      </w:r>
      <w:r>
        <w:rPr>
          <w:rStyle w:val="nx"/>
        </w:rPr>
        <w:t>logProcess</w:t>
      </w:r>
      <w:r>
        <w:rPr>
          <w:rStyle w:val="p"/>
        </w:rPr>
        <w:t>(</w:t>
      </w:r>
      <w:r>
        <w:rPr>
          <w:rStyle w:val="s2"/>
        </w:rPr>
        <w:t>"CRON"</w:t>
      </w:r>
      <w:r>
        <w:rPr>
          <w:rStyle w:val="p"/>
        </w:rPr>
        <w:t>,</w:t>
      </w:r>
      <w:r>
        <w:rPr>
          <w:rStyle w:val="s2"/>
        </w:rPr>
        <w:t>"Ignored file: "</w:t>
      </w:r>
      <w:r>
        <w:t xml:space="preserve"> </w:t>
      </w:r>
      <w:r>
        <w:rPr>
          <w:rStyle w:val="o"/>
        </w:rPr>
        <w:t>.</w:t>
      </w:r>
      <w:r>
        <w:t xml:space="preserve"> </w:t>
      </w:r>
      <w:r>
        <w:rPr>
          <w:rStyle w:val="nv"/>
        </w:rPr>
        <w:t>$FilestoreDirectory</w:t>
      </w:r>
      <w:r>
        <w:rPr>
          <w:rStyle w:val="o"/>
        </w:rPr>
        <w:t>.</w:t>
      </w:r>
      <w:r>
        <w:rPr>
          <w:rStyle w:val="nv"/>
        </w:rPr>
        <w:t>$filename</w:t>
      </w:r>
      <w:r>
        <w:rPr>
          <w:rStyle w:val="p"/>
        </w:rPr>
        <w:t>);</w:t>
      </w:r>
    </w:p>
    <w:p w:rsidR="00AF4838" w:rsidRDefault="00AF4838" w:rsidP="00AF4838">
      <w:pPr>
        <w:pStyle w:val="Zitat"/>
      </w:pPr>
      <w:r>
        <w:tab/>
      </w:r>
      <w:r>
        <w:tab/>
      </w:r>
      <w:r>
        <w:tab/>
      </w:r>
      <w:r>
        <w:rPr>
          <w:rStyle w:val="k"/>
        </w:rPr>
        <w:t>continue</w:t>
      </w:r>
      <w:r>
        <w:rPr>
          <w:rStyle w:val="p"/>
        </w:rPr>
        <w:t>;</w:t>
      </w:r>
    </w:p>
    <w:p w:rsidR="00AF4838" w:rsidRDefault="00AF4838" w:rsidP="00AF4838">
      <w:pPr>
        <w:pStyle w:val="Zitat"/>
      </w:pPr>
      <w:r>
        <w:tab/>
      </w:r>
      <w:r>
        <w:tab/>
      </w:r>
      <w:r>
        <w:rPr>
          <w:rStyle w:val="p"/>
        </w:rPr>
        <w:t>}</w:t>
      </w:r>
    </w:p>
    <w:p w:rsidR="00AF4838" w:rsidRDefault="00AF4838" w:rsidP="00AF4838">
      <w:pPr>
        <w:pStyle w:val="Zitat"/>
      </w:pPr>
    </w:p>
    <w:p w:rsidR="00AF4838" w:rsidRDefault="00AF4838" w:rsidP="00AF4838">
      <w:pPr>
        <w:pStyle w:val="Zitat"/>
      </w:pPr>
      <w:r>
        <w:tab/>
      </w:r>
      <w:r>
        <w:tab/>
      </w:r>
      <w:r>
        <w:rPr>
          <w:rStyle w:val="c1"/>
        </w:rPr>
        <w:t>//check in list of Available files</w:t>
      </w:r>
    </w:p>
    <w:p w:rsidR="00AF4838" w:rsidRDefault="00AF4838" w:rsidP="00AF4838">
      <w:pPr>
        <w:pStyle w:val="Zitat"/>
      </w:pPr>
      <w:r>
        <w:tab/>
      </w:r>
      <w:r>
        <w:tab/>
      </w:r>
      <w:r>
        <w:rPr>
          <w:rStyle w:val="k"/>
        </w:rPr>
        <w:t>if</w:t>
      </w:r>
      <w:r>
        <w:rPr>
          <w:rStyle w:val="p"/>
        </w:rPr>
        <w:t>(</w:t>
      </w:r>
      <w:r>
        <w:rPr>
          <w:rStyle w:val="o"/>
        </w:rPr>
        <w:t>!</w:t>
      </w:r>
      <w:r>
        <w:rPr>
          <w:rStyle w:val="nb"/>
        </w:rPr>
        <w:t>in_array</w:t>
      </w:r>
      <w:r>
        <w:rPr>
          <w:rStyle w:val="p"/>
        </w:rPr>
        <w:t>(</w:t>
      </w:r>
      <w:r>
        <w:rPr>
          <w:rStyle w:val="nx"/>
        </w:rPr>
        <w:t>substr</w:t>
      </w:r>
      <w:r>
        <w:rPr>
          <w:rStyle w:val="p"/>
        </w:rPr>
        <w:t>(</w:t>
      </w:r>
      <w:r>
        <w:rPr>
          <w:rStyle w:val="nv"/>
        </w:rPr>
        <w:t>$filename</w:t>
      </w:r>
      <w:r>
        <w:rPr>
          <w:rStyle w:val="p"/>
        </w:rPr>
        <w:t>,</w:t>
      </w:r>
      <w:r>
        <w:rPr>
          <w:rStyle w:val="mi"/>
        </w:rPr>
        <w:t>0</w:t>
      </w:r>
      <w:r>
        <w:rPr>
          <w:rStyle w:val="p"/>
        </w:rPr>
        <w:t>,</w:t>
      </w:r>
      <w:r>
        <w:rPr>
          <w:rStyle w:val="mi"/>
        </w:rPr>
        <w:t>36</w:t>
      </w:r>
      <w:r>
        <w:rPr>
          <w:rStyle w:val="p"/>
        </w:rPr>
        <w:t>),</w:t>
      </w:r>
      <w:r>
        <w:t xml:space="preserve"> </w:t>
      </w:r>
      <w:r>
        <w:rPr>
          <w:rStyle w:val="nv"/>
        </w:rPr>
        <w:t>$available_fileuids</w:t>
      </w:r>
      <w:r>
        <w:rPr>
          <w:rStyle w:val="p"/>
        </w:rPr>
        <w:t>))</w:t>
      </w:r>
      <w:r>
        <w:t xml:space="preserve"> </w:t>
      </w:r>
      <w:r>
        <w:rPr>
          <w:rStyle w:val="p"/>
        </w:rPr>
        <w:t>{</w:t>
      </w:r>
    </w:p>
    <w:p w:rsidR="00AF4838" w:rsidRDefault="00AF4838" w:rsidP="00AF4838">
      <w:pPr>
        <w:pStyle w:val="Zitat"/>
      </w:pPr>
      <w:r>
        <w:tab/>
      </w:r>
      <w:r>
        <w:tab/>
      </w:r>
      <w:r>
        <w:rPr>
          <w:rStyle w:val="c1"/>
        </w:rPr>
        <w:t>// no Files Available match this file so delete the file</w:t>
      </w:r>
    </w:p>
    <w:p w:rsidR="00AF4838" w:rsidRDefault="00AF4838" w:rsidP="00AF4838">
      <w:pPr>
        <w:pStyle w:val="Zitat"/>
      </w:pPr>
      <w:r>
        <w:tab/>
      </w:r>
      <w:r>
        <w:tab/>
      </w:r>
      <w:r>
        <w:tab/>
      </w:r>
      <w:r>
        <w:rPr>
          <w:rStyle w:val="k"/>
        </w:rPr>
        <w:t>if</w:t>
      </w:r>
      <w:r>
        <w:t xml:space="preserve"> </w:t>
      </w:r>
      <w:r>
        <w:rPr>
          <w:rStyle w:val="p"/>
        </w:rPr>
        <w:t>(</w:t>
      </w:r>
      <w:r>
        <w:rPr>
          <w:rStyle w:val="nb"/>
        </w:rPr>
        <w:t>is_file</w:t>
      </w:r>
      <w:r>
        <w:rPr>
          <w:rStyle w:val="p"/>
        </w:rPr>
        <w:t>(</w:t>
      </w:r>
      <w:r>
        <w:rPr>
          <w:rStyle w:val="nv"/>
        </w:rPr>
        <w:t>$FilestoreDirectory</w:t>
      </w:r>
      <w:r>
        <w:rPr>
          <w:rStyle w:val="o"/>
        </w:rPr>
        <w:t>.</w:t>
      </w:r>
      <w:r>
        <w:rPr>
          <w:rStyle w:val="nv"/>
        </w:rPr>
        <w:t>$filename</w:t>
      </w:r>
      <w:r>
        <w:rPr>
          <w:rStyle w:val="p"/>
        </w:rPr>
        <w:t>))</w:t>
      </w:r>
      <w:r>
        <w:t xml:space="preserve"> </w:t>
      </w:r>
      <w:r>
        <w:rPr>
          <w:rStyle w:val="p"/>
        </w:rPr>
        <w:t>{</w:t>
      </w:r>
    </w:p>
    <w:p w:rsidR="00AF4838" w:rsidRDefault="00AF4838" w:rsidP="00AF4838">
      <w:pPr>
        <w:pStyle w:val="Zitat"/>
      </w:pPr>
      <w:r>
        <w:tab/>
      </w:r>
      <w:r>
        <w:tab/>
      </w:r>
      <w:r>
        <w:tab/>
      </w:r>
      <w:r>
        <w:tab/>
      </w:r>
      <w:r>
        <w:rPr>
          <w:rStyle w:val="c1"/>
        </w:rPr>
        <w:t>// Don't remove the file if mtime is less then 24 hours (86400 seconds) old</w:t>
      </w:r>
    </w:p>
    <w:p w:rsidR="00AF4838" w:rsidRDefault="00AF4838" w:rsidP="00AF4838">
      <w:pPr>
        <w:pStyle w:val="Zitat"/>
      </w:pPr>
      <w:r>
        <w:tab/>
      </w:r>
      <w:r>
        <w:tab/>
      </w:r>
      <w:r>
        <w:tab/>
      </w:r>
      <w:r>
        <w:tab/>
      </w:r>
      <w:r>
        <w:rPr>
          <w:rStyle w:val="k"/>
        </w:rPr>
        <w:t>if</w:t>
      </w:r>
      <w:r>
        <w:t xml:space="preserve"> </w:t>
      </w:r>
      <w:r>
        <w:rPr>
          <w:rStyle w:val="p"/>
        </w:rPr>
        <w:t>(</w:t>
      </w:r>
      <w:r>
        <w:rPr>
          <w:rStyle w:val="nb"/>
        </w:rPr>
        <w:t>time</w:t>
      </w:r>
      <w:r>
        <w:rPr>
          <w:rStyle w:val="p"/>
        </w:rPr>
        <w:t>()</w:t>
      </w:r>
      <w:r>
        <w:t xml:space="preserve"> </w:t>
      </w:r>
      <w:r>
        <w:rPr>
          <w:rStyle w:val="o"/>
        </w:rPr>
        <w:t>-</w:t>
      </w:r>
      <w:r>
        <w:t xml:space="preserve"> </w:t>
      </w:r>
      <w:r>
        <w:rPr>
          <w:rStyle w:val="nb"/>
        </w:rPr>
        <w:t>filemtime</w:t>
      </w:r>
      <w:r>
        <w:rPr>
          <w:rStyle w:val="p"/>
        </w:rPr>
        <w:t>(</w:t>
      </w:r>
      <w:r>
        <w:rPr>
          <w:rStyle w:val="nv"/>
        </w:rPr>
        <w:t>$FilestoreDirectory</w:t>
      </w:r>
      <w:r>
        <w:rPr>
          <w:rStyle w:val="o"/>
        </w:rPr>
        <w:t>.</w:t>
      </w:r>
      <w:r>
        <w:rPr>
          <w:rStyle w:val="nv"/>
        </w:rPr>
        <w:t>$filename</w:t>
      </w:r>
      <w:r>
        <w:rPr>
          <w:rStyle w:val="p"/>
        </w:rPr>
        <w:t>)</w:t>
      </w:r>
      <w:r>
        <w:t xml:space="preserve"> </w:t>
      </w:r>
      <w:r>
        <w:rPr>
          <w:rStyle w:val="o"/>
        </w:rPr>
        <w:t>&lt;</w:t>
      </w:r>
      <w:r>
        <w:t xml:space="preserve"> </w:t>
      </w:r>
      <w:r>
        <w:rPr>
          <w:rStyle w:val="mi"/>
        </w:rPr>
        <w:t>86400</w:t>
      </w:r>
      <w:r>
        <w:rPr>
          <w:rStyle w:val="p"/>
        </w:rPr>
        <w:t>)</w:t>
      </w:r>
      <w:r>
        <w:t xml:space="preserve"> </w:t>
      </w:r>
      <w:r>
        <w:rPr>
          <w:rStyle w:val="p"/>
        </w:rPr>
        <w:t>{</w:t>
      </w:r>
    </w:p>
    <w:p w:rsidR="00AF4838" w:rsidRDefault="00AF4838" w:rsidP="00AF4838">
      <w:pPr>
        <w:pStyle w:val="Zitat"/>
      </w:pPr>
      <w:r>
        <w:tab/>
      </w:r>
      <w:r>
        <w:tab/>
      </w:r>
      <w:r>
        <w:tab/>
      </w:r>
      <w:r>
        <w:tab/>
      </w:r>
      <w:r>
        <w:tab/>
      </w:r>
      <w:r>
        <w:rPr>
          <w:rStyle w:val="nx"/>
        </w:rPr>
        <w:t>logProcess</w:t>
      </w:r>
      <w:r>
        <w:rPr>
          <w:rStyle w:val="p"/>
        </w:rPr>
        <w:t>(</w:t>
      </w:r>
      <w:r>
        <w:rPr>
          <w:rStyle w:val="s2"/>
        </w:rPr>
        <w:t>"CRON"</w:t>
      </w:r>
      <w:r>
        <w:rPr>
          <w:rStyle w:val="p"/>
        </w:rPr>
        <w:t>,</w:t>
      </w:r>
      <w:r>
        <w:rPr>
          <w:rStyle w:val="s2"/>
        </w:rPr>
        <w:t>"File NOT removed (last modification less then 24 hours ago)"</w:t>
      </w:r>
      <w:r>
        <w:rPr>
          <w:rStyle w:val="o"/>
        </w:rPr>
        <w:t>.</w:t>
      </w:r>
      <w:r>
        <w:rPr>
          <w:rStyle w:val="nv"/>
        </w:rPr>
        <w:t>$FilestoreDirectory</w:t>
      </w:r>
      <w:r>
        <w:rPr>
          <w:rStyle w:val="o"/>
        </w:rPr>
        <w:t>.</w:t>
      </w:r>
      <w:r>
        <w:rPr>
          <w:rStyle w:val="nv"/>
        </w:rPr>
        <w:t>$filename</w:t>
      </w:r>
      <w:r>
        <w:rPr>
          <w:rStyle w:val="p"/>
        </w:rPr>
        <w:t>);</w:t>
      </w:r>
    </w:p>
    <w:p w:rsidR="00AF4838" w:rsidRDefault="00AF4838" w:rsidP="00AF4838">
      <w:pPr>
        <w:pStyle w:val="Zitat"/>
      </w:pPr>
      <w:r>
        <w:tab/>
      </w:r>
      <w:r>
        <w:tab/>
      </w:r>
      <w:r>
        <w:tab/>
      </w:r>
      <w:r>
        <w:tab/>
      </w:r>
      <w:r>
        <w:rPr>
          <w:rStyle w:val="p"/>
        </w:rPr>
        <w:t>}</w:t>
      </w:r>
      <w:r>
        <w:t xml:space="preserve"> </w:t>
      </w:r>
      <w:r>
        <w:rPr>
          <w:rStyle w:val="k"/>
        </w:rPr>
        <w:t>else</w:t>
      </w:r>
      <w:r>
        <w:t xml:space="preserve"> </w:t>
      </w:r>
      <w:r>
        <w:rPr>
          <w:rStyle w:val="p"/>
        </w:rPr>
        <w:t>{</w:t>
      </w:r>
    </w:p>
    <w:p w:rsidR="00AF4838" w:rsidRDefault="00AF4838" w:rsidP="00AF4838">
      <w:pPr>
        <w:pStyle w:val="Zitat"/>
      </w:pPr>
      <w:r>
        <w:tab/>
      </w:r>
      <w:r>
        <w:tab/>
      </w:r>
      <w:r>
        <w:tab/>
      </w:r>
      <w:r>
        <w:tab/>
      </w:r>
      <w:r>
        <w:tab/>
      </w:r>
      <w:r>
        <w:rPr>
          <w:rStyle w:val="c1"/>
        </w:rPr>
        <w:t>// setting to allow for file wiping</w:t>
      </w:r>
    </w:p>
    <w:p w:rsidR="00AF4838" w:rsidRDefault="00AF4838" w:rsidP="00AF4838">
      <w:pPr>
        <w:pStyle w:val="Zitat"/>
      </w:pPr>
      <w:r>
        <w:tab/>
      </w:r>
      <w:r>
        <w:tab/>
      </w:r>
      <w:r>
        <w:tab/>
      </w:r>
      <w:r>
        <w:tab/>
      </w:r>
      <w:r>
        <w:tab/>
      </w:r>
      <w:r>
        <w:rPr>
          <w:rStyle w:val="k"/>
        </w:rPr>
        <w:t>if</w:t>
      </w:r>
      <w:r>
        <w:t xml:space="preserve"> </w:t>
      </w:r>
      <w:r>
        <w:rPr>
          <w:rStyle w:val="p"/>
        </w:rPr>
        <w:t>(</w:t>
      </w:r>
      <w:r>
        <w:t xml:space="preserve"> </w:t>
      </w:r>
      <w:r>
        <w:rPr>
          <w:rStyle w:val="k"/>
        </w:rPr>
        <w:t>empty</w:t>
      </w:r>
      <w:r>
        <w:rPr>
          <w:rStyle w:val="p"/>
        </w:rPr>
        <w:t>(</w:t>
      </w:r>
      <w:r>
        <w:rPr>
          <w:rStyle w:val="nv"/>
        </w:rPr>
        <w:t>$config</w:t>
      </w:r>
      <w:r>
        <w:rPr>
          <w:rStyle w:val="p"/>
        </w:rPr>
        <w:t>[</w:t>
      </w:r>
      <w:r>
        <w:rPr>
          <w:rStyle w:val="s1"/>
        </w:rPr>
        <w:t>'cron_shred'</w:t>
      </w:r>
      <w:r>
        <w:rPr>
          <w:rStyle w:val="p"/>
        </w:rPr>
        <w:t>])</w:t>
      </w:r>
      <w:r>
        <w:t xml:space="preserve"> </w:t>
      </w:r>
      <w:r>
        <w:rPr>
          <w:rStyle w:val="p"/>
        </w:rPr>
        <w:t>)</w:t>
      </w:r>
      <w:r>
        <w:t xml:space="preserve"> </w:t>
      </w:r>
      <w:r>
        <w:rPr>
          <w:rStyle w:val="p"/>
        </w:rPr>
        <w:t>{</w:t>
      </w:r>
    </w:p>
    <w:p w:rsidR="00AF4838" w:rsidRDefault="00AF4838" w:rsidP="00AF4838">
      <w:pPr>
        <w:pStyle w:val="Zitat"/>
      </w:pPr>
      <w:r>
        <w:tab/>
      </w:r>
      <w:r>
        <w:tab/>
      </w:r>
      <w:r>
        <w:tab/>
      </w:r>
      <w:r>
        <w:tab/>
      </w:r>
      <w:r>
        <w:tab/>
      </w:r>
      <w:r>
        <w:tab/>
      </w:r>
      <w:r>
        <w:rPr>
          <w:rStyle w:val="c1"/>
        </w:rPr>
        <w:t>// simply delete (unlink) the file</w:t>
      </w:r>
    </w:p>
    <w:p w:rsidR="00AF4838" w:rsidRDefault="00AF4838" w:rsidP="00AF4838">
      <w:pPr>
        <w:pStyle w:val="Zitat"/>
      </w:pPr>
      <w:r>
        <w:tab/>
      </w:r>
      <w:r>
        <w:tab/>
      </w:r>
      <w:r>
        <w:tab/>
      </w:r>
      <w:r>
        <w:tab/>
      </w:r>
      <w:r>
        <w:tab/>
      </w:r>
      <w:r>
        <w:tab/>
      </w:r>
      <w:r>
        <w:rPr>
          <w:rStyle w:val="nb"/>
        </w:rPr>
        <w:t>unlink</w:t>
      </w:r>
      <w:r>
        <w:rPr>
          <w:rStyle w:val="p"/>
        </w:rPr>
        <w:t>(</w:t>
      </w:r>
      <w:r>
        <w:rPr>
          <w:rStyle w:val="nv"/>
        </w:rPr>
        <w:t>$FilestoreDirectory</w:t>
      </w:r>
      <w:r>
        <w:rPr>
          <w:rStyle w:val="o"/>
        </w:rPr>
        <w:t>.</w:t>
      </w:r>
      <w:r>
        <w:rPr>
          <w:rStyle w:val="nv"/>
        </w:rPr>
        <w:t>$filename</w:t>
      </w:r>
      <w:r>
        <w:rPr>
          <w:rStyle w:val="p"/>
        </w:rPr>
        <w:t>);</w:t>
      </w:r>
    </w:p>
    <w:p w:rsidR="00AF4838" w:rsidRDefault="00AF4838" w:rsidP="00AF4838">
      <w:pPr>
        <w:pStyle w:val="Zitat"/>
      </w:pPr>
      <w:r>
        <w:tab/>
      </w:r>
      <w:r>
        <w:tab/>
      </w:r>
      <w:r>
        <w:tab/>
      </w:r>
      <w:r>
        <w:tab/>
      </w:r>
      <w:r>
        <w:tab/>
      </w:r>
      <w:r>
        <w:tab/>
      </w:r>
      <w:r>
        <w:rPr>
          <w:rStyle w:val="nx"/>
        </w:rPr>
        <w:t>logProcess</w:t>
      </w:r>
      <w:r>
        <w:rPr>
          <w:rStyle w:val="p"/>
        </w:rPr>
        <w:t>(</w:t>
      </w:r>
      <w:r>
        <w:rPr>
          <w:rStyle w:val="s2"/>
        </w:rPr>
        <w:t>"CRON"</w:t>
      </w:r>
      <w:r>
        <w:rPr>
          <w:rStyle w:val="p"/>
        </w:rPr>
        <w:t>,</w:t>
      </w:r>
      <w:r>
        <w:rPr>
          <w:rStyle w:val="s2"/>
        </w:rPr>
        <w:t>"File Removed (Expired)"</w:t>
      </w:r>
      <w:r>
        <w:rPr>
          <w:rStyle w:val="o"/>
        </w:rPr>
        <w:t>.</w:t>
      </w:r>
      <w:r>
        <w:rPr>
          <w:rStyle w:val="nv"/>
        </w:rPr>
        <w:t>$FilestoreDirectory</w:t>
      </w:r>
      <w:r>
        <w:rPr>
          <w:rStyle w:val="o"/>
        </w:rPr>
        <w:t>.</w:t>
      </w:r>
      <w:r>
        <w:rPr>
          <w:rStyle w:val="nv"/>
        </w:rPr>
        <w:t>$filename</w:t>
      </w:r>
      <w:r>
        <w:rPr>
          <w:rStyle w:val="p"/>
        </w:rPr>
        <w:t>);</w:t>
      </w:r>
      <w:r>
        <w:t xml:space="preserve">    </w:t>
      </w:r>
    </w:p>
    <w:p w:rsidR="00AF4838" w:rsidRDefault="00AF4838" w:rsidP="00AF4838">
      <w:pPr>
        <w:pStyle w:val="Zitat"/>
      </w:pPr>
      <w:r>
        <w:tab/>
      </w:r>
      <w:r>
        <w:tab/>
      </w:r>
      <w:r>
        <w:tab/>
      </w:r>
      <w:r>
        <w:tab/>
      </w:r>
      <w:r>
        <w:tab/>
      </w:r>
      <w:r>
        <w:rPr>
          <w:rStyle w:val="p"/>
        </w:rPr>
        <w:t>}</w:t>
      </w:r>
      <w:r>
        <w:t xml:space="preserve"> </w:t>
      </w:r>
      <w:r>
        <w:rPr>
          <w:rStyle w:val="k"/>
        </w:rPr>
        <w:t>else</w:t>
      </w:r>
      <w:r>
        <w:t xml:space="preserve"> </w:t>
      </w:r>
      <w:r>
        <w:rPr>
          <w:rStyle w:val="p"/>
        </w:rPr>
        <w:t>{</w:t>
      </w:r>
    </w:p>
    <w:p w:rsidR="00AF4838" w:rsidRDefault="00AF4838" w:rsidP="00AF4838">
      <w:pPr>
        <w:pStyle w:val="Zitat"/>
      </w:pPr>
      <w:r>
        <w:tab/>
      </w:r>
      <w:r>
        <w:tab/>
      </w:r>
      <w:r>
        <w:tab/>
      </w:r>
      <w:r>
        <w:tab/>
      </w:r>
      <w:r>
        <w:tab/>
      </w:r>
      <w:r>
        <w:tab/>
      </w:r>
      <w:r>
        <w:rPr>
          <w:rStyle w:val="c1"/>
        </w:rPr>
        <w:t>// use gnu coreutils' shred to permanently remove the file from disk:</w:t>
      </w:r>
    </w:p>
    <w:p w:rsidR="00AF4838" w:rsidRDefault="00AF4838" w:rsidP="00AF4838">
      <w:pPr>
        <w:pStyle w:val="Zitat"/>
      </w:pPr>
      <w:r>
        <w:tab/>
      </w:r>
      <w:r>
        <w:tab/>
      </w:r>
      <w:r>
        <w:tab/>
      </w:r>
      <w:r>
        <w:tab/>
      </w:r>
      <w:r>
        <w:tab/>
      </w:r>
      <w:r>
        <w:tab/>
      </w:r>
      <w:r>
        <w:rPr>
          <w:rStyle w:val="nb"/>
        </w:rPr>
        <w:t>system</w:t>
      </w:r>
      <w:r>
        <w:t xml:space="preserve"> </w:t>
      </w:r>
      <w:r>
        <w:rPr>
          <w:rStyle w:val="p"/>
        </w:rPr>
        <w:t>(</w:t>
      </w:r>
      <w:r>
        <w:rPr>
          <w:rStyle w:val="nv"/>
        </w:rPr>
        <w:t>$config</w:t>
      </w:r>
      <w:r>
        <w:rPr>
          <w:rStyle w:val="p"/>
        </w:rPr>
        <w:t>[</w:t>
      </w:r>
      <w:r>
        <w:rPr>
          <w:rStyle w:val="s1"/>
        </w:rPr>
        <w:t>'cron_shred_command'</w:t>
      </w:r>
      <w:r>
        <w:rPr>
          <w:rStyle w:val="p"/>
        </w:rPr>
        <w:t>]</w:t>
      </w:r>
      <w:r>
        <w:t xml:space="preserve"> </w:t>
      </w:r>
      <w:r>
        <w:rPr>
          <w:rStyle w:val="o"/>
        </w:rPr>
        <w:t>.</w:t>
      </w:r>
      <w:r>
        <w:rPr>
          <w:rStyle w:val="s1"/>
        </w:rPr>
        <w:t>' '</w:t>
      </w:r>
      <w:r>
        <w:rPr>
          <w:rStyle w:val="o"/>
        </w:rPr>
        <w:t>.</w:t>
      </w:r>
      <w:r>
        <w:t xml:space="preserve"> </w:t>
      </w:r>
      <w:r>
        <w:rPr>
          <w:rStyle w:val="nb"/>
        </w:rPr>
        <w:t>escapeshellarg</w:t>
      </w:r>
      <w:r>
        <w:rPr>
          <w:rStyle w:val="p"/>
        </w:rPr>
        <w:t>(</w:t>
      </w:r>
      <w:r>
        <w:rPr>
          <w:rStyle w:val="nv"/>
        </w:rPr>
        <w:t>$FilestoreDirectory</w:t>
      </w:r>
      <w:r>
        <w:rPr>
          <w:rStyle w:val="o"/>
        </w:rPr>
        <w:t>.</w:t>
      </w:r>
      <w:r>
        <w:rPr>
          <w:rStyle w:val="nv"/>
        </w:rPr>
        <w:t>$filename</w:t>
      </w:r>
      <w:r>
        <w:rPr>
          <w:rStyle w:val="p"/>
        </w:rPr>
        <w:t>),</w:t>
      </w:r>
      <w:r>
        <w:t xml:space="preserve"> </w:t>
      </w:r>
      <w:r>
        <w:rPr>
          <w:rStyle w:val="nv"/>
        </w:rPr>
        <w:t>$retval</w:t>
      </w:r>
      <w:r>
        <w:rPr>
          <w:rStyle w:val="p"/>
        </w:rPr>
        <w:t>);</w:t>
      </w:r>
    </w:p>
    <w:p w:rsidR="00AF4838" w:rsidRDefault="00AF4838" w:rsidP="00AF4838">
      <w:pPr>
        <w:pStyle w:val="Zitat"/>
      </w:pPr>
      <w:r>
        <w:tab/>
      </w:r>
      <w:r>
        <w:tab/>
      </w:r>
      <w:r>
        <w:tab/>
      </w:r>
      <w:r>
        <w:tab/>
      </w:r>
      <w:r>
        <w:tab/>
      </w:r>
      <w:r>
        <w:tab/>
      </w:r>
      <w:r>
        <w:rPr>
          <w:rStyle w:val="k"/>
        </w:rPr>
        <w:t>if</w:t>
      </w:r>
      <w:r>
        <w:t xml:space="preserve"> </w:t>
      </w:r>
      <w:r>
        <w:rPr>
          <w:rStyle w:val="p"/>
        </w:rPr>
        <w:t>(</w:t>
      </w:r>
      <w:r>
        <w:t xml:space="preserve"> </w:t>
      </w:r>
      <w:r>
        <w:rPr>
          <w:rStyle w:val="nv"/>
        </w:rPr>
        <w:t>$retval</w:t>
      </w:r>
      <w:r>
        <w:t xml:space="preserve"> </w:t>
      </w:r>
      <w:r>
        <w:rPr>
          <w:rStyle w:val="o"/>
        </w:rPr>
        <w:t>===</w:t>
      </w:r>
      <w:r>
        <w:t xml:space="preserve"> </w:t>
      </w:r>
      <w:r>
        <w:rPr>
          <w:rStyle w:val="mi"/>
        </w:rPr>
        <w:t>0</w:t>
      </w:r>
      <w:r>
        <w:t xml:space="preserve"> </w:t>
      </w:r>
      <w:r>
        <w:rPr>
          <w:rStyle w:val="p"/>
        </w:rPr>
        <w:t>)</w:t>
      </w:r>
      <w:r>
        <w:t xml:space="preserve"> </w:t>
      </w:r>
      <w:r>
        <w:rPr>
          <w:rStyle w:val="p"/>
        </w:rPr>
        <w:t>{</w:t>
      </w:r>
    </w:p>
    <w:p w:rsidR="00AF4838" w:rsidRDefault="00AF4838" w:rsidP="00AF4838">
      <w:pPr>
        <w:pStyle w:val="Zitat"/>
      </w:pPr>
      <w:r>
        <w:tab/>
      </w:r>
      <w:r>
        <w:tab/>
      </w:r>
      <w:r>
        <w:tab/>
      </w:r>
      <w:r>
        <w:tab/>
      </w:r>
      <w:r>
        <w:tab/>
      </w:r>
      <w:r>
        <w:tab/>
      </w:r>
      <w:r>
        <w:tab/>
      </w:r>
      <w:r>
        <w:rPr>
          <w:rStyle w:val="nx"/>
        </w:rPr>
        <w:t>logProcess</w:t>
      </w:r>
      <w:r>
        <w:rPr>
          <w:rStyle w:val="p"/>
        </w:rPr>
        <w:t>(</w:t>
      </w:r>
      <w:r>
        <w:rPr>
          <w:rStyle w:val="s2"/>
        </w:rPr>
        <w:t>"CRON"</w:t>
      </w:r>
      <w:r>
        <w:rPr>
          <w:rStyle w:val="p"/>
        </w:rPr>
        <w:t>,</w:t>
      </w:r>
      <w:r>
        <w:rPr>
          <w:rStyle w:val="s2"/>
        </w:rPr>
        <w:t>"File Shredded (Expired)"</w:t>
      </w:r>
      <w:r>
        <w:rPr>
          <w:rStyle w:val="o"/>
        </w:rPr>
        <w:t>.</w:t>
      </w:r>
      <w:r>
        <w:rPr>
          <w:rStyle w:val="nv"/>
        </w:rPr>
        <w:t>$FilestoreDirectory</w:t>
      </w:r>
      <w:r>
        <w:rPr>
          <w:rStyle w:val="o"/>
        </w:rPr>
        <w:t>.</w:t>
      </w:r>
      <w:r>
        <w:rPr>
          <w:rStyle w:val="nv"/>
        </w:rPr>
        <w:t>$filename</w:t>
      </w:r>
      <w:r>
        <w:rPr>
          <w:rStyle w:val="p"/>
        </w:rPr>
        <w:t>);</w:t>
      </w:r>
    </w:p>
    <w:p w:rsidR="00AF4838" w:rsidRDefault="00AF4838" w:rsidP="00AF4838">
      <w:pPr>
        <w:pStyle w:val="Zitat"/>
      </w:pPr>
      <w:r>
        <w:tab/>
      </w:r>
      <w:r>
        <w:tab/>
      </w:r>
      <w:r>
        <w:tab/>
      </w:r>
      <w:r>
        <w:tab/>
      </w:r>
      <w:r>
        <w:tab/>
      </w:r>
      <w:r>
        <w:tab/>
      </w:r>
      <w:r>
        <w:rPr>
          <w:rStyle w:val="p"/>
        </w:rPr>
        <w:t>}</w:t>
      </w:r>
      <w:r>
        <w:t xml:space="preserve"> </w:t>
      </w:r>
      <w:r>
        <w:rPr>
          <w:rStyle w:val="k"/>
        </w:rPr>
        <w:t>else</w:t>
      </w:r>
      <w:r>
        <w:t xml:space="preserve"> </w:t>
      </w:r>
      <w:r>
        <w:rPr>
          <w:rStyle w:val="p"/>
        </w:rPr>
        <w:t>{</w:t>
      </w:r>
    </w:p>
    <w:p w:rsidR="00AF4838" w:rsidRDefault="00AF4838" w:rsidP="00AF4838">
      <w:pPr>
        <w:pStyle w:val="Zitat"/>
      </w:pPr>
      <w:r>
        <w:tab/>
      </w:r>
      <w:r>
        <w:tab/>
      </w:r>
      <w:r>
        <w:tab/>
      </w:r>
      <w:r>
        <w:tab/>
      </w:r>
      <w:r>
        <w:tab/>
      </w:r>
      <w:r>
        <w:tab/>
      </w:r>
      <w:r>
        <w:tab/>
      </w:r>
      <w:r>
        <w:rPr>
          <w:rStyle w:val="nx"/>
        </w:rPr>
        <w:t>logProcess</w:t>
      </w:r>
      <w:r>
        <w:rPr>
          <w:rStyle w:val="p"/>
        </w:rPr>
        <w:t>(</w:t>
      </w:r>
      <w:r>
        <w:rPr>
          <w:rStyle w:val="s2"/>
        </w:rPr>
        <w:t>"CRON"</w:t>
      </w:r>
      <w:r>
        <w:rPr>
          <w:rStyle w:val="p"/>
        </w:rPr>
        <w:t>,</w:t>
      </w:r>
      <w:r>
        <w:rPr>
          <w:rStyle w:val="s2"/>
        </w:rPr>
        <w:t>"Error (</w:t>
      </w:r>
      <w:r>
        <w:rPr>
          <w:rStyle w:val="si"/>
        </w:rPr>
        <w:t>$retval</w:t>
      </w:r>
      <w:r>
        <w:rPr>
          <w:rStyle w:val="s2"/>
        </w:rPr>
        <w:t>) while shredding"</w:t>
      </w:r>
      <w:r>
        <w:rPr>
          <w:rStyle w:val="o"/>
        </w:rPr>
        <w:t>.</w:t>
      </w:r>
      <w:r>
        <w:rPr>
          <w:rStyle w:val="nv"/>
        </w:rPr>
        <w:t>$FilestoreDirectory</w:t>
      </w:r>
      <w:r>
        <w:rPr>
          <w:rStyle w:val="o"/>
        </w:rPr>
        <w:t>.</w:t>
      </w:r>
      <w:r>
        <w:rPr>
          <w:rStyle w:val="nv"/>
        </w:rPr>
        <w:t>$filename</w:t>
      </w:r>
      <w:r>
        <w:rPr>
          <w:rStyle w:val="p"/>
        </w:rPr>
        <w:t>);</w:t>
      </w:r>
    </w:p>
    <w:p w:rsidR="00AF4838" w:rsidRDefault="00AF4838" w:rsidP="00AF4838">
      <w:pPr>
        <w:pStyle w:val="Zitat"/>
      </w:pPr>
      <w:r>
        <w:tab/>
      </w:r>
      <w:r>
        <w:tab/>
      </w:r>
      <w:r>
        <w:tab/>
      </w:r>
      <w:r>
        <w:tab/>
      </w:r>
      <w:r>
        <w:tab/>
      </w:r>
      <w:r>
        <w:tab/>
      </w:r>
      <w:r>
        <w:rPr>
          <w:rStyle w:val="p"/>
        </w:rPr>
        <w:t>}</w:t>
      </w:r>
    </w:p>
    <w:p w:rsidR="00AF4838" w:rsidRDefault="00AF4838" w:rsidP="00AF4838">
      <w:pPr>
        <w:pStyle w:val="Zitat"/>
      </w:pPr>
      <w:r>
        <w:lastRenderedPageBreak/>
        <w:tab/>
      </w:r>
      <w:r>
        <w:tab/>
      </w:r>
      <w:r>
        <w:tab/>
      </w:r>
      <w:r>
        <w:tab/>
      </w:r>
      <w:r>
        <w:tab/>
      </w:r>
      <w:r>
        <w:rPr>
          <w:rStyle w:val="p"/>
        </w:rPr>
        <w:t>}</w:t>
      </w:r>
    </w:p>
    <w:p w:rsidR="00AF4838" w:rsidRDefault="00AF4838" w:rsidP="00AF4838">
      <w:pPr>
        <w:pStyle w:val="Zitat"/>
      </w:pPr>
      <w:r>
        <w:tab/>
      </w:r>
      <w:r>
        <w:tab/>
      </w:r>
      <w:r>
        <w:tab/>
      </w:r>
      <w:r>
        <w:tab/>
      </w:r>
      <w:r>
        <w:rPr>
          <w:rStyle w:val="p"/>
        </w:rPr>
        <w:t>}</w:t>
      </w:r>
    </w:p>
    <w:p w:rsidR="00AF4838" w:rsidRDefault="00AF4838" w:rsidP="00AF4838">
      <w:pPr>
        <w:pStyle w:val="Zitat"/>
      </w:pPr>
      <w:r>
        <w:tab/>
      </w:r>
      <w:r>
        <w:tab/>
      </w:r>
      <w:r>
        <w:tab/>
      </w:r>
      <w:r>
        <w:rPr>
          <w:rStyle w:val="p"/>
        </w:rPr>
        <w:t>}</w:t>
      </w:r>
    </w:p>
    <w:p w:rsidR="00AF4838" w:rsidRDefault="00AF4838" w:rsidP="00AF4838">
      <w:pPr>
        <w:pStyle w:val="Zitat"/>
      </w:pPr>
      <w:r>
        <w:tab/>
      </w:r>
      <w:r>
        <w:tab/>
      </w:r>
      <w:r>
        <w:rPr>
          <w:rStyle w:val="p"/>
        </w:rPr>
        <w:t>}</w:t>
      </w:r>
    </w:p>
    <w:p w:rsidR="00AF4838" w:rsidRDefault="00AF4838" w:rsidP="00AF4838">
      <w:pPr>
        <w:pStyle w:val="Zitat"/>
      </w:pPr>
      <w:r>
        <w:tab/>
      </w:r>
      <w:r>
        <w:rPr>
          <w:rStyle w:val="p"/>
        </w:rPr>
        <w:t>}</w:t>
      </w:r>
    </w:p>
    <w:p w:rsidR="00AF4838" w:rsidRDefault="00AF4838" w:rsidP="00AF4838">
      <w:pPr>
        <w:pStyle w:val="Zitat"/>
      </w:pPr>
      <w:r>
        <w:tab/>
      </w:r>
      <w:r>
        <w:rPr>
          <w:rStyle w:val="c1"/>
        </w:rPr>
        <w:t>// Close directory</w:t>
      </w:r>
    </w:p>
    <w:p w:rsidR="00AF4838" w:rsidRDefault="00AF4838" w:rsidP="00AF4838">
      <w:pPr>
        <w:pStyle w:val="Zitat"/>
      </w:pPr>
      <w:r>
        <w:tab/>
      </w:r>
      <w:r>
        <w:rPr>
          <w:rStyle w:val="nb"/>
        </w:rPr>
        <w:t>closedir</w:t>
      </w:r>
      <w:r>
        <w:rPr>
          <w:rStyle w:val="p"/>
        </w:rPr>
        <w:t>(</w:t>
      </w:r>
      <w:r>
        <w:rPr>
          <w:rStyle w:val="nv"/>
        </w:rPr>
        <w:t>$dir_handle</w:t>
      </w:r>
      <w:r>
        <w:rPr>
          <w:rStyle w:val="p"/>
        </w:rPr>
        <w:t>);</w:t>
      </w:r>
    </w:p>
    <w:p w:rsidR="00AF4838" w:rsidRDefault="00AF4838" w:rsidP="00AF4838">
      <w:pPr>
        <w:pStyle w:val="Zitat"/>
      </w:pPr>
    </w:p>
    <w:p w:rsidR="00AF4838" w:rsidRDefault="00AF4838" w:rsidP="00AF4838">
      <w:pPr>
        <w:pStyle w:val="Zitat"/>
      </w:pPr>
      <w:r>
        <w:tab/>
      </w:r>
      <w:r>
        <w:rPr>
          <w:rStyle w:val="c1"/>
        </w:rPr>
        <w:t>// Phase 3:</w:t>
      </w:r>
    </w:p>
    <w:p w:rsidR="00AF4838" w:rsidRDefault="00AF4838" w:rsidP="00AF4838">
      <w:pPr>
        <w:pStyle w:val="Zitat"/>
      </w:pPr>
      <w:r>
        <w:tab/>
      </w:r>
      <w:r>
        <w:rPr>
          <w:rStyle w:val="c1"/>
        </w:rPr>
        <w:t>// Final cleanup is to close any records in the database that do not have a physical file attached to them</w:t>
      </w:r>
    </w:p>
    <w:p w:rsidR="00AF4838" w:rsidRDefault="00AF4838" w:rsidP="00AF4838">
      <w:pPr>
        <w:pStyle w:val="Zitat"/>
      </w:pPr>
      <w:r>
        <w:tab/>
      </w:r>
      <w:r>
        <w:rPr>
          <w:rStyle w:val="c1"/>
        </w:rPr>
        <w:t>// close all entries that do not have a pyhsical file in storage</w:t>
      </w:r>
    </w:p>
    <w:p w:rsidR="00AF4838" w:rsidRDefault="00AF4838" w:rsidP="00AF4838">
      <w:pPr>
        <w:pStyle w:val="Zitat"/>
      </w:pPr>
      <w:r>
        <w:tab/>
      </w:r>
      <w:r>
        <w:rPr>
          <w:rStyle w:val="c1"/>
        </w:rPr>
        <w:t>// We also check on the expiry date, so that files that are currently being uploaded and have "stale" records are left alone</w:t>
      </w:r>
    </w:p>
    <w:p w:rsidR="00AF4838" w:rsidRDefault="00AF4838" w:rsidP="00AF4838">
      <w:pPr>
        <w:pStyle w:val="Zitat"/>
      </w:pPr>
    </w:p>
    <w:p w:rsidR="00AF4838" w:rsidRDefault="00AF4838" w:rsidP="00AF4838">
      <w:pPr>
        <w:pStyle w:val="Zitat"/>
      </w:pPr>
      <w:r>
        <w:tab/>
      </w:r>
      <w:r>
        <w:rPr>
          <w:rStyle w:val="k"/>
        </w:rPr>
        <w:t>try</w:t>
      </w:r>
      <w:r>
        <w:t xml:space="preserve"> </w:t>
      </w:r>
      <w:r>
        <w:rPr>
          <w:rStyle w:val="p"/>
        </w:rPr>
        <w:t>{</w:t>
      </w:r>
    </w:p>
    <w:p w:rsidR="00AF4838" w:rsidRDefault="00AF4838" w:rsidP="00AF4838">
      <w:pPr>
        <w:pStyle w:val="Zitat"/>
      </w:pPr>
      <w:r>
        <w:tab/>
      </w:r>
      <w:r>
        <w:tab/>
      </w:r>
      <w:r>
        <w:rPr>
          <w:rStyle w:val="nv"/>
        </w:rPr>
        <w:t>$search</w:t>
      </w:r>
      <w:r>
        <w:t xml:space="preserve"> </w:t>
      </w:r>
      <w:r>
        <w:rPr>
          <w:rStyle w:val="o"/>
        </w:rPr>
        <w:t>=</w:t>
      </w:r>
      <w:r>
        <w:t xml:space="preserve"> </w:t>
      </w:r>
      <w:r>
        <w:rPr>
          <w:rStyle w:val="nv"/>
        </w:rPr>
        <w:t>$db</w:t>
      </w:r>
      <w:r>
        <w:rPr>
          <w:rStyle w:val="o"/>
        </w:rPr>
        <w:t>-&gt;</w:t>
      </w:r>
      <w:r>
        <w:rPr>
          <w:rStyle w:val="na"/>
        </w:rPr>
        <w:t>fquery</w:t>
      </w:r>
      <w:r>
        <w:rPr>
          <w:rStyle w:val="p"/>
        </w:rPr>
        <w:t>(</w:t>
      </w:r>
      <w:r>
        <w:rPr>
          <w:rStyle w:val="s2"/>
        </w:rPr>
        <w:t>"SELECT * FROM files WHERE filestatus = 'Available'"</w:t>
      </w:r>
      <w:r>
        <w:rPr>
          <w:rStyle w:val="p"/>
        </w:rPr>
        <w:t>);</w:t>
      </w:r>
      <w:r>
        <w:t xml:space="preserve"> </w:t>
      </w:r>
    </w:p>
    <w:p w:rsidR="00AF4838" w:rsidRDefault="00AF4838" w:rsidP="00AF4838">
      <w:pPr>
        <w:pStyle w:val="Zitat"/>
      </w:pPr>
      <w:r>
        <w:tab/>
      </w:r>
      <w:r>
        <w:rPr>
          <w:rStyle w:val="p"/>
        </w:rPr>
        <w:t>}</w:t>
      </w:r>
      <w:r>
        <w:t xml:space="preserve"> </w:t>
      </w:r>
      <w:r>
        <w:rPr>
          <w:rStyle w:val="k"/>
        </w:rPr>
        <w:t>catch</w:t>
      </w:r>
      <w:r>
        <w:tab/>
      </w:r>
      <w:r>
        <w:rPr>
          <w:rStyle w:val="p"/>
        </w:rPr>
        <w:t>(</w:t>
      </w:r>
      <w:r>
        <w:rPr>
          <w:rStyle w:val="nx"/>
        </w:rPr>
        <w:t>DBException</w:t>
      </w:r>
      <w:r>
        <w:t xml:space="preserve"> </w:t>
      </w:r>
      <w:r>
        <w:rPr>
          <w:rStyle w:val="nv"/>
        </w:rPr>
        <w:t>$e</w:t>
      </w:r>
      <w:r>
        <w:rPr>
          <w:rStyle w:val="p"/>
        </w:rPr>
        <w:t>)</w:t>
      </w:r>
      <w:r>
        <w:t xml:space="preserve"> </w:t>
      </w:r>
      <w:r>
        <w:rPr>
          <w:rStyle w:val="p"/>
        </w:rPr>
        <w:t>{</w:t>
      </w:r>
    </w:p>
    <w:p w:rsidR="00AF4838" w:rsidRDefault="00AF4838" w:rsidP="00AF4838">
      <w:pPr>
        <w:pStyle w:val="Zitat"/>
      </w:pPr>
      <w:r>
        <w:tab/>
      </w:r>
      <w:r>
        <w:tab/>
      </w:r>
      <w:r>
        <w:rPr>
          <w:rStyle w:val="nx"/>
        </w:rPr>
        <w:t>logProcess</w:t>
      </w:r>
      <w:r>
        <w:rPr>
          <w:rStyle w:val="p"/>
        </w:rPr>
        <w:t>(</w:t>
      </w:r>
      <w:r>
        <w:rPr>
          <w:rStyle w:val="s2"/>
        </w:rPr>
        <w:t>"CRON"</w:t>
      </w:r>
      <w:r>
        <w:rPr>
          <w:rStyle w:val="p"/>
        </w:rPr>
        <w:t>,</w:t>
      </w:r>
      <w:r>
        <w:rPr>
          <w:rStyle w:val="s2"/>
        </w:rPr>
        <w:t>"SQL Error on updating files"</w:t>
      </w:r>
      <w:r>
        <w:rPr>
          <w:rStyle w:val="o"/>
        </w:rPr>
        <w:t>.</w:t>
      </w:r>
      <w:r>
        <w:rPr>
          <w:rStyle w:val="nv"/>
        </w:rPr>
        <w:t>$e</w:t>
      </w:r>
      <w:r>
        <w:rPr>
          <w:rStyle w:val="o"/>
        </w:rPr>
        <w:t>-&gt;</w:t>
      </w:r>
      <w:r>
        <w:rPr>
          <w:rStyle w:val="na"/>
        </w:rPr>
        <w:t>getMessage</w:t>
      </w:r>
      <w:r>
        <w:rPr>
          <w:rStyle w:val="p"/>
        </w:rPr>
        <w:t>());</w:t>
      </w:r>
    </w:p>
    <w:p w:rsidR="00AF4838" w:rsidRDefault="00AF4838" w:rsidP="00AF4838">
      <w:pPr>
        <w:pStyle w:val="Zitat"/>
      </w:pPr>
      <w:r>
        <w:tab/>
      </w:r>
      <w:r>
        <w:tab/>
      </w:r>
      <w:r>
        <w:rPr>
          <w:rStyle w:val="k"/>
        </w:rPr>
        <w:t>return</w:t>
      </w:r>
      <w:r>
        <w:t xml:space="preserve"> </w:t>
      </w:r>
      <w:r>
        <w:rPr>
          <w:rStyle w:val="k"/>
        </w:rPr>
        <w:t>FALSE</w:t>
      </w:r>
      <w:r>
        <w:rPr>
          <w:rStyle w:val="p"/>
        </w:rPr>
        <w:t>;</w:t>
      </w:r>
      <w:r>
        <w:tab/>
      </w:r>
      <w:r>
        <w:tab/>
      </w:r>
    </w:p>
    <w:p w:rsidR="00AF4838" w:rsidRDefault="00AF4838" w:rsidP="00AF4838">
      <w:pPr>
        <w:pStyle w:val="Zitat"/>
      </w:pPr>
      <w:r>
        <w:tab/>
      </w:r>
      <w:r>
        <w:rPr>
          <w:rStyle w:val="p"/>
        </w:rPr>
        <w:t>}</w:t>
      </w:r>
    </w:p>
    <w:p w:rsidR="00AF4838" w:rsidRDefault="00AF4838" w:rsidP="00AF4838">
      <w:pPr>
        <w:pStyle w:val="Zitat"/>
      </w:pPr>
    </w:p>
    <w:p w:rsidR="00AF4838" w:rsidRDefault="00AF4838" w:rsidP="00AF4838">
      <w:pPr>
        <w:pStyle w:val="Zitat"/>
      </w:pPr>
    </w:p>
    <w:p w:rsidR="00AF4838" w:rsidRDefault="00AF4838" w:rsidP="00AF4838">
      <w:pPr>
        <w:pStyle w:val="Zitat"/>
      </w:pPr>
      <w:r>
        <w:tab/>
      </w:r>
      <w:r>
        <w:rPr>
          <w:rStyle w:val="k"/>
        </w:rPr>
        <w:t>foreach</w:t>
      </w:r>
      <w:r>
        <w:rPr>
          <w:rStyle w:val="p"/>
        </w:rPr>
        <w:t>(</w:t>
      </w:r>
      <w:r>
        <w:rPr>
          <w:rStyle w:val="nv"/>
        </w:rPr>
        <w:t>$search</w:t>
      </w:r>
      <w:r>
        <w:t xml:space="preserve"> </w:t>
      </w:r>
      <w:r>
        <w:rPr>
          <w:rStyle w:val="k"/>
        </w:rPr>
        <w:t>as</w:t>
      </w:r>
      <w:r>
        <w:t xml:space="preserve"> </w:t>
      </w:r>
      <w:r>
        <w:rPr>
          <w:rStyle w:val="nv"/>
        </w:rPr>
        <w:t>$row</w:t>
      </w:r>
      <w:r>
        <w:rPr>
          <w:rStyle w:val="p"/>
        </w:rPr>
        <w:t>)</w:t>
      </w:r>
      <w:r>
        <w:t xml:space="preserve"> </w:t>
      </w:r>
      <w:r>
        <w:rPr>
          <w:rStyle w:val="p"/>
        </w:rPr>
        <w:t>{</w:t>
      </w:r>
    </w:p>
    <w:p w:rsidR="00AF4838" w:rsidRDefault="00AF4838" w:rsidP="00AF4838">
      <w:pPr>
        <w:pStyle w:val="Zitat"/>
      </w:pPr>
    </w:p>
    <w:p w:rsidR="00AF4838" w:rsidRDefault="00AF4838" w:rsidP="00AF4838">
      <w:pPr>
        <w:pStyle w:val="Zitat"/>
      </w:pPr>
      <w:r>
        <w:tab/>
      </w:r>
      <w:r>
        <w:tab/>
      </w:r>
      <w:r>
        <w:rPr>
          <w:rStyle w:val="c1"/>
        </w:rPr>
        <w:t>// we don't use ensureSaneFileUid()/sanitizeFilename() here because file_exists()</w:t>
      </w:r>
    </w:p>
    <w:p w:rsidR="00AF4838" w:rsidRDefault="00AF4838" w:rsidP="00AF4838">
      <w:pPr>
        <w:pStyle w:val="Zitat"/>
      </w:pPr>
      <w:r>
        <w:tab/>
      </w:r>
      <w:r>
        <w:tab/>
      </w:r>
      <w:r>
        <w:rPr>
          <w:rStyle w:val="c1"/>
        </w:rPr>
        <w:t>// is harmless, and the sanitized uid/filename might coincide with another file,</w:t>
      </w:r>
    </w:p>
    <w:p w:rsidR="00AF4838" w:rsidRDefault="00AF4838" w:rsidP="00AF4838">
      <w:pPr>
        <w:pStyle w:val="Zitat"/>
      </w:pPr>
      <w:r>
        <w:tab/>
      </w:r>
      <w:r>
        <w:tab/>
      </w:r>
      <w:r>
        <w:rPr>
          <w:rStyle w:val="c1"/>
        </w:rPr>
        <w:t>// in which case this file would never get status = Closed.</w:t>
      </w:r>
    </w:p>
    <w:p w:rsidR="00AF4838" w:rsidRDefault="00AF4838" w:rsidP="00AF4838">
      <w:pPr>
        <w:pStyle w:val="Zitat"/>
      </w:pPr>
      <w:r>
        <w:tab/>
      </w:r>
      <w:r>
        <w:tab/>
      </w:r>
      <w:r>
        <w:rPr>
          <w:rStyle w:val="k"/>
        </w:rPr>
        <w:t>if</w:t>
      </w:r>
      <w:r>
        <w:t xml:space="preserve"> </w:t>
      </w:r>
      <w:r>
        <w:rPr>
          <w:rStyle w:val="p"/>
        </w:rPr>
        <w:t>(</w:t>
      </w:r>
      <w:r>
        <w:rPr>
          <w:rStyle w:val="o"/>
        </w:rPr>
        <w:t>!</w:t>
      </w:r>
      <w:r>
        <w:rPr>
          <w:rStyle w:val="nb"/>
        </w:rPr>
        <w:t>file_exists</w:t>
      </w:r>
      <w:r>
        <w:rPr>
          <w:rStyle w:val="p"/>
        </w:rPr>
        <w:t>(</w:t>
      </w:r>
      <w:r>
        <w:rPr>
          <w:rStyle w:val="nv"/>
        </w:rPr>
        <w:t>$FilestoreDirectory</w:t>
      </w:r>
      <w:r>
        <w:rPr>
          <w:rStyle w:val="o"/>
        </w:rPr>
        <w:t>.</w:t>
      </w:r>
      <w:r>
        <w:rPr>
          <w:rStyle w:val="s2"/>
        </w:rPr>
        <w:t>"/"</w:t>
      </w:r>
      <w:r>
        <w:rPr>
          <w:rStyle w:val="o"/>
        </w:rPr>
        <w:t>.</w:t>
      </w:r>
      <w:r>
        <w:rPr>
          <w:rStyle w:val="nv"/>
        </w:rPr>
        <w:t>$row</w:t>
      </w:r>
      <w:r>
        <w:rPr>
          <w:rStyle w:val="p"/>
        </w:rPr>
        <w:t>[</w:t>
      </w:r>
      <w:r>
        <w:rPr>
          <w:rStyle w:val="s2"/>
        </w:rPr>
        <w:t>"fileuid"</w:t>
      </w:r>
      <w:r>
        <w:rPr>
          <w:rStyle w:val="p"/>
        </w:rPr>
        <w:t>]</w:t>
      </w:r>
      <w:r>
        <w:rPr>
          <w:rStyle w:val="o"/>
        </w:rPr>
        <w:t>.</w:t>
      </w:r>
      <w:r>
        <w:rPr>
          <w:rStyle w:val="s2"/>
        </w:rPr>
        <w:t>".tmp"</w:t>
      </w:r>
      <w:r>
        <w:rPr>
          <w:rStyle w:val="p"/>
        </w:rPr>
        <w:t>))</w:t>
      </w:r>
      <w:r>
        <w:t xml:space="preserve"> </w:t>
      </w:r>
      <w:r>
        <w:rPr>
          <w:rStyle w:val="p"/>
        </w:rPr>
        <w:t>{</w:t>
      </w:r>
    </w:p>
    <w:p w:rsidR="00AF4838" w:rsidRDefault="00AF4838" w:rsidP="00AF4838">
      <w:pPr>
        <w:pStyle w:val="Zitat"/>
      </w:pPr>
    </w:p>
    <w:p w:rsidR="00AF4838" w:rsidRDefault="00AF4838" w:rsidP="00AF4838">
      <w:pPr>
        <w:pStyle w:val="Zitat"/>
      </w:pPr>
      <w:r>
        <w:tab/>
      </w:r>
      <w:r>
        <w:tab/>
      </w:r>
      <w:r>
        <w:tab/>
      </w:r>
      <w:r>
        <w:rPr>
          <w:rStyle w:val="c1"/>
        </w:rPr>
        <w:t>// change status to closed in database</w:t>
      </w:r>
    </w:p>
    <w:p w:rsidR="00AF4838" w:rsidRDefault="00AF4838" w:rsidP="00AF4838">
      <w:pPr>
        <w:pStyle w:val="Zitat"/>
      </w:pPr>
      <w:r>
        <w:tab/>
      </w:r>
      <w:r>
        <w:tab/>
      </w:r>
      <w:r>
        <w:tab/>
      </w:r>
      <w:r>
        <w:rPr>
          <w:rStyle w:val="k"/>
        </w:rPr>
        <w:t>try</w:t>
      </w:r>
      <w:r>
        <w:t xml:space="preserve"> </w:t>
      </w:r>
      <w:r>
        <w:rPr>
          <w:rStyle w:val="p"/>
        </w:rPr>
        <w:t>{</w:t>
      </w:r>
    </w:p>
    <w:p w:rsidR="00AF4838" w:rsidRDefault="00AF4838" w:rsidP="00AF4838">
      <w:pPr>
        <w:pStyle w:val="Zitat"/>
      </w:pPr>
      <w:r>
        <w:tab/>
      </w:r>
      <w:r>
        <w:tab/>
      </w:r>
      <w:r>
        <w:tab/>
      </w:r>
      <w:r>
        <w:tab/>
      </w:r>
      <w:r>
        <w:rPr>
          <w:rStyle w:val="nv"/>
        </w:rPr>
        <w:t>$query</w:t>
      </w:r>
      <w:r>
        <w:t xml:space="preserve"> </w:t>
      </w:r>
      <w:r>
        <w:rPr>
          <w:rStyle w:val="o"/>
        </w:rPr>
        <w:t>=</w:t>
      </w:r>
      <w:r>
        <w:t xml:space="preserve"> </w:t>
      </w:r>
      <w:r>
        <w:rPr>
          <w:rStyle w:val="s2"/>
        </w:rPr>
        <w:t>"UPDATE files SET filestatus = 'Deleted' WHERE fileid = %s"</w:t>
      </w:r>
      <w:r>
        <w:rPr>
          <w:rStyle w:val="p"/>
        </w:rPr>
        <w:t>;</w:t>
      </w:r>
    </w:p>
    <w:p w:rsidR="00AF4838" w:rsidRDefault="00AF4838" w:rsidP="00AF4838">
      <w:pPr>
        <w:pStyle w:val="Zitat"/>
      </w:pPr>
      <w:r>
        <w:tab/>
      </w:r>
      <w:r>
        <w:tab/>
      </w:r>
      <w:r>
        <w:tab/>
      </w:r>
      <w:r>
        <w:tab/>
      </w:r>
      <w:r>
        <w:rPr>
          <w:rStyle w:val="nv"/>
        </w:rPr>
        <w:t>$db</w:t>
      </w:r>
      <w:r>
        <w:rPr>
          <w:rStyle w:val="o"/>
        </w:rPr>
        <w:t>-&gt;</w:t>
      </w:r>
      <w:r>
        <w:rPr>
          <w:rStyle w:val="na"/>
        </w:rPr>
        <w:t>fquery</w:t>
      </w:r>
      <w:r>
        <w:rPr>
          <w:rStyle w:val="p"/>
        </w:rPr>
        <w:t>(</w:t>
      </w:r>
      <w:r>
        <w:rPr>
          <w:rStyle w:val="nv"/>
        </w:rPr>
        <w:t>$query</w:t>
      </w:r>
      <w:r>
        <w:rPr>
          <w:rStyle w:val="p"/>
        </w:rPr>
        <w:t>,</w:t>
      </w:r>
      <w:r>
        <w:t xml:space="preserve"> </w:t>
      </w:r>
      <w:r>
        <w:rPr>
          <w:rStyle w:val="nv"/>
        </w:rPr>
        <w:t>$row</w:t>
      </w:r>
      <w:r>
        <w:rPr>
          <w:rStyle w:val="p"/>
        </w:rPr>
        <w:t>[</w:t>
      </w:r>
      <w:r>
        <w:rPr>
          <w:rStyle w:val="s1"/>
        </w:rPr>
        <w:t>'fileid'</w:t>
      </w:r>
      <w:r>
        <w:rPr>
          <w:rStyle w:val="p"/>
        </w:rPr>
        <w:t>]);</w:t>
      </w:r>
    </w:p>
    <w:p w:rsidR="00AF4838" w:rsidRDefault="00AF4838" w:rsidP="00AF4838">
      <w:pPr>
        <w:pStyle w:val="Zitat"/>
      </w:pPr>
      <w:r>
        <w:tab/>
      </w:r>
      <w:r>
        <w:tab/>
      </w:r>
      <w:r>
        <w:tab/>
      </w:r>
      <w:r>
        <w:rPr>
          <w:rStyle w:val="p"/>
        </w:rPr>
        <w:t>}</w:t>
      </w:r>
      <w:r>
        <w:t xml:space="preserve"> </w:t>
      </w:r>
      <w:r>
        <w:rPr>
          <w:rStyle w:val="k"/>
        </w:rPr>
        <w:t>catch</w:t>
      </w:r>
      <w:r>
        <w:t xml:space="preserve"> </w:t>
      </w:r>
      <w:r>
        <w:rPr>
          <w:rStyle w:val="p"/>
        </w:rPr>
        <w:t>(</w:t>
      </w:r>
      <w:r>
        <w:rPr>
          <w:rStyle w:val="nx"/>
        </w:rPr>
        <w:t>Exception</w:t>
      </w:r>
      <w:r>
        <w:t xml:space="preserve"> </w:t>
      </w:r>
      <w:r>
        <w:rPr>
          <w:rStyle w:val="nv"/>
        </w:rPr>
        <w:t>$e</w:t>
      </w:r>
      <w:r>
        <w:rPr>
          <w:rStyle w:val="p"/>
        </w:rPr>
        <w:t>)</w:t>
      </w:r>
      <w:r>
        <w:t xml:space="preserve"> </w:t>
      </w:r>
      <w:r>
        <w:rPr>
          <w:rStyle w:val="p"/>
        </w:rPr>
        <w:t>{</w:t>
      </w:r>
    </w:p>
    <w:p w:rsidR="00AF4838" w:rsidRDefault="00AF4838" w:rsidP="00AF4838">
      <w:pPr>
        <w:pStyle w:val="Zitat"/>
      </w:pPr>
      <w:r>
        <w:tab/>
      </w:r>
      <w:r>
        <w:tab/>
      </w:r>
      <w:r>
        <w:tab/>
      </w:r>
      <w:r>
        <w:tab/>
      </w:r>
      <w:r>
        <w:rPr>
          <w:rStyle w:val="nx"/>
        </w:rPr>
        <w:t>logProcess</w:t>
      </w:r>
      <w:r>
        <w:rPr>
          <w:rStyle w:val="p"/>
        </w:rPr>
        <w:t>(</w:t>
      </w:r>
      <w:r>
        <w:rPr>
          <w:rStyle w:val="s2"/>
        </w:rPr>
        <w:t>"CRON"</w:t>
      </w:r>
      <w:r>
        <w:rPr>
          <w:rStyle w:val="p"/>
        </w:rPr>
        <w:t>,</w:t>
      </w:r>
      <w:r>
        <w:rPr>
          <w:rStyle w:val="s2"/>
        </w:rPr>
        <w:t>"SQL Error Updating files "</w:t>
      </w:r>
      <w:r>
        <w:rPr>
          <w:rStyle w:val="o"/>
        </w:rPr>
        <w:t>.</w:t>
      </w:r>
      <w:r>
        <w:rPr>
          <w:rStyle w:val="nv"/>
        </w:rPr>
        <w:t>$e</w:t>
      </w:r>
      <w:r>
        <w:rPr>
          <w:rStyle w:val="o"/>
        </w:rPr>
        <w:t>-&gt;</w:t>
      </w:r>
      <w:r>
        <w:rPr>
          <w:rStyle w:val="na"/>
        </w:rPr>
        <w:t>getMessage</w:t>
      </w:r>
      <w:r>
        <w:rPr>
          <w:rStyle w:val="p"/>
        </w:rPr>
        <w:t>());</w:t>
      </w:r>
    </w:p>
    <w:p w:rsidR="00AF4838" w:rsidRDefault="00AF4838" w:rsidP="00AF4838">
      <w:pPr>
        <w:pStyle w:val="Zitat"/>
      </w:pPr>
      <w:r>
        <w:tab/>
      </w:r>
      <w:r>
        <w:tab/>
      </w:r>
      <w:r>
        <w:tab/>
      </w:r>
      <w:r>
        <w:tab/>
      </w:r>
      <w:r>
        <w:rPr>
          <w:rStyle w:val="k"/>
        </w:rPr>
        <w:t>return</w:t>
      </w:r>
      <w:r>
        <w:t xml:space="preserve"> </w:t>
      </w:r>
      <w:r>
        <w:rPr>
          <w:rStyle w:val="k"/>
        </w:rPr>
        <w:t>FALSE</w:t>
      </w:r>
      <w:r>
        <w:rPr>
          <w:rStyle w:val="p"/>
        </w:rPr>
        <w:t>;</w:t>
      </w:r>
    </w:p>
    <w:p w:rsidR="00AF4838" w:rsidRDefault="00AF4838" w:rsidP="00AF4838">
      <w:pPr>
        <w:pStyle w:val="Zitat"/>
      </w:pPr>
      <w:r>
        <w:tab/>
      </w:r>
      <w:r>
        <w:tab/>
      </w:r>
      <w:r>
        <w:tab/>
      </w:r>
      <w:r>
        <w:rPr>
          <w:rStyle w:val="p"/>
        </w:rPr>
        <w:t>}</w:t>
      </w:r>
    </w:p>
    <w:p w:rsidR="00AF4838" w:rsidRDefault="00AF4838" w:rsidP="00AF4838">
      <w:pPr>
        <w:pStyle w:val="Zitat"/>
      </w:pPr>
    </w:p>
    <w:p w:rsidR="00AF4838" w:rsidRDefault="00AF4838" w:rsidP="00AF4838">
      <w:pPr>
        <w:pStyle w:val="Zitat"/>
      </w:pPr>
      <w:r>
        <w:tab/>
      </w:r>
      <w:r>
        <w:tab/>
      </w:r>
      <w:r>
        <w:tab/>
      </w:r>
      <w:r>
        <w:rPr>
          <w:rStyle w:val="nx"/>
        </w:rPr>
        <w:t>logProcess</w:t>
      </w:r>
      <w:r>
        <w:rPr>
          <w:rStyle w:val="p"/>
        </w:rPr>
        <w:t>(</w:t>
      </w:r>
      <w:r>
        <w:rPr>
          <w:rStyle w:val="s2"/>
        </w:rPr>
        <w:t>"CRON"</w:t>
      </w:r>
      <w:r>
        <w:rPr>
          <w:rStyle w:val="p"/>
        </w:rPr>
        <w:t>,</w:t>
      </w:r>
      <w:r>
        <w:rPr>
          <w:rStyle w:val="s2"/>
        </w:rPr>
        <w:t>"Removed (File not Available) "</w:t>
      </w:r>
      <w:r>
        <w:rPr>
          <w:rStyle w:val="o"/>
        </w:rPr>
        <w:t>.</w:t>
      </w:r>
      <w:r>
        <w:rPr>
          <w:rStyle w:val="nv"/>
        </w:rPr>
        <w:t>$FilestoreDirectory</w:t>
      </w:r>
      <w:r>
        <w:rPr>
          <w:rStyle w:val="o"/>
        </w:rPr>
        <w:t>.</w:t>
      </w:r>
      <w:r>
        <w:rPr>
          <w:rStyle w:val="s2"/>
        </w:rPr>
        <w:t>"/"</w:t>
      </w:r>
      <w:r>
        <w:rPr>
          <w:rStyle w:val="o"/>
        </w:rPr>
        <w:t>.</w:t>
      </w:r>
      <w:r>
        <w:rPr>
          <w:rStyle w:val="nv"/>
        </w:rPr>
        <w:t>$row</w:t>
      </w:r>
      <w:r>
        <w:rPr>
          <w:rStyle w:val="p"/>
        </w:rPr>
        <w:t>[</w:t>
      </w:r>
      <w:r>
        <w:rPr>
          <w:rStyle w:val="s2"/>
        </w:rPr>
        <w:t>"fileuid"</w:t>
      </w:r>
      <w:r>
        <w:rPr>
          <w:rStyle w:val="p"/>
        </w:rPr>
        <w:t>]</w:t>
      </w:r>
      <w:r>
        <w:rPr>
          <w:rStyle w:val="o"/>
        </w:rPr>
        <w:t>.</w:t>
      </w:r>
      <w:r>
        <w:rPr>
          <w:rStyle w:val="s2"/>
        </w:rPr>
        <w:t>".tmp"</w:t>
      </w:r>
      <w:r>
        <w:rPr>
          <w:rStyle w:val="p"/>
        </w:rPr>
        <w:t>);</w:t>
      </w:r>
    </w:p>
    <w:p w:rsidR="00AF4838" w:rsidRDefault="00AF4838" w:rsidP="00AF4838">
      <w:pPr>
        <w:pStyle w:val="Zitat"/>
      </w:pPr>
      <w:r>
        <w:tab/>
      </w:r>
      <w:r>
        <w:tab/>
      </w:r>
      <w:r>
        <w:rPr>
          <w:rStyle w:val="p"/>
        </w:rPr>
        <w:t>}</w:t>
      </w:r>
    </w:p>
    <w:p w:rsidR="00AF4838" w:rsidRDefault="00AF4838" w:rsidP="00AF4838">
      <w:pPr>
        <w:pStyle w:val="Zitat"/>
      </w:pPr>
      <w:r>
        <w:tab/>
      </w:r>
      <w:r>
        <w:rPr>
          <w:rStyle w:val="p"/>
        </w:rPr>
        <w:t>}</w:t>
      </w:r>
    </w:p>
    <w:p w:rsidR="00AF4838" w:rsidRDefault="00AF4838" w:rsidP="00AF4838">
      <w:pPr>
        <w:pStyle w:val="Zitat"/>
      </w:pPr>
      <w:r>
        <w:tab/>
      </w:r>
      <w:r>
        <w:rPr>
          <w:rStyle w:val="k"/>
        </w:rPr>
        <w:t>return</w:t>
      </w:r>
      <w:r>
        <w:t xml:space="preserve"> </w:t>
      </w:r>
      <w:r>
        <w:rPr>
          <w:rStyle w:val="k"/>
        </w:rPr>
        <w:t>true</w:t>
      </w:r>
      <w:r>
        <w:rPr>
          <w:rStyle w:val="p"/>
        </w:rPr>
        <w:t>;</w:t>
      </w:r>
    </w:p>
    <w:p w:rsidR="00AF4838" w:rsidRDefault="00AF4838" w:rsidP="00AF4838">
      <w:pPr>
        <w:pStyle w:val="Zitat"/>
      </w:pPr>
      <w:r>
        <w:rPr>
          <w:rStyle w:val="p"/>
        </w:rPr>
        <w:lastRenderedPageBreak/>
        <w:t>}</w:t>
      </w:r>
    </w:p>
    <w:p w:rsidR="00AF4838" w:rsidRDefault="00AF4838" w:rsidP="00AF4838">
      <w:pPr>
        <w:pStyle w:val="Zitat"/>
      </w:pPr>
    </w:p>
    <w:p w:rsidR="00AF4838" w:rsidRDefault="00AF4838" w:rsidP="00AF4838">
      <w:pPr>
        <w:pStyle w:val="Zitat"/>
      </w:pPr>
      <w:r>
        <w:rPr>
          <w:rStyle w:val="k"/>
        </w:rPr>
        <w:t>function</w:t>
      </w:r>
      <w:r>
        <w:t xml:space="preserve"> </w:t>
      </w:r>
      <w:r>
        <w:rPr>
          <w:rStyle w:val="nf"/>
        </w:rPr>
        <w:t>logProcess</w:t>
      </w:r>
      <w:r>
        <w:rPr>
          <w:rStyle w:val="p"/>
        </w:rPr>
        <w:t>(</w:t>
      </w:r>
      <w:r>
        <w:rPr>
          <w:rStyle w:val="nv"/>
        </w:rPr>
        <w:t>$client</w:t>
      </w:r>
      <w:r>
        <w:rPr>
          <w:rStyle w:val="p"/>
        </w:rPr>
        <w:t>,</w:t>
      </w:r>
      <w:r>
        <w:rPr>
          <w:rStyle w:val="nv"/>
        </w:rPr>
        <w:t>$message</w:t>
      </w:r>
      <w:r>
        <w:rPr>
          <w:rStyle w:val="p"/>
        </w:rPr>
        <w:t>)</w:t>
      </w:r>
      <w:r>
        <w:t xml:space="preserve"> </w:t>
      </w:r>
      <w:r>
        <w:rPr>
          <w:rStyle w:val="p"/>
        </w:rPr>
        <w:t>{</w:t>
      </w:r>
    </w:p>
    <w:p w:rsidR="00AF4838" w:rsidRDefault="00AF4838" w:rsidP="00AF4838">
      <w:pPr>
        <w:pStyle w:val="Zitat"/>
      </w:pPr>
      <w:r>
        <w:tab/>
      </w:r>
      <w:r>
        <w:rPr>
          <w:rStyle w:val="k"/>
        </w:rPr>
        <w:t>global</w:t>
      </w:r>
      <w:r>
        <w:t xml:space="preserve"> </w:t>
      </w:r>
      <w:r>
        <w:rPr>
          <w:rStyle w:val="nv"/>
        </w:rPr>
        <w:t>$config</w:t>
      </w:r>
      <w:r>
        <w:rPr>
          <w:rStyle w:val="p"/>
        </w:rPr>
        <w:t>;</w:t>
      </w:r>
    </w:p>
    <w:p w:rsidR="00AF4838" w:rsidRDefault="00AF4838" w:rsidP="00AF4838">
      <w:pPr>
        <w:pStyle w:val="Zitat"/>
      </w:pPr>
    </w:p>
    <w:p w:rsidR="00AF4838" w:rsidRDefault="00AF4838" w:rsidP="00AF4838">
      <w:pPr>
        <w:pStyle w:val="Zitat"/>
      </w:pPr>
      <w:r>
        <w:tab/>
      </w:r>
      <w:r>
        <w:rPr>
          <w:rStyle w:val="k"/>
        </w:rPr>
        <w:t>if</w:t>
      </w:r>
      <w:r>
        <w:rPr>
          <w:rStyle w:val="p"/>
        </w:rPr>
        <w:t>(</w:t>
      </w:r>
      <w:r>
        <w:rPr>
          <w:rStyle w:val="nv"/>
        </w:rPr>
        <w:t>$config</w:t>
      </w:r>
      <w:r>
        <w:rPr>
          <w:rStyle w:val="p"/>
        </w:rPr>
        <w:t>[</w:t>
      </w:r>
      <w:r>
        <w:rPr>
          <w:rStyle w:val="s2"/>
        </w:rPr>
        <w:t>"debug"</w:t>
      </w:r>
      <w:r>
        <w:rPr>
          <w:rStyle w:val="p"/>
        </w:rPr>
        <w:t>])</w:t>
      </w:r>
    </w:p>
    <w:p w:rsidR="00AF4838" w:rsidRDefault="00AF4838" w:rsidP="00AF4838">
      <w:pPr>
        <w:pStyle w:val="Zitat"/>
      </w:pPr>
      <w:r>
        <w:tab/>
      </w:r>
      <w:r>
        <w:rPr>
          <w:rStyle w:val="p"/>
        </w:rPr>
        <w:t>{</w:t>
      </w:r>
    </w:p>
    <w:p w:rsidR="00AF4838" w:rsidRDefault="00AF4838" w:rsidP="00AF4838">
      <w:pPr>
        <w:pStyle w:val="Zitat"/>
      </w:pPr>
      <w:r>
        <w:tab/>
      </w:r>
      <w:r>
        <w:tab/>
      </w:r>
      <w:r>
        <w:rPr>
          <w:rStyle w:val="nv"/>
        </w:rPr>
        <w:t>$dateref</w:t>
      </w:r>
      <w:r>
        <w:t xml:space="preserve"> </w:t>
      </w:r>
      <w:r>
        <w:rPr>
          <w:rStyle w:val="o"/>
        </w:rPr>
        <w:t>=</w:t>
      </w:r>
      <w:r>
        <w:t xml:space="preserve"> </w:t>
      </w:r>
      <w:r>
        <w:rPr>
          <w:rStyle w:val="nb"/>
        </w:rPr>
        <w:t>date</w:t>
      </w:r>
      <w:r>
        <w:rPr>
          <w:rStyle w:val="p"/>
        </w:rPr>
        <w:t>(</w:t>
      </w:r>
      <w:r>
        <w:rPr>
          <w:rStyle w:val="s2"/>
        </w:rPr>
        <w:t>"Ymd"</w:t>
      </w:r>
      <w:r>
        <w:rPr>
          <w:rStyle w:val="p"/>
        </w:rPr>
        <w:t>);</w:t>
      </w:r>
    </w:p>
    <w:p w:rsidR="00AF4838" w:rsidRDefault="00AF4838" w:rsidP="00AF4838">
      <w:pPr>
        <w:pStyle w:val="Zitat"/>
      </w:pPr>
      <w:r>
        <w:tab/>
      </w:r>
      <w:r>
        <w:tab/>
      </w:r>
      <w:r>
        <w:rPr>
          <w:rStyle w:val="nv"/>
        </w:rPr>
        <w:t>$data</w:t>
      </w:r>
      <w:r>
        <w:t xml:space="preserve"> </w:t>
      </w:r>
      <w:r>
        <w:rPr>
          <w:rStyle w:val="o"/>
        </w:rPr>
        <w:t>=</w:t>
      </w:r>
      <w:r>
        <w:t xml:space="preserve"> </w:t>
      </w:r>
      <w:r>
        <w:rPr>
          <w:rStyle w:val="nb"/>
        </w:rPr>
        <w:t>date</w:t>
      </w:r>
      <w:r>
        <w:rPr>
          <w:rStyle w:val="p"/>
        </w:rPr>
        <w:t>(</w:t>
      </w:r>
      <w:r>
        <w:rPr>
          <w:rStyle w:val="s2"/>
        </w:rPr>
        <w:t>"Y/m/d H:i:s"</w:t>
      </w:r>
      <w:r>
        <w:rPr>
          <w:rStyle w:val="p"/>
        </w:rPr>
        <w:t>);</w:t>
      </w:r>
    </w:p>
    <w:p w:rsidR="00AF4838" w:rsidRDefault="00AF4838" w:rsidP="00AF4838">
      <w:pPr>
        <w:pStyle w:val="Zitat"/>
      </w:pPr>
      <w:r>
        <w:tab/>
      </w:r>
      <w:r>
        <w:tab/>
      </w:r>
      <w:r>
        <w:rPr>
          <w:rStyle w:val="nv"/>
        </w:rPr>
        <w:t>$myFile</w:t>
      </w:r>
      <w:r>
        <w:t xml:space="preserve"> </w:t>
      </w:r>
      <w:r>
        <w:rPr>
          <w:rStyle w:val="o"/>
        </w:rPr>
        <w:t>=</w:t>
      </w:r>
      <w:r>
        <w:t xml:space="preserve"> </w:t>
      </w:r>
      <w:r>
        <w:rPr>
          <w:rStyle w:val="nv"/>
        </w:rPr>
        <w:t>$config</w:t>
      </w:r>
      <w:r>
        <w:rPr>
          <w:rStyle w:val="p"/>
        </w:rPr>
        <w:t>[</w:t>
      </w:r>
      <w:r>
        <w:rPr>
          <w:rStyle w:val="s1"/>
        </w:rPr>
        <w:t>'log_location'</w:t>
      </w:r>
      <w:r>
        <w:rPr>
          <w:rStyle w:val="p"/>
        </w:rPr>
        <w:t>]</w:t>
      </w:r>
      <w:r>
        <w:rPr>
          <w:rStyle w:val="o"/>
        </w:rPr>
        <w:t>.</w:t>
      </w:r>
      <w:r>
        <w:rPr>
          <w:rStyle w:val="nv"/>
        </w:rPr>
        <w:t>$dateref</w:t>
      </w:r>
      <w:r>
        <w:rPr>
          <w:rStyle w:val="o"/>
        </w:rPr>
        <w:t>.</w:t>
      </w:r>
      <w:r>
        <w:rPr>
          <w:rStyle w:val="s2"/>
        </w:rPr>
        <w:t>"-"</w:t>
      </w:r>
      <w:r>
        <w:rPr>
          <w:rStyle w:val="o"/>
        </w:rPr>
        <w:t>.</w:t>
      </w:r>
      <w:r>
        <w:rPr>
          <w:rStyle w:val="nv"/>
        </w:rPr>
        <w:t>$client</w:t>
      </w:r>
      <w:r>
        <w:rPr>
          <w:rStyle w:val="o"/>
        </w:rPr>
        <w:t>.</w:t>
      </w:r>
      <w:r>
        <w:rPr>
          <w:rStyle w:val="s2"/>
        </w:rPr>
        <w:t>".log.txt"</w:t>
      </w:r>
      <w:r>
        <w:rPr>
          <w:rStyle w:val="p"/>
        </w:rPr>
        <w:t>;</w:t>
      </w:r>
    </w:p>
    <w:p w:rsidR="00AF4838" w:rsidRDefault="00AF4838" w:rsidP="00AF4838">
      <w:pPr>
        <w:pStyle w:val="Zitat"/>
      </w:pPr>
      <w:r>
        <w:tab/>
      </w:r>
      <w:r>
        <w:tab/>
      </w:r>
      <w:r>
        <w:rPr>
          <w:rStyle w:val="nv"/>
        </w:rPr>
        <w:t>$fh</w:t>
      </w:r>
      <w:r>
        <w:t xml:space="preserve"> </w:t>
      </w:r>
      <w:r>
        <w:rPr>
          <w:rStyle w:val="o"/>
        </w:rPr>
        <w:t>=</w:t>
      </w:r>
      <w:r>
        <w:t xml:space="preserve"> </w:t>
      </w:r>
      <w:r>
        <w:rPr>
          <w:rStyle w:val="nb"/>
        </w:rPr>
        <w:t>fopen</w:t>
      </w:r>
      <w:r>
        <w:rPr>
          <w:rStyle w:val="p"/>
        </w:rPr>
        <w:t>(</w:t>
      </w:r>
      <w:r>
        <w:rPr>
          <w:rStyle w:val="nv"/>
        </w:rPr>
        <w:t>$myFile</w:t>
      </w:r>
      <w:r>
        <w:rPr>
          <w:rStyle w:val="p"/>
        </w:rPr>
        <w:t>,</w:t>
      </w:r>
      <w:r>
        <w:t xml:space="preserve"> </w:t>
      </w:r>
      <w:r>
        <w:rPr>
          <w:rStyle w:val="s1"/>
        </w:rPr>
        <w:t>'a'</w:t>
      </w:r>
      <w:r>
        <w:rPr>
          <w:rStyle w:val="p"/>
        </w:rPr>
        <w:t>)</w:t>
      </w:r>
      <w:r>
        <w:t xml:space="preserve"> </w:t>
      </w:r>
      <w:r>
        <w:rPr>
          <w:rStyle w:val="k"/>
        </w:rPr>
        <w:t>or</w:t>
      </w:r>
      <w:r>
        <w:t xml:space="preserve"> </w:t>
      </w:r>
      <w:r>
        <w:rPr>
          <w:rStyle w:val="k"/>
        </w:rPr>
        <w:t>die</w:t>
      </w:r>
      <w:r>
        <w:rPr>
          <w:rStyle w:val="p"/>
        </w:rPr>
        <w:t>(</w:t>
      </w:r>
      <w:r>
        <w:rPr>
          <w:rStyle w:val="s2"/>
        </w:rPr>
        <w:t>"can't open file"</w:t>
      </w:r>
      <w:r>
        <w:rPr>
          <w:rStyle w:val="p"/>
        </w:rPr>
        <w:t>);</w:t>
      </w:r>
    </w:p>
    <w:p w:rsidR="00AF4838" w:rsidRDefault="00AF4838" w:rsidP="00AF4838">
      <w:pPr>
        <w:pStyle w:val="Zitat"/>
      </w:pPr>
      <w:r>
        <w:tab/>
      </w:r>
      <w:r>
        <w:tab/>
      </w:r>
      <w:r>
        <w:rPr>
          <w:rStyle w:val="c1"/>
        </w:rPr>
        <w:t>// don't print errors on screen when there is no session.</w:t>
      </w:r>
    </w:p>
    <w:p w:rsidR="00AF4838" w:rsidRDefault="00AF4838" w:rsidP="00AF4838">
      <w:pPr>
        <w:pStyle w:val="Zitat"/>
      </w:pPr>
      <w:r>
        <w:tab/>
      </w:r>
      <w:r>
        <w:tab/>
      </w:r>
      <w:r>
        <w:rPr>
          <w:rStyle w:val="k"/>
        </w:rPr>
        <w:t>if</w:t>
      </w:r>
      <w:r>
        <w:rPr>
          <w:rStyle w:val="p"/>
        </w:rPr>
        <w:t>(</w:t>
      </w:r>
      <w:r>
        <w:rPr>
          <w:rStyle w:val="nb"/>
        </w:rPr>
        <w:t>isset</w:t>
      </w:r>
      <w:r>
        <w:rPr>
          <w:rStyle w:val="p"/>
        </w:rPr>
        <w:t>(</w:t>
      </w:r>
      <w:r>
        <w:rPr>
          <w:rStyle w:val="nv"/>
        </w:rPr>
        <w:t>$_REQUEST</w:t>
      </w:r>
      <w:r>
        <w:rPr>
          <w:rStyle w:val="p"/>
        </w:rPr>
        <w:t>[</w:t>
      </w:r>
      <w:r>
        <w:rPr>
          <w:rStyle w:val="s1"/>
        </w:rPr>
        <w:t>'PHPSESSID'</w:t>
      </w:r>
      <w:r>
        <w:rPr>
          <w:rStyle w:val="p"/>
        </w:rPr>
        <w:t>])){</w:t>
      </w:r>
    </w:p>
    <w:p w:rsidR="00AF4838" w:rsidRDefault="00AF4838" w:rsidP="00AF4838">
      <w:pPr>
        <w:pStyle w:val="Zitat"/>
      </w:pPr>
      <w:r>
        <w:tab/>
      </w:r>
      <w:r>
        <w:tab/>
      </w:r>
      <w:r>
        <w:tab/>
      </w:r>
      <w:r>
        <w:rPr>
          <w:rStyle w:val="nv"/>
        </w:rPr>
        <w:t>$sessionId</w:t>
      </w:r>
      <w:r>
        <w:t xml:space="preserve"> </w:t>
      </w:r>
      <w:r>
        <w:rPr>
          <w:rStyle w:val="o"/>
        </w:rPr>
        <w:t>=</w:t>
      </w:r>
      <w:r>
        <w:t xml:space="preserve"> </w:t>
      </w:r>
      <w:r>
        <w:rPr>
          <w:rStyle w:val="nv"/>
        </w:rPr>
        <w:t>$_REQUEST</w:t>
      </w:r>
      <w:r>
        <w:rPr>
          <w:rStyle w:val="p"/>
        </w:rPr>
        <w:t>[</w:t>
      </w:r>
      <w:r>
        <w:rPr>
          <w:rStyle w:val="s1"/>
        </w:rPr>
        <w:t>'PHPSESSID'</w:t>
      </w:r>
      <w:r>
        <w:rPr>
          <w:rStyle w:val="p"/>
        </w:rPr>
        <w:t>];</w:t>
      </w:r>
    </w:p>
    <w:p w:rsidR="00AF4838" w:rsidRDefault="00AF4838" w:rsidP="00AF4838">
      <w:pPr>
        <w:pStyle w:val="Zitat"/>
      </w:pPr>
      <w:r>
        <w:tab/>
      </w:r>
      <w:r>
        <w:tab/>
      </w:r>
      <w:r>
        <w:rPr>
          <w:rStyle w:val="p"/>
        </w:rPr>
        <w:t>}</w:t>
      </w:r>
      <w:r>
        <w:t xml:space="preserve"> </w:t>
      </w:r>
      <w:r>
        <w:rPr>
          <w:rStyle w:val="k"/>
        </w:rPr>
        <w:t>else</w:t>
      </w:r>
      <w:r>
        <w:t xml:space="preserve"> </w:t>
      </w:r>
      <w:r>
        <w:rPr>
          <w:rStyle w:val="p"/>
        </w:rPr>
        <w:t>{</w:t>
      </w:r>
    </w:p>
    <w:p w:rsidR="00AF4838" w:rsidRDefault="00AF4838" w:rsidP="00AF4838">
      <w:pPr>
        <w:pStyle w:val="Zitat"/>
      </w:pPr>
      <w:r>
        <w:tab/>
      </w:r>
      <w:r>
        <w:tab/>
      </w:r>
      <w:r>
        <w:tab/>
      </w:r>
      <w:r>
        <w:rPr>
          <w:rStyle w:val="nv"/>
        </w:rPr>
        <w:t>$sessionId</w:t>
      </w:r>
      <w:r>
        <w:t xml:space="preserve"> </w:t>
      </w:r>
      <w:r>
        <w:rPr>
          <w:rStyle w:val="o"/>
        </w:rPr>
        <w:t>=</w:t>
      </w:r>
      <w:r>
        <w:t xml:space="preserve"> </w:t>
      </w:r>
      <w:r>
        <w:rPr>
          <w:rStyle w:val="s2"/>
        </w:rPr>
        <w:t>"none"</w:t>
      </w:r>
      <w:r>
        <w:rPr>
          <w:rStyle w:val="p"/>
        </w:rPr>
        <w:t>;</w:t>
      </w:r>
    </w:p>
    <w:p w:rsidR="00AF4838" w:rsidRDefault="00AF4838" w:rsidP="00AF4838">
      <w:pPr>
        <w:pStyle w:val="Zitat"/>
      </w:pPr>
      <w:r>
        <w:tab/>
      </w:r>
      <w:r>
        <w:tab/>
      </w:r>
      <w:r>
        <w:rPr>
          <w:rStyle w:val="p"/>
        </w:rPr>
        <w:t>}</w:t>
      </w:r>
    </w:p>
    <w:p w:rsidR="00AF4838" w:rsidRDefault="00AF4838" w:rsidP="00AF4838">
      <w:pPr>
        <w:pStyle w:val="Zitat"/>
      </w:pPr>
      <w:r>
        <w:tab/>
      </w:r>
      <w:r>
        <w:tab/>
      </w:r>
      <w:r>
        <w:rPr>
          <w:rStyle w:val="nv"/>
        </w:rPr>
        <w:t>$stringData</w:t>
      </w:r>
      <w:r>
        <w:t xml:space="preserve"> </w:t>
      </w:r>
      <w:r>
        <w:rPr>
          <w:rStyle w:val="o"/>
        </w:rPr>
        <w:t>=</w:t>
      </w:r>
      <w:r>
        <w:t xml:space="preserve"> </w:t>
      </w:r>
      <w:r>
        <w:rPr>
          <w:rStyle w:val="nv"/>
        </w:rPr>
        <w:t>$data</w:t>
      </w:r>
      <w:r>
        <w:rPr>
          <w:rStyle w:val="o"/>
        </w:rPr>
        <w:t>.</w:t>
      </w:r>
      <w:r>
        <w:rPr>
          <w:rStyle w:val="s1"/>
        </w:rPr>
        <w:t>' [Session ID: '</w:t>
      </w:r>
      <w:r>
        <w:rPr>
          <w:rStyle w:val="o"/>
        </w:rPr>
        <w:t>.</w:t>
      </w:r>
      <w:r>
        <w:rPr>
          <w:rStyle w:val="nv"/>
        </w:rPr>
        <w:t>$sessionId</w:t>
      </w:r>
      <w:r>
        <w:rPr>
          <w:rStyle w:val="o"/>
        </w:rPr>
        <w:t>.</w:t>
      </w:r>
      <w:r>
        <w:rPr>
          <w:rStyle w:val="s1"/>
        </w:rPr>
        <w:t>'] '</w:t>
      </w:r>
      <w:r>
        <w:rPr>
          <w:rStyle w:val="o"/>
        </w:rPr>
        <w:t>.</w:t>
      </w:r>
      <w:r>
        <w:rPr>
          <w:rStyle w:val="nv"/>
        </w:rPr>
        <w:t>$message</w:t>
      </w:r>
      <w:r>
        <w:rPr>
          <w:rStyle w:val="o"/>
        </w:rPr>
        <w:t>.</w:t>
      </w:r>
      <w:r>
        <w:rPr>
          <w:rStyle w:val="s2"/>
        </w:rPr>
        <w:t>"</w:t>
      </w:r>
      <w:r>
        <w:rPr>
          <w:rStyle w:val="se"/>
        </w:rPr>
        <w:t>\n</w:t>
      </w:r>
      <w:r>
        <w:rPr>
          <w:rStyle w:val="s2"/>
        </w:rPr>
        <w:t>"</w:t>
      </w:r>
      <w:r>
        <w:rPr>
          <w:rStyle w:val="p"/>
        </w:rPr>
        <w:t>;</w:t>
      </w:r>
    </w:p>
    <w:p w:rsidR="00AF4838" w:rsidRDefault="00AF4838" w:rsidP="00AF4838">
      <w:pPr>
        <w:pStyle w:val="Zitat"/>
      </w:pPr>
      <w:r>
        <w:tab/>
      </w:r>
      <w:r>
        <w:tab/>
      </w:r>
      <w:r>
        <w:rPr>
          <w:rStyle w:val="nb"/>
        </w:rPr>
        <w:t>fwrite</w:t>
      </w:r>
      <w:r>
        <w:rPr>
          <w:rStyle w:val="p"/>
        </w:rPr>
        <w:t>(</w:t>
      </w:r>
      <w:r>
        <w:rPr>
          <w:rStyle w:val="nv"/>
        </w:rPr>
        <w:t>$fh</w:t>
      </w:r>
      <w:r>
        <w:rPr>
          <w:rStyle w:val="p"/>
        </w:rPr>
        <w:t>,</w:t>
      </w:r>
      <w:r>
        <w:t xml:space="preserve"> </w:t>
      </w:r>
      <w:r>
        <w:rPr>
          <w:rStyle w:val="nv"/>
        </w:rPr>
        <w:t>$stringData</w:t>
      </w:r>
      <w:r>
        <w:rPr>
          <w:rStyle w:val="p"/>
        </w:rPr>
        <w:t>);</w:t>
      </w:r>
    </w:p>
    <w:p w:rsidR="00AF4838" w:rsidRDefault="00AF4838" w:rsidP="00AF4838">
      <w:pPr>
        <w:pStyle w:val="Zitat"/>
      </w:pPr>
      <w:r>
        <w:tab/>
      </w:r>
      <w:r>
        <w:tab/>
      </w:r>
      <w:r>
        <w:rPr>
          <w:rStyle w:val="nb"/>
        </w:rPr>
        <w:t>fclose</w:t>
      </w:r>
      <w:r>
        <w:rPr>
          <w:rStyle w:val="p"/>
        </w:rPr>
        <w:t>(</w:t>
      </w:r>
      <w:r>
        <w:rPr>
          <w:rStyle w:val="nv"/>
        </w:rPr>
        <w:t>$fh</w:t>
      </w:r>
      <w:r>
        <w:rPr>
          <w:rStyle w:val="p"/>
        </w:rPr>
        <w:t>);</w:t>
      </w:r>
    </w:p>
    <w:p w:rsidR="00AF4838" w:rsidRDefault="00AF4838" w:rsidP="00AF4838">
      <w:pPr>
        <w:pStyle w:val="Zitat"/>
      </w:pPr>
      <w:r>
        <w:tab/>
      </w:r>
      <w:r>
        <w:tab/>
      </w:r>
      <w:r>
        <w:rPr>
          <w:rStyle w:val="nb"/>
        </w:rPr>
        <w:t>closelog</w:t>
      </w:r>
      <w:r>
        <w:rPr>
          <w:rStyle w:val="p"/>
        </w:rPr>
        <w:t>();</w:t>
      </w:r>
    </w:p>
    <w:p w:rsidR="00AF4838" w:rsidRDefault="00AF4838" w:rsidP="00AF4838">
      <w:pPr>
        <w:pStyle w:val="Zitat"/>
      </w:pPr>
      <w:r>
        <w:tab/>
      </w:r>
      <w:r>
        <w:rPr>
          <w:rStyle w:val="p"/>
        </w:rPr>
        <w:t>}</w:t>
      </w:r>
    </w:p>
    <w:p w:rsidR="00AF4838" w:rsidRDefault="00AF4838" w:rsidP="00AF4838">
      <w:pPr>
        <w:pStyle w:val="Zitat"/>
      </w:pPr>
      <w:r>
        <w:rPr>
          <w:rStyle w:val="p"/>
        </w:rPr>
        <w:t>}</w:t>
      </w:r>
    </w:p>
    <w:p w:rsidR="00AF4838" w:rsidRPr="00737F13" w:rsidRDefault="00AF4838" w:rsidP="00AF4838">
      <w:pPr>
        <w:pStyle w:val="Zitat"/>
      </w:pPr>
      <w:r>
        <w:rPr>
          <w:rStyle w:val="cp"/>
        </w:rPr>
        <w:t>?&gt;</w:t>
      </w:r>
    </w:p>
    <w:p w:rsidR="00AF4838" w:rsidRDefault="00AF4838" w:rsidP="00AF4838">
      <w:pPr>
        <w:pStyle w:val="berschrift3"/>
      </w:pPr>
      <w:bookmarkStart w:id="6" w:name="_Toc352061480"/>
      <w:r>
        <w:t>SimpleSAMLphp</w:t>
      </w:r>
      <w:bookmarkEnd w:id="6"/>
    </w:p>
    <w:p w:rsidR="00AF4838" w:rsidRDefault="00AF4838" w:rsidP="00AF4838">
      <w:r w:rsidRPr="007F2C86">
        <w:t>/usr/local/filesender/simplesaml/config/</w:t>
      </w:r>
      <w:hyperlink r:id="rId13" w:tooltip="authsources.php" w:history="1">
        <w:r w:rsidRPr="007F2C86">
          <w:rPr>
            <w:rStyle w:val="Hyperlink"/>
            <w:color w:val="auto"/>
            <w:u w:val="none"/>
          </w:rPr>
          <w:t>authsources.php</w:t>
        </w:r>
      </w:hyperlink>
    </w:p>
    <w:p w:rsidR="00AF4838" w:rsidRDefault="00AF4838" w:rsidP="00AF4838">
      <w:pPr>
        <w:pStyle w:val="Zitat"/>
      </w:pPr>
      <w:r>
        <w:rPr>
          <w:rStyle w:val="o"/>
        </w:rPr>
        <w:t>&lt;?</w:t>
      </w:r>
      <w:r>
        <w:rPr>
          <w:rStyle w:val="nx"/>
        </w:rPr>
        <w:t>php</w:t>
      </w:r>
    </w:p>
    <w:p w:rsidR="00AF4838" w:rsidRDefault="00AF4838" w:rsidP="00AF4838">
      <w:pPr>
        <w:pStyle w:val="Zitat"/>
      </w:pPr>
    </w:p>
    <w:p w:rsidR="00AF4838" w:rsidRDefault="00AF4838" w:rsidP="00AF4838">
      <w:pPr>
        <w:pStyle w:val="Zitat"/>
      </w:pPr>
      <w:r>
        <w:rPr>
          <w:rStyle w:val="nv"/>
        </w:rPr>
        <w:t>$config</w:t>
      </w:r>
      <w:r>
        <w:t xml:space="preserve"> </w:t>
      </w:r>
      <w:r>
        <w:rPr>
          <w:rStyle w:val="o"/>
        </w:rPr>
        <w:t>=</w:t>
      </w:r>
      <w:r>
        <w:t xml:space="preserve"> </w:t>
      </w:r>
      <w:r>
        <w:rPr>
          <w:rStyle w:val="k"/>
        </w:rPr>
        <w:t>array</w:t>
      </w:r>
      <w:r>
        <w:rPr>
          <w:rStyle w:val="p"/>
        </w:rPr>
        <w:t>(</w:t>
      </w:r>
    </w:p>
    <w:p w:rsidR="00AF4838" w:rsidRDefault="00AF4838" w:rsidP="00AF4838">
      <w:pPr>
        <w:pStyle w:val="Zitat"/>
      </w:pPr>
    </w:p>
    <w:p w:rsidR="00AF4838" w:rsidRDefault="00AF4838" w:rsidP="00AF4838">
      <w:pPr>
        <w:pStyle w:val="Zitat"/>
      </w:pPr>
      <w:r>
        <w:tab/>
      </w:r>
      <w:r>
        <w:rPr>
          <w:rStyle w:val="c1"/>
        </w:rPr>
        <w:t>// This is a authentication source which handles admin authentication.</w:t>
      </w:r>
    </w:p>
    <w:p w:rsidR="00AF4838" w:rsidRDefault="00AF4838" w:rsidP="00AF4838">
      <w:pPr>
        <w:pStyle w:val="Zitat"/>
      </w:pPr>
      <w:r>
        <w:tab/>
      </w:r>
      <w:r>
        <w:rPr>
          <w:rStyle w:val="s1"/>
        </w:rPr>
        <w:t>'admin'</w:t>
      </w:r>
      <w:r>
        <w:t xml:space="preserve"> </w:t>
      </w:r>
      <w:r>
        <w:rPr>
          <w:rStyle w:val="o"/>
        </w:rPr>
        <w:t>=&gt;</w:t>
      </w:r>
      <w:r>
        <w:t xml:space="preserve"> </w:t>
      </w:r>
      <w:r>
        <w:rPr>
          <w:rStyle w:val="k"/>
        </w:rPr>
        <w:t>array</w:t>
      </w:r>
      <w:r>
        <w:rPr>
          <w:rStyle w:val="p"/>
        </w:rPr>
        <w:t>(</w:t>
      </w:r>
    </w:p>
    <w:p w:rsidR="00AF4838" w:rsidRDefault="00AF4838" w:rsidP="00AF4838">
      <w:pPr>
        <w:pStyle w:val="Zitat"/>
      </w:pPr>
      <w:r>
        <w:tab/>
      </w:r>
      <w:r>
        <w:tab/>
      </w:r>
      <w:r>
        <w:rPr>
          <w:rStyle w:val="c1"/>
        </w:rPr>
        <w:t>// The default is to use core:AdminPassword, but it can be replaced with</w:t>
      </w:r>
    </w:p>
    <w:p w:rsidR="00AF4838" w:rsidRDefault="00AF4838" w:rsidP="00AF4838">
      <w:pPr>
        <w:pStyle w:val="Zitat"/>
      </w:pPr>
      <w:r>
        <w:tab/>
      </w:r>
      <w:r>
        <w:tab/>
      </w:r>
      <w:r>
        <w:rPr>
          <w:rStyle w:val="c1"/>
        </w:rPr>
        <w:t>// any authentication source.</w:t>
      </w:r>
    </w:p>
    <w:p w:rsidR="00AF4838" w:rsidRDefault="00AF4838" w:rsidP="00AF4838">
      <w:pPr>
        <w:pStyle w:val="Zitat"/>
      </w:pPr>
    </w:p>
    <w:p w:rsidR="00AF4838" w:rsidRDefault="00AF4838" w:rsidP="00AF4838">
      <w:pPr>
        <w:pStyle w:val="Zitat"/>
      </w:pPr>
      <w:r>
        <w:tab/>
      </w:r>
      <w:r>
        <w:tab/>
      </w:r>
      <w:r>
        <w:rPr>
          <w:rStyle w:val="s1"/>
        </w:rPr>
        <w:t>'core:AdminPassword'</w:t>
      </w:r>
      <w:r>
        <w:rPr>
          <w:rStyle w:val="p"/>
        </w:rPr>
        <w:t>,</w:t>
      </w:r>
    </w:p>
    <w:p w:rsidR="00AF4838" w:rsidRDefault="00AF4838" w:rsidP="00AF4838">
      <w:pPr>
        <w:pStyle w:val="Zitat"/>
      </w:pPr>
      <w:r>
        <w:tab/>
      </w:r>
      <w:r>
        <w:rPr>
          <w:rStyle w:val="p"/>
        </w:rPr>
        <w:t>),</w:t>
      </w:r>
    </w:p>
    <w:p w:rsidR="00AF4838" w:rsidRDefault="00AF4838" w:rsidP="00AF4838">
      <w:pPr>
        <w:pStyle w:val="Zitat"/>
      </w:pPr>
    </w:p>
    <w:p w:rsidR="00AF4838" w:rsidRDefault="00AF4838" w:rsidP="00AF4838">
      <w:pPr>
        <w:pStyle w:val="Zitat"/>
      </w:pPr>
    </w:p>
    <w:p w:rsidR="00AF4838" w:rsidRDefault="00AF4838" w:rsidP="00AF4838">
      <w:pPr>
        <w:pStyle w:val="Zitat"/>
      </w:pPr>
      <w:r>
        <w:tab/>
      </w:r>
      <w:r>
        <w:rPr>
          <w:rStyle w:val="c1"/>
        </w:rPr>
        <w:t>// An authentication source which can authenticate against both SAML 2.0</w:t>
      </w:r>
    </w:p>
    <w:p w:rsidR="00AF4838" w:rsidRDefault="00AF4838" w:rsidP="00AF4838">
      <w:pPr>
        <w:pStyle w:val="Zitat"/>
      </w:pPr>
      <w:r>
        <w:tab/>
      </w:r>
      <w:r>
        <w:rPr>
          <w:rStyle w:val="c1"/>
        </w:rPr>
        <w:t>// and Shibboleth 1.3 IdPs.</w:t>
      </w:r>
    </w:p>
    <w:p w:rsidR="00AF4838" w:rsidRDefault="00AF4838" w:rsidP="00AF4838">
      <w:pPr>
        <w:pStyle w:val="Zitat"/>
      </w:pPr>
      <w:r>
        <w:tab/>
      </w:r>
      <w:r>
        <w:rPr>
          <w:rStyle w:val="s1"/>
        </w:rPr>
        <w:t>'default-sp'</w:t>
      </w:r>
      <w:r>
        <w:t xml:space="preserve"> </w:t>
      </w:r>
      <w:r>
        <w:rPr>
          <w:rStyle w:val="o"/>
        </w:rPr>
        <w:t>=&gt;</w:t>
      </w:r>
      <w:r>
        <w:t xml:space="preserve"> </w:t>
      </w:r>
      <w:r>
        <w:rPr>
          <w:rStyle w:val="k"/>
        </w:rPr>
        <w:t>array</w:t>
      </w:r>
      <w:r>
        <w:rPr>
          <w:rStyle w:val="p"/>
        </w:rPr>
        <w:t>(</w:t>
      </w:r>
    </w:p>
    <w:p w:rsidR="00AF4838" w:rsidRDefault="00AF4838" w:rsidP="00AF4838">
      <w:pPr>
        <w:pStyle w:val="Zitat"/>
      </w:pPr>
      <w:r>
        <w:tab/>
      </w:r>
      <w:r>
        <w:tab/>
      </w:r>
      <w:r>
        <w:rPr>
          <w:rStyle w:val="s1"/>
        </w:rPr>
        <w:t>'saml:SP'</w:t>
      </w:r>
      <w:r>
        <w:rPr>
          <w:rStyle w:val="p"/>
        </w:rPr>
        <w:t>,</w:t>
      </w:r>
    </w:p>
    <w:p w:rsidR="00AF4838" w:rsidRDefault="00AF4838" w:rsidP="00AF4838">
      <w:pPr>
        <w:pStyle w:val="Zitat"/>
      </w:pPr>
    </w:p>
    <w:p w:rsidR="00AF4838" w:rsidRDefault="00AF4838" w:rsidP="00AF4838">
      <w:pPr>
        <w:pStyle w:val="Zitat"/>
      </w:pPr>
      <w:r>
        <w:tab/>
      </w:r>
      <w:r>
        <w:tab/>
      </w:r>
      <w:r>
        <w:rPr>
          <w:rStyle w:val="c1"/>
        </w:rPr>
        <w:t>// The entity ID of this SP.</w:t>
      </w:r>
    </w:p>
    <w:p w:rsidR="00AF4838" w:rsidRDefault="00AF4838" w:rsidP="00AF4838">
      <w:pPr>
        <w:pStyle w:val="Zitat"/>
      </w:pPr>
      <w:r>
        <w:tab/>
      </w:r>
      <w:r>
        <w:tab/>
      </w:r>
      <w:r>
        <w:rPr>
          <w:rStyle w:val="c1"/>
        </w:rPr>
        <w:t>// Can be NULL/unset, in which case an entity ID is generated based on the metadata URL.</w:t>
      </w:r>
    </w:p>
    <w:p w:rsidR="00AF4838" w:rsidRDefault="00AF4838" w:rsidP="00AF4838">
      <w:pPr>
        <w:pStyle w:val="Zitat"/>
      </w:pPr>
      <w:r>
        <w:tab/>
      </w:r>
      <w:r>
        <w:tab/>
      </w:r>
      <w:r>
        <w:rPr>
          <w:rStyle w:val="s1"/>
        </w:rPr>
        <w:t>'entityID'</w:t>
      </w:r>
      <w:r>
        <w:t xml:space="preserve"> </w:t>
      </w:r>
      <w:r>
        <w:rPr>
          <w:rStyle w:val="o"/>
        </w:rPr>
        <w:t>=&gt;</w:t>
      </w:r>
      <w:r>
        <w:t xml:space="preserve"> </w:t>
      </w:r>
      <w:r>
        <w:rPr>
          <w:rStyle w:val="k"/>
        </w:rPr>
        <w:t>NULL</w:t>
      </w:r>
      <w:r>
        <w:rPr>
          <w:rStyle w:val="p"/>
        </w:rPr>
        <w:t>,</w:t>
      </w:r>
    </w:p>
    <w:p w:rsidR="00AF4838" w:rsidRDefault="00AF4838" w:rsidP="00AF4838">
      <w:pPr>
        <w:pStyle w:val="Zitat"/>
      </w:pPr>
    </w:p>
    <w:p w:rsidR="00AF4838" w:rsidRDefault="00AF4838" w:rsidP="00AF4838">
      <w:pPr>
        <w:pStyle w:val="Zitat"/>
      </w:pPr>
      <w:r>
        <w:tab/>
      </w:r>
      <w:r>
        <w:tab/>
      </w:r>
      <w:r>
        <w:rPr>
          <w:rStyle w:val="c1"/>
        </w:rPr>
        <w:t>// The entity ID of the IdP this should SP should contact.</w:t>
      </w:r>
    </w:p>
    <w:p w:rsidR="00AF4838" w:rsidRDefault="00AF4838" w:rsidP="00AF4838">
      <w:pPr>
        <w:pStyle w:val="Zitat"/>
      </w:pPr>
      <w:r>
        <w:tab/>
      </w:r>
      <w:r>
        <w:tab/>
      </w:r>
      <w:r>
        <w:rPr>
          <w:rStyle w:val="c1"/>
        </w:rPr>
        <w:t>// Can be NULL/unset, in which case the user will be shown a list of available IdPs.</w:t>
      </w:r>
    </w:p>
    <w:p w:rsidR="00AF4838" w:rsidRDefault="00AF4838" w:rsidP="00AF4838">
      <w:pPr>
        <w:pStyle w:val="Zitat"/>
      </w:pPr>
      <w:r>
        <w:tab/>
      </w:r>
      <w:r>
        <w:tab/>
      </w:r>
      <w:r>
        <w:rPr>
          <w:rStyle w:val="s1"/>
        </w:rPr>
        <w:t>'idp'</w:t>
      </w:r>
      <w:r>
        <w:t xml:space="preserve"> </w:t>
      </w:r>
      <w:r>
        <w:rPr>
          <w:rStyle w:val="o"/>
        </w:rPr>
        <w:t>=&gt;</w:t>
      </w:r>
      <w:r>
        <w:t xml:space="preserve"> </w:t>
      </w:r>
      <w:r>
        <w:rPr>
          <w:rStyle w:val="k"/>
        </w:rPr>
        <w:t>NULL</w:t>
      </w:r>
      <w:r>
        <w:rPr>
          <w:rStyle w:val="p"/>
        </w:rPr>
        <w:t>,</w:t>
      </w:r>
    </w:p>
    <w:p w:rsidR="00AF4838" w:rsidRDefault="00AF4838" w:rsidP="00AF4838">
      <w:pPr>
        <w:pStyle w:val="Zitat"/>
      </w:pPr>
    </w:p>
    <w:p w:rsidR="00AF4838" w:rsidRDefault="00AF4838" w:rsidP="00AF4838">
      <w:pPr>
        <w:pStyle w:val="Zitat"/>
      </w:pPr>
      <w:r>
        <w:tab/>
      </w:r>
      <w:r>
        <w:tab/>
      </w:r>
      <w:r>
        <w:rPr>
          <w:rStyle w:val="c1"/>
        </w:rPr>
        <w:t>// The URL to the discovery service.</w:t>
      </w:r>
    </w:p>
    <w:p w:rsidR="00AF4838" w:rsidRDefault="00AF4838" w:rsidP="00AF4838">
      <w:pPr>
        <w:pStyle w:val="Zitat"/>
      </w:pPr>
      <w:r>
        <w:tab/>
      </w:r>
      <w:r>
        <w:tab/>
      </w:r>
      <w:r>
        <w:rPr>
          <w:rStyle w:val="c1"/>
        </w:rPr>
        <w:t>// Can be NULL/unset, in which case a builtin discovery service will be used.</w:t>
      </w:r>
    </w:p>
    <w:p w:rsidR="00AF4838" w:rsidRDefault="00AF4838" w:rsidP="00AF4838">
      <w:pPr>
        <w:pStyle w:val="Zitat"/>
      </w:pPr>
      <w:r>
        <w:tab/>
      </w:r>
      <w:r>
        <w:tab/>
      </w:r>
      <w:r>
        <w:rPr>
          <w:rStyle w:val="s1"/>
        </w:rPr>
        <w:t>'discoURL'</w:t>
      </w:r>
      <w:r>
        <w:t xml:space="preserve"> </w:t>
      </w:r>
      <w:r>
        <w:rPr>
          <w:rStyle w:val="o"/>
        </w:rPr>
        <w:t>=&gt;</w:t>
      </w:r>
      <w:r>
        <w:t xml:space="preserve"> </w:t>
      </w:r>
      <w:r>
        <w:rPr>
          <w:rStyle w:val="k"/>
        </w:rPr>
        <w:t>NULL</w:t>
      </w:r>
      <w:r>
        <w:rPr>
          <w:rStyle w:val="p"/>
        </w:rPr>
        <w:t>,</w:t>
      </w:r>
    </w:p>
    <w:p w:rsidR="00AF4838" w:rsidRDefault="00AF4838" w:rsidP="00AF4838">
      <w:pPr>
        <w:pStyle w:val="Zitat"/>
      </w:pPr>
      <w:r>
        <w:tab/>
      </w:r>
      <w:r>
        <w:rPr>
          <w:rStyle w:val="p"/>
        </w:rPr>
        <w:t>),</w:t>
      </w:r>
    </w:p>
    <w:p w:rsidR="00AF4838" w:rsidRDefault="00AF4838" w:rsidP="00AF4838">
      <w:pPr>
        <w:pStyle w:val="Zitat"/>
      </w:pPr>
    </w:p>
    <w:p w:rsidR="00AF4838" w:rsidRDefault="00AF4838" w:rsidP="00AF4838">
      <w:pPr>
        <w:pStyle w:val="Zitat"/>
      </w:pPr>
    </w:p>
    <w:p w:rsidR="00AF4838" w:rsidRDefault="00AF4838" w:rsidP="00AF4838">
      <w:pPr>
        <w:pStyle w:val="Zitat"/>
      </w:pPr>
      <w:r>
        <w:tab/>
      </w:r>
      <w:r>
        <w:rPr>
          <w:rStyle w:val="cm"/>
        </w:rPr>
        <w:t>/*</w:t>
      </w:r>
    </w:p>
    <w:p w:rsidR="00AF4838" w:rsidRDefault="00AF4838" w:rsidP="00AF4838">
      <w:pPr>
        <w:pStyle w:val="Zitat"/>
      </w:pPr>
      <w:r>
        <w:rPr>
          <w:rStyle w:val="cm"/>
        </w:rPr>
        <w:tab/>
        <w:t>'example-sql' =&gt; array(</w:t>
      </w:r>
    </w:p>
    <w:p w:rsidR="00AF4838" w:rsidRDefault="00AF4838" w:rsidP="00AF4838">
      <w:pPr>
        <w:pStyle w:val="Zitat"/>
      </w:pPr>
      <w:r>
        <w:rPr>
          <w:rStyle w:val="cm"/>
        </w:rPr>
        <w:tab/>
      </w:r>
      <w:r>
        <w:rPr>
          <w:rStyle w:val="cm"/>
        </w:rPr>
        <w:tab/>
        <w:t>'sqlauth:SQL',</w:t>
      </w:r>
    </w:p>
    <w:p w:rsidR="00AF4838" w:rsidRDefault="00AF4838" w:rsidP="00AF4838">
      <w:pPr>
        <w:pStyle w:val="Zitat"/>
      </w:pPr>
      <w:r>
        <w:rPr>
          <w:rStyle w:val="cm"/>
        </w:rPr>
        <w:tab/>
      </w:r>
      <w:r>
        <w:rPr>
          <w:rStyle w:val="cm"/>
        </w:rPr>
        <w:tab/>
        <w:t>'dsn' =&gt; 'pgsql:host=sql.example.org;port=5432;dbname=simplesaml',</w:t>
      </w:r>
    </w:p>
    <w:p w:rsidR="00AF4838" w:rsidRDefault="00AF4838" w:rsidP="00AF4838">
      <w:pPr>
        <w:pStyle w:val="Zitat"/>
      </w:pPr>
      <w:r>
        <w:rPr>
          <w:rStyle w:val="cm"/>
        </w:rPr>
        <w:tab/>
      </w:r>
      <w:r>
        <w:rPr>
          <w:rStyle w:val="cm"/>
        </w:rPr>
        <w:tab/>
        <w:t>'username' =&gt; 'simplesaml',</w:t>
      </w:r>
    </w:p>
    <w:p w:rsidR="00AF4838" w:rsidRDefault="00AF4838" w:rsidP="00AF4838">
      <w:pPr>
        <w:pStyle w:val="Zitat"/>
      </w:pPr>
      <w:r>
        <w:rPr>
          <w:rStyle w:val="cm"/>
        </w:rPr>
        <w:tab/>
      </w:r>
      <w:r>
        <w:rPr>
          <w:rStyle w:val="cm"/>
        </w:rPr>
        <w:tab/>
        <w:t>'password' =&gt; 'secretpassword',</w:t>
      </w:r>
    </w:p>
    <w:p w:rsidR="00AF4838" w:rsidRDefault="00AF4838" w:rsidP="00AF4838">
      <w:pPr>
        <w:pStyle w:val="Zitat"/>
      </w:pPr>
      <w:r>
        <w:rPr>
          <w:rStyle w:val="cm"/>
        </w:rPr>
        <w:tab/>
      </w:r>
      <w:r>
        <w:rPr>
          <w:rStyle w:val="cm"/>
        </w:rPr>
        <w:tab/>
        <w:t>'query' =&gt; 'SELECT "username", "name", "email" FROM "users" WHERE "username" = :username AND "password" = :password',</w:t>
      </w:r>
    </w:p>
    <w:p w:rsidR="00AF4838" w:rsidRDefault="00AF4838" w:rsidP="00AF4838">
      <w:pPr>
        <w:pStyle w:val="Zitat"/>
      </w:pPr>
      <w:r>
        <w:rPr>
          <w:rStyle w:val="cm"/>
        </w:rPr>
        <w:tab/>
        <w:t>),</w:t>
      </w:r>
    </w:p>
    <w:p w:rsidR="00AF4838" w:rsidRDefault="00AF4838" w:rsidP="00AF4838">
      <w:pPr>
        <w:pStyle w:val="Zitat"/>
      </w:pPr>
      <w:r>
        <w:rPr>
          <w:rStyle w:val="cm"/>
        </w:rPr>
        <w:tab/>
        <w:t>*/</w:t>
      </w:r>
    </w:p>
    <w:p w:rsidR="00AF4838" w:rsidRDefault="00AF4838" w:rsidP="00AF4838">
      <w:pPr>
        <w:pStyle w:val="Zitat"/>
      </w:pPr>
    </w:p>
    <w:p w:rsidR="00AF4838" w:rsidRDefault="00AF4838" w:rsidP="00AF4838">
      <w:pPr>
        <w:pStyle w:val="Zitat"/>
      </w:pPr>
      <w:r>
        <w:tab/>
      </w:r>
      <w:r>
        <w:rPr>
          <w:rStyle w:val="cm"/>
        </w:rPr>
        <w:t>/*</w:t>
      </w:r>
    </w:p>
    <w:p w:rsidR="00AF4838" w:rsidRDefault="00AF4838" w:rsidP="00AF4838">
      <w:pPr>
        <w:pStyle w:val="Zitat"/>
      </w:pPr>
      <w:r>
        <w:rPr>
          <w:rStyle w:val="cm"/>
        </w:rPr>
        <w:tab/>
        <w:t>'example-static' =&gt; array(</w:t>
      </w:r>
    </w:p>
    <w:p w:rsidR="00AF4838" w:rsidRDefault="00AF4838" w:rsidP="00AF4838">
      <w:pPr>
        <w:pStyle w:val="Zitat"/>
      </w:pPr>
      <w:r>
        <w:rPr>
          <w:rStyle w:val="cm"/>
        </w:rPr>
        <w:tab/>
      </w:r>
      <w:r>
        <w:rPr>
          <w:rStyle w:val="cm"/>
        </w:rPr>
        <w:tab/>
        <w:t>'exampleauth:Static',</w:t>
      </w:r>
    </w:p>
    <w:p w:rsidR="00AF4838" w:rsidRDefault="00AF4838" w:rsidP="00AF4838">
      <w:pPr>
        <w:pStyle w:val="Zitat"/>
      </w:pPr>
      <w:r>
        <w:rPr>
          <w:rStyle w:val="cm"/>
        </w:rPr>
        <w:tab/>
      </w:r>
      <w:r>
        <w:rPr>
          <w:rStyle w:val="cm"/>
        </w:rPr>
        <w:tab/>
        <w:t>'uid' =&gt; array('testuser'),</w:t>
      </w:r>
    </w:p>
    <w:p w:rsidR="00AF4838" w:rsidRDefault="00AF4838" w:rsidP="00AF4838">
      <w:pPr>
        <w:pStyle w:val="Zitat"/>
      </w:pPr>
      <w:r>
        <w:rPr>
          <w:rStyle w:val="cm"/>
        </w:rPr>
        <w:tab/>
      </w:r>
      <w:r>
        <w:rPr>
          <w:rStyle w:val="cm"/>
        </w:rPr>
        <w:tab/>
        <w:t>'eduPersonAffiliation' =&gt; array('member', 'employee'),</w:t>
      </w:r>
    </w:p>
    <w:p w:rsidR="00AF4838" w:rsidRDefault="00AF4838" w:rsidP="00AF4838">
      <w:pPr>
        <w:pStyle w:val="Zitat"/>
      </w:pPr>
      <w:r>
        <w:rPr>
          <w:rStyle w:val="cm"/>
        </w:rPr>
        <w:tab/>
      </w:r>
      <w:r>
        <w:rPr>
          <w:rStyle w:val="cm"/>
        </w:rPr>
        <w:tab/>
        <w:t>'cn' =&gt; array('Test User'),</w:t>
      </w:r>
    </w:p>
    <w:p w:rsidR="00AF4838" w:rsidRDefault="00AF4838" w:rsidP="00AF4838">
      <w:pPr>
        <w:pStyle w:val="Zitat"/>
      </w:pPr>
      <w:r>
        <w:rPr>
          <w:rStyle w:val="cm"/>
        </w:rPr>
        <w:tab/>
        <w:t>),</w:t>
      </w:r>
    </w:p>
    <w:p w:rsidR="00AF4838" w:rsidRDefault="00AF4838" w:rsidP="00AF4838">
      <w:pPr>
        <w:pStyle w:val="Zitat"/>
      </w:pPr>
      <w:r>
        <w:rPr>
          <w:rStyle w:val="cm"/>
        </w:rPr>
        <w:tab/>
        <w:t>*/</w:t>
      </w:r>
    </w:p>
    <w:p w:rsidR="00AF4838" w:rsidRDefault="00AF4838" w:rsidP="00AF4838">
      <w:pPr>
        <w:pStyle w:val="Zitat"/>
      </w:pPr>
    </w:p>
    <w:p w:rsidR="00AF4838" w:rsidRDefault="00AF4838" w:rsidP="00AF4838">
      <w:pPr>
        <w:pStyle w:val="Zitat"/>
      </w:pPr>
      <w:r>
        <w:tab/>
      </w:r>
      <w:r>
        <w:rPr>
          <w:rStyle w:val="cm"/>
        </w:rPr>
        <w:t>/*</w:t>
      </w:r>
    </w:p>
    <w:p w:rsidR="00AF4838" w:rsidRDefault="00AF4838" w:rsidP="00AF4838">
      <w:pPr>
        <w:pStyle w:val="Zitat"/>
      </w:pPr>
      <w:r>
        <w:rPr>
          <w:rStyle w:val="cm"/>
        </w:rPr>
        <w:tab/>
        <w:t>'example-userpass' =&gt; array(</w:t>
      </w:r>
    </w:p>
    <w:p w:rsidR="00AF4838" w:rsidRDefault="00AF4838" w:rsidP="00AF4838">
      <w:pPr>
        <w:pStyle w:val="Zitat"/>
      </w:pPr>
      <w:r>
        <w:rPr>
          <w:rStyle w:val="cm"/>
        </w:rPr>
        <w:tab/>
      </w:r>
      <w:r>
        <w:rPr>
          <w:rStyle w:val="cm"/>
        </w:rPr>
        <w:tab/>
        <w:t>'exampleauth:UserPass',</w:t>
      </w:r>
    </w:p>
    <w:p w:rsidR="00AF4838" w:rsidRDefault="00AF4838" w:rsidP="00AF4838">
      <w:pPr>
        <w:pStyle w:val="Zitat"/>
      </w:pPr>
    </w:p>
    <w:p w:rsidR="00AF4838" w:rsidRDefault="00AF4838" w:rsidP="00AF4838">
      <w:pPr>
        <w:pStyle w:val="Zitat"/>
      </w:pPr>
      <w:r>
        <w:rPr>
          <w:rStyle w:val="cm"/>
        </w:rPr>
        <w:tab/>
      </w:r>
      <w:r>
        <w:rPr>
          <w:rStyle w:val="cm"/>
        </w:rPr>
        <w:tab/>
        <w:t>// Give the user an option to save their username for future login attempts</w:t>
      </w:r>
    </w:p>
    <w:p w:rsidR="00AF4838" w:rsidRDefault="00AF4838" w:rsidP="00AF4838">
      <w:pPr>
        <w:pStyle w:val="Zitat"/>
      </w:pPr>
      <w:r>
        <w:rPr>
          <w:rStyle w:val="cm"/>
        </w:rPr>
        <w:tab/>
      </w:r>
      <w:r>
        <w:rPr>
          <w:rStyle w:val="cm"/>
        </w:rPr>
        <w:tab/>
        <w:t>// And when enabled, what should the default be, to save the username or not</w:t>
      </w:r>
    </w:p>
    <w:p w:rsidR="00AF4838" w:rsidRDefault="00AF4838" w:rsidP="00AF4838">
      <w:pPr>
        <w:pStyle w:val="Zitat"/>
      </w:pPr>
      <w:r>
        <w:rPr>
          <w:rStyle w:val="cm"/>
        </w:rPr>
        <w:tab/>
      </w:r>
      <w:r>
        <w:rPr>
          <w:rStyle w:val="cm"/>
        </w:rPr>
        <w:tab/>
        <w:t>//'remember.username.enabled' =&gt; FALSE,</w:t>
      </w:r>
    </w:p>
    <w:p w:rsidR="00AF4838" w:rsidRDefault="00AF4838" w:rsidP="00AF4838">
      <w:pPr>
        <w:pStyle w:val="Zitat"/>
      </w:pPr>
      <w:r>
        <w:rPr>
          <w:rStyle w:val="cm"/>
        </w:rPr>
        <w:tab/>
      </w:r>
      <w:r>
        <w:rPr>
          <w:rStyle w:val="cm"/>
        </w:rPr>
        <w:tab/>
        <w:t>//'remember.username.checked' =&gt; FALSE,</w:t>
      </w:r>
    </w:p>
    <w:p w:rsidR="00AF4838" w:rsidRDefault="00AF4838" w:rsidP="00AF4838">
      <w:pPr>
        <w:pStyle w:val="Zitat"/>
      </w:pPr>
    </w:p>
    <w:p w:rsidR="00AF4838" w:rsidRDefault="00AF4838" w:rsidP="00AF4838">
      <w:pPr>
        <w:pStyle w:val="Zitat"/>
      </w:pPr>
      <w:r>
        <w:rPr>
          <w:rStyle w:val="cm"/>
        </w:rPr>
        <w:tab/>
      </w:r>
      <w:r>
        <w:rPr>
          <w:rStyle w:val="cm"/>
        </w:rPr>
        <w:tab/>
        <w:t>'student:studentpass' =&gt; array(</w:t>
      </w:r>
    </w:p>
    <w:p w:rsidR="00AF4838" w:rsidRDefault="00AF4838" w:rsidP="00AF4838">
      <w:pPr>
        <w:pStyle w:val="Zitat"/>
      </w:pPr>
      <w:r>
        <w:rPr>
          <w:rStyle w:val="cm"/>
        </w:rPr>
        <w:tab/>
      </w:r>
      <w:r>
        <w:rPr>
          <w:rStyle w:val="cm"/>
        </w:rPr>
        <w:tab/>
      </w:r>
      <w:r>
        <w:rPr>
          <w:rStyle w:val="cm"/>
        </w:rPr>
        <w:tab/>
        <w:t>'uid' =&gt; array('test'),</w:t>
      </w:r>
    </w:p>
    <w:p w:rsidR="00AF4838" w:rsidRDefault="00AF4838" w:rsidP="00AF4838">
      <w:pPr>
        <w:pStyle w:val="Zitat"/>
      </w:pPr>
      <w:r>
        <w:rPr>
          <w:rStyle w:val="cm"/>
        </w:rPr>
        <w:tab/>
      </w:r>
      <w:r>
        <w:rPr>
          <w:rStyle w:val="cm"/>
        </w:rPr>
        <w:tab/>
      </w:r>
      <w:r>
        <w:rPr>
          <w:rStyle w:val="cm"/>
        </w:rPr>
        <w:tab/>
        <w:t>'eduPersonAffiliation' =&gt; array('member', 'student'),</w:t>
      </w:r>
    </w:p>
    <w:p w:rsidR="00AF4838" w:rsidRDefault="00AF4838" w:rsidP="00AF4838">
      <w:pPr>
        <w:pStyle w:val="Zitat"/>
      </w:pPr>
      <w:r>
        <w:rPr>
          <w:rStyle w:val="cm"/>
        </w:rPr>
        <w:tab/>
      </w:r>
      <w:r>
        <w:rPr>
          <w:rStyle w:val="cm"/>
        </w:rPr>
        <w:tab/>
        <w:t>),</w:t>
      </w:r>
    </w:p>
    <w:p w:rsidR="00AF4838" w:rsidRDefault="00AF4838" w:rsidP="00AF4838">
      <w:pPr>
        <w:pStyle w:val="Zitat"/>
      </w:pPr>
      <w:r>
        <w:rPr>
          <w:rStyle w:val="cm"/>
        </w:rPr>
        <w:tab/>
      </w:r>
      <w:r>
        <w:rPr>
          <w:rStyle w:val="cm"/>
        </w:rPr>
        <w:tab/>
        <w:t>'employee:employeepass' =&gt; array(</w:t>
      </w:r>
    </w:p>
    <w:p w:rsidR="00AF4838" w:rsidRDefault="00AF4838" w:rsidP="00AF4838">
      <w:pPr>
        <w:pStyle w:val="Zitat"/>
      </w:pPr>
      <w:r>
        <w:rPr>
          <w:rStyle w:val="cm"/>
        </w:rPr>
        <w:tab/>
      </w:r>
      <w:r>
        <w:rPr>
          <w:rStyle w:val="cm"/>
        </w:rPr>
        <w:tab/>
      </w:r>
      <w:r>
        <w:rPr>
          <w:rStyle w:val="cm"/>
        </w:rPr>
        <w:tab/>
        <w:t>'uid' =&gt; array('employee'),</w:t>
      </w:r>
    </w:p>
    <w:p w:rsidR="00AF4838" w:rsidRDefault="00AF4838" w:rsidP="00AF4838">
      <w:pPr>
        <w:pStyle w:val="Zitat"/>
      </w:pPr>
      <w:r>
        <w:rPr>
          <w:rStyle w:val="cm"/>
        </w:rPr>
        <w:lastRenderedPageBreak/>
        <w:tab/>
      </w:r>
      <w:r>
        <w:rPr>
          <w:rStyle w:val="cm"/>
        </w:rPr>
        <w:tab/>
      </w:r>
      <w:r>
        <w:rPr>
          <w:rStyle w:val="cm"/>
        </w:rPr>
        <w:tab/>
        <w:t>'eduPersonAffiliation' =&gt; array('member', 'employee'),</w:t>
      </w:r>
    </w:p>
    <w:p w:rsidR="00AF4838" w:rsidRDefault="00AF4838" w:rsidP="00AF4838">
      <w:pPr>
        <w:pStyle w:val="Zitat"/>
      </w:pPr>
      <w:r>
        <w:rPr>
          <w:rStyle w:val="cm"/>
        </w:rPr>
        <w:tab/>
      </w:r>
      <w:r>
        <w:rPr>
          <w:rStyle w:val="cm"/>
        </w:rPr>
        <w:tab/>
        <w:t>),</w:t>
      </w:r>
    </w:p>
    <w:p w:rsidR="00AF4838" w:rsidRDefault="00AF4838" w:rsidP="00AF4838">
      <w:pPr>
        <w:pStyle w:val="Zitat"/>
      </w:pPr>
      <w:r>
        <w:rPr>
          <w:rStyle w:val="cm"/>
        </w:rPr>
        <w:tab/>
        <w:t>),</w:t>
      </w:r>
    </w:p>
    <w:p w:rsidR="00AF4838" w:rsidRDefault="00AF4838" w:rsidP="00AF4838">
      <w:pPr>
        <w:pStyle w:val="Zitat"/>
      </w:pPr>
      <w:r>
        <w:rPr>
          <w:rStyle w:val="cm"/>
        </w:rPr>
        <w:tab/>
        <w:t>*/</w:t>
      </w:r>
    </w:p>
    <w:p w:rsidR="00AF4838" w:rsidRDefault="00AF4838" w:rsidP="00AF4838">
      <w:pPr>
        <w:pStyle w:val="Zitat"/>
      </w:pPr>
    </w:p>
    <w:p w:rsidR="00AF4838" w:rsidRDefault="00AF4838" w:rsidP="00AF4838">
      <w:pPr>
        <w:pStyle w:val="Zitat"/>
      </w:pPr>
      <w:r>
        <w:tab/>
      </w:r>
      <w:r>
        <w:rPr>
          <w:rStyle w:val="cm"/>
        </w:rPr>
        <w:t>/*</w:t>
      </w:r>
    </w:p>
    <w:p w:rsidR="00AF4838" w:rsidRDefault="00AF4838" w:rsidP="00AF4838">
      <w:pPr>
        <w:pStyle w:val="Zitat"/>
      </w:pPr>
      <w:r>
        <w:rPr>
          <w:rStyle w:val="cm"/>
        </w:rPr>
        <w:tab/>
        <w:t>'crypto-hash' =&gt; array(</w:t>
      </w:r>
    </w:p>
    <w:p w:rsidR="00AF4838" w:rsidRDefault="00AF4838" w:rsidP="00AF4838">
      <w:pPr>
        <w:pStyle w:val="Zitat"/>
      </w:pPr>
      <w:r>
        <w:rPr>
          <w:rStyle w:val="cm"/>
        </w:rPr>
        <w:tab/>
      </w:r>
      <w:r>
        <w:rPr>
          <w:rStyle w:val="cm"/>
        </w:rPr>
        <w:tab/>
        <w:t>'authcrypt:Hash',</w:t>
      </w:r>
    </w:p>
    <w:p w:rsidR="00AF4838" w:rsidRDefault="00AF4838" w:rsidP="00AF4838">
      <w:pPr>
        <w:pStyle w:val="Zitat"/>
      </w:pPr>
      <w:r>
        <w:rPr>
          <w:rStyle w:val="cm"/>
        </w:rPr>
        <w:tab/>
      </w:r>
      <w:r>
        <w:rPr>
          <w:rStyle w:val="cm"/>
        </w:rPr>
        <w:tab/>
        <w:t>// hashed version of 'verysecret', made with bin/pwgen.php</w:t>
      </w:r>
    </w:p>
    <w:p w:rsidR="00AF4838" w:rsidRDefault="00AF4838" w:rsidP="00AF4838">
      <w:pPr>
        <w:pStyle w:val="Zitat"/>
      </w:pPr>
      <w:r>
        <w:rPr>
          <w:rStyle w:val="cm"/>
        </w:rPr>
        <w:tab/>
      </w:r>
      <w:r>
        <w:rPr>
          <w:rStyle w:val="cm"/>
        </w:rPr>
        <w:tab/>
        <w:t>'professor:{SSHA256}P6FDTEEIY2EnER9a6P2GwHhI5JDrwBgjQ913oVQjBngmCtrNBUMowA==' =&gt; array(</w:t>
      </w:r>
    </w:p>
    <w:p w:rsidR="00AF4838" w:rsidRDefault="00AF4838" w:rsidP="00AF4838">
      <w:pPr>
        <w:pStyle w:val="Zitat"/>
      </w:pPr>
      <w:r>
        <w:rPr>
          <w:rStyle w:val="cm"/>
        </w:rPr>
        <w:tab/>
      </w:r>
      <w:r>
        <w:rPr>
          <w:rStyle w:val="cm"/>
        </w:rPr>
        <w:tab/>
      </w:r>
      <w:r>
        <w:rPr>
          <w:rStyle w:val="cm"/>
        </w:rPr>
        <w:tab/>
        <w:t>'uid' =&gt; array('prof_a'),</w:t>
      </w:r>
    </w:p>
    <w:p w:rsidR="00AF4838" w:rsidRDefault="00AF4838" w:rsidP="00AF4838">
      <w:pPr>
        <w:pStyle w:val="Zitat"/>
      </w:pPr>
      <w:r>
        <w:rPr>
          <w:rStyle w:val="cm"/>
        </w:rPr>
        <w:tab/>
      </w:r>
      <w:r>
        <w:rPr>
          <w:rStyle w:val="cm"/>
        </w:rPr>
        <w:tab/>
      </w:r>
      <w:r>
        <w:rPr>
          <w:rStyle w:val="cm"/>
        </w:rPr>
        <w:tab/>
        <w:t>'eduPersonAffiliation' =&gt; array('member', 'employee', 'board'),</w:t>
      </w:r>
    </w:p>
    <w:p w:rsidR="00AF4838" w:rsidRDefault="00AF4838" w:rsidP="00AF4838">
      <w:pPr>
        <w:pStyle w:val="Zitat"/>
      </w:pPr>
      <w:r>
        <w:rPr>
          <w:rStyle w:val="cm"/>
        </w:rPr>
        <w:tab/>
      </w:r>
      <w:r>
        <w:rPr>
          <w:rStyle w:val="cm"/>
        </w:rPr>
        <w:tab/>
        <w:t>),</w:t>
      </w:r>
    </w:p>
    <w:p w:rsidR="00AF4838" w:rsidRDefault="00AF4838" w:rsidP="00AF4838">
      <w:pPr>
        <w:pStyle w:val="Zitat"/>
      </w:pPr>
      <w:r>
        <w:rPr>
          <w:rStyle w:val="cm"/>
        </w:rPr>
        <w:tab/>
        <w:t>),</w:t>
      </w:r>
    </w:p>
    <w:p w:rsidR="00AF4838" w:rsidRDefault="00AF4838" w:rsidP="00AF4838">
      <w:pPr>
        <w:pStyle w:val="Zitat"/>
      </w:pPr>
      <w:r>
        <w:rPr>
          <w:rStyle w:val="cm"/>
        </w:rPr>
        <w:tab/>
        <w:t>*/</w:t>
      </w:r>
    </w:p>
    <w:p w:rsidR="00AF4838" w:rsidRDefault="00AF4838" w:rsidP="00AF4838">
      <w:pPr>
        <w:pStyle w:val="Zitat"/>
      </w:pPr>
    </w:p>
    <w:p w:rsidR="00AF4838" w:rsidRDefault="00AF4838" w:rsidP="00AF4838">
      <w:pPr>
        <w:pStyle w:val="Zitat"/>
      </w:pPr>
      <w:r>
        <w:tab/>
      </w:r>
      <w:r>
        <w:rPr>
          <w:rStyle w:val="cm"/>
        </w:rPr>
        <w:t>/*</w:t>
      </w:r>
    </w:p>
    <w:p w:rsidR="00AF4838" w:rsidRDefault="00AF4838" w:rsidP="00AF4838">
      <w:pPr>
        <w:pStyle w:val="Zitat"/>
      </w:pPr>
      <w:r>
        <w:rPr>
          <w:rStyle w:val="cm"/>
        </w:rPr>
        <w:tab/>
        <w:t>'htpasswd' =&gt; array(</w:t>
      </w:r>
    </w:p>
    <w:p w:rsidR="00AF4838" w:rsidRDefault="00AF4838" w:rsidP="00AF4838">
      <w:pPr>
        <w:pStyle w:val="Zitat"/>
      </w:pPr>
      <w:r>
        <w:rPr>
          <w:rStyle w:val="cm"/>
        </w:rPr>
        <w:tab/>
      </w:r>
      <w:r>
        <w:rPr>
          <w:rStyle w:val="cm"/>
        </w:rPr>
        <w:tab/>
        <w:t>'authcrypt:Htpasswd',</w:t>
      </w:r>
    </w:p>
    <w:p w:rsidR="00AF4838" w:rsidRDefault="00AF4838" w:rsidP="00AF4838">
      <w:pPr>
        <w:pStyle w:val="Zitat"/>
      </w:pPr>
      <w:r>
        <w:rPr>
          <w:rStyle w:val="cm"/>
        </w:rPr>
        <w:tab/>
      </w:r>
      <w:r>
        <w:rPr>
          <w:rStyle w:val="cm"/>
        </w:rPr>
        <w:tab/>
        <w:t>'htpasswd_file' =&gt; '/var/www/foo.edu/legacy_app/.htpasswd',</w:t>
      </w:r>
    </w:p>
    <w:p w:rsidR="00AF4838" w:rsidRDefault="00AF4838" w:rsidP="00AF4838">
      <w:pPr>
        <w:pStyle w:val="Zitat"/>
      </w:pPr>
      <w:r>
        <w:rPr>
          <w:rStyle w:val="cm"/>
        </w:rPr>
        <w:tab/>
      </w:r>
      <w:r>
        <w:rPr>
          <w:rStyle w:val="cm"/>
        </w:rPr>
        <w:tab/>
        <w:t>'static_attributes' =&gt; array(</w:t>
      </w:r>
    </w:p>
    <w:p w:rsidR="00AF4838" w:rsidRDefault="00AF4838" w:rsidP="00AF4838">
      <w:pPr>
        <w:pStyle w:val="Zitat"/>
      </w:pPr>
      <w:r>
        <w:rPr>
          <w:rStyle w:val="cm"/>
        </w:rPr>
        <w:tab/>
      </w:r>
      <w:r>
        <w:rPr>
          <w:rStyle w:val="cm"/>
        </w:rPr>
        <w:tab/>
      </w:r>
      <w:r>
        <w:rPr>
          <w:rStyle w:val="cm"/>
        </w:rPr>
        <w:tab/>
        <w:t>'eduPersonAffiliation' =&gt; array('member', 'employee'),</w:t>
      </w:r>
    </w:p>
    <w:p w:rsidR="00AF4838" w:rsidRDefault="00AF4838" w:rsidP="00AF4838">
      <w:pPr>
        <w:pStyle w:val="Zitat"/>
      </w:pPr>
      <w:r>
        <w:rPr>
          <w:rStyle w:val="cm"/>
        </w:rPr>
        <w:tab/>
      </w:r>
      <w:r>
        <w:rPr>
          <w:rStyle w:val="cm"/>
        </w:rPr>
        <w:tab/>
      </w:r>
      <w:r>
        <w:rPr>
          <w:rStyle w:val="cm"/>
        </w:rPr>
        <w:tab/>
        <w:t>'Organization' =&gt; array('University of Foo'),</w:t>
      </w:r>
    </w:p>
    <w:p w:rsidR="00AF4838" w:rsidRDefault="00AF4838" w:rsidP="00AF4838">
      <w:pPr>
        <w:pStyle w:val="Zitat"/>
      </w:pPr>
      <w:r>
        <w:rPr>
          <w:rStyle w:val="cm"/>
        </w:rPr>
        <w:tab/>
      </w:r>
      <w:r>
        <w:rPr>
          <w:rStyle w:val="cm"/>
        </w:rPr>
        <w:tab/>
        <w:t>),</w:t>
      </w:r>
    </w:p>
    <w:p w:rsidR="00AF4838" w:rsidRDefault="00AF4838" w:rsidP="00AF4838">
      <w:pPr>
        <w:pStyle w:val="Zitat"/>
      </w:pPr>
      <w:r>
        <w:rPr>
          <w:rStyle w:val="cm"/>
        </w:rPr>
        <w:tab/>
        <w:t>),</w:t>
      </w:r>
    </w:p>
    <w:p w:rsidR="00AF4838" w:rsidRDefault="00AF4838" w:rsidP="00AF4838">
      <w:pPr>
        <w:pStyle w:val="Zitat"/>
      </w:pPr>
      <w:r>
        <w:rPr>
          <w:rStyle w:val="cm"/>
        </w:rPr>
        <w:tab/>
        <w:t>*/</w:t>
      </w:r>
    </w:p>
    <w:p w:rsidR="00AF4838" w:rsidRDefault="00AF4838" w:rsidP="00AF4838">
      <w:pPr>
        <w:pStyle w:val="Zitat"/>
      </w:pPr>
    </w:p>
    <w:p w:rsidR="00AF4838" w:rsidRDefault="00AF4838" w:rsidP="00AF4838">
      <w:pPr>
        <w:pStyle w:val="Zitat"/>
      </w:pPr>
      <w:r>
        <w:tab/>
      </w:r>
      <w:r>
        <w:rPr>
          <w:rStyle w:val="cm"/>
        </w:rPr>
        <w:t>/*</w:t>
      </w:r>
    </w:p>
    <w:p w:rsidR="00AF4838" w:rsidRDefault="00AF4838" w:rsidP="00AF4838">
      <w:pPr>
        <w:pStyle w:val="Zitat"/>
      </w:pPr>
      <w:r>
        <w:rPr>
          <w:rStyle w:val="cm"/>
        </w:rPr>
        <w:tab/>
        <w:t>// This authentication source serves as an example of integration with an</w:t>
      </w:r>
    </w:p>
    <w:p w:rsidR="00AF4838" w:rsidRDefault="00AF4838" w:rsidP="00AF4838">
      <w:pPr>
        <w:pStyle w:val="Zitat"/>
      </w:pPr>
      <w:r>
        <w:rPr>
          <w:rStyle w:val="cm"/>
        </w:rPr>
        <w:tab/>
        <w:t>// external authentication engine. Take a look at the comment in the beginning</w:t>
      </w:r>
    </w:p>
    <w:p w:rsidR="00AF4838" w:rsidRDefault="00AF4838" w:rsidP="00AF4838">
      <w:pPr>
        <w:pStyle w:val="Zitat"/>
      </w:pPr>
      <w:r>
        <w:rPr>
          <w:rStyle w:val="cm"/>
        </w:rPr>
        <w:tab/>
        <w:t>// of modules/exampleauth/lib/Auth/Source/External.php for a description of</w:t>
      </w:r>
    </w:p>
    <w:p w:rsidR="00AF4838" w:rsidRDefault="00AF4838" w:rsidP="00AF4838">
      <w:pPr>
        <w:pStyle w:val="Zitat"/>
      </w:pPr>
      <w:r>
        <w:rPr>
          <w:rStyle w:val="cm"/>
        </w:rPr>
        <w:tab/>
        <w:t>// how to adjust it to your own site.</w:t>
      </w:r>
    </w:p>
    <w:p w:rsidR="00AF4838" w:rsidRDefault="00AF4838" w:rsidP="00AF4838">
      <w:pPr>
        <w:pStyle w:val="Zitat"/>
      </w:pPr>
      <w:r>
        <w:rPr>
          <w:rStyle w:val="cm"/>
        </w:rPr>
        <w:tab/>
        <w:t>'example-external' =&gt; array(</w:t>
      </w:r>
    </w:p>
    <w:p w:rsidR="00AF4838" w:rsidRDefault="00AF4838" w:rsidP="00AF4838">
      <w:pPr>
        <w:pStyle w:val="Zitat"/>
      </w:pPr>
      <w:r>
        <w:rPr>
          <w:rStyle w:val="cm"/>
        </w:rPr>
        <w:tab/>
      </w:r>
      <w:r>
        <w:rPr>
          <w:rStyle w:val="cm"/>
        </w:rPr>
        <w:tab/>
        <w:t>'exampleauth:External',</w:t>
      </w:r>
    </w:p>
    <w:p w:rsidR="00AF4838" w:rsidRDefault="00AF4838" w:rsidP="00AF4838">
      <w:pPr>
        <w:pStyle w:val="Zitat"/>
      </w:pPr>
      <w:r>
        <w:rPr>
          <w:rStyle w:val="cm"/>
        </w:rPr>
        <w:tab/>
        <w:t>),</w:t>
      </w:r>
    </w:p>
    <w:p w:rsidR="00AF4838" w:rsidRDefault="00AF4838" w:rsidP="00AF4838">
      <w:pPr>
        <w:pStyle w:val="Zitat"/>
      </w:pPr>
      <w:r>
        <w:rPr>
          <w:rStyle w:val="cm"/>
        </w:rPr>
        <w:tab/>
        <w:t>*/</w:t>
      </w:r>
    </w:p>
    <w:p w:rsidR="00AF4838" w:rsidRDefault="00AF4838" w:rsidP="00AF4838">
      <w:pPr>
        <w:pStyle w:val="Zitat"/>
      </w:pPr>
    </w:p>
    <w:p w:rsidR="00AF4838" w:rsidRDefault="00AF4838" w:rsidP="00AF4838">
      <w:pPr>
        <w:pStyle w:val="Zitat"/>
      </w:pPr>
      <w:r>
        <w:tab/>
      </w:r>
      <w:r>
        <w:rPr>
          <w:rStyle w:val="cm"/>
        </w:rPr>
        <w:t>/*</w:t>
      </w:r>
    </w:p>
    <w:p w:rsidR="00AF4838" w:rsidRDefault="00AF4838" w:rsidP="00AF4838">
      <w:pPr>
        <w:pStyle w:val="Zitat"/>
      </w:pPr>
      <w:r>
        <w:rPr>
          <w:rStyle w:val="cm"/>
        </w:rPr>
        <w:tab/>
        <w:t>'yubikey' =&gt; array(</w:t>
      </w:r>
    </w:p>
    <w:p w:rsidR="00AF4838" w:rsidRDefault="00AF4838" w:rsidP="00AF4838">
      <w:pPr>
        <w:pStyle w:val="Zitat"/>
      </w:pPr>
      <w:r>
        <w:rPr>
          <w:rStyle w:val="cm"/>
        </w:rPr>
        <w:tab/>
      </w:r>
      <w:r>
        <w:rPr>
          <w:rStyle w:val="cm"/>
        </w:rPr>
        <w:tab/>
        <w:t>'authYubiKey:YubiKey',</w:t>
      </w:r>
    </w:p>
    <w:p w:rsidR="00AF4838" w:rsidRDefault="00AF4838" w:rsidP="00AF4838">
      <w:pPr>
        <w:pStyle w:val="Zitat"/>
      </w:pPr>
      <w:r>
        <w:rPr>
          <w:rStyle w:val="cm"/>
        </w:rPr>
        <w:t xml:space="preserve"> </w:t>
      </w:r>
      <w:r>
        <w:rPr>
          <w:rStyle w:val="cm"/>
        </w:rPr>
        <w:tab/>
      </w:r>
      <w:r>
        <w:rPr>
          <w:rStyle w:val="cm"/>
        </w:rPr>
        <w:tab/>
        <w:t>'id' =&gt; '000',</w:t>
      </w:r>
    </w:p>
    <w:p w:rsidR="00AF4838" w:rsidRDefault="00AF4838" w:rsidP="00AF4838">
      <w:pPr>
        <w:pStyle w:val="Zitat"/>
      </w:pPr>
      <w:r>
        <w:rPr>
          <w:rStyle w:val="cm"/>
        </w:rPr>
        <w:tab/>
      </w:r>
      <w:r>
        <w:rPr>
          <w:rStyle w:val="cm"/>
        </w:rPr>
        <w:tab/>
        <w:t>// 'key' =&gt; '012345678',</w:t>
      </w:r>
    </w:p>
    <w:p w:rsidR="00AF4838" w:rsidRDefault="00AF4838" w:rsidP="00AF4838">
      <w:pPr>
        <w:pStyle w:val="Zitat"/>
      </w:pPr>
      <w:r>
        <w:rPr>
          <w:rStyle w:val="cm"/>
        </w:rPr>
        <w:tab/>
        <w:t>),</w:t>
      </w:r>
    </w:p>
    <w:p w:rsidR="00AF4838" w:rsidRDefault="00AF4838" w:rsidP="00AF4838">
      <w:pPr>
        <w:pStyle w:val="Zitat"/>
      </w:pPr>
      <w:r>
        <w:rPr>
          <w:rStyle w:val="cm"/>
        </w:rPr>
        <w:tab/>
        <w:t>*/</w:t>
      </w:r>
    </w:p>
    <w:p w:rsidR="00AF4838" w:rsidRDefault="00AF4838" w:rsidP="00AF4838">
      <w:pPr>
        <w:pStyle w:val="Zitat"/>
      </w:pPr>
    </w:p>
    <w:p w:rsidR="00AF4838" w:rsidRDefault="00AF4838" w:rsidP="00AF4838">
      <w:pPr>
        <w:pStyle w:val="Zitat"/>
      </w:pPr>
      <w:r>
        <w:tab/>
      </w:r>
      <w:r>
        <w:rPr>
          <w:rStyle w:val="cm"/>
        </w:rPr>
        <w:t>/*</w:t>
      </w:r>
    </w:p>
    <w:p w:rsidR="00AF4838" w:rsidRDefault="00AF4838" w:rsidP="00AF4838">
      <w:pPr>
        <w:pStyle w:val="Zitat"/>
      </w:pPr>
      <w:r>
        <w:rPr>
          <w:rStyle w:val="cm"/>
        </w:rPr>
        <w:lastRenderedPageBreak/>
        <w:tab/>
        <w:t>'openid' =&gt; array(</w:t>
      </w:r>
    </w:p>
    <w:p w:rsidR="00AF4838" w:rsidRDefault="00AF4838" w:rsidP="00AF4838">
      <w:pPr>
        <w:pStyle w:val="Zitat"/>
      </w:pPr>
      <w:r>
        <w:rPr>
          <w:rStyle w:val="cm"/>
        </w:rPr>
        <w:tab/>
      </w:r>
      <w:r>
        <w:rPr>
          <w:rStyle w:val="cm"/>
        </w:rPr>
        <w:tab/>
        <w:t>'openid:OpenIDConsumer',</w:t>
      </w:r>
    </w:p>
    <w:p w:rsidR="00AF4838" w:rsidRDefault="00AF4838" w:rsidP="00AF4838">
      <w:pPr>
        <w:pStyle w:val="Zitat"/>
      </w:pPr>
      <w:r>
        <w:rPr>
          <w:rStyle w:val="cm"/>
        </w:rPr>
        <w:tab/>
      </w:r>
      <w:r>
        <w:rPr>
          <w:rStyle w:val="cm"/>
        </w:rPr>
        <w:tab/>
        <w:t>'attributes.required' =&gt; array('nickname'),</w:t>
      </w:r>
    </w:p>
    <w:p w:rsidR="00AF4838" w:rsidRDefault="00AF4838" w:rsidP="00AF4838">
      <w:pPr>
        <w:pStyle w:val="Zitat"/>
      </w:pPr>
      <w:r>
        <w:rPr>
          <w:rStyle w:val="cm"/>
        </w:rPr>
        <w:tab/>
      </w:r>
      <w:r>
        <w:rPr>
          <w:rStyle w:val="cm"/>
        </w:rPr>
        <w:tab/>
        <w:t>'attributes.optional' =&gt; array('fullname', 'email',),</w:t>
      </w:r>
    </w:p>
    <w:p w:rsidR="00AF4838" w:rsidRDefault="00AF4838" w:rsidP="00AF4838">
      <w:pPr>
        <w:pStyle w:val="Zitat"/>
      </w:pPr>
      <w:r>
        <w:rPr>
          <w:rStyle w:val="cm"/>
        </w:rPr>
        <w:tab/>
      </w:r>
      <w:r>
        <w:rPr>
          <w:rStyle w:val="cm"/>
        </w:rPr>
        <w:tab/>
        <w:t>// 'sreg.validate' =&gt; FALSE,</w:t>
      </w:r>
    </w:p>
    <w:p w:rsidR="00AF4838" w:rsidRDefault="00AF4838" w:rsidP="00AF4838">
      <w:pPr>
        <w:pStyle w:val="Zitat"/>
      </w:pPr>
      <w:r>
        <w:rPr>
          <w:rStyle w:val="cm"/>
        </w:rPr>
        <w:tab/>
      </w:r>
      <w:r>
        <w:rPr>
          <w:rStyle w:val="cm"/>
        </w:rPr>
        <w:tab/>
        <w:t>'attributes.ax_required' =&gt; array('http://axschema.org/namePerson/friendly'),</w:t>
      </w:r>
    </w:p>
    <w:p w:rsidR="00AF4838" w:rsidRDefault="00AF4838" w:rsidP="00AF4838">
      <w:pPr>
        <w:pStyle w:val="Zitat"/>
      </w:pPr>
      <w:r>
        <w:rPr>
          <w:rStyle w:val="cm"/>
        </w:rPr>
        <w:tab/>
      </w:r>
      <w:r>
        <w:rPr>
          <w:rStyle w:val="cm"/>
        </w:rPr>
        <w:tab/>
        <w:t>'attributes.ax_optional' =&gt; array('http://axschema.org/namePerson','http://axschema.org/contact/email'),</w:t>
      </w:r>
    </w:p>
    <w:p w:rsidR="00AF4838" w:rsidRDefault="00AF4838" w:rsidP="00AF4838">
      <w:pPr>
        <w:pStyle w:val="Zitat"/>
      </w:pPr>
      <w:r>
        <w:rPr>
          <w:rStyle w:val="cm"/>
        </w:rPr>
        <w:tab/>
      </w:r>
      <w:r>
        <w:rPr>
          <w:rStyle w:val="cm"/>
        </w:rPr>
        <w:tab/>
        <w:t>// Prefer HTTP redirect over POST</w:t>
      </w:r>
    </w:p>
    <w:p w:rsidR="00AF4838" w:rsidRDefault="00AF4838" w:rsidP="00AF4838">
      <w:pPr>
        <w:pStyle w:val="Zitat"/>
      </w:pPr>
      <w:r>
        <w:rPr>
          <w:rStyle w:val="cm"/>
        </w:rPr>
        <w:tab/>
      </w:r>
      <w:r>
        <w:rPr>
          <w:rStyle w:val="cm"/>
        </w:rPr>
        <w:tab/>
        <w:t>// 'prefer_http_redirect' =&gt; FALSE,</w:t>
      </w:r>
    </w:p>
    <w:p w:rsidR="00AF4838" w:rsidRDefault="00AF4838" w:rsidP="00AF4838">
      <w:pPr>
        <w:pStyle w:val="Zitat"/>
      </w:pPr>
      <w:r>
        <w:rPr>
          <w:rStyle w:val="cm"/>
        </w:rPr>
        <w:tab/>
        <w:t>),</w:t>
      </w:r>
    </w:p>
    <w:p w:rsidR="00AF4838" w:rsidRDefault="00AF4838" w:rsidP="00AF4838">
      <w:pPr>
        <w:pStyle w:val="Zitat"/>
      </w:pPr>
      <w:r>
        <w:rPr>
          <w:rStyle w:val="cm"/>
        </w:rPr>
        <w:tab/>
        <w:t>*/</w:t>
      </w:r>
    </w:p>
    <w:p w:rsidR="00AF4838" w:rsidRDefault="00AF4838" w:rsidP="00AF4838">
      <w:pPr>
        <w:pStyle w:val="Zitat"/>
      </w:pPr>
    </w:p>
    <w:p w:rsidR="00AF4838" w:rsidRDefault="00AF4838" w:rsidP="00AF4838">
      <w:pPr>
        <w:pStyle w:val="Zitat"/>
      </w:pPr>
      <w:r>
        <w:tab/>
      </w:r>
      <w:r>
        <w:rPr>
          <w:rStyle w:val="cm"/>
        </w:rPr>
        <w:t>/*</w:t>
      </w:r>
    </w:p>
    <w:p w:rsidR="00AF4838" w:rsidRDefault="00AF4838" w:rsidP="00AF4838">
      <w:pPr>
        <w:pStyle w:val="Zitat"/>
      </w:pPr>
      <w:r>
        <w:rPr>
          <w:rStyle w:val="cm"/>
        </w:rPr>
        <w:tab/>
        <w:t>// Example of an authsource that authenticates against Google.</w:t>
      </w:r>
    </w:p>
    <w:p w:rsidR="00AF4838" w:rsidRDefault="00AF4838" w:rsidP="00AF4838">
      <w:pPr>
        <w:pStyle w:val="Zitat"/>
      </w:pPr>
      <w:r>
        <w:rPr>
          <w:rStyle w:val="cm"/>
        </w:rPr>
        <w:tab/>
        <w:t>// See: http://code.google.com/apis/accounts/docs/OpenID.html</w:t>
      </w:r>
    </w:p>
    <w:p w:rsidR="00AF4838" w:rsidRDefault="00AF4838" w:rsidP="00AF4838">
      <w:pPr>
        <w:pStyle w:val="Zitat"/>
      </w:pPr>
      <w:r>
        <w:rPr>
          <w:rStyle w:val="cm"/>
        </w:rPr>
        <w:tab/>
        <w:t>'google' =&gt; array(</w:t>
      </w:r>
    </w:p>
    <w:p w:rsidR="00AF4838" w:rsidRDefault="00AF4838" w:rsidP="00AF4838">
      <w:pPr>
        <w:pStyle w:val="Zitat"/>
      </w:pPr>
      <w:r>
        <w:rPr>
          <w:rStyle w:val="cm"/>
        </w:rPr>
        <w:tab/>
      </w:r>
      <w:r>
        <w:rPr>
          <w:rStyle w:val="cm"/>
        </w:rPr>
        <w:tab/>
        <w:t>'openid:OpenIDConsumer',</w:t>
      </w:r>
    </w:p>
    <w:p w:rsidR="00AF4838" w:rsidRDefault="00AF4838" w:rsidP="00AF4838">
      <w:pPr>
        <w:pStyle w:val="Zitat"/>
      </w:pPr>
      <w:r>
        <w:rPr>
          <w:rStyle w:val="cm"/>
        </w:rPr>
        <w:tab/>
      </w:r>
      <w:r>
        <w:rPr>
          <w:rStyle w:val="cm"/>
        </w:rPr>
        <w:tab/>
        <w:t>// Googles OpenID endpoint.</w:t>
      </w:r>
    </w:p>
    <w:p w:rsidR="00AF4838" w:rsidRDefault="00AF4838" w:rsidP="00AF4838">
      <w:pPr>
        <w:pStyle w:val="Zitat"/>
      </w:pPr>
      <w:r>
        <w:rPr>
          <w:rStyle w:val="cm"/>
        </w:rPr>
        <w:tab/>
      </w:r>
      <w:r>
        <w:rPr>
          <w:rStyle w:val="cm"/>
        </w:rPr>
        <w:tab/>
        <w:t>'target' =&gt; 'https://www.google.com/accounts/o8/id',</w:t>
      </w:r>
    </w:p>
    <w:p w:rsidR="00AF4838" w:rsidRDefault="00AF4838" w:rsidP="00AF4838">
      <w:pPr>
        <w:pStyle w:val="Zitat"/>
      </w:pPr>
      <w:r>
        <w:rPr>
          <w:rStyle w:val="cm"/>
        </w:rPr>
        <w:tab/>
      </w:r>
      <w:r>
        <w:rPr>
          <w:rStyle w:val="cm"/>
        </w:rPr>
        <w:tab/>
        <w:t>// Custom realm</w:t>
      </w:r>
    </w:p>
    <w:p w:rsidR="00AF4838" w:rsidRDefault="00AF4838" w:rsidP="00AF4838">
      <w:pPr>
        <w:pStyle w:val="Zitat"/>
      </w:pPr>
      <w:r>
        <w:rPr>
          <w:rStyle w:val="cm"/>
        </w:rPr>
        <w:tab/>
      </w:r>
      <w:r>
        <w:rPr>
          <w:rStyle w:val="cm"/>
        </w:rPr>
        <w:tab/>
        <w:t>// 'realm' =&gt; 'http://*.example.org',</w:t>
      </w:r>
    </w:p>
    <w:p w:rsidR="00AF4838" w:rsidRDefault="00AF4838" w:rsidP="00AF4838">
      <w:pPr>
        <w:pStyle w:val="Zitat"/>
      </w:pPr>
      <w:r>
        <w:rPr>
          <w:rStyle w:val="cm"/>
        </w:rPr>
        <w:tab/>
      </w:r>
      <w:r>
        <w:rPr>
          <w:rStyle w:val="cm"/>
        </w:rPr>
        <w:tab/>
        <w:t>// Attributes that google can supply.</w:t>
      </w:r>
    </w:p>
    <w:p w:rsidR="00AF4838" w:rsidRDefault="00AF4838" w:rsidP="00AF4838">
      <w:pPr>
        <w:pStyle w:val="Zitat"/>
      </w:pPr>
      <w:r>
        <w:rPr>
          <w:rStyle w:val="cm"/>
        </w:rPr>
        <w:tab/>
      </w:r>
      <w:r>
        <w:rPr>
          <w:rStyle w:val="cm"/>
        </w:rPr>
        <w:tab/>
        <w:t>'attributes.ax_required' =&gt; array(</w:t>
      </w:r>
    </w:p>
    <w:p w:rsidR="00AF4838" w:rsidRDefault="00AF4838" w:rsidP="00AF4838">
      <w:pPr>
        <w:pStyle w:val="Zitat"/>
      </w:pPr>
      <w:r>
        <w:rPr>
          <w:rStyle w:val="cm"/>
        </w:rPr>
        <w:tab/>
      </w:r>
      <w:r>
        <w:rPr>
          <w:rStyle w:val="cm"/>
        </w:rPr>
        <w:tab/>
      </w:r>
      <w:r>
        <w:rPr>
          <w:rStyle w:val="cm"/>
        </w:rPr>
        <w:tab/>
        <w:t>//'http://axschema.org/namePerson/first',</w:t>
      </w:r>
    </w:p>
    <w:p w:rsidR="00AF4838" w:rsidRDefault="00AF4838" w:rsidP="00AF4838">
      <w:pPr>
        <w:pStyle w:val="Zitat"/>
      </w:pPr>
      <w:r>
        <w:rPr>
          <w:rStyle w:val="cm"/>
        </w:rPr>
        <w:tab/>
      </w:r>
      <w:r>
        <w:rPr>
          <w:rStyle w:val="cm"/>
        </w:rPr>
        <w:tab/>
      </w:r>
      <w:r>
        <w:rPr>
          <w:rStyle w:val="cm"/>
        </w:rPr>
        <w:tab/>
        <w:t>//'http://axschema.org/namePerson/last',</w:t>
      </w:r>
    </w:p>
    <w:p w:rsidR="00AF4838" w:rsidRDefault="00AF4838" w:rsidP="00AF4838">
      <w:pPr>
        <w:pStyle w:val="Zitat"/>
      </w:pPr>
      <w:r>
        <w:rPr>
          <w:rStyle w:val="cm"/>
        </w:rPr>
        <w:tab/>
      </w:r>
      <w:r>
        <w:rPr>
          <w:rStyle w:val="cm"/>
        </w:rPr>
        <w:tab/>
      </w:r>
      <w:r>
        <w:rPr>
          <w:rStyle w:val="cm"/>
        </w:rPr>
        <w:tab/>
        <w:t>//'http://axschema.org/contact/email',</w:t>
      </w:r>
    </w:p>
    <w:p w:rsidR="00AF4838" w:rsidRDefault="00AF4838" w:rsidP="00AF4838">
      <w:pPr>
        <w:pStyle w:val="Zitat"/>
      </w:pPr>
      <w:r>
        <w:rPr>
          <w:rStyle w:val="cm"/>
        </w:rPr>
        <w:tab/>
      </w:r>
      <w:r>
        <w:rPr>
          <w:rStyle w:val="cm"/>
        </w:rPr>
        <w:tab/>
      </w:r>
      <w:r>
        <w:rPr>
          <w:rStyle w:val="cm"/>
        </w:rPr>
        <w:tab/>
        <w:t>//'http://axschema.org/contact/country/home',</w:t>
      </w:r>
    </w:p>
    <w:p w:rsidR="00AF4838" w:rsidRDefault="00AF4838" w:rsidP="00AF4838">
      <w:pPr>
        <w:pStyle w:val="Zitat"/>
      </w:pPr>
      <w:r>
        <w:rPr>
          <w:rStyle w:val="cm"/>
        </w:rPr>
        <w:tab/>
      </w:r>
      <w:r>
        <w:rPr>
          <w:rStyle w:val="cm"/>
        </w:rPr>
        <w:tab/>
      </w:r>
      <w:r>
        <w:rPr>
          <w:rStyle w:val="cm"/>
        </w:rPr>
        <w:tab/>
        <w:t>//'http://axschema.org/pref/language',</w:t>
      </w:r>
    </w:p>
    <w:p w:rsidR="00AF4838" w:rsidRDefault="00AF4838" w:rsidP="00AF4838">
      <w:pPr>
        <w:pStyle w:val="Zitat"/>
      </w:pPr>
      <w:r>
        <w:rPr>
          <w:rStyle w:val="cm"/>
        </w:rPr>
        <w:tab/>
      </w:r>
      <w:r>
        <w:rPr>
          <w:rStyle w:val="cm"/>
        </w:rPr>
        <w:tab/>
        <w:t>),</w:t>
      </w:r>
    </w:p>
    <w:p w:rsidR="00AF4838" w:rsidRDefault="00AF4838" w:rsidP="00AF4838">
      <w:pPr>
        <w:pStyle w:val="Zitat"/>
      </w:pPr>
      <w:r>
        <w:rPr>
          <w:rStyle w:val="cm"/>
        </w:rPr>
        <w:tab/>
      </w:r>
      <w:r>
        <w:rPr>
          <w:rStyle w:val="cm"/>
        </w:rPr>
        <w:tab/>
        <w:t>// custom extension arguments</w:t>
      </w:r>
    </w:p>
    <w:p w:rsidR="00AF4838" w:rsidRDefault="00AF4838" w:rsidP="00AF4838">
      <w:pPr>
        <w:pStyle w:val="Zitat"/>
      </w:pPr>
      <w:r>
        <w:rPr>
          <w:rStyle w:val="cm"/>
        </w:rPr>
        <w:tab/>
      </w:r>
      <w:r>
        <w:rPr>
          <w:rStyle w:val="cm"/>
        </w:rPr>
        <w:tab/>
        <w:t>'extension.args' =&gt; array(</w:t>
      </w:r>
    </w:p>
    <w:p w:rsidR="00AF4838" w:rsidRDefault="00AF4838" w:rsidP="00AF4838">
      <w:pPr>
        <w:pStyle w:val="Zitat"/>
      </w:pPr>
      <w:r>
        <w:rPr>
          <w:rStyle w:val="cm"/>
        </w:rPr>
        <w:tab/>
      </w:r>
      <w:r>
        <w:rPr>
          <w:rStyle w:val="cm"/>
        </w:rPr>
        <w:tab/>
      </w:r>
      <w:r>
        <w:rPr>
          <w:rStyle w:val="cm"/>
        </w:rPr>
        <w:tab/>
        <w:t>//'http://specs.openid.net/extensions/ui/1.0' =&gt; array(</w:t>
      </w:r>
    </w:p>
    <w:p w:rsidR="00AF4838" w:rsidRDefault="00AF4838" w:rsidP="00AF4838">
      <w:pPr>
        <w:pStyle w:val="Zitat"/>
      </w:pPr>
      <w:r>
        <w:rPr>
          <w:rStyle w:val="cm"/>
        </w:rPr>
        <w:tab/>
      </w:r>
      <w:r>
        <w:rPr>
          <w:rStyle w:val="cm"/>
        </w:rPr>
        <w:tab/>
      </w:r>
      <w:r>
        <w:rPr>
          <w:rStyle w:val="cm"/>
        </w:rPr>
        <w:tab/>
        <w:t>//</w:t>
      </w:r>
      <w:r>
        <w:rPr>
          <w:rStyle w:val="cm"/>
        </w:rPr>
        <w:tab/>
        <w:t>'mode' =&gt; 'popup',</w:t>
      </w:r>
    </w:p>
    <w:p w:rsidR="00AF4838" w:rsidRDefault="00AF4838" w:rsidP="00AF4838">
      <w:pPr>
        <w:pStyle w:val="Zitat"/>
      </w:pPr>
      <w:r>
        <w:rPr>
          <w:rStyle w:val="cm"/>
        </w:rPr>
        <w:tab/>
      </w:r>
      <w:r>
        <w:rPr>
          <w:rStyle w:val="cm"/>
        </w:rPr>
        <w:tab/>
      </w:r>
      <w:r>
        <w:rPr>
          <w:rStyle w:val="cm"/>
        </w:rPr>
        <w:tab/>
        <w:t>//</w:t>
      </w:r>
      <w:r>
        <w:rPr>
          <w:rStyle w:val="cm"/>
        </w:rPr>
        <w:tab/>
        <w:t>'icon' =&gt; 'true',</w:t>
      </w:r>
    </w:p>
    <w:p w:rsidR="00AF4838" w:rsidRDefault="00AF4838" w:rsidP="00AF4838">
      <w:pPr>
        <w:pStyle w:val="Zitat"/>
      </w:pPr>
      <w:r>
        <w:rPr>
          <w:rStyle w:val="cm"/>
        </w:rPr>
        <w:tab/>
      </w:r>
      <w:r>
        <w:rPr>
          <w:rStyle w:val="cm"/>
        </w:rPr>
        <w:tab/>
      </w:r>
      <w:r>
        <w:rPr>
          <w:rStyle w:val="cm"/>
        </w:rPr>
        <w:tab/>
        <w:t>//),</w:t>
      </w:r>
    </w:p>
    <w:p w:rsidR="00AF4838" w:rsidRDefault="00AF4838" w:rsidP="00AF4838">
      <w:pPr>
        <w:pStyle w:val="Zitat"/>
      </w:pPr>
      <w:r>
        <w:rPr>
          <w:rStyle w:val="cm"/>
        </w:rPr>
        <w:tab/>
      </w:r>
      <w:r>
        <w:rPr>
          <w:rStyle w:val="cm"/>
        </w:rPr>
        <w:tab/>
        <w:t>),</w:t>
      </w:r>
    </w:p>
    <w:p w:rsidR="00AF4838" w:rsidRDefault="00AF4838" w:rsidP="00AF4838">
      <w:pPr>
        <w:pStyle w:val="Zitat"/>
      </w:pPr>
      <w:r>
        <w:rPr>
          <w:rStyle w:val="cm"/>
        </w:rPr>
        <w:tab/>
        <w:t>),</w:t>
      </w:r>
    </w:p>
    <w:p w:rsidR="00AF4838" w:rsidRDefault="00AF4838" w:rsidP="00AF4838">
      <w:pPr>
        <w:pStyle w:val="Zitat"/>
      </w:pPr>
      <w:r>
        <w:rPr>
          <w:rStyle w:val="cm"/>
        </w:rPr>
        <w:tab/>
        <w:t>*/</w:t>
      </w:r>
    </w:p>
    <w:p w:rsidR="00AF4838" w:rsidRDefault="00AF4838" w:rsidP="00AF4838">
      <w:pPr>
        <w:pStyle w:val="Zitat"/>
      </w:pPr>
    </w:p>
    <w:p w:rsidR="00AF4838" w:rsidRDefault="00AF4838" w:rsidP="00AF4838">
      <w:pPr>
        <w:pStyle w:val="Zitat"/>
      </w:pPr>
      <w:r>
        <w:tab/>
      </w:r>
      <w:r>
        <w:rPr>
          <w:rStyle w:val="cm"/>
        </w:rPr>
        <w:t>/*</w:t>
      </w:r>
    </w:p>
    <w:p w:rsidR="00AF4838" w:rsidRDefault="00AF4838" w:rsidP="00AF4838">
      <w:pPr>
        <w:pStyle w:val="Zitat"/>
      </w:pPr>
      <w:r>
        <w:rPr>
          <w:rStyle w:val="cm"/>
        </w:rPr>
        <w:tab/>
        <w:t>'papi' =&gt; array(</w:t>
      </w:r>
    </w:p>
    <w:p w:rsidR="00AF4838" w:rsidRDefault="00AF4838" w:rsidP="00AF4838">
      <w:pPr>
        <w:pStyle w:val="Zitat"/>
      </w:pPr>
      <w:r>
        <w:rPr>
          <w:rStyle w:val="cm"/>
        </w:rPr>
        <w:tab/>
      </w:r>
      <w:r>
        <w:rPr>
          <w:rStyle w:val="cm"/>
        </w:rPr>
        <w:tab/>
        <w:t>'authpapi:PAPI',</w:t>
      </w:r>
    </w:p>
    <w:p w:rsidR="00AF4838" w:rsidRDefault="00AF4838" w:rsidP="00AF4838">
      <w:pPr>
        <w:pStyle w:val="Zitat"/>
      </w:pPr>
      <w:r>
        <w:rPr>
          <w:rStyle w:val="cm"/>
        </w:rPr>
        <w:tab/>
        <w:t>),</w:t>
      </w:r>
    </w:p>
    <w:p w:rsidR="00AF4838" w:rsidRDefault="00AF4838" w:rsidP="00AF4838">
      <w:pPr>
        <w:pStyle w:val="Zitat"/>
      </w:pPr>
      <w:r>
        <w:rPr>
          <w:rStyle w:val="cm"/>
        </w:rPr>
        <w:tab/>
        <w:t>*/</w:t>
      </w:r>
    </w:p>
    <w:p w:rsidR="00AF4838" w:rsidRDefault="00AF4838" w:rsidP="00AF4838">
      <w:pPr>
        <w:pStyle w:val="Zitat"/>
      </w:pPr>
    </w:p>
    <w:p w:rsidR="00AF4838" w:rsidRDefault="00AF4838" w:rsidP="00AF4838">
      <w:pPr>
        <w:pStyle w:val="Zitat"/>
      </w:pPr>
    </w:p>
    <w:p w:rsidR="00AF4838" w:rsidRDefault="00AF4838" w:rsidP="00AF4838">
      <w:pPr>
        <w:pStyle w:val="Zitat"/>
      </w:pPr>
      <w:r>
        <w:tab/>
      </w:r>
      <w:r>
        <w:rPr>
          <w:rStyle w:val="cm"/>
        </w:rPr>
        <w:t>/*</w:t>
      </w:r>
    </w:p>
    <w:p w:rsidR="00AF4838" w:rsidRDefault="00AF4838" w:rsidP="00AF4838">
      <w:pPr>
        <w:pStyle w:val="Zitat"/>
      </w:pPr>
      <w:r>
        <w:rPr>
          <w:rStyle w:val="cm"/>
        </w:rPr>
        <w:tab/>
        <w:t>'facebook' =&gt; array(</w:t>
      </w:r>
    </w:p>
    <w:p w:rsidR="00AF4838" w:rsidRDefault="00AF4838" w:rsidP="00AF4838">
      <w:pPr>
        <w:pStyle w:val="Zitat"/>
      </w:pPr>
      <w:r>
        <w:rPr>
          <w:rStyle w:val="cm"/>
        </w:rPr>
        <w:tab/>
      </w:r>
      <w:r>
        <w:rPr>
          <w:rStyle w:val="cm"/>
        </w:rPr>
        <w:tab/>
        <w:t>'authfacebook:Facebook',</w:t>
      </w:r>
    </w:p>
    <w:p w:rsidR="00AF4838" w:rsidRDefault="00AF4838" w:rsidP="00AF4838">
      <w:pPr>
        <w:pStyle w:val="Zitat"/>
      </w:pPr>
      <w:r>
        <w:rPr>
          <w:rStyle w:val="cm"/>
        </w:rPr>
        <w:lastRenderedPageBreak/>
        <w:tab/>
      </w:r>
      <w:r>
        <w:rPr>
          <w:rStyle w:val="cm"/>
        </w:rPr>
        <w:tab/>
        <w:t>// Register your Facebook application on http://www.facebook.com/developers</w:t>
      </w:r>
    </w:p>
    <w:p w:rsidR="00AF4838" w:rsidRDefault="00AF4838" w:rsidP="00AF4838">
      <w:pPr>
        <w:pStyle w:val="Zitat"/>
      </w:pPr>
      <w:r>
        <w:rPr>
          <w:rStyle w:val="cm"/>
        </w:rPr>
        <w:tab/>
      </w:r>
      <w:r>
        <w:rPr>
          <w:rStyle w:val="cm"/>
        </w:rPr>
        <w:tab/>
        <w:t>// App ID or API key (requests with App ID should be faster; https://github.com/facebook/php-sdk/issues/214)</w:t>
      </w:r>
    </w:p>
    <w:p w:rsidR="00AF4838" w:rsidRDefault="00AF4838" w:rsidP="00AF4838">
      <w:pPr>
        <w:pStyle w:val="Zitat"/>
      </w:pPr>
      <w:r>
        <w:rPr>
          <w:rStyle w:val="cm"/>
        </w:rPr>
        <w:tab/>
      </w:r>
      <w:r>
        <w:rPr>
          <w:rStyle w:val="cm"/>
        </w:rPr>
        <w:tab/>
        <w:t>'api_key' =&gt; 'xxxxxxxxxxxxxxxx',</w:t>
      </w:r>
    </w:p>
    <w:p w:rsidR="00AF4838" w:rsidRDefault="00AF4838" w:rsidP="00AF4838">
      <w:pPr>
        <w:pStyle w:val="Zitat"/>
      </w:pPr>
      <w:r>
        <w:rPr>
          <w:rStyle w:val="cm"/>
        </w:rPr>
        <w:tab/>
      </w:r>
      <w:r>
        <w:rPr>
          <w:rStyle w:val="cm"/>
        </w:rPr>
        <w:tab/>
        <w:t>// App Secret</w:t>
      </w:r>
    </w:p>
    <w:p w:rsidR="00AF4838" w:rsidRDefault="00AF4838" w:rsidP="00AF4838">
      <w:pPr>
        <w:pStyle w:val="Zitat"/>
      </w:pPr>
      <w:r>
        <w:rPr>
          <w:rStyle w:val="cm"/>
        </w:rPr>
        <w:tab/>
      </w:r>
      <w:r>
        <w:rPr>
          <w:rStyle w:val="cm"/>
        </w:rPr>
        <w:tab/>
        <w:t>'secret' =&gt; 'xxxxxxxxxxxxxxxx',</w:t>
      </w:r>
    </w:p>
    <w:p w:rsidR="00AF4838" w:rsidRDefault="00AF4838" w:rsidP="00AF4838">
      <w:pPr>
        <w:pStyle w:val="Zitat"/>
      </w:pPr>
      <w:r>
        <w:rPr>
          <w:rStyle w:val="cm"/>
        </w:rPr>
        <w:tab/>
      </w:r>
      <w:r>
        <w:rPr>
          <w:rStyle w:val="cm"/>
        </w:rPr>
        <w:tab/>
        <w:t>// which additional data permissions to request from user</w:t>
      </w:r>
    </w:p>
    <w:p w:rsidR="00AF4838" w:rsidRDefault="00AF4838" w:rsidP="00AF4838">
      <w:pPr>
        <w:pStyle w:val="Zitat"/>
      </w:pPr>
      <w:r>
        <w:rPr>
          <w:rStyle w:val="cm"/>
        </w:rPr>
        <w:tab/>
      </w:r>
      <w:r>
        <w:rPr>
          <w:rStyle w:val="cm"/>
        </w:rPr>
        <w:tab/>
        <w:t>// see http://developers.facebook.com/docs/authentication/permissions/ for the full list</w:t>
      </w:r>
    </w:p>
    <w:p w:rsidR="00AF4838" w:rsidRDefault="00AF4838" w:rsidP="00AF4838">
      <w:pPr>
        <w:pStyle w:val="Zitat"/>
      </w:pPr>
      <w:r>
        <w:rPr>
          <w:rStyle w:val="cm"/>
        </w:rPr>
        <w:tab/>
      </w:r>
      <w:r>
        <w:rPr>
          <w:rStyle w:val="cm"/>
        </w:rPr>
        <w:tab/>
        <w:t>// 'req_perms' =&gt; 'email,user_birthday',</w:t>
      </w:r>
    </w:p>
    <w:p w:rsidR="00AF4838" w:rsidRDefault="00AF4838" w:rsidP="00AF4838">
      <w:pPr>
        <w:pStyle w:val="Zitat"/>
      </w:pPr>
      <w:r>
        <w:rPr>
          <w:rStyle w:val="cm"/>
        </w:rPr>
        <w:tab/>
        <w:t>),</w:t>
      </w:r>
    </w:p>
    <w:p w:rsidR="00AF4838" w:rsidRDefault="00AF4838" w:rsidP="00AF4838">
      <w:pPr>
        <w:pStyle w:val="Zitat"/>
      </w:pPr>
      <w:r>
        <w:rPr>
          <w:rStyle w:val="cm"/>
        </w:rPr>
        <w:tab/>
        <w:t>*/</w:t>
      </w:r>
    </w:p>
    <w:p w:rsidR="00AF4838" w:rsidRDefault="00AF4838" w:rsidP="00AF4838">
      <w:pPr>
        <w:pStyle w:val="Zitat"/>
      </w:pPr>
    </w:p>
    <w:p w:rsidR="00AF4838" w:rsidRDefault="00AF4838" w:rsidP="00AF4838">
      <w:pPr>
        <w:pStyle w:val="Zitat"/>
      </w:pPr>
      <w:r>
        <w:tab/>
      </w:r>
      <w:r>
        <w:rPr>
          <w:rStyle w:val="cm"/>
        </w:rPr>
        <w:t>/*</w:t>
      </w:r>
    </w:p>
    <w:p w:rsidR="00AF4838" w:rsidRDefault="00AF4838" w:rsidP="00AF4838">
      <w:pPr>
        <w:pStyle w:val="Zitat"/>
      </w:pPr>
      <w:r>
        <w:rPr>
          <w:rStyle w:val="cm"/>
        </w:rPr>
        <w:tab/>
        <w:t>// LinkedIn OAuth Authentication API.</w:t>
      </w:r>
    </w:p>
    <w:p w:rsidR="00AF4838" w:rsidRDefault="00AF4838" w:rsidP="00AF4838">
      <w:pPr>
        <w:pStyle w:val="Zitat"/>
      </w:pPr>
      <w:r>
        <w:rPr>
          <w:rStyle w:val="cm"/>
        </w:rPr>
        <w:tab/>
        <w:t>// Register your application to get an API key here:</w:t>
      </w:r>
    </w:p>
    <w:p w:rsidR="00AF4838" w:rsidRDefault="00AF4838" w:rsidP="00AF4838">
      <w:pPr>
        <w:pStyle w:val="Zitat"/>
      </w:pPr>
      <w:r>
        <w:rPr>
          <w:rStyle w:val="cm"/>
        </w:rPr>
        <w:tab/>
        <w:t>//  https://www.linkedin.com/secure/developer</w:t>
      </w:r>
    </w:p>
    <w:p w:rsidR="00AF4838" w:rsidRDefault="00AF4838" w:rsidP="00AF4838">
      <w:pPr>
        <w:pStyle w:val="Zitat"/>
      </w:pPr>
      <w:r>
        <w:rPr>
          <w:rStyle w:val="cm"/>
        </w:rPr>
        <w:tab/>
        <w:t>'linkedin' =&gt; array(</w:t>
      </w:r>
    </w:p>
    <w:p w:rsidR="00AF4838" w:rsidRDefault="00AF4838" w:rsidP="00AF4838">
      <w:pPr>
        <w:pStyle w:val="Zitat"/>
      </w:pPr>
      <w:r>
        <w:rPr>
          <w:rStyle w:val="cm"/>
        </w:rPr>
        <w:tab/>
      </w:r>
      <w:r>
        <w:rPr>
          <w:rStyle w:val="cm"/>
        </w:rPr>
        <w:tab/>
        <w:t>'authlinkedin:LinkedIn',</w:t>
      </w:r>
    </w:p>
    <w:p w:rsidR="00AF4838" w:rsidRDefault="00AF4838" w:rsidP="00AF4838">
      <w:pPr>
        <w:pStyle w:val="Zitat"/>
      </w:pPr>
      <w:r>
        <w:rPr>
          <w:rStyle w:val="cm"/>
        </w:rPr>
        <w:tab/>
      </w:r>
      <w:r>
        <w:rPr>
          <w:rStyle w:val="cm"/>
        </w:rPr>
        <w:tab/>
        <w:t>'key' =&gt; 'xxxxxxxxxxxxxxxx',</w:t>
      </w:r>
    </w:p>
    <w:p w:rsidR="00AF4838" w:rsidRDefault="00AF4838" w:rsidP="00AF4838">
      <w:pPr>
        <w:pStyle w:val="Zitat"/>
      </w:pPr>
      <w:r>
        <w:rPr>
          <w:rStyle w:val="cm"/>
        </w:rPr>
        <w:tab/>
      </w:r>
      <w:r>
        <w:rPr>
          <w:rStyle w:val="cm"/>
        </w:rPr>
        <w:tab/>
        <w:t>'secret' =&gt; 'xxxxxxxxxxxxxxxx',</w:t>
      </w:r>
    </w:p>
    <w:p w:rsidR="00AF4838" w:rsidRDefault="00AF4838" w:rsidP="00AF4838">
      <w:pPr>
        <w:pStyle w:val="Zitat"/>
      </w:pPr>
      <w:r>
        <w:rPr>
          <w:rStyle w:val="cm"/>
        </w:rPr>
        <w:tab/>
        <w:t>),</w:t>
      </w:r>
    </w:p>
    <w:p w:rsidR="00AF4838" w:rsidRDefault="00AF4838" w:rsidP="00AF4838">
      <w:pPr>
        <w:pStyle w:val="Zitat"/>
      </w:pPr>
      <w:r>
        <w:rPr>
          <w:rStyle w:val="cm"/>
        </w:rPr>
        <w:tab/>
        <w:t>*/</w:t>
      </w:r>
    </w:p>
    <w:p w:rsidR="00AF4838" w:rsidRDefault="00AF4838" w:rsidP="00AF4838">
      <w:pPr>
        <w:pStyle w:val="Zitat"/>
      </w:pPr>
    </w:p>
    <w:p w:rsidR="00AF4838" w:rsidRDefault="00AF4838" w:rsidP="00AF4838">
      <w:pPr>
        <w:pStyle w:val="Zitat"/>
      </w:pPr>
      <w:r>
        <w:tab/>
      </w:r>
      <w:r>
        <w:rPr>
          <w:rStyle w:val="cm"/>
        </w:rPr>
        <w:t>/*</w:t>
      </w:r>
    </w:p>
    <w:p w:rsidR="00AF4838" w:rsidRDefault="00AF4838" w:rsidP="00AF4838">
      <w:pPr>
        <w:pStyle w:val="Zitat"/>
      </w:pPr>
      <w:r>
        <w:rPr>
          <w:rStyle w:val="cm"/>
        </w:rPr>
        <w:tab/>
        <w:t>// Twitter OAuth Authentication API.</w:t>
      </w:r>
    </w:p>
    <w:p w:rsidR="00AF4838" w:rsidRDefault="00AF4838" w:rsidP="00AF4838">
      <w:pPr>
        <w:pStyle w:val="Zitat"/>
      </w:pPr>
      <w:r>
        <w:rPr>
          <w:rStyle w:val="cm"/>
        </w:rPr>
        <w:tab/>
        <w:t>// Register your application to get an API key here:</w:t>
      </w:r>
    </w:p>
    <w:p w:rsidR="00AF4838" w:rsidRDefault="00AF4838" w:rsidP="00AF4838">
      <w:pPr>
        <w:pStyle w:val="Zitat"/>
      </w:pPr>
      <w:r>
        <w:rPr>
          <w:rStyle w:val="cm"/>
        </w:rPr>
        <w:tab/>
        <w:t>//  http://twitter.com/oauth_clients</w:t>
      </w:r>
    </w:p>
    <w:p w:rsidR="00AF4838" w:rsidRDefault="00AF4838" w:rsidP="00AF4838">
      <w:pPr>
        <w:pStyle w:val="Zitat"/>
      </w:pPr>
      <w:r>
        <w:rPr>
          <w:rStyle w:val="cm"/>
        </w:rPr>
        <w:tab/>
        <w:t>'twitter' =&gt; array(</w:t>
      </w:r>
    </w:p>
    <w:p w:rsidR="00AF4838" w:rsidRDefault="00AF4838" w:rsidP="00AF4838">
      <w:pPr>
        <w:pStyle w:val="Zitat"/>
      </w:pPr>
      <w:r>
        <w:rPr>
          <w:rStyle w:val="cm"/>
        </w:rPr>
        <w:tab/>
      </w:r>
      <w:r>
        <w:rPr>
          <w:rStyle w:val="cm"/>
        </w:rPr>
        <w:tab/>
        <w:t>'authtwitter:Twitter',</w:t>
      </w:r>
    </w:p>
    <w:p w:rsidR="00AF4838" w:rsidRDefault="00AF4838" w:rsidP="00AF4838">
      <w:pPr>
        <w:pStyle w:val="Zitat"/>
      </w:pPr>
      <w:r>
        <w:rPr>
          <w:rStyle w:val="cm"/>
        </w:rPr>
        <w:tab/>
      </w:r>
      <w:r>
        <w:rPr>
          <w:rStyle w:val="cm"/>
        </w:rPr>
        <w:tab/>
        <w:t>'key' =&gt; 'xxxxxxxxxxxxxxxx',</w:t>
      </w:r>
    </w:p>
    <w:p w:rsidR="00AF4838" w:rsidRDefault="00AF4838" w:rsidP="00AF4838">
      <w:pPr>
        <w:pStyle w:val="Zitat"/>
      </w:pPr>
      <w:r>
        <w:rPr>
          <w:rStyle w:val="cm"/>
        </w:rPr>
        <w:tab/>
      </w:r>
      <w:r>
        <w:rPr>
          <w:rStyle w:val="cm"/>
        </w:rPr>
        <w:tab/>
        <w:t>'secret' =&gt; 'xxxxxxxxxxxxxxxx',</w:t>
      </w:r>
    </w:p>
    <w:p w:rsidR="00AF4838" w:rsidRDefault="00AF4838" w:rsidP="00AF4838">
      <w:pPr>
        <w:pStyle w:val="Zitat"/>
      </w:pPr>
      <w:r>
        <w:rPr>
          <w:rStyle w:val="cm"/>
        </w:rPr>
        <w:tab/>
        <w:t>),</w:t>
      </w:r>
    </w:p>
    <w:p w:rsidR="00AF4838" w:rsidRDefault="00AF4838" w:rsidP="00AF4838">
      <w:pPr>
        <w:pStyle w:val="Zitat"/>
      </w:pPr>
      <w:r>
        <w:rPr>
          <w:rStyle w:val="cm"/>
        </w:rPr>
        <w:tab/>
        <w:t>*/</w:t>
      </w:r>
    </w:p>
    <w:p w:rsidR="00AF4838" w:rsidRDefault="00AF4838" w:rsidP="00AF4838">
      <w:pPr>
        <w:pStyle w:val="Zitat"/>
      </w:pPr>
    </w:p>
    <w:p w:rsidR="00AF4838" w:rsidRDefault="00AF4838" w:rsidP="00AF4838">
      <w:pPr>
        <w:pStyle w:val="Zitat"/>
      </w:pPr>
      <w:r>
        <w:tab/>
      </w:r>
      <w:r>
        <w:rPr>
          <w:rStyle w:val="cm"/>
        </w:rPr>
        <w:t>/*</w:t>
      </w:r>
    </w:p>
    <w:p w:rsidR="00AF4838" w:rsidRDefault="00AF4838" w:rsidP="00AF4838">
      <w:pPr>
        <w:pStyle w:val="Zitat"/>
      </w:pPr>
      <w:r>
        <w:rPr>
          <w:rStyle w:val="cm"/>
        </w:rPr>
        <w:tab/>
        <w:t>// MySpace OAuth Authentication API.</w:t>
      </w:r>
    </w:p>
    <w:p w:rsidR="00AF4838" w:rsidRDefault="00AF4838" w:rsidP="00AF4838">
      <w:pPr>
        <w:pStyle w:val="Zitat"/>
      </w:pPr>
      <w:r>
        <w:rPr>
          <w:rStyle w:val="cm"/>
        </w:rPr>
        <w:tab/>
        <w:t>// Register your application to get an API key here:</w:t>
      </w:r>
    </w:p>
    <w:p w:rsidR="00AF4838" w:rsidRDefault="00AF4838" w:rsidP="00AF4838">
      <w:pPr>
        <w:pStyle w:val="Zitat"/>
      </w:pPr>
      <w:r>
        <w:rPr>
          <w:rStyle w:val="cm"/>
        </w:rPr>
        <w:tab/>
        <w:t>//  http://developer.myspace.com/</w:t>
      </w:r>
    </w:p>
    <w:p w:rsidR="00AF4838" w:rsidRDefault="00AF4838" w:rsidP="00AF4838">
      <w:pPr>
        <w:pStyle w:val="Zitat"/>
      </w:pPr>
      <w:r>
        <w:rPr>
          <w:rStyle w:val="cm"/>
        </w:rPr>
        <w:tab/>
        <w:t>'myspace' =&gt; array(</w:t>
      </w:r>
    </w:p>
    <w:p w:rsidR="00AF4838" w:rsidRDefault="00AF4838" w:rsidP="00AF4838">
      <w:pPr>
        <w:pStyle w:val="Zitat"/>
      </w:pPr>
      <w:r>
        <w:rPr>
          <w:rStyle w:val="cm"/>
        </w:rPr>
        <w:tab/>
      </w:r>
      <w:r>
        <w:rPr>
          <w:rStyle w:val="cm"/>
        </w:rPr>
        <w:tab/>
        <w:t>'authmyspace:MySpace',</w:t>
      </w:r>
    </w:p>
    <w:p w:rsidR="00AF4838" w:rsidRDefault="00AF4838" w:rsidP="00AF4838">
      <w:pPr>
        <w:pStyle w:val="Zitat"/>
      </w:pPr>
      <w:r>
        <w:rPr>
          <w:rStyle w:val="cm"/>
        </w:rPr>
        <w:tab/>
      </w:r>
      <w:r>
        <w:rPr>
          <w:rStyle w:val="cm"/>
        </w:rPr>
        <w:tab/>
        <w:t>'key' =&gt; 'xxxxxxxxxxxxxxxx',</w:t>
      </w:r>
    </w:p>
    <w:p w:rsidR="00AF4838" w:rsidRDefault="00AF4838" w:rsidP="00AF4838">
      <w:pPr>
        <w:pStyle w:val="Zitat"/>
      </w:pPr>
      <w:r>
        <w:rPr>
          <w:rStyle w:val="cm"/>
        </w:rPr>
        <w:tab/>
      </w:r>
      <w:r>
        <w:rPr>
          <w:rStyle w:val="cm"/>
        </w:rPr>
        <w:tab/>
        <w:t>'secret' =&gt; 'xxxxxxxxxxxxxxxx',</w:t>
      </w:r>
    </w:p>
    <w:p w:rsidR="00AF4838" w:rsidRDefault="00AF4838" w:rsidP="00AF4838">
      <w:pPr>
        <w:pStyle w:val="Zitat"/>
      </w:pPr>
      <w:r>
        <w:rPr>
          <w:rStyle w:val="cm"/>
        </w:rPr>
        <w:tab/>
        <w:t>),</w:t>
      </w:r>
    </w:p>
    <w:p w:rsidR="00AF4838" w:rsidRDefault="00AF4838" w:rsidP="00AF4838">
      <w:pPr>
        <w:pStyle w:val="Zitat"/>
      </w:pPr>
      <w:r>
        <w:rPr>
          <w:rStyle w:val="cm"/>
        </w:rPr>
        <w:tab/>
        <w:t>*/</w:t>
      </w:r>
    </w:p>
    <w:p w:rsidR="00AF4838" w:rsidRDefault="00AF4838" w:rsidP="00AF4838">
      <w:pPr>
        <w:pStyle w:val="Zitat"/>
      </w:pPr>
    </w:p>
    <w:p w:rsidR="00AF4838" w:rsidRDefault="00AF4838" w:rsidP="00AF4838">
      <w:pPr>
        <w:pStyle w:val="Zitat"/>
      </w:pPr>
      <w:r>
        <w:tab/>
      </w:r>
      <w:r>
        <w:rPr>
          <w:rStyle w:val="cm"/>
        </w:rPr>
        <w:t>/*</w:t>
      </w:r>
    </w:p>
    <w:p w:rsidR="00AF4838" w:rsidRDefault="00AF4838" w:rsidP="00AF4838">
      <w:pPr>
        <w:pStyle w:val="Zitat"/>
      </w:pPr>
      <w:r>
        <w:rPr>
          <w:rStyle w:val="cm"/>
        </w:rPr>
        <w:tab/>
        <w:t>// Windows Live ID Authentication API.</w:t>
      </w:r>
    </w:p>
    <w:p w:rsidR="00AF4838" w:rsidRDefault="00AF4838" w:rsidP="00AF4838">
      <w:pPr>
        <w:pStyle w:val="Zitat"/>
      </w:pPr>
      <w:r>
        <w:rPr>
          <w:rStyle w:val="cm"/>
        </w:rPr>
        <w:tab/>
        <w:t>// Register your application to get an API key here:</w:t>
      </w:r>
    </w:p>
    <w:p w:rsidR="00AF4838" w:rsidRDefault="00AF4838" w:rsidP="00AF4838">
      <w:pPr>
        <w:pStyle w:val="Zitat"/>
      </w:pPr>
      <w:r>
        <w:rPr>
          <w:rStyle w:val="cm"/>
        </w:rPr>
        <w:tab/>
        <w:t>//  https://manage.dev.live.com</w:t>
      </w:r>
    </w:p>
    <w:p w:rsidR="00AF4838" w:rsidRDefault="00AF4838" w:rsidP="00AF4838">
      <w:pPr>
        <w:pStyle w:val="Zitat"/>
      </w:pPr>
      <w:r>
        <w:rPr>
          <w:rStyle w:val="cm"/>
        </w:rPr>
        <w:tab/>
        <w:t>'windowslive' =&gt; array(</w:t>
      </w:r>
    </w:p>
    <w:p w:rsidR="00AF4838" w:rsidRDefault="00AF4838" w:rsidP="00AF4838">
      <w:pPr>
        <w:pStyle w:val="Zitat"/>
      </w:pPr>
      <w:r>
        <w:rPr>
          <w:rStyle w:val="cm"/>
        </w:rPr>
        <w:tab/>
      </w:r>
      <w:r>
        <w:rPr>
          <w:rStyle w:val="cm"/>
        </w:rPr>
        <w:tab/>
        <w:t>'authwindowslive:LiveID',</w:t>
      </w:r>
    </w:p>
    <w:p w:rsidR="00AF4838" w:rsidRDefault="00AF4838" w:rsidP="00AF4838">
      <w:pPr>
        <w:pStyle w:val="Zitat"/>
      </w:pPr>
      <w:r>
        <w:rPr>
          <w:rStyle w:val="cm"/>
        </w:rPr>
        <w:tab/>
      </w:r>
      <w:r>
        <w:rPr>
          <w:rStyle w:val="cm"/>
        </w:rPr>
        <w:tab/>
        <w:t>'key' =&gt; 'xxxxxxxxxxxxxxxx',</w:t>
      </w:r>
    </w:p>
    <w:p w:rsidR="00AF4838" w:rsidRDefault="00AF4838" w:rsidP="00AF4838">
      <w:pPr>
        <w:pStyle w:val="Zitat"/>
      </w:pPr>
      <w:r>
        <w:rPr>
          <w:rStyle w:val="cm"/>
        </w:rPr>
        <w:lastRenderedPageBreak/>
        <w:tab/>
      </w:r>
      <w:r>
        <w:rPr>
          <w:rStyle w:val="cm"/>
        </w:rPr>
        <w:tab/>
        <w:t>'secret' =&gt; 'xxxxxxxxxxxxxxxx',</w:t>
      </w:r>
    </w:p>
    <w:p w:rsidR="00AF4838" w:rsidRDefault="00AF4838" w:rsidP="00AF4838">
      <w:pPr>
        <w:pStyle w:val="Zitat"/>
      </w:pPr>
      <w:r>
        <w:rPr>
          <w:rStyle w:val="cm"/>
        </w:rPr>
        <w:tab/>
        <w:t>),</w:t>
      </w:r>
    </w:p>
    <w:p w:rsidR="00AF4838" w:rsidRDefault="00AF4838" w:rsidP="00AF4838">
      <w:pPr>
        <w:pStyle w:val="Zitat"/>
      </w:pPr>
      <w:r>
        <w:rPr>
          <w:rStyle w:val="cm"/>
        </w:rPr>
        <w:tab/>
        <w:t>*/</w:t>
      </w:r>
    </w:p>
    <w:p w:rsidR="00AF4838" w:rsidRDefault="00AF4838" w:rsidP="00AF4838">
      <w:pPr>
        <w:pStyle w:val="Zitat"/>
      </w:pPr>
    </w:p>
    <w:p w:rsidR="00AF4838" w:rsidRDefault="00AF4838" w:rsidP="00AF4838">
      <w:pPr>
        <w:pStyle w:val="Zitat"/>
      </w:pPr>
    </w:p>
    <w:p w:rsidR="00AF4838" w:rsidRDefault="00AF4838" w:rsidP="00AF4838">
      <w:pPr>
        <w:pStyle w:val="Zitat"/>
      </w:pPr>
      <w:r>
        <w:tab/>
      </w:r>
      <w:r>
        <w:rPr>
          <w:rStyle w:val="c1"/>
        </w:rPr>
        <w:t>// Example of a LDAP authentication source.</w:t>
      </w:r>
    </w:p>
    <w:p w:rsidR="00AF4838" w:rsidRDefault="00AF4838" w:rsidP="00AF4838">
      <w:pPr>
        <w:pStyle w:val="Zitat"/>
      </w:pPr>
      <w:r>
        <w:tab/>
      </w:r>
      <w:r>
        <w:rPr>
          <w:rStyle w:val="c1"/>
        </w:rPr>
        <w:t>//Gibt den Namen der LDAP Konfiguration an</w:t>
      </w:r>
    </w:p>
    <w:p w:rsidR="00AF4838" w:rsidRDefault="00AF4838" w:rsidP="00AF4838">
      <w:pPr>
        <w:pStyle w:val="Zitat"/>
      </w:pPr>
      <w:r>
        <w:tab/>
      </w:r>
      <w:r>
        <w:rPr>
          <w:rStyle w:val="s1"/>
        </w:rPr>
        <w:t>'zhdk-ldap'</w:t>
      </w:r>
      <w:r>
        <w:t xml:space="preserve"> </w:t>
      </w:r>
      <w:r>
        <w:rPr>
          <w:rStyle w:val="o"/>
        </w:rPr>
        <w:t>=&gt;</w:t>
      </w:r>
      <w:r>
        <w:t xml:space="preserve"> </w:t>
      </w:r>
      <w:r>
        <w:rPr>
          <w:rStyle w:val="k"/>
        </w:rPr>
        <w:t>array</w:t>
      </w:r>
      <w:r>
        <w:rPr>
          <w:rStyle w:val="p"/>
        </w:rPr>
        <w:t>(</w:t>
      </w:r>
    </w:p>
    <w:p w:rsidR="00AF4838" w:rsidRDefault="00AF4838" w:rsidP="00AF4838">
      <w:pPr>
        <w:pStyle w:val="Zitat"/>
      </w:pPr>
      <w:r>
        <w:tab/>
      </w:r>
      <w:r>
        <w:tab/>
      </w:r>
      <w:r>
        <w:rPr>
          <w:rStyle w:val="s1"/>
        </w:rPr>
        <w:t>'ldap:LDAP'</w:t>
      </w:r>
      <w:r>
        <w:rPr>
          <w:rStyle w:val="p"/>
        </w:rPr>
        <w:t>,</w:t>
      </w:r>
    </w:p>
    <w:p w:rsidR="00AF4838" w:rsidRDefault="00AF4838" w:rsidP="00AF4838">
      <w:pPr>
        <w:pStyle w:val="Zitat"/>
      </w:pPr>
    </w:p>
    <w:p w:rsidR="00AF4838" w:rsidRDefault="00AF4838" w:rsidP="00AF4838">
      <w:pPr>
        <w:pStyle w:val="Zitat"/>
      </w:pPr>
      <w:r>
        <w:tab/>
      </w:r>
      <w:r>
        <w:tab/>
      </w:r>
      <w:r>
        <w:rPr>
          <w:rStyle w:val="c1"/>
        </w:rPr>
        <w:t>// Give the user an option to save their username for future login attempts</w:t>
      </w:r>
    </w:p>
    <w:p w:rsidR="00AF4838" w:rsidRDefault="00AF4838" w:rsidP="00AF4838">
      <w:pPr>
        <w:pStyle w:val="Zitat"/>
      </w:pPr>
      <w:r>
        <w:tab/>
      </w:r>
      <w:r>
        <w:tab/>
      </w:r>
      <w:r>
        <w:rPr>
          <w:rStyle w:val="c1"/>
        </w:rPr>
        <w:t>// And when enabled, what should the default be, to save the username or not</w:t>
      </w:r>
    </w:p>
    <w:p w:rsidR="00AF4838" w:rsidRDefault="00AF4838" w:rsidP="00AF4838">
      <w:pPr>
        <w:pStyle w:val="Zitat"/>
      </w:pPr>
      <w:r>
        <w:tab/>
      </w:r>
      <w:r>
        <w:tab/>
      </w:r>
      <w:r>
        <w:rPr>
          <w:rStyle w:val="c1"/>
        </w:rPr>
        <w:t>//'remember.username.enabled' =&gt; FALSE,</w:t>
      </w:r>
    </w:p>
    <w:p w:rsidR="00AF4838" w:rsidRDefault="00AF4838" w:rsidP="00AF4838">
      <w:pPr>
        <w:pStyle w:val="Zitat"/>
      </w:pPr>
      <w:r>
        <w:tab/>
      </w:r>
      <w:r>
        <w:tab/>
      </w:r>
      <w:r>
        <w:rPr>
          <w:rStyle w:val="c1"/>
        </w:rPr>
        <w:t>//'remember.username.checked' =&gt; FALSE,</w:t>
      </w:r>
    </w:p>
    <w:p w:rsidR="00AF4838" w:rsidRDefault="00AF4838" w:rsidP="00AF4838">
      <w:pPr>
        <w:pStyle w:val="Zitat"/>
      </w:pPr>
    </w:p>
    <w:p w:rsidR="00AF4838" w:rsidRDefault="00AF4838" w:rsidP="00AF4838">
      <w:pPr>
        <w:pStyle w:val="Zitat"/>
      </w:pPr>
      <w:r>
        <w:tab/>
      </w:r>
      <w:r>
        <w:tab/>
      </w:r>
      <w:r>
        <w:rPr>
          <w:rStyle w:val="c1"/>
        </w:rPr>
        <w:t>// The hostname of the LDAP server.</w:t>
      </w:r>
    </w:p>
    <w:p w:rsidR="00AF4838" w:rsidRDefault="00AF4838" w:rsidP="00AF4838">
      <w:pPr>
        <w:pStyle w:val="Zitat"/>
      </w:pPr>
      <w:r>
        <w:tab/>
      </w:r>
      <w:r>
        <w:tab/>
      </w:r>
      <w:r>
        <w:rPr>
          <w:rStyle w:val="c1"/>
        </w:rPr>
        <w:t>//Gibt an auf welchen ldap-Server er sich verbinden soll.</w:t>
      </w:r>
    </w:p>
    <w:p w:rsidR="00AF4838" w:rsidRDefault="00AF4838" w:rsidP="00AF4838">
      <w:pPr>
        <w:pStyle w:val="Zitat"/>
      </w:pPr>
      <w:r>
        <w:tab/>
      </w:r>
      <w:r>
        <w:tab/>
      </w:r>
      <w:r>
        <w:rPr>
          <w:rStyle w:val="s1"/>
        </w:rPr>
        <w:t>'hostname'</w:t>
      </w:r>
      <w:r>
        <w:t xml:space="preserve"> </w:t>
      </w:r>
      <w:r>
        <w:rPr>
          <w:rStyle w:val="o"/>
        </w:rPr>
        <w:t>=&gt;</w:t>
      </w:r>
      <w:r>
        <w:t xml:space="preserve"> </w:t>
      </w:r>
      <w:r>
        <w:rPr>
          <w:rStyle w:val="s1"/>
        </w:rPr>
        <w:t>'ldap.zhdk.ch'</w:t>
      </w:r>
      <w:r>
        <w:rPr>
          <w:rStyle w:val="p"/>
        </w:rPr>
        <w:t>,</w:t>
      </w:r>
    </w:p>
    <w:p w:rsidR="00AF4838" w:rsidRDefault="00AF4838" w:rsidP="00AF4838">
      <w:pPr>
        <w:pStyle w:val="Zitat"/>
      </w:pPr>
    </w:p>
    <w:p w:rsidR="00AF4838" w:rsidRDefault="00AF4838" w:rsidP="00AF4838">
      <w:pPr>
        <w:pStyle w:val="Zitat"/>
      </w:pPr>
      <w:r>
        <w:tab/>
      </w:r>
      <w:r>
        <w:tab/>
      </w:r>
      <w:r>
        <w:rPr>
          <w:rStyle w:val="c1"/>
        </w:rPr>
        <w:t>// Whether SSL/TLS should be used when contacting the LDAP server.</w:t>
      </w:r>
    </w:p>
    <w:p w:rsidR="00AF4838" w:rsidRDefault="00AF4838" w:rsidP="00AF4838">
      <w:pPr>
        <w:pStyle w:val="Zitat"/>
      </w:pPr>
      <w:r>
        <w:tab/>
      </w:r>
      <w:r>
        <w:tab/>
      </w:r>
      <w:r>
        <w:rPr>
          <w:rStyle w:val="c1"/>
        </w:rPr>
        <w:t>//Gibt an, ob TLS/SSL verwendet werden soll</w:t>
      </w:r>
    </w:p>
    <w:p w:rsidR="00AF4838" w:rsidRDefault="00AF4838" w:rsidP="00AF4838">
      <w:pPr>
        <w:pStyle w:val="Zitat"/>
      </w:pPr>
      <w:r>
        <w:tab/>
      </w:r>
      <w:r>
        <w:tab/>
      </w:r>
      <w:r>
        <w:rPr>
          <w:rStyle w:val="s1"/>
        </w:rPr>
        <w:t>'enable_tls'</w:t>
      </w:r>
      <w:r>
        <w:t xml:space="preserve"> </w:t>
      </w:r>
      <w:r>
        <w:rPr>
          <w:rStyle w:val="o"/>
        </w:rPr>
        <w:t>=&gt;</w:t>
      </w:r>
      <w:r>
        <w:t xml:space="preserve"> </w:t>
      </w:r>
      <w:r>
        <w:rPr>
          <w:rStyle w:val="k"/>
        </w:rPr>
        <w:t>TRUE</w:t>
      </w:r>
      <w:r>
        <w:rPr>
          <w:rStyle w:val="p"/>
        </w:rPr>
        <w:t>,</w:t>
      </w:r>
    </w:p>
    <w:p w:rsidR="00AF4838" w:rsidRDefault="00AF4838" w:rsidP="00AF4838">
      <w:pPr>
        <w:pStyle w:val="Zitat"/>
      </w:pPr>
    </w:p>
    <w:p w:rsidR="00AF4838" w:rsidRDefault="00AF4838" w:rsidP="00AF4838">
      <w:pPr>
        <w:pStyle w:val="Zitat"/>
      </w:pPr>
      <w:r>
        <w:tab/>
      </w:r>
      <w:r>
        <w:tab/>
      </w:r>
      <w:r>
        <w:rPr>
          <w:rStyle w:val="c1"/>
        </w:rPr>
        <w:t>// Whether debug output from the LDAP library should be enabled.</w:t>
      </w:r>
    </w:p>
    <w:p w:rsidR="00AF4838" w:rsidRDefault="00AF4838" w:rsidP="00AF4838">
      <w:pPr>
        <w:pStyle w:val="Zitat"/>
      </w:pPr>
      <w:r>
        <w:tab/>
      </w:r>
      <w:r>
        <w:tab/>
      </w:r>
      <w:r>
        <w:rPr>
          <w:rStyle w:val="c1"/>
        </w:rPr>
        <w:t>// Default is FALSE.</w:t>
      </w:r>
    </w:p>
    <w:p w:rsidR="00AF4838" w:rsidRDefault="00AF4838" w:rsidP="00AF4838">
      <w:pPr>
        <w:pStyle w:val="Zitat"/>
      </w:pPr>
      <w:r>
        <w:tab/>
      </w:r>
      <w:r>
        <w:tab/>
      </w:r>
      <w:r>
        <w:rPr>
          <w:rStyle w:val="s1"/>
        </w:rPr>
        <w:t>'debug'</w:t>
      </w:r>
      <w:r>
        <w:t xml:space="preserve"> </w:t>
      </w:r>
      <w:r>
        <w:rPr>
          <w:rStyle w:val="o"/>
        </w:rPr>
        <w:t>=&gt;</w:t>
      </w:r>
      <w:r>
        <w:t xml:space="preserve"> </w:t>
      </w:r>
      <w:r>
        <w:rPr>
          <w:rStyle w:val="k"/>
        </w:rPr>
        <w:t>FALSE</w:t>
      </w:r>
      <w:r>
        <w:rPr>
          <w:rStyle w:val="p"/>
        </w:rPr>
        <w:t>,</w:t>
      </w:r>
    </w:p>
    <w:p w:rsidR="00AF4838" w:rsidRDefault="00AF4838" w:rsidP="00AF4838">
      <w:pPr>
        <w:pStyle w:val="Zitat"/>
      </w:pPr>
    </w:p>
    <w:p w:rsidR="00AF4838" w:rsidRDefault="00AF4838" w:rsidP="00AF4838">
      <w:pPr>
        <w:pStyle w:val="Zitat"/>
      </w:pPr>
      <w:r>
        <w:tab/>
      </w:r>
      <w:r>
        <w:tab/>
      </w:r>
      <w:r>
        <w:rPr>
          <w:rStyle w:val="c1"/>
        </w:rPr>
        <w:t>// The timeout for accessing the LDAP server, in seconds.</w:t>
      </w:r>
    </w:p>
    <w:p w:rsidR="00AF4838" w:rsidRDefault="00AF4838" w:rsidP="00AF4838">
      <w:pPr>
        <w:pStyle w:val="Zitat"/>
      </w:pPr>
      <w:r>
        <w:tab/>
      </w:r>
      <w:r>
        <w:tab/>
      </w:r>
      <w:r>
        <w:rPr>
          <w:rStyle w:val="c1"/>
        </w:rPr>
        <w:t>// The default is 0, which means no timeout.</w:t>
      </w:r>
    </w:p>
    <w:p w:rsidR="00AF4838" w:rsidRDefault="00AF4838" w:rsidP="00AF4838">
      <w:pPr>
        <w:pStyle w:val="Zitat"/>
      </w:pPr>
      <w:r>
        <w:tab/>
      </w:r>
      <w:r>
        <w:tab/>
      </w:r>
      <w:r>
        <w:rPr>
          <w:rStyle w:val="s1"/>
        </w:rPr>
        <w:t>'timeout'</w:t>
      </w:r>
      <w:r>
        <w:t xml:space="preserve"> </w:t>
      </w:r>
      <w:r>
        <w:rPr>
          <w:rStyle w:val="o"/>
        </w:rPr>
        <w:t>=&gt;</w:t>
      </w:r>
      <w:r>
        <w:t xml:space="preserve"> </w:t>
      </w:r>
      <w:r>
        <w:rPr>
          <w:rStyle w:val="mi"/>
        </w:rPr>
        <w:t>0</w:t>
      </w:r>
      <w:r>
        <w:rPr>
          <w:rStyle w:val="p"/>
        </w:rPr>
        <w:t>,</w:t>
      </w:r>
    </w:p>
    <w:p w:rsidR="00AF4838" w:rsidRDefault="00AF4838" w:rsidP="00AF4838">
      <w:pPr>
        <w:pStyle w:val="Zitat"/>
      </w:pPr>
    </w:p>
    <w:p w:rsidR="00AF4838" w:rsidRDefault="00AF4838" w:rsidP="00AF4838">
      <w:pPr>
        <w:pStyle w:val="Zitat"/>
      </w:pPr>
      <w:r>
        <w:tab/>
      </w:r>
      <w:r>
        <w:tab/>
      </w:r>
      <w:r>
        <w:rPr>
          <w:rStyle w:val="c1"/>
        </w:rPr>
        <w:t>// Which attributes should be retrieved from the LDAP server.</w:t>
      </w:r>
    </w:p>
    <w:p w:rsidR="00AF4838" w:rsidRDefault="00AF4838" w:rsidP="00AF4838">
      <w:pPr>
        <w:pStyle w:val="Zitat"/>
      </w:pPr>
      <w:r>
        <w:tab/>
      </w:r>
      <w:r>
        <w:tab/>
      </w:r>
      <w:r>
        <w:rPr>
          <w:rStyle w:val="c1"/>
        </w:rPr>
        <w:t>// This can be an array of attribute names, or NULL, in which case</w:t>
      </w:r>
    </w:p>
    <w:p w:rsidR="00AF4838" w:rsidRDefault="00AF4838" w:rsidP="00AF4838">
      <w:pPr>
        <w:pStyle w:val="Zitat"/>
      </w:pPr>
      <w:r>
        <w:tab/>
      </w:r>
      <w:r>
        <w:tab/>
      </w:r>
      <w:r>
        <w:rPr>
          <w:rStyle w:val="c1"/>
        </w:rPr>
        <w:t>// all attributes are fetched.</w:t>
      </w:r>
    </w:p>
    <w:p w:rsidR="00AF4838" w:rsidRDefault="00AF4838" w:rsidP="00AF4838">
      <w:pPr>
        <w:pStyle w:val="Zitat"/>
      </w:pPr>
      <w:r>
        <w:tab/>
      </w:r>
      <w:r>
        <w:tab/>
      </w:r>
      <w:r>
        <w:rPr>
          <w:rStyle w:val="s1"/>
        </w:rPr>
        <w:t>'attributes'</w:t>
      </w:r>
      <w:r>
        <w:t xml:space="preserve"> </w:t>
      </w:r>
      <w:r>
        <w:rPr>
          <w:rStyle w:val="o"/>
        </w:rPr>
        <w:t>=&gt;</w:t>
      </w:r>
      <w:r>
        <w:t xml:space="preserve"> </w:t>
      </w:r>
      <w:r>
        <w:rPr>
          <w:rStyle w:val="k"/>
        </w:rPr>
        <w:t>NULL</w:t>
      </w:r>
      <w:r>
        <w:rPr>
          <w:rStyle w:val="p"/>
        </w:rPr>
        <w:t>,</w:t>
      </w:r>
    </w:p>
    <w:p w:rsidR="00AF4838" w:rsidRDefault="00AF4838" w:rsidP="00AF4838">
      <w:pPr>
        <w:pStyle w:val="Zitat"/>
      </w:pPr>
    </w:p>
    <w:p w:rsidR="00AF4838" w:rsidRDefault="00AF4838" w:rsidP="00AF4838">
      <w:pPr>
        <w:pStyle w:val="Zitat"/>
      </w:pPr>
      <w:r>
        <w:tab/>
      </w:r>
      <w:r>
        <w:tab/>
      </w:r>
      <w:r>
        <w:rPr>
          <w:rStyle w:val="c1"/>
        </w:rPr>
        <w:t>// The pattern which should be used to create the users DN given the username.</w:t>
      </w:r>
    </w:p>
    <w:p w:rsidR="00AF4838" w:rsidRDefault="00AF4838" w:rsidP="00AF4838">
      <w:pPr>
        <w:pStyle w:val="Zitat"/>
      </w:pPr>
      <w:r>
        <w:tab/>
      </w:r>
      <w:r>
        <w:tab/>
      </w:r>
      <w:r>
        <w:rPr>
          <w:rStyle w:val="c1"/>
        </w:rPr>
        <w:t>// %username% in this pattern will be replaced with the users username.</w:t>
      </w:r>
    </w:p>
    <w:p w:rsidR="00AF4838" w:rsidRDefault="00AF4838" w:rsidP="00AF4838">
      <w:pPr>
        <w:pStyle w:val="Zitat"/>
      </w:pPr>
      <w:r>
        <w:tab/>
      </w:r>
      <w:r>
        <w:tab/>
      </w:r>
      <w:r>
        <w:rPr>
          <w:rStyle w:val="c1"/>
        </w:rPr>
        <w:t>//</w:t>
      </w:r>
    </w:p>
    <w:p w:rsidR="00AF4838" w:rsidRDefault="00AF4838" w:rsidP="00AF4838">
      <w:pPr>
        <w:pStyle w:val="Zitat"/>
      </w:pPr>
      <w:r>
        <w:tab/>
      </w:r>
      <w:r>
        <w:tab/>
      </w:r>
      <w:r>
        <w:rPr>
          <w:rStyle w:val="c1"/>
        </w:rPr>
        <w:t>// This option is not used if the search.enable option is set to TRUE.</w:t>
      </w:r>
    </w:p>
    <w:p w:rsidR="00AF4838" w:rsidRDefault="00AF4838" w:rsidP="00AF4838">
      <w:pPr>
        <w:pStyle w:val="Zitat"/>
      </w:pPr>
      <w:r>
        <w:tab/>
      </w:r>
      <w:r>
        <w:tab/>
      </w:r>
      <w:r>
        <w:rPr>
          <w:rStyle w:val="c1"/>
        </w:rPr>
        <w:t>//Der Pfad zu den Benutzern. Ist deaktiviert, da nicht benoetigt, wenn die Suche aktiv ist.</w:t>
      </w:r>
    </w:p>
    <w:p w:rsidR="00AF4838" w:rsidRDefault="00AF4838" w:rsidP="00AF4838">
      <w:pPr>
        <w:pStyle w:val="Zitat"/>
      </w:pPr>
      <w:r>
        <w:tab/>
      </w:r>
      <w:r>
        <w:tab/>
      </w:r>
      <w:r>
        <w:rPr>
          <w:rStyle w:val="c1"/>
        </w:rPr>
        <w:t>//'dnpattern' =&gt; 'sAMAccountName=%username%,dc=vera,dc=hgka,dc=ch',</w:t>
      </w:r>
    </w:p>
    <w:p w:rsidR="00AF4838" w:rsidRDefault="00AF4838" w:rsidP="00AF4838">
      <w:pPr>
        <w:pStyle w:val="Zitat"/>
      </w:pPr>
    </w:p>
    <w:p w:rsidR="00AF4838" w:rsidRDefault="00AF4838" w:rsidP="00AF4838">
      <w:pPr>
        <w:pStyle w:val="Zitat"/>
      </w:pPr>
      <w:r>
        <w:lastRenderedPageBreak/>
        <w:tab/>
      </w:r>
      <w:r>
        <w:tab/>
      </w:r>
      <w:r>
        <w:rPr>
          <w:rStyle w:val="c1"/>
        </w:rPr>
        <w:t>// As an alternative to specifying a pattern for the users DN, it is possible to</w:t>
      </w:r>
    </w:p>
    <w:p w:rsidR="00AF4838" w:rsidRDefault="00AF4838" w:rsidP="00AF4838">
      <w:pPr>
        <w:pStyle w:val="Zitat"/>
      </w:pPr>
      <w:r>
        <w:tab/>
      </w:r>
      <w:r>
        <w:tab/>
      </w:r>
      <w:r>
        <w:rPr>
          <w:rStyle w:val="c1"/>
        </w:rPr>
        <w:t>// search for the username in a set of attributes. This is enabled by this option.</w:t>
      </w:r>
    </w:p>
    <w:p w:rsidR="00AF4838" w:rsidRDefault="00AF4838" w:rsidP="00AF4838">
      <w:pPr>
        <w:pStyle w:val="Zitat"/>
      </w:pPr>
      <w:r>
        <w:tab/>
      </w:r>
      <w:r>
        <w:tab/>
      </w:r>
      <w:r>
        <w:rPr>
          <w:rStyle w:val="c1"/>
        </w:rPr>
        <w:t>//Anstelle eines Pfades zu den Benutzern, ist hier die Moeglichkeit die Benutzer zu suchen.</w:t>
      </w:r>
    </w:p>
    <w:p w:rsidR="00AF4838" w:rsidRDefault="00AF4838" w:rsidP="00AF4838">
      <w:pPr>
        <w:pStyle w:val="Zitat"/>
      </w:pPr>
      <w:r>
        <w:tab/>
      </w:r>
      <w:r>
        <w:tab/>
      </w:r>
      <w:r>
        <w:rPr>
          <w:rStyle w:val="s1"/>
        </w:rPr>
        <w:t>'search.enable'</w:t>
      </w:r>
      <w:r>
        <w:t xml:space="preserve"> </w:t>
      </w:r>
      <w:r>
        <w:rPr>
          <w:rStyle w:val="o"/>
        </w:rPr>
        <w:t>=&gt;</w:t>
      </w:r>
      <w:r>
        <w:t xml:space="preserve"> </w:t>
      </w:r>
      <w:r>
        <w:rPr>
          <w:rStyle w:val="k"/>
        </w:rPr>
        <w:t>TRUE</w:t>
      </w:r>
      <w:r>
        <w:rPr>
          <w:rStyle w:val="p"/>
        </w:rPr>
        <w:t>,</w:t>
      </w:r>
    </w:p>
    <w:p w:rsidR="00AF4838" w:rsidRDefault="00AF4838" w:rsidP="00AF4838">
      <w:pPr>
        <w:pStyle w:val="Zitat"/>
      </w:pPr>
    </w:p>
    <w:p w:rsidR="00AF4838" w:rsidRDefault="00AF4838" w:rsidP="00AF4838">
      <w:pPr>
        <w:pStyle w:val="Zitat"/>
      </w:pPr>
      <w:r>
        <w:tab/>
      </w:r>
      <w:r>
        <w:tab/>
      </w:r>
      <w:r>
        <w:rPr>
          <w:rStyle w:val="c1"/>
        </w:rPr>
        <w:t>// The DN which will be used as a base for the search.</w:t>
      </w:r>
    </w:p>
    <w:p w:rsidR="00AF4838" w:rsidRDefault="00AF4838" w:rsidP="00AF4838">
      <w:pPr>
        <w:pStyle w:val="Zitat"/>
      </w:pPr>
      <w:r>
        <w:tab/>
      </w:r>
      <w:r>
        <w:tab/>
      </w:r>
      <w:r>
        <w:rPr>
          <w:rStyle w:val="c1"/>
        </w:rPr>
        <w:t>// This can be a single string, in which case only that DN is searched, or an</w:t>
      </w:r>
    </w:p>
    <w:p w:rsidR="00AF4838" w:rsidRDefault="00AF4838" w:rsidP="00AF4838">
      <w:pPr>
        <w:pStyle w:val="Zitat"/>
      </w:pPr>
      <w:r>
        <w:tab/>
      </w:r>
      <w:r>
        <w:tab/>
      </w:r>
      <w:r>
        <w:rPr>
          <w:rStyle w:val="c1"/>
        </w:rPr>
        <w:t>// array of strings, in which case they will be searched in the order given.</w:t>
      </w:r>
    </w:p>
    <w:p w:rsidR="00AF4838" w:rsidRDefault="00AF4838" w:rsidP="00AF4838">
      <w:pPr>
        <w:pStyle w:val="Zitat"/>
      </w:pPr>
      <w:r>
        <w:tab/>
      </w:r>
      <w:r>
        <w:tab/>
      </w:r>
      <w:r>
        <w:rPr>
          <w:rStyle w:val="c1"/>
        </w:rPr>
        <w:t>//Gibt die Suchbasis an</w:t>
      </w:r>
    </w:p>
    <w:p w:rsidR="00AF4838" w:rsidRDefault="00AF4838" w:rsidP="00AF4838">
      <w:pPr>
        <w:pStyle w:val="Zitat"/>
      </w:pPr>
      <w:r>
        <w:tab/>
      </w:r>
      <w:r>
        <w:tab/>
      </w:r>
      <w:r>
        <w:rPr>
          <w:rStyle w:val="s1"/>
        </w:rPr>
        <w:t>'search.base'</w:t>
      </w:r>
      <w:r>
        <w:t xml:space="preserve"> </w:t>
      </w:r>
      <w:r>
        <w:rPr>
          <w:rStyle w:val="o"/>
        </w:rPr>
        <w:t>=&gt;</w:t>
      </w:r>
      <w:r>
        <w:t xml:space="preserve"> </w:t>
      </w:r>
      <w:r>
        <w:rPr>
          <w:rStyle w:val="s1"/>
        </w:rPr>
        <w:t>'dc=vera,dc=hgka,dc=ch'</w:t>
      </w:r>
      <w:r>
        <w:rPr>
          <w:rStyle w:val="p"/>
        </w:rPr>
        <w:t>,</w:t>
      </w:r>
    </w:p>
    <w:p w:rsidR="00AF4838" w:rsidRDefault="00AF4838" w:rsidP="00AF4838">
      <w:pPr>
        <w:pStyle w:val="Zitat"/>
      </w:pPr>
    </w:p>
    <w:p w:rsidR="00AF4838" w:rsidRDefault="00AF4838" w:rsidP="00AF4838">
      <w:pPr>
        <w:pStyle w:val="Zitat"/>
      </w:pPr>
      <w:r>
        <w:tab/>
      </w:r>
      <w:r>
        <w:tab/>
      </w:r>
      <w:r>
        <w:rPr>
          <w:rStyle w:val="c1"/>
        </w:rPr>
        <w:t>// The attribute(s) the username should match against.</w:t>
      </w:r>
    </w:p>
    <w:p w:rsidR="00AF4838" w:rsidRDefault="00AF4838" w:rsidP="00AF4838">
      <w:pPr>
        <w:pStyle w:val="Zitat"/>
      </w:pPr>
      <w:r>
        <w:tab/>
      </w:r>
      <w:r>
        <w:tab/>
      </w:r>
      <w:r>
        <w:rPr>
          <w:rStyle w:val="c1"/>
        </w:rPr>
        <w:t>//</w:t>
      </w:r>
    </w:p>
    <w:p w:rsidR="00AF4838" w:rsidRDefault="00AF4838" w:rsidP="00AF4838">
      <w:pPr>
        <w:pStyle w:val="Zitat"/>
      </w:pPr>
      <w:r>
        <w:tab/>
      </w:r>
      <w:r>
        <w:tab/>
      </w:r>
      <w:r>
        <w:rPr>
          <w:rStyle w:val="c1"/>
        </w:rPr>
        <w:t>// This is an array with one or more attribute names. Any of the attributes in</w:t>
      </w:r>
    </w:p>
    <w:p w:rsidR="00AF4838" w:rsidRDefault="00AF4838" w:rsidP="00AF4838">
      <w:pPr>
        <w:pStyle w:val="Zitat"/>
      </w:pPr>
      <w:r>
        <w:tab/>
      </w:r>
      <w:r>
        <w:tab/>
      </w:r>
      <w:r>
        <w:rPr>
          <w:rStyle w:val="c1"/>
        </w:rPr>
        <w:t>// the array may match the value the username.</w:t>
      </w:r>
    </w:p>
    <w:p w:rsidR="00AF4838" w:rsidRDefault="00AF4838" w:rsidP="00AF4838">
      <w:pPr>
        <w:pStyle w:val="Zitat"/>
      </w:pPr>
      <w:r>
        <w:tab/>
      </w:r>
      <w:r>
        <w:tab/>
      </w:r>
      <w:r>
        <w:rPr>
          <w:rStyle w:val="c1"/>
        </w:rPr>
        <w:t>//Welche Attribute sind mit dem Username identisch und sollen bei der Suche benutzt werden.</w:t>
      </w:r>
    </w:p>
    <w:p w:rsidR="00AF4838" w:rsidRDefault="00AF4838" w:rsidP="00AF4838">
      <w:pPr>
        <w:pStyle w:val="Zitat"/>
      </w:pPr>
      <w:r>
        <w:tab/>
      </w:r>
      <w:r>
        <w:tab/>
      </w:r>
      <w:r>
        <w:rPr>
          <w:rStyle w:val="s1"/>
        </w:rPr>
        <w:t>'search.attributes'</w:t>
      </w:r>
      <w:r>
        <w:t xml:space="preserve"> </w:t>
      </w:r>
      <w:r>
        <w:rPr>
          <w:rStyle w:val="o"/>
        </w:rPr>
        <w:t>=&gt;</w:t>
      </w:r>
      <w:r>
        <w:t xml:space="preserve"> </w:t>
      </w:r>
      <w:r>
        <w:rPr>
          <w:rStyle w:val="k"/>
        </w:rPr>
        <w:t>array</w:t>
      </w:r>
      <w:r>
        <w:rPr>
          <w:rStyle w:val="p"/>
        </w:rPr>
        <w:t>(</w:t>
      </w:r>
      <w:r>
        <w:rPr>
          <w:rStyle w:val="s1"/>
        </w:rPr>
        <w:t>'sAMAccountName'</w:t>
      </w:r>
      <w:r>
        <w:rPr>
          <w:rStyle w:val="p"/>
        </w:rPr>
        <w:t>,</w:t>
      </w:r>
      <w:r>
        <w:t xml:space="preserve"> </w:t>
      </w:r>
      <w:r>
        <w:rPr>
          <w:rStyle w:val="s1"/>
        </w:rPr>
        <w:t>'mail'</w:t>
      </w:r>
      <w:r>
        <w:rPr>
          <w:rStyle w:val="p"/>
        </w:rPr>
        <w:t>),</w:t>
      </w:r>
    </w:p>
    <w:p w:rsidR="00AF4838" w:rsidRDefault="00AF4838" w:rsidP="00AF4838">
      <w:pPr>
        <w:pStyle w:val="Zitat"/>
      </w:pPr>
    </w:p>
    <w:p w:rsidR="00AF4838" w:rsidRDefault="00AF4838" w:rsidP="00AF4838">
      <w:pPr>
        <w:pStyle w:val="Zitat"/>
      </w:pPr>
      <w:r>
        <w:tab/>
      </w:r>
      <w:r>
        <w:tab/>
      </w:r>
      <w:r>
        <w:rPr>
          <w:rStyle w:val="c1"/>
        </w:rPr>
        <w:t>// The username &amp; password the simpleSAMLphp should bind to before searching. If</w:t>
      </w:r>
    </w:p>
    <w:p w:rsidR="00AF4838" w:rsidRDefault="00AF4838" w:rsidP="00AF4838">
      <w:pPr>
        <w:pStyle w:val="Zitat"/>
      </w:pPr>
      <w:r>
        <w:tab/>
      </w:r>
      <w:r>
        <w:tab/>
      </w:r>
      <w:r>
        <w:rPr>
          <w:rStyle w:val="c1"/>
        </w:rPr>
        <w:t>// this is left as NULL, no bind will be performed before searching.</w:t>
      </w:r>
    </w:p>
    <w:p w:rsidR="00AF4838" w:rsidRDefault="00AF4838" w:rsidP="00AF4838">
      <w:pPr>
        <w:pStyle w:val="Zitat"/>
      </w:pPr>
      <w:r>
        <w:tab/>
      </w:r>
      <w:r>
        <w:tab/>
      </w:r>
      <w:r>
        <w:rPr>
          <w:rStyle w:val="c1"/>
        </w:rPr>
        <w:t xml:space="preserve">//Gibt den Benutzer und das Passwort fuer den Suchvorgang an </w:t>
      </w:r>
    </w:p>
    <w:p w:rsidR="00AF4838" w:rsidRDefault="00AF4838" w:rsidP="00AF4838">
      <w:pPr>
        <w:pStyle w:val="Zitat"/>
      </w:pPr>
      <w:r>
        <w:tab/>
      </w:r>
      <w:r>
        <w:tab/>
      </w:r>
      <w:r>
        <w:rPr>
          <w:rStyle w:val="s1"/>
        </w:rPr>
        <w:t>'search.username'</w:t>
      </w:r>
      <w:r>
        <w:t xml:space="preserve"> </w:t>
      </w:r>
      <w:r>
        <w:rPr>
          <w:rStyle w:val="o"/>
        </w:rPr>
        <w:t>=&gt;</w:t>
      </w:r>
      <w:r>
        <w:t xml:space="preserve"> </w:t>
      </w:r>
      <w:r>
        <w:rPr>
          <w:rStyle w:val="s1"/>
        </w:rPr>
        <w:t>'ldapsearch'</w:t>
      </w:r>
      <w:r>
        <w:rPr>
          <w:rStyle w:val="p"/>
        </w:rPr>
        <w:t>,</w:t>
      </w:r>
    </w:p>
    <w:p w:rsidR="00AF4838" w:rsidRDefault="00AF4838" w:rsidP="00AF4838">
      <w:pPr>
        <w:pStyle w:val="Zitat"/>
      </w:pPr>
      <w:r>
        <w:tab/>
      </w:r>
      <w:r>
        <w:tab/>
      </w:r>
      <w:r>
        <w:rPr>
          <w:rStyle w:val="s1"/>
        </w:rPr>
        <w:t>'search.password'</w:t>
      </w:r>
      <w:r>
        <w:t xml:space="preserve"> </w:t>
      </w:r>
      <w:r>
        <w:rPr>
          <w:rStyle w:val="o"/>
        </w:rPr>
        <w:t>=&gt;</w:t>
      </w:r>
      <w:r>
        <w:t xml:space="preserve"> </w:t>
      </w:r>
      <w:r>
        <w:rPr>
          <w:rStyle w:val="s1"/>
        </w:rPr>
        <w:t>'Kv945Fl7X8kEOhSGlPM3'</w:t>
      </w:r>
      <w:r>
        <w:rPr>
          <w:rStyle w:val="p"/>
        </w:rPr>
        <w:t>,</w:t>
      </w:r>
    </w:p>
    <w:p w:rsidR="00AF4838" w:rsidRDefault="00AF4838" w:rsidP="00AF4838">
      <w:pPr>
        <w:pStyle w:val="Zitat"/>
      </w:pPr>
    </w:p>
    <w:p w:rsidR="00AF4838" w:rsidRDefault="00AF4838" w:rsidP="00AF4838">
      <w:pPr>
        <w:pStyle w:val="Zitat"/>
      </w:pPr>
      <w:r>
        <w:tab/>
      </w:r>
      <w:r>
        <w:tab/>
      </w:r>
      <w:r>
        <w:rPr>
          <w:rStyle w:val="c1"/>
        </w:rPr>
        <w:t>// If the directory uses privilege separation,</w:t>
      </w:r>
    </w:p>
    <w:p w:rsidR="00AF4838" w:rsidRDefault="00AF4838" w:rsidP="00AF4838">
      <w:pPr>
        <w:pStyle w:val="Zitat"/>
      </w:pPr>
      <w:r>
        <w:tab/>
      </w:r>
      <w:r>
        <w:tab/>
      </w:r>
      <w:r>
        <w:rPr>
          <w:rStyle w:val="c1"/>
        </w:rPr>
        <w:t>// the authenticated user may not be able to retrieve</w:t>
      </w:r>
    </w:p>
    <w:p w:rsidR="00AF4838" w:rsidRDefault="00AF4838" w:rsidP="00AF4838">
      <w:pPr>
        <w:pStyle w:val="Zitat"/>
      </w:pPr>
      <w:r>
        <w:tab/>
      </w:r>
      <w:r>
        <w:tab/>
      </w:r>
      <w:r>
        <w:rPr>
          <w:rStyle w:val="c1"/>
        </w:rPr>
        <w:t>// all required attribures, a privileged entity is required</w:t>
      </w:r>
    </w:p>
    <w:p w:rsidR="00AF4838" w:rsidRDefault="00AF4838" w:rsidP="00AF4838">
      <w:pPr>
        <w:pStyle w:val="Zitat"/>
      </w:pPr>
      <w:r>
        <w:tab/>
      </w:r>
      <w:r>
        <w:tab/>
      </w:r>
      <w:r>
        <w:rPr>
          <w:rStyle w:val="c1"/>
        </w:rPr>
        <w:t>// to get them. This is enabled with this option.</w:t>
      </w:r>
    </w:p>
    <w:p w:rsidR="00AF4838" w:rsidRDefault="00AF4838" w:rsidP="00AF4838">
      <w:pPr>
        <w:pStyle w:val="Zitat"/>
      </w:pPr>
      <w:r>
        <w:tab/>
      </w:r>
      <w:r>
        <w:tab/>
      </w:r>
      <w:r>
        <w:rPr>
          <w:rStyle w:val="s1"/>
        </w:rPr>
        <w:t>'priv.read'</w:t>
      </w:r>
      <w:r>
        <w:t xml:space="preserve"> </w:t>
      </w:r>
      <w:r>
        <w:rPr>
          <w:rStyle w:val="o"/>
        </w:rPr>
        <w:t>=&gt;</w:t>
      </w:r>
      <w:r>
        <w:t xml:space="preserve"> </w:t>
      </w:r>
      <w:r>
        <w:rPr>
          <w:rStyle w:val="k"/>
        </w:rPr>
        <w:t>FALSE</w:t>
      </w:r>
      <w:r>
        <w:rPr>
          <w:rStyle w:val="p"/>
        </w:rPr>
        <w:t>,</w:t>
      </w:r>
    </w:p>
    <w:p w:rsidR="00AF4838" w:rsidRDefault="00AF4838" w:rsidP="00AF4838">
      <w:pPr>
        <w:pStyle w:val="Zitat"/>
      </w:pPr>
    </w:p>
    <w:p w:rsidR="00AF4838" w:rsidRDefault="00AF4838" w:rsidP="00AF4838">
      <w:pPr>
        <w:pStyle w:val="Zitat"/>
      </w:pPr>
      <w:r>
        <w:tab/>
      </w:r>
      <w:r>
        <w:tab/>
      </w:r>
      <w:r>
        <w:rPr>
          <w:rStyle w:val="c1"/>
        </w:rPr>
        <w:t>// The DN &amp; password the simpleSAMLphp should bind to before</w:t>
      </w:r>
    </w:p>
    <w:p w:rsidR="00AF4838" w:rsidRDefault="00AF4838" w:rsidP="00AF4838">
      <w:pPr>
        <w:pStyle w:val="Zitat"/>
      </w:pPr>
      <w:r>
        <w:tab/>
      </w:r>
      <w:r>
        <w:tab/>
      </w:r>
      <w:r>
        <w:rPr>
          <w:rStyle w:val="c1"/>
        </w:rPr>
        <w:t>// retrieving attributes. These options are required if</w:t>
      </w:r>
    </w:p>
    <w:p w:rsidR="00AF4838" w:rsidRDefault="00AF4838" w:rsidP="00AF4838">
      <w:pPr>
        <w:pStyle w:val="Zitat"/>
      </w:pPr>
      <w:r>
        <w:tab/>
      </w:r>
      <w:r>
        <w:tab/>
      </w:r>
      <w:r>
        <w:rPr>
          <w:rStyle w:val="c1"/>
        </w:rPr>
        <w:t>// 'priv.read' is set to TRUE.</w:t>
      </w:r>
    </w:p>
    <w:p w:rsidR="00AF4838" w:rsidRDefault="00AF4838" w:rsidP="00AF4838">
      <w:pPr>
        <w:pStyle w:val="Zitat"/>
      </w:pPr>
      <w:r>
        <w:tab/>
      </w:r>
      <w:r>
        <w:tab/>
      </w:r>
      <w:r>
        <w:rPr>
          <w:rStyle w:val="s1"/>
        </w:rPr>
        <w:t>'priv.username'</w:t>
      </w:r>
      <w:r>
        <w:t xml:space="preserve"> </w:t>
      </w:r>
      <w:r>
        <w:rPr>
          <w:rStyle w:val="o"/>
        </w:rPr>
        <w:t>=&gt;</w:t>
      </w:r>
      <w:r>
        <w:t xml:space="preserve"> </w:t>
      </w:r>
      <w:r>
        <w:rPr>
          <w:rStyle w:val="k"/>
        </w:rPr>
        <w:t>NULL</w:t>
      </w:r>
      <w:r>
        <w:rPr>
          <w:rStyle w:val="p"/>
        </w:rPr>
        <w:t>,</w:t>
      </w:r>
    </w:p>
    <w:p w:rsidR="00AF4838" w:rsidRDefault="00AF4838" w:rsidP="00AF4838">
      <w:pPr>
        <w:pStyle w:val="Zitat"/>
      </w:pPr>
      <w:r>
        <w:tab/>
      </w:r>
      <w:r>
        <w:tab/>
      </w:r>
      <w:r>
        <w:rPr>
          <w:rStyle w:val="s1"/>
        </w:rPr>
        <w:t>'priv.password'</w:t>
      </w:r>
      <w:r>
        <w:t xml:space="preserve"> </w:t>
      </w:r>
      <w:r>
        <w:rPr>
          <w:rStyle w:val="o"/>
        </w:rPr>
        <w:t>=&gt;</w:t>
      </w:r>
      <w:r>
        <w:t xml:space="preserve"> </w:t>
      </w:r>
      <w:r>
        <w:rPr>
          <w:rStyle w:val="k"/>
        </w:rPr>
        <w:t>NULL</w:t>
      </w:r>
      <w:r>
        <w:rPr>
          <w:rStyle w:val="p"/>
        </w:rPr>
        <w:t>,</w:t>
      </w:r>
    </w:p>
    <w:p w:rsidR="00AF4838" w:rsidRDefault="00AF4838" w:rsidP="00AF4838">
      <w:pPr>
        <w:pStyle w:val="Zitat"/>
      </w:pPr>
    </w:p>
    <w:p w:rsidR="00AF4838" w:rsidRDefault="00AF4838" w:rsidP="00AF4838">
      <w:pPr>
        <w:pStyle w:val="Zitat"/>
      </w:pPr>
      <w:r>
        <w:tab/>
      </w:r>
      <w:r>
        <w:rPr>
          <w:rStyle w:val="p"/>
        </w:rPr>
        <w:t>),</w:t>
      </w:r>
    </w:p>
    <w:p w:rsidR="00AF4838" w:rsidRDefault="00AF4838" w:rsidP="00AF4838">
      <w:pPr>
        <w:pStyle w:val="Zitat"/>
      </w:pPr>
    </w:p>
    <w:p w:rsidR="00AF4838" w:rsidRDefault="00AF4838" w:rsidP="00AF4838">
      <w:pPr>
        <w:pStyle w:val="Zitat"/>
      </w:pPr>
    </w:p>
    <w:p w:rsidR="00AF4838" w:rsidRDefault="00AF4838" w:rsidP="00AF4838">
      <w:pPr>
        <w:pStyle w:val="Zitat"/>
      </w:pPr>
      <w:r>
        <w:lastRenderedPageBreak/>
        <w:tab/>
      </w:r>
      <w:r>
        <w:rPr>
          <w:rStyle w:val="cm"/>
        </w:rPr>
        <w:t>/*</w:t>
      </w:r>
    </w:p>
    <w:p w:rsidR="00AF4838" w:rsidRDefault="00AF4838" w:rsidP="00AF4838">
      <w:pPr>
        <w:pStyle w:val="Zitat"/>
      </w:pPr>
      <w:r>
        <w:rPr>
          <w:rStyle w:val="cm"/>
        </w:rPr>
        <w:tab/>
        <w:t>// Example of an LDAPMulti authentication source.</w:t>
      </w:r>
    </w:p>
    <w:p w:rsidR="00AF4838" w:rsidRDefault="00AF4838" w:rsidP="00AF4838">
      <w:pPr>
        <w:pStyle w:val="Zitat"/>
      </w:pPr>
      <w:r>
        <w:rPr>
          <w:rStyle w:val="cm"/>
        </w:rPr>
        <w:tab/>
        <w:t>'example-ldapmulti' =&gt; array(</w:t>
      </w:r>
    </w:p>
    <w:p w:rsidR="00AF4838" w:rsidRDefault="00AF4838" w:rsidP="00AF4838">
      <w:pPr>
        <w:pStyle w:val="Zitat"/>
      </w:pPr>
      <w:r>
        <w:rPr>
          <w:rStyle w:val="cm"/>
        </w:rPr>
        <w:tab/>
      </w:r>
      <w:r>
        <w:rPr>
          <w:rStyle w:val="cm"/>
        </w:rPr>
        <w:tab/>
        <w:t>'ldap:LDAPMulti',</w:t>
      </w:r>
    </w:p>
    <w:p w:rsidR="00AF4838" w:rsidRDefault="00AF4838" w:rsidP="00AF4838">
      <w:pPr>
        <w:pStyle w:val="Zitat"/>
      </w:pPr>
    </w:p>
    <w:p w:rsidR="00AF4838" w:rsidRDefault="00AF4838" w:rsidP="00AF4838">
      <w:pPr>
        <w:pStyle w:val="Zitat"/>
      </w:pPr>
      <w:r>
        <w:rPr>
          <w:rStyle w:val="cm"/>
        </w:rPr>
        <w:tab/>
      </w:r>
      <w:r>
        <w:rPr>
          <w:rStyle w:val="cm"/>
        </w:rPr>
        <w:tab/>
        <w:t>// Give the user an option to save their username for future login attempts</w:t>
      </w:r>
    </w:p>
    <w:p w:rsidR="00AF4838" w:rsidRDefault="00AF4838" w:rsidP="00AF4838">
      <w:pPr>
        <w:pStyle w:val="Zitat"/>
      </w:pPr>
      <w:r>
        <w:rPr>
          <w:rStyle w:val="cm"/>
        </w:rPr>
        <w:tab/>
      </w:r>
      <w:r>
        <w:rPr>
          <w:rStyle w:val="cm"/>
        </w:rPr>
        <w:tab/>
        <w:t>// And when enabled, what should the default be, to save the username or not</w:t>
      </w:r>
    </w:p>
    <w:p w:rsidR="00AF4838" w:rsidRDefault="00AF4838" w:rsidP="00AF4838">
      <w:pPr>
        <w:pStyle w:val="Zitat"/>
      </w:pPr>
      <w:r>
        <w:rPr>
          <w:rStyle w:val="cm"/>
        </w:rPr>
        <w:tab/>
      </w:r>
      <w:r>
        <w:rPr>
          <w:rStyle w:val="cm"/>
        </w:rPr>
        <w:tab/>
        <w:t>//'remember.username.enabled' =&gt; FALSE,</w:t>
      </w:r>
    </w:p>
    <w:p w:rsidR="00AF4838" w:rsidRDefault="00AF4838" w:rsidP="00AF4838">
      <w:pPr>
        <w:pStyle w:val="Zitat"/>
      </w:pPr>
      <w:r>
        <w:rPr>
          <w:rStyle w:val="cm"/>
        </w:rPr>
        <w:tab/>
      </w:r>
      <w:r>
        <w:rPr>
          <w:rStyle w:val="cm"/>
        </w:rPr>
        <w:tab/>
        <w:t>//'remember.username.checked' =&gt; FALSE,</w:t>
      </w:r>
    </w:p>
    <w:p w:rsidR="00AF4838" w:rsidRDefault="00AF4838" w:rsidP="00AF4838">
      <w:pPr>
        <w:pStyle w:val="Zitat"/>
      </w:pPr>
    </w:p>
    <w:p w:rsidR="00AF4838" w:rsidRDefault="00AF4838" w:rsidP="00AF4838">
      <w:pPr>
        <w:pStyle w:val="Zitat"/>
      </w:pPr>
      <w:r>
        <w:rPr>
          <w:rStyle w:val="cm"/>
        </w:rPr>
        <w:tab/>
      </w:r>
      <w:r>
        <w:rPr>
          <w:rStyle w:val="cm"/>
        </w:rPr>
        <w:tab/>
        <w:t>// The way the organization as part of the username should be handled.</w:t>
      </w:r>
    </w:p>
    <w:p w:rsidR="00AF4838" w:rsidRDefault="00AF4838" w:rsidP="00AF4838">
      <w:pPr>
        <w:pStyle w:val="Zitat"/>
      </w:pPr>
      <w:r>
        <w:rPr>
          <w:rStyle w:val="cm"/>
        </w:rPr>
        <w:tab/>
      </w:r>
      <w:r>
        <w:rPr>
          <w:rStyle w:val="cm"/>
        </w:rPr>
        <w:tab/>
        <w:t>// Three possible values:</w:t>
      </w:r>
    </w:p>
    <w:p w:rsidR="00AF4838" w:rsidRDefault="00AF4838" w:rsidP="00AF4838">
      <w:pPr>
        <w:pStyle w:val="Zitat"/>
      </w:pPr>
      <w:r>
        <w:rPr>
          <w:rStyle w:val="cm"/>
        </w:rPr>
        <w:tab/>
      </w:r>
      <w:r>
        <w:rPr>
          <w:rStyle w:val="cm"/>
        </w:rPr>
        <w:tab/>
        <w:t>// - 'none':   No handling of the organization. Allows '@' to be part</w:t>
      </w:r>
    </w:p>
    <w:p w:rsidR="00AF4838" w:rsidRDefault="00AF4838" w:rsidP="00AF4838">
      <w:pPr>
        <w:pStyle w:val="Zitat"/>
      </w:pPr>
      <w:r>
        <w:rPr>
          <w:rStyle w:val="cm"/>
        </w:rPr>
        <w:tab/>
      </w:r>
      <w:r>
        <w:rPr>
          <w:rStyle w:val="cm"/>
        </w:rPr>
        <w:tab/>
        <w:t>//             of the username.</w:t>
      </w:r>
    </w:p>
    <w:p w:rsidR="00AF4838" w:rsidRDefault="00AF4838" w:rsidP="00AF4838">
      <w:pPr>
        <w:pStyle w:val="Zitat"/>
      </w:pPr>
      <w:r>
        <w:rPr>
          <w:rStyle w:val="cm"/>
        </w:rPr>
        <w:tab/>
      </w:r>
      <w:r>
        <w:rPr>
          <w:rStyle w:val="cm"/>
        </w:rPr>
        <w:tab/>
        <w:t>// - 'allow':  Will allow users to type 'username@organization'.</w:t>
      </w:r>
    </w:p>
    <w:p w:rsidR="00AF4838" w:rsidRDefault="00AF4838" w:rsidP="00AF4838">
      <w:pPr>
        <w:pStyle w:val="Zitat"/>
      </w:pPr>
      <w:r>
        <w:rPr>
          <w:rStyle w:val="cm"/>
        </w:rPr>
        <w:tab/>
      </w:r>
      <w:r>
        <w:rPr>
          <w:rStyle w:val="cm"/>
        </w:rPr>
        <w:tab/>
        <w:t>// - 'force':  Force users to type 'username@organization'. The dropdown</w:t>
      </w:r>
    </w:p>
    <w:p w:rsidR="00AF4838" w:rsidRDefault="00AF4838" w:rsidP="00AF4838">
      <w:pPr>
        <w:pStyle w:val="Zitat"/>
      </w:pPr>
      <w:r>
        <w:rPr>
          <w:rStyle w:val="cm"/>
        </w:rPr>
        <w:tab/>
      </w:r>
      <w:r>
        <w:rPr>
          <w:rStyle w:val="cm"/>
        </w:rPr>
        <w:tab/>
        <w:t>//             list will be hidden.</w:t>
      </w:r>
    </w:p>
    <w:p w:rsidR="00AF4838" w:rsidRDefault="00AF4838" w:rsidP="00AF4838">
      <w:pPr>
        <w:pStyle w:val="Zitat"/>
      </w:pPr>
      <w:r>
        <w:rPr>
          <w:rStyle w:val="cm"/>
        </w:rPr>
        <w:tab/>
      </w:r>
      <w:r>
        <w:rPr>
          <w:rStyle w:val="cm"/>
        </w:rPr>
        <w:tab/>
        <w:t>//</w:t>
      </w:r>
    </w:p>
    <w:p w:rsidR="00AF4838" w:rsidRDefault="00AF4838" w:rsidP="00AF4838">
      <w:pPr>
        <w:pStyle w:val="Zitat"/>
      </w:pPr>
      <w:r>
        <w:rPr>
          <w:rStyle w:val="cm"/>
        </w:rPr>
        <w:tab/>
      </w:r>
      <w:r>
        <w:rPr>
          <w:rStyle w:val="cm"/>
        </w:rPr>
        <w:tab/>
        <w:t>// The default is 'none'.</w:t>
      </w:r>
    </w:p>
    <w:p w:rsidR="00AF4838" w:rsidRDefault="00AF4838" w:rsidP="00AF4838">
      <w:pPr>
        <w:pStyle w:val="Zitat"/>
      </w:pPr>
      <w:r>
        <w:rPr>
          <w:rStyle w:val="cm"/>
        </w:rPr>
        <w:tab/>
      </w:r>
      <w:r>
        <w:rPr>
          <w:rStyle w:val="cm"/>
        </w:rPr>
        <w:tab/>
        <w:t>'username_organization_method' =&gt; 'none',</w:t>
      </w:r>
    </w:p>
    <w:p w:rsidR="00AF4838" w:rsidRDefault="00AF4838" w:rsidP="00AF4838">
      <w:pPr>
        <w:pStyle w:val="Zitat"/>
      </w:pPr>
    </w:p>
    <w:p w:rsidR="00AF4838" w:rsidRDefault="00AF4838" w:rsidP="00AF4838">
      <w:pPr>
        <w:pStyle w:val="Zitat"/>
      </w:pPr>
      <w:r>
        <w:rPr>
          <w:rStyle w:val="cm"/>
        </w:rPr>
        <w:tab/>
      </w:r>
      <w:r>
        <w:rPr>
          <w:rStyle w:val="cm"/>
        </w:rPr>
        <w:tab/>
        <w:t>// Whether the organization should be included as part of the username</w:t>
      </w:r>
    </w:p>
    <w:p w:rsidR="00AF4838" w:rsidRDefault="00AF4838" w:rsidP="00AF4838">
      <w:pPr>
        <w:pStyle w:val="Zitat"/>
      </w:pPr>
      <w:r>
        <w:rPr>
          <w:rStyle w:val="cm"/>
        </w:rPr>
        <w:tab/>
      </w:r>
      <w:r>
        <w:rPr>
          <w:rStyle w:val="cm"/>
        </w:rPr>
        <w:tab/>
        <w:t>// when authenticating. If this is set to TRUE, the username will be on</w:t>
      </w:r>
    </w:p>
    <w:p w:rsidR="00AF4838" w:rsidRDefault="00AF4838" w:rsidP="00AF4838">
      <w:pPr>
        <w:pStyle w:val="Zitat"/>
      </w:pPr>
      <w:r>
        <w:rPr>
          <w:rStyle w:val="cm"/>
        </w:rPr>
        <w:tab/>
      </w:r>
      <w:r>
        <w:rPr>
          <w:rStyle w:val="cm"/>
        </w:rPr>
        <w:tab/>
        <w:t>// the form &lt;username&gt;@&lt;organization identifier&gt;. If this is FALSE, the</w:t>
      </w:r>
    </w:p>
    <w:p w:rsidR="00AF4838" w:rsidRDefault="00AF4838" w:rsidP="00AF4838">
      <w:pPr>
        <w:pStyle w:val="Zitat"/>
      </w:pPr>
      <w:r>
        <w:rPr>
          <w:rStyle w:val="cm"/>
        </w:rPr>
        <w:tab/>
      </w:r>
      <w:r>
        <w:rPr>
          <w:rStyle w:val="cm"/>
        </w:rPr>
        <w:tab/>
        <w:t>// username will be used as the user enters it.</w:t>
      </w:r>
    </w:p>
    <w:p w:rsidR="00AF4838" w:rsidRDefault="00AF4838" w:rsidP="00AF4838">
      <w:pPr>
        <w:pStyle w:val="Zitat"/>
      </w:pPr>
      <w:r>
        <w:rPr>
          <w:rStyle w:val="cm"/>
        </w:rPr>
        <w:tab/>
      </w:r>
      <w:r>
        <w:rPr>
          <w:rStyle w:val="cm"/>
        </w:rPr>
        <w:tab/>
        <w:t>//</w:t>
      </w:r>
    </w:p>
    <w:p w:rsidR="00AF4838" w:rsidRDefault="00AF4838" w:rsidP="00AF4838">
      <w:pPr>
        <w:pStyle w:val="Zitat"/>
      </w:pPr>
      <w:r>
        <w:rPr>
          <w:rStyle w:val="cm"/>
        </w:rPr>
        <w:tab/>
      </w:r>
      <w:r>
        <w:rPr>
          <w:rStyle w:val="cm"/>
        </w:rPr>
        <w:tab/>
        <w:t>// The default is FALSE.</w:t>
      </w:r>
    </w:p>
    <w:p w:rsidR="00AF4838" w:rsidRDefault="00AF4838" w:rsidP="00AF4838">
      <w:pPr>
        <w:pStyle w:val="Zitat"/>
      </w:pPr>
      <w:r>
        <w:rPr>
          <w:rStyle w:val="cm"/>
        </w:rPr>
        <w:tab/>
      </w:r>
      <w:r>
        <w:rPr>
          <w:rStyle w:val="cm"/>
        </w:rPr>
        <w:tab/>
        <w:t>'include_organization_in_username' =&gt; FALSE,</w:t>
      </w:r>
    </w:p>
    <w:p w:rsidR="00AF4838" w:rsidRDefault="00AF4838" w:rsidP="00AF4838">
      <w:pPr>
        <w:pStyle w:val="Zitat"/>
      </w:pPr>
    </w:p>
    <w:p w:rsidR="00AF4838" w:rsidRDefault="00AF4838" w:rsidP="00AF4838">
      <w:pPr>
        <w:pStyle w:val="Zitat"/>
      </w:pPr>
      <w:r>
        <w:rPr>
          <w:rStyle w:val="cm"/>
        </w:rPr>
        <w:tab/>
      </w:r>
      <w:r>
        <w:rPr>
          <w:rStyle w:val="cm"/>
        </w:rPr>
        <w:tab/>
        <w:t>// A list of available LDAP servers.</w:t>
      </w:r>
    </w:p>
    <w:p w:rsidR="00AF4838" w:rsidRDefault="00AF4838" w:rsidP="00AF4838">
      <w:pPr>
        <w:pStyle w:val="Zitat"/>
      </w:pPr>
      <w:r>
        <w:rPr>
          <w:rStyle w:val="cm"/>
        </w:rPr>
        <w:tab/>
      </w:r>
      <w:r>
        <w:rPr>
          <w:rStyle w:val="cm"/>
        </w:rPr>
        <w:tab/>
        <w:t>//</w:t>
      </w:r>
    </w:p>
    <w:p w:rsidR="00AF4838" w:rsidRDefault="00AF4838" w:rsidP="00AF4838">
      <w:pPr>
        <w:pStyle w:val="Zitat"/>
      </w:pPr>
      <w:r>
        <w:rPr>
          <w:rStyle w:val="cm"/>
        </w:rPr>
        <w:tab/>
      </w:r>
      <w:r>
        <w:rPr>
          <w:rStyle w:val="cm"/>
        </w:rPr>
        <w:tab/>
        <w:t>// The index is an identifier for the organization/group. When</w:t>
      </w:r>
    </w:p>
    <w:p w:rsidR="00AF4838" w:rsidRDefault="00AF4838" w:rsidP="00AF4838">
      <w:pPr>
        <w:pStyle w:val="Zitat"/>
      </w:pPr>
      <w:r>
        <w:rPr>
          <w:rStyle w:val="cm"/>
        </w:rPr>
        <w:tab/>
      </w:r>
      <w:r>
        <w:rPr>
          <w:rStyle w:val="cm"/>
        </w:rPr>
        <w:tab/>
        <w:t>// 'username_organization_method' is set to something other than 'none',</w:t>
      </w:r>
    </w:p>
    <w:p w:rsidR="00AF4838" w:rsidRDefault="00AF4838" w:rsidP="00AF4838">
      <w:pPr>
        <w:pStyle w:val="Zitat"/>
      </w:pPr>
      <w:r>
        <w:rPr>
          <w:rStyle w:val="cm"/>
        </w:rPr>
        <w:tab/>
      </w:r>
      <w:r>
        <w:rPr>
          <w:rStyle w:val="cm"/>
        </w:rPr>
        <w:tab/>
        <w:t>// the organization-part of the username is matched against the index.</w:t>
      </w:r>
    </w:p>
    <w:p w:rsidR="00AF4838" w:rsidRDefault="00AF4838" w:rsidP="00AF4838">
      <w:pPr>
        <w:pStyle w:val="Zitat"/>
      </w:pPr>
      <w:r>
        <w:rPr>
          <w:rStyle w:val="cm"/>
        </w:rPr>
        <w:tab/>
      </w:r>
      <w:r>
        <w:rPr>
          <w:rStyle w:val="cm"/>
        </w:rPr>
        <w:tab/>
        <w:t>//</w:t>
      </w:r>
    </w:p>
    <w:p w:rsidR="00AF4838" w:rsidRDefault="00AF4838" w:rsidP="00AF4838">
      <w:pPr>
        <w:pStyle w:val="Zitat"/>
      </w:pPr>
      <w:r>
        <w:rPr>
          <w:rStyle w:val="cm"/>
        </w:rPr>
        <w:tab/>
      </w:r>
      <w:r>
        <w:rPr>
          <w:rStyle w:val="cm"/>
        </w:rPr>
        <w:tab/>
        <w:t>// The value of each element is an array in the same format as an LDAP</w:t>
      </w:r>
    </w:p>
    <w:p w:rsidR="00AF4838" w:rsidRDefault="00AF4838" w:rsidP="00AF4838">
      <w:pPr>
        <w:pStyle w:val="Zitat"/>
      </w:pPr>
      <w:r>
        <w:rPr>
          <w:rStyle w:val="cm"/>
        </w:rPr>
        <w:tab/>
      </w:r>
      <w:r>
        <w:rPr>
          <w:rStyle w:val="cm"/>
        </w:rPr>
        <w:tab/>
        <w:t>// authentication source.</w:t>
      </w:r>
    </w:p>
    <w:p w:rsidR="00AF4838" w:rsidRDefault="00AF4838" w:rsidP="00AF4838">
      <w:pPr>
        <w:pStyle w:val="Zitat"/>
      </w:pPr>
      <w:r>
        <w:rPr>
          <w:rStyle w:val="cm"/>
        </w:rPr>
        <w:tab/>
      </w:r>
      <w:r>
        <w:rPr>
          <w:rStyle w:val="cm"/>
        </w:rPr>
        <w:tab/>
        <w:t>'employees' =&gt; array(</w:t>
      </w:r>
    </w:p>
    <w:p w:rsidR="00AF4838" w:rsidRDefault="00AF4838" w:rsidP="00AF4838">
      <w:pPr>
        <w:pStyle w:val="Zitat"/>
      </w:pPr>
      <w:r>
        <w:rPr>
          <w:rStyle w:val="cm"/>
        </w:rPr>
        <w:tab/>
      </w:r>
      <w:r>
        <w:rPr>
          <w:rStyle w:val="cm"/>
        </w:rPr>
        <w:tab/>
      </w:r>
      <w:r>
        <w:rPr>
          <w:rStyle w:val="cm"/>
        </w:rPr>
        <w:tab/>
        <w:t>// A short name/description for this group. Will be shown in a dropdown list</w:t>
      </w:r>
    </w:p>
    <w:p w:rsidR="00AF4838" w:rsidRDefault="00AF4838" w:rsidP="00AF4838">
      <w:pPr>
        <w:pStyle w:val="Zitat"/>
      </w:pPr>
      <w:r>
        <w:rPr>
          <w:rStyle w:val="cm"/>
        </w:rPr>
        <w:tab/>
      </w:r>
      <w:r>
        <w:rPr>
          <w:rStyle w:val="cm"/>
        </w:rPr>
        <w:tab/>
      </w:r>
      <w:r>
        <w:rPr>
          <w:rStyle w:val="cm"/>
        </w:rPr>
        <w:tab/>
        <w:t>// when the user logs on.</w:t>
      </w:r>
    </w:p>
    <w:p w:rsidR="00AF4838" w:rsidRDefault="00AF4838" w:rsidP="00AF4838">
      <w:pPr>
        <w:pStyle w:val="Zitat"/>
      </w:pPr>
      <w:r>
        <w:rPr>
          <w:rStyle w:val="cm"/>
        </w:rPr>
        <w:tab/>
      </w:r>
      <w:r>
        <w:rPr>
          <w:rStyle w:val="cm"/>
        </w:rPr>
        <w:tab/>
      </w:r>
      <w:r>
        <w:rPr>
          <w:rStyle w:val="cm"/>
        </w:rPr>
        <w:tab/>
        <w:t>//</w:t>
      </w:r>
    </w:p>
    <w:p w:rsidR="00AF4838" w:rsidRDefault="00AF4838" w:rsidP="00AF4838">
      <w:pPr>
        <w:pStyle w:val="Zitat"/>
      </w:pPr>
      <w:r>
        <w:rPr>
          <w:rStyle w:val="cm"/>
        </w:rPr>
        <w:lastRenderedPageBreak/>
        <w:tab/>
      </w:r>
      <w:r>
        <w:rPr>
          <w:rStyle w:val="cm"/>
        </w:rPr>
        <w:tab/>
      </w:r>
      <w:r>
        <w:rPr>
          <w:rStyle w:val="cm"/>
        </w:rPr>
        <w:tab/>
        <w:t>// This option can be a string or an array with language =&gt; text mappings.</w:t>
      </w:r>
    </w:p>
    <w:p w:rsidR="00AF4838" w:rsidRDefault="00AF4838" w:rsidP="00AF4838">
      <w:pPr>
        <w:pStyle w:val="Zitat"/>
      </w:pPr>
      <w:r>
        <w:rPr>
          <w:rStyle w:val="cm"/>
        </w:rPr>
        <w:tab/>
      </w:r>
      <w:r>
        <w:rPr>
          <w:rStyle w:val="cm"/>
        </w:rPr>
        <w:tab/>
      </w:r>
      <w:r>
        <w:rPr>
          <w:rStyle w:val="cm"/>
        </w:rPr>
        <w:tab/>
        <w:t>'description' =&gt; 'Employees',</w:t>
      </w:r>
    </w:p>
    <w:p w:rsidR="00AF4838" w:rsidRDefault="00AF4838" w:rsidP="00AF4838">
      <w:pPr>
        <w:pStyle w:val="Zitat"/>
      </w:pPr>
    </w:p>
    <w:p w:rsidR="00AF4838" w:rsidRDefault="00AF4838" w:rsidP="00AF4838">
      <w:pPr>
        <w:pStyle w:val="Zitat"/>
      </w:pPr>
      <w:r>
        <w:rPr>
          <w:rStyle w:val="cm"/>
        </w:rPr>
        <w:tab/>
      </w:r>
      <w:r>
        <w:rPr>
          <w:rStyle w:val="cm"/>
        </w:rPr>
        <w:tab/>
      </w:r>
      <w:r>
        <w:rPr>
          <w:rStyle w:val="cm"/>
        </w:rPr>
        <w:tab/>
        <w:t>// The rest of the options are the same as those available for</w:t>
      </w:r>
    </w:p>
    <w:p w:rsidR="00AF4838" w:rsidRDefault="00AF4838" w:rsidP="00AF4838">
      <w:pPr>
        <w:pStyle w:val="Zitat"/>
      </w:pPr>
      <w:r>
        <w:rPr>
          <w:rStyle w:val="cm"/>
        </w:rPr>
        <w:tab/>
      </w:r>
      <w:r>
        <w:rPr>
          <w:rStyle w:val="cm"/>
        </w:rPr>
        <w:tab/>
      </w:r>
      <w:r>
        <w:rPr>
          <w:rStyle w:val="cm"/>
        </w:rPr>
        <w:tab/>
        <w:t>// the LDAP authentication source.</w:t>
      </w:r>
    </w:p>
    <w:p w:rsidR="00AF4838" w:rsidRDefault="00AF4838" w:rsidP="00AF4838">
      <w:pPr>
        <w:pStyle w:val="Zitat"/>
      </w:pPr>
      <w:r>
        <w:rPr>
          <w:rStyle w:val="cm"/>
        </w:rPr>
        <w:tab/>
      </w:r>
      <w:r>
        <w:rPr>
          <w:rStyle w:val="cm"/>
        </w:rPr>
        <w:tab/>
      </w:r>
      <w:r>
        <w:rPr>
          <w:rStyle w:val="cm"/>
        </w:rPr>
        <w:tab/>
        <w:t>'hostname' =&gt; 'ldap.employees.example.org',</w:t>
      </w:r>
    </w:p>
    <w:p w:rsidR="00AF4838" w:rsidRDefault="00AF4838" w:rsidP="00AF4838">
      <w:pPr>
        <w:pStyle w:val="Zitat"/>
      </w:pPr>
      <w:r>
        <w:rPr>
          <w:rStyle w:val="cm"/>
        </w:rPr>
        <w:tab/>
      </w:r>
      <w:r>
        <w:rPr>
          <w:rStyle w:val="cm"/>
        </w:rPr>
        <w:tab/>
      </w:r>
      <w:r>
        <w:rPr>
          <w:rStyle w:val="cm"/>
        </w:rPr>
        <w:tab/>
        <w:t>'dnpattern' =&gt; 'uid=%username%,ou=employees,dc=example,dc=org',</w:t>
      </w:r>
    </w:p>
    <w:p w:rsidR="00AF4838" w:rsidRDefault="00AF4838" w:rsidP="00AF4838">
      <w:pPr>
        <w:pStyle w:val="Zitat"/>
      </w:pPr>
      <w:r>
        <w:rPr>
          <w:rStyle w:val="cm"/>
        </w:rPr>
        <w:tab/>
      </w:r>
      <w:r>
        <w:rPr>
          <w:rStyle w:val="cm"/>
        </w:rPr>
        <w:tab/>
        <w:t>),</w:t>
      </w:r>
    </w:p>
    <w:p w:rsidR="00AF4838" w:rsidRDefault="00AF4838" w:rsidP="00AF4838">
      <w:pPr>
        <w:pStyle w:val="Zitat"/>
      </w:pPr>
    </w:p>
    <w:p w:rsidR="00AF4838" w:rsidRDefault="00AF4838" w:rsidP="00AF4838">
      <w:pPr>
        <w:pStyle w:val="Zitat"/>
      </w:pPr>
      <w:r>
        <w:rPr>
          <w:rStyle w:val="cm"/>
        </w:rPr>
        <w:tab/>
      </w:r>
      <w:r>
        <w:rPr>
          <w:rStyle w:val="cm"/>
        </w:rPr>
        <w:tab/>
        <w:t>'students' =&gt; array(</w:t>
      </w:r>
    </w:p>
    <w:p w:rsidR="00AF4838" w:rsidRDefault="00AF4838" w:rsidP="00AF4838">
      <w:pPr>
        <w:pStyle w:val="Zitat"/>
      </w:pPr>
      <w:r>
        <w:rPr>
          <w:rStyle w:val="cm"/>
        </w:rPr>
        <w:tab/>
      </w:r>
      <w:r>
        <w:rPr>
          <w:rStyle w:val="cm"/>
        </w:rPr>
        <w:tab/>
      </w:r>
      <w:r>
        <w:rPr>
          <w:rStyle w:val="cm"/>
        </w:rPr>
        <w:tab/>
        <w:t>'description' =&gt; 'Students',</w:t>
      </w:r>
    </w:p>
    <w:p w:rsidR="00AF4838" w:rsidRDefault="00AF4838" w:rsidP="00AF4838">
      <w:pPr>
        <w:pStyle w:val="Zitat"/>
      </w:pPr>
    </w:p>
    <w:p w:rsidR="00AF4838" w:rsidRDefault="00AF4838" w:rsidP="00AF4838">
      <w:pPr>
        <w:pStyle w:val="Zitat"/>
      </w:pPr>
      <w:r>
        <w:rPr>
          <w:rStyle w:val="cm"/>
        </w:rPr>
        <w:tab/>
      </w:r>
      <w:r>
        <w:rPr>
          <w:rStyle w:val="cm"/>
        </w:rPr>
        <w:tab/>
      </w:r>
      <w:r>
        <w:rPr>
          <w:rStyle w:val="cm"/>
        </w:rPr>
        <w:tab/>
        <w:t>'hostname' =&gt; 'ldap.students.example.org',</w:t>
      </w:r>
    </w:p>
    <w:p w:rsidR="00AF4838" w:rsidRDefault="00AF4838" w:rsidP="00AF4838">
      <w:pPr>
        <w:pStyle w:val="Zitat"/>
      </w:pPr>
      <w:r>
        <w:rPr>
          <w:rStyle w:val="cm"/>
        </w:rPr>
        <w:tab/>
      </w:r>
      <w:r>
        <w:rPr>
          <w:rStyle w:val="cm"/>
        </w:rPr>
        <w:tab/>
      </w:r>
      <w:r>
        <w:rPr>
          <w:rStyle w:val="cm"/>
        </w:rPr>
        <w:tab/>
        <w:t>'dnpattern' =&gt; 'uid=%username%,ou=students,dc=example,dc=org',</w:t>
      </w:r>
    </w:p>
    <w:p w:rsidR="00AF4838" w:rsidRDefault="00AF4838" w:rsidP="00AF4838">
      <w:pPr>
        <w:pStyle w:val="Zitat"/>
      </w:pPr>
      <w:r>
        <w:rPr>
          <w:rStyle w:val="cm"/>
        </w:rPr>
        <w:tab/>
      </w:r>
      <w:r>
        <w:rPr>
          <w:rStyle w:val="cm"/>
        </w:rPr>
        <w:tab/>
        <w:t>),</w:t>
      </w:r>
    </w:p>
    <w:p w:rsidR="00AF4838" w:rsidRDefault="00AF4838" w:rsidP="00AF4838">
      <w:pPr>
        <w:pStyle w:val="Zitat"/>
      </w:pPr>
    </w:p>
    <w:p w:rsidR="00AF4838" w:rsidRDefault="00AF4838" w:rsidP="00AF4838">
      <w:pPr>
        <w:pStyle w:val="Zitat"/>
      </w:pPr>
      <w:r>
        <w:rPr>
          <w:rStyle w:val="cm"/>
        </w:rPr>
        <w:tab/>
        <w:t>),</w:t>
      </w:r>
    </w:p>
    <w:p w:rsidR="00AF4838" w:rsidRDefault="00AF4838" w:rsidP="00AF4838">
      <w:pPr>
        <w:pStyle w:val="Zitat"/>
      </w:pPr>
      <w:r>
        <w:rPr>
          <w:rStyle w:val="cm"/>
        </w:rPr>
        <w:tab/>
        <w:t>*/</w:t>
      </w:r>
    </w:p>
    <w:p w:rsidR="00AF4838" w:rsidRDefault="00AF4838" w:rsidP="00AF4838">
      <w:pPr>
        <w:pStyle w:val="Zitat"/>
      </w:pPr>
    </w:p>
    <w:p w:rsidR="00AF4838" w:rsidRDefault="00AF4838" w:rsidP="00AF4838">
      <w:pPr>
        <w:pStyle w:val="Zitat"/>
      </w:pPr>
      <w:r>
        <w:rPr>
          <w:rStyle w:val="p"/>
        </w:rPr>
        <w:t>);</w:t>
      </w:r>
    </w:p>
    <w:p w:rsidR="00AF4838" w:rsidRDefault="00AF4838" w:rsidP="00AF4838">
      <w:r w:rsidRPr="007F2C86">
        <w:t>/usr/local/filesender/simplesaml/config/</w:t>
      </w:r>
      <w:r>
        <w:t>config.php</w:t>
      </w:r>
    </w:p>
    <w:p w:rsidR="00AF4838" w:rsidRPr="007F2C86" w:rsidRDefault="00AF4838" w:rsidP="00AF4838">
      <w:pPr>
        <w:pStyle w:val="Zitat"/>
        <w:rPr>
          <w:lang w:eastAsia="de-CH"/>
        </w:rPr>
      </w:pPr>
      <w:r w:rsidRPr="007F2C86">
        <w:rPr>
          <w:lang w:eastAsia="de-CH"/>
        </w:rPr>
        <w:t>&lt;?php</w:t>
      </w:r>
    </w:p>
    <w:p w:rsidR="00AF4838" w:rsidRPr="007F2C86" w:rsidRDefault="00AF4838" w:rsidP="00AF4838">
      <w:pPr>
        <w:pStyle w:val="Zitat"/>
        <w:rPr>
          <w:lang w:eastAsia="de-CH"/>
        </w:rPr>
      </w:pPr>
      <w:r w:rsidRPr="007F2C86">
        <w:rPr>
          <w:lang w:eastAsia="de-CH"/>
        </w:rPr>
        <w:t xml:space="preserve">/* </w:t>
      </w:r>
    </w:p>
    <w:p w:rsidR="00AF4838" w:rsidRPr="007F2C86" w:rsidRDefault="00AF4838" w:rsidP="00AF4838">
      <w:pPr>
        <w:pStyle w:val="Zitat"/>
        <w:rPr>
          <w:lang w:eastAsia="de-CH"/>
        </w:rPr>
      </w:pPr>
      <w:r w:rsidRPr="007F2C86">
        <w:rPr>
          <w:lang w:eastAsia="de-CH"/>
        </w:rPr>
        <w:t xml:space="preserve"> * The configuration of simpleSAMLphp</w:t>
      </w:r>
    </w:p>
    <w:p w:rsidR="00AF4838" w:rsidRPr="007F2C86" w:rsidRDefault="00AF4838" w:rsidP="00AF4838">
      <w:pPr>
        <w:pStyle w:val="Zitat"/>
        <w:rPr>
          <w:lang w:eastAsia="de-CH"/>
        </w:rPr>
      </w:pPr>
      <w:r w:rsidRPr="007F2C86">
        <w:rPr>
          <w:lang w:eastAsia="de-CH"/>
        </w:rPr>
        <w:t xml:space="preserve"> * </w:t>
      </w:r>
    </w:p>
    <w:p w:rsidR="00AF4838" w:rsidRPr="007F2C86" w:rsidRDefault="00AF4838" w:rsidP="00AF4838">
      <w:pPr>
        <w:pStyle w:val="Zitat"/>
        <w:rPr>
          <w:lang w:eastAsia="de-CH"/>
        </w:rPr>
      </w:pPr>
      <w:r w:rsidRPr="007F2C86">
        <w:rPr>
          <w:lang w:eastAsia="de-CH"/>
        </w:rPr>
        <w:t xml:space="preserve"> * $Id: config.php 3171 2012-09-25 08:54:06Z jaimepc@gmail.com $</w:t>
      </w:r>
    </w:p>
    <w:p w:rsidR="00AF4838" w:rsidRPr="007F2C86" w:rsidRDefault="00AF4838" w:rsidP="00AF4838">
      <w:pPr>
        <w:pStyle w:val="Zitat"/>
        <w:rPr>
          <w:lang w:eastAsia="de-CH"/>
        </w:rPr>
      </w:pPr>
      <w:r w:rsidRPr="007F2C86">
        <w:rPr>
          <w:lang w:eastAsia="de-CH"/>
        </w:rPr>
        <w:t xml:space="preserve"> */</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$config = array (</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ab/>
        <w:t>/**</w:t>
      </w:r>
    </w:p>
    <w:p w:rsidR="00AF4838" w:rsidRPr="007F2C86" w:rsidRDefault="00AF4838" w:rsidP="00AF4838">
      <w:pPr>
        <w:pStyle w:val="Zitat"/>
        <w:rPr>
          <w:lang w:eastAsia="de-CH"/>
        </w:rPr>
      </w:pPr>
      <w:r w:rsidRPr="007F2C86">
        <w:rPr>
          <w:lang w:eastAsia="de-CH"/>
        </w:rPr>
        <w:tab/>
        <w:t xml:space="preserve"> * Setup the following parameters to match the directory of your installation.</w:t>
      </w:r>
    </w:p>
    <w:p w:rsidR="00AF4838" w:rsidRPr="007F2C86" w:rsidRDefault="00AF4838" w:rsidP="00AF4838">
      <w:pPr>
        <w:pStyle w:val="Zitat"/>
        <w:rPr>
          <w:lang w:eastAsia="de-CH"/>
        </w:rPr>
      </w:pPr>
      <w:r w:rsidRPr="007F2C86">
        <w:rPr>
          <w:lang w:eastAsia="de-CH"/>
        </w:rPr>
        <w:tab/>
        <w:t xml:space="preserve"> * See the user manual for more details.</w:t>
      </w:r>
    </w:p>
    <w:p w:rsidR="00AF4838" w:rsidRPr="007F2C86" w:rsidRDefault="00AF4838" w:rsidP="00AF4838">
      <w:pPr>
        <w:pStyle w:val="Zitat"/>
        <w:rPr>
          <w:lang w:eastAsia="de-CH"/>
        </w:rPr>
      </w:pPr>
      <w:r w:rsidRPr="007F2C86">
        <w:rPr>
          <w:lang w:eastAsia="de-CH"/>
        </w:rPr>
        <w:tab/>
        <w:t xml:space="preserve"> *</w:t>
      </w:r>
    </w:p>
    <w:p w:rsidR="00AF4838" w:rsidRPr="007F2C86" w:rsidRDefault="00AF4838" w:rsidP="00AF4838">
      <w:pPr>
        <w:pStyle w:val="Zitat"/>
        <w:rPr>
          <w:lang w:eastAsia="de-CH"/>
        </w:rPr>
      </w:pPr>
      <w:r w:rsidRPr="007F2C86">
        <w:rPr>
          <w:lang w:eastAsia="de-CH"/>
        </w:rPr>
        <w:tab/>
        <w:t xml:space="preserve"> * Valid format for baseurlpath is:</w:t>
      </w:r>
    </w:p>
    <w:p w:rsidR="00AF4838" w:rsidRPr="007F2C86" w:rsidRDefault="00AF4838" w:rsidP="00AF4838">
      <w:pPr>
        <w:pStyle w:val="Zitat"/>
        <w:rPr>
          <w:lang w:eastAsia="de-CH"/>
        </w:rPr>
      </w:pPr>
      <w:r w:rsidRPr="007F2C86">
        <w:rPr>
          <w:lang w:eastAsia="de-CH"/>
        </w:rPr>
        <w:tab/>
        <w:t xml:space="preserve"> * [(http|https)://(hostname|fqdn)[:port]]/[path/to/simplesaml/]</w:t>
      </w:r>
    </w:p>
    <w:p w:rsidR="00AF4838" w:rsidRPr="007F2C86" w:rsidRDefault="00AF4838" w:rsidP="00AF4838">
      <w:pPr>
        <w:pStyle w:val="Zitat"/>
        <w:rPr>
          <w:lang w:eastAsia="de-CH"/>
        </w:rPr>
      </w:pPr>
      <w:r w:rsidRPr="007F2C86">
        <w:rPr>
          <w:lang w:eastAsia="de-CH"/>
        </w:rPr>
        <w:tab/>
        <w:t xml:space="preserve"> * (note that it must end with a '/')</w:t>
      </w:r>
    </w:p>
    <w:p w:rsidR="00AF4838" w:rsidRPr="007F2C86" w:rsidRDefault="00AF4838" w:rsidP="00AF4838">
      <w:pPr>
        <w:pStyle w:val="Zitat"/>
        <w:rPr>
          <w:lang w:eastAsia="de-CH"/>
        </w:rPr>
      </w:pPr>
      <w:r w:rsidRPr="007F2C86">
        <w:rPr>
          <w:lang w:eastAsia="de-CH"/>
        </w:rPr>
        <w:tab/>
        <w:t xml:space="preserve"> *</w:t>
      </w:r>
    </w:p>
    <w:p w:rsidR="00AF4838" w:rsidRPr="007F2C86" w:rsidRDefault="00AF4838" w:rsidP="00AF4838">
      <w:pPr>
        <w:pStyle w:val="Zitat"/>
        <w:rPr>
          <w:lang w:eastAsia="de-CH"/>
        </w:rPr>
      </w:pPr>
      <w:r w:rsidRPr="007F2C86">
        <w:rPr>
          <w:lang w:eastAsia="de-CH"/>
        </w:rPr>
        <w:tab/>
        <w:t xml:space="preserve"> * The full url format is useful if your simpleSAMLphp setup is hosted behind</w:t>
      </w:r>
    </w:p>
    <w:p w:rsidR="00AF4838" w:rsidRPr="007F2C86" w:rsidRDefault="00AF4838" w:rsidP="00AF4838">
      <w:pPr>
        <w:pStyle w:val="Zitat"/>
        <w:rPr>
          <w:lang w:eastAsia="de-CH"/>
        </w:rPr>
      </w:pPr>
      <w:r w:rsidRPr="007F2C86">
        <w:rPr>
          <w:lang w:eastAsia="de-CH"/>
        </w:rPr>
        <w:tab/>
        <w:t xml:space="preserve"> * a reverse proxy. In that case you can specify the external url here.</w:t>
      </w:r>
    </w:p>
    <w:p w:rsidR="00AF4838" w:rsidRPr="007F2C86" w:rsidRDefault="00AF4838" w:rsidP="00AF4838">
      <w:pPr>
        <w:pStyle w:val="Zitat"/>
        <w:rPr>
          <w:lang w:eastAsia="de-CH"/>
        </w:rPr>
      </w:pPr>
      <w:r w:rsidRPr="007F2C86">
        <w:rPr>
          <w:lang w:eastAsia="de-CH"/>
        </w:rPr>
        <w:tab/>
        <w:t xml:space="preserve"> *</w:t>
      </w:r>
    </w:p>
    <w:p w:rsidR="00AF4838" w:rsidRPr="007F2C86" w:rsidRDefault="00AF4838" w:rsidP="00AF4838">
      <w:pPr>
        <w:pStyle w:val="Zitat"/>
        <w:rPr>
          <w:lang w:eastAsia="de-CH"/>
        </w:rPr>
      </w:pPr>
      <w:r w:rsidRPr="007F2C86">
        <w:rPr>
          <w:lang w:eastAsia="de-CH"/>
        </w:rPr>
        <w:tab/>
        <w:t xml:space="preserve"> * Please note that simpleSAMLphp will then redirect all queries to the</w:t>
      </w:r>
    </w:p>
    <w:p w:rsidR="00AF4838" w:rsidRPr="007F2C86" w:rsidRDefault="00AF4838" w:rsidP="00AF4838">
      <w:pPr>
        <w:pStyle w:val="Zitat"/>
        <w:rPr>
          <w:lang w:eastAsia="de-CH"/>
        </w:rPr>
      </w:pPr>
      <w:r w:rsidRPr="007F2C86">
        <w:rPr>
          <w:lang w:eastAsia="de-CH"/>
        </w:rPr>
        <w:tab/>
        <w:t xml:space="preserve"> * external url, no matter where you come from (direct access or via the</w:t>
      </w:r>
    </w:p>
    <w:p w:rsidR="00AF4838" w:rsidRPr="007F2C86" w:rsidRDefault="00AF4838" w:rsidP="00AF4838">
      <w:pPr>
        <w:pStyle w:val="Zitat"/>
        <w:rPr>
          <w:lang w:eastAsia="de-CH"/>
        </w:rPr>
      </w:pPr>
      <w:r w:rsidRPr="007F2C86">
        <w:rPr>
          <w:lang w:eastAsia="de-CH"/>
        </w:rPr>
        <w:tab/>
        <w:t xml:space="preserve"> * reverse proxy).</w:t>
      </w:r>
    </w:p>
    <w:p w:rsidR="00AF4838" w:rsidRPr="007F2C86" w:rsidRDefault="00AF4838" w:rsidP="00AF4838">
      <w:pPr>
        <w:pStyle w:val="Zitat"/>
        <w:rPr>
          <w:lang w:eastAsia="de-CH"/>
        </w:rPr>
      </w:pPr>
      <w:r w:rsidRPr="007F2C86">
        <w:rPr>
          <w:lang w:eastAsia="de-CH"/>
        </w:rPr>
        <w:lastRenderedPageBreak/>
        <w:tab/>
        <w:t xml:space="preserve"> */</w:t>
      </w:r>
    </w:p>
    <w:p w:rsidR="00AF4838" w:rsidRPr="007F2C86" w:rsidRDefault="00AF4838" w:rsidP="00AF4838">
      <w:pPr>
        <w:pStyle w:val="Zitat"/>
        <w:rPr>
          <w:lang w:eastAsia="de-CH"/>
        </w:rPr>
      </w:pPr>
      <w:r w:rsidRPr="007F2C86">
        <w:rPr>
          <w:lang w:eastAsia="de-CH"/>
        </w:rPr>
        <w:tab/>
        <w:t>'baseurlpath'           =&gt; '/simplesaml/',</w:t>
      </w:r>
    </w:p>
    <w:p w:rsidR="00AF4838" w:rsidRPr="007F2C86" w:rsidRDefault="00AF4838" w:rsidP="00AF4838">
      <w:pPr>
        <w:pStyle w:val="Zitat"/>
        <w:rPr>
          <w:lang w:eastAsia="de-CH"/>
        </w:rPr>
      </w:pPr>
      <w:r w:rsidRPr="007F2C86">
        <w:rPr>
          <w:lang w:eastAsia="de-CH"/>
        </w:rPr>
        <w:tab/>
        <w:t>'certdir'               =&gt; 'cert/',</w:t>
      </w:r>
    </w:p>
    <w:p w:rsidR="00AF4838" w:rsidRPr="007F2C86" w:rsidRDefault="00AF4838" w:rsidP="00AF4838">
      <w:pPr>
        <w:pStyle w:val="Zitat"/>
        <w:rPr>
          <w:lang w:eastAsia="de-CH"/>
        </w:rPr>
      </w:pPr>
      <w:r w:rsidRPr="007F2C86">
        <w:rPr>
          <w:lang w:eastAsia="de-CH"/>
        </w:rPr>
        <w:tab/>
        <w:t>'loggingdir'            =&gt; 'log/',</w:t>
      </w:r>
    </w:p>
    <w:p w:rsidR="00AF4838" w:rsidRPr="007F2C86" w:rsidRDefault="00AF4838" w:rsidP="00AF4838">
      <w:pPr>
        <w:pStyle w:val="Zitat"/>
        <w:rPr>
          <w:lang w:eastAsia="de-CH"/>
        </w:rPr>
      </w:pPr>
      <w:r w:rsidRPr="007F2C86">
        <w:rPr>
          <w:lang w:eastAsia="de-CH"/>
        </w:rPr>
        <w:tab/>
        <w:t>'datadir'               =&gt; 'data/',</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ab/>
        <w:t>/*</w:t>
      </w:r>
    </w:p>
    <w:p w:rsidR="00AF4838" w:rsidRPr="007F2C86" w:rsidRDefault="00AF4838" w:rsidP="00AF4838">
      <w:pPr>
        <w:pStyle w:val="Zitat"/>
        <w:rPr>
          <w:lang w:eastAsia="de-CH"/>
        </w:rPr>
      </w:pPr>
      <w:r w:rsidRPr="007F2C86">
        <w:rPr>
          <w:lang w:eastAsia="de-CH"/>
        </w:rPr>
        <w:tab/>
        <w:t xml:space="preserve"> * A directory where simpleSAMLphp can save temporary files.</w:t>
      </w:r>
    </w:p>
    <w:p w:rsidR="00AF4838" w:rsidRPr="007F2C86" w:rsidRDefault="00AF4838" w:rsidP="00AF4838">
      <w:pPr>
        <w:pStyle w:val="Zitat"/>
        <w:rPr>
          <w:lang w:eastAsia="de-CH"/>
        </w:rPr>
      </w:pPr>
      <w:r w:rsidRPr="007F2C86">
        <w:rPr>
          <w:lang w:eastAsia="de-CH"/>
        </w:rPr>
        <w:tab/>
        <w:t xml:space="preserve"> *</w:t>
      </w:r>
    </w:p>
    <w:p w:rsidR="00AF4838" w:rsidRPr="007F2C86" w:rsidRDefault="00AF4838" w:rsidP="00AF4838">
      <w:pPr>
        <w:pStyle w:val="Zitat"/>
        <w:rPr>
          <w:lang w:eastAsia="de-CH"/>
        </w:rPr>
      </w:pPr>
      <w:r w:rsidRPr="007F2C86">
        <w:rPr>
          <w:lang w:eastAsia="de-CH"/>
        </w:rPr>
        <w:tab/>
        <w:t xml:space="preserve"> * SimpleSAMLphp will attempt to create this directory if it doesn't exist.</w:t>
      </w:r>
    </w:p>
    <w:p w:rsidR="00AF4838" w:rsidRPr="007F2C86" w:rsidRDefault="00AF4838" w:rsidP="00AF4838">
      <w:pPr>
        <w:pStyle w:val="Zitat"/>
        <w:rPr>
          <w:lang w:eastAsia="de-CH"/>
        </w:rPr>
      </w:pPr>
      <w:r w:rsidRPr="007F2C86">
        <w:rPr>
          <w:lang w:eastAsia="de-CH"/>
        </w:rPr>
        <w:tab/>
        <w:t xml:space="preserve"> */</w:t>
      </w:r>
    </w:p>
    <w:p w:rsidR="00AF4838" w:rsidRPr="007F2C86" w:rsidRDefault="00AF4838" w:rsidP="00AF4838">
      <w:pPr>
        <w:pStyle w:val="Zitat"/>
        <w:rPr>
          <w:lang w:eastAsia="de-CH"/>
        </w:rPr>
      </w:pPr>
      <w:r w:rsidRPr="007F2C86">
        <w:rPr>
          <w:lang w:eastAsia="de-CH"/>
        </w:rPr>
        <w:tab/>
        <w:t>'tempdir'               =&gt; '/tmp/simplesaml',</w:t>
      </w:r>
    </w:p>
    <w:p w:rsidR="00AF4838" w:rsidRPr="007F2C86" w:rsidRDefault="00AF4838" w:rsidP="00AF4838">
      <w:pPr>
        <w:pStyle w:val="Zitat"/>
        <w:rPr>
          <w:lang w:eastAsia="de-CH"/>
        </w:rPr>
      </w:pP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ab/>
        <w:t>/*</w:t>
      </w:r>
    </w:p>
    <w:p w:rsidR="00AF4838" w:rsidRPr="007F2C86" w:rsidRDefault="00AF4838" w:rsidP="00AF4838">
      <w:pPr>
        <w:pStyle w:val="Zitat"/>
        <w:rPr>
          <w:lang w:eastAsia="de-CH"/>
        </w:rPr>
      </w:pPr>
      <w:r w:rsidRPr="007F2C86">
        <w:rPr>
          <w:lang w:eastAsia="de-CH"/>
        </w:rPr>
        <w:tab/>
        <w:t xml:space="preserve"> * If you enable this option, simpleSAMLphp will log all sent and received messages</w:t>
      </w:r>
    </w:p>
    <w:p w:rsidR="00AF4838" w:rsidRPr="007F2C86" w:rsidRDefault="00AF4838" w:rsidP="00AF4838">
      <w:pPr>
        <w:pStyle w:val="Zitat"/>
        <w:rPr>
          <w:lang w:eastAsia="de-CH"/>
        </w:rPr>
      </w:pPr>
      <w:r w:rsidRPr="007F2C86">
        <w:rPr>
          <w:lang w:eastAsia="de-CH"/>
        </w:rPr>
        <w:tab/>
        <w:t xml:space="preserve"> * to the log file.</w:t>
      </w:r>
    </w:p>
    <w:p w:rsidR="00AF4838" w:rsidRPr="007F2C86" w:rsidRDefault="00AF4838" w:rsidP="00AF4838">
      <w:pPr>
        <w:pStyle w:val="Zitat"/>
        <w:rPr>
          <w:lang w:eastAsia="de-CH"/>
        </w:rPr>
      </w:pPr>
      <w:r w:rsidRPr="007F2C86">
        <w:rPr>
          <w:lang w:eastAsia="de-CH"/>
        </w:rPr>
        <w:tab/>
        <w:t xml:space="preserve"> *</w:t>
      </w:r>
    </w:p>
    <w:p w:rsidR="00AF4838" w:rsidRPr="007F2C86" w:rsidRDefault="00AF4838" w:rsidP="00AF4838">
      <w:pPr>
        <w:pStyle w:val="Zitat"/>
        <w:rPr>
          <w:lang w:eastAsia="de-CH"/>
        </w:rPr>
      </w:pPr>
      <w:r w:rsidRPr="007F2C86">
        <w:rPr>
          <w:lang w:eastAsia="de-CH"/>
        </w:rPr>
        <w:tab/>
        <w:t xml:space="preserve"> * This option also enables logging of the messages that are encrypted and decrypted.</w:t>
      </w:r>
    </w:p>
    <w:p w:rsidR="00AF4838" w:rsidRPr="007F2C86" w:rsidRDefault="00AF4838" w:rsidP="00AF4838">
      <w:pPr>
        <w:pStyle w:val="Zitat"/>
        <w:rPr>
          <w:lang w:eastAsia="de-CH"/>
        </w:rPr>
      </w:pPr>
      <w:r w:rsidRPr="007F2C86">
        <w:rPr>
          <w:lang w:eastAsia="de-CH"/>
        </w:rPr>
        <w:tab/>
        <w:t xml:space="preserve"> *</w:t>
      </w:r>
    </w:p>
    <w:p w:rsidR="00AF4838" w:rsidRPr="007F2C86" w:rsidRDefault="00AF4838" w:rsidP="00AF4838">
      <w:pPr>
        <w:pStyle w:val="Zitat"/>
        <w:rPr>
          <w:lang w:eastAsia="de-CH"/>
        </w:rPr>
      </w:pPr>
      <w:r w:rsidRPr="007F2C86">
        <w:rPr>
          <w:lang w:eastAsia="de-CH"/>
        </w:rPr>
        <w:tab/>
        <w:t xml:space="preserve"> * Note: The messages are logged with the DEBUG log level, so you also need to set</w:t>
      </w:r>
    </w:p>
    <w:p w:rsidR="00AF4838" w:rsidRPr="007F2C86" w:rsidRDefault="00AF4838" w:rsidP="00AF4838">
      <w:pPr>
        <w:pStyle w:val="Zitat"/>
        <w:rPr>
          <w:lang w:eastAsia="de-CH"/>
        </w:rPr>
      </w:pPr>
      <w:r w:rsidRPr="007F2C86">
        <w:rPr>
          <w:lang w:eastAsia="de-CH"/>
        </w:rPr>
        <w:tab/>
        <w:t xml:space="preserve"> * the 'logging.level' option to LOG_DEBUG.</w:t>
      </w:r>
    </w:p>
    <w:p w:rsidR="00AF4838" w:rsidRPr="007F2C86" w:rsidRDefault="00AF4838" w:rsidP="00AF4838">
      <w:pPr>
        <w:pStyle w:val="Zitat"/>
        <w:rPr>
          <w:lang w:eastAsia="de-CH"/>
        </w:rPr>
      </w:pPr>
      <w:r w:rsidRPr="007F2C86">
        <w:rPr>
          <w:lang w:eastAsia="de-CH"/>
        </w:rPr>
        <w:tab/>
        <w:t xml:space="preserve"> */</w:t>
      </w:r>
    </w:p>
    <w:p w:rsidR="00AF4838" w:rsidRPr="007F2C86" w:rsidRDefault="00AF4838" w:rsidP="00AF4838">
      <w:pPr>
        <w:pStyle w:val="Zitat"/>
        <w:rPr>
          <w:lang w:eastAsia="de-CH"/>
        </w:rPr>
      </w:pPr>
      <w:r w:rsidRPr="007F2C86">
        <w:rPr>
          <w:lang w:eastAsia="de-CH"/>
        </w:rPr>
        <w:tab/>
        <w:t>'debug' =&gt; TRUE,</w:t>
      </w:r>
    </w:p>
    <w:p w:rsidR="00AF4838" w:rsidRPr="007F2C86" w:rsidRDefault="00AF4838" w:rsidP="00AF4838">
      <w:pPr>
        <w:pStyle w:val="Zitat"/>
        <w:rPr>
          <w:lang w:eastAsia="de-CH"/>
        </w:rPr>
      </w:pP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ab/>
        <w:t>'showerrors'            =&gt;</w:t>
      </w:r>
      <w:r w:rsidRPr="007F2C86">
        <w:rPr>
          <w:lang w:eastAsia="de-CH"/>
        </w:rPr>
        <w:tab/>
        <w:t>TRUE,</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ab/>
        <w:t>/**</w:t>
      </w:r>
    </w:p>
    <w:p w:rsidR="00AF4838" w:rsidRPr="007F2C86" w:rsidRDefault="00AF4838" w:rsidP="00AF4838">
      <w:pPr>
        <w:pStyle w:val="Zitat"/>
        <w:rPr>
          <w:lang w:eastAsia="de-CH"/>
        </w:rPr>
      </w:pPr>
      <w:r w:rsidRPr="007F2C86">
        <w:rPr>
          <w:lang w:eastAsia="de-CH"/>
        </w:rPr>
        <w:tab/>
        <w:t xml:space="preserve"> * Custom error show function called from SimpleSAML_Error_Error::show.</w:t>
      </w:r>
    </w:p>
    <w:p w:rsidR="00AF4838" w:rsidRPr="007F2C86" w:rsidRDefault="00AF4838" w:rsidP="00AF4838">
      <w:pPr>
        <w:pStyle w:val="Zitat"/>
        <w:rPr>
          <w:lang w:eastAsia="de-CH"/>
        </w:rPr>
      </w:pPr>
      <w:r w:rsidRPr="007F2C86">
        <w:rPr>
          <w:lang w:eastAsia="de-CH"/>
        </w:rPr>
        <w:tab/>
        <w:t xml:space="preserve"> * See docs/simplesamlphp-errorhandling.txt for function code example.</w:t>
      </w:r>
    </w:p>
    <w:p w:rsidR="00AF4838" w:rsidRPr="007F2C86" w:rsidRDefault="00AF4838" w:rsidP="00AF4838">
      <w:pPr>
        <w:pStyle w:val="Zitat"/>
        <w:rPr>
          <w:lang w:eastAsia="de-CH"/>
        </w:rPr>
      </w:pPr>
      <w:r w:rsidRPr="007F2C86">
        <w:rPr>
          <w:lang w:eastAsia="de-CH"/>
        </w:rPr>
        <w:tab/>
        <w:t xml:space="preserve"> *</w:t>
      </w:r>
    </w:p>
    <w:p w:rsidR="00AF4838" w:rsidRPr="007F2C86" w:rsidRDefault="00AF4838" w:rsidP="00AF4838">
      <w:pPr>
        <w:pStyle w:val="Zitat"/>
        <w:rPr>
          <w:lang w:eastAsia="de-CH"/>
        </w:rPr>
      </w:pPr>
      <w:r w:rsidRPr="007F2C86">
        <w:rPr>
          <w:lang w:eastAsia="de-CH"/>
        </w:rPr>
        <w:tab/>
        <w:t xml:space="preserve"> * Example:</w:t>
      </w:r>
    </w:p>
    <w:p w:rsidR="00AF4838" w:rsidRPr="007F2C86" w:rsidRDefault="00AF4838" w:rsidP="00AF4838">
      <w:pPr>
        <w:pStyle w:val="Zitat"/>
        <w:rPr>
          <w:lang w:eastAsia="de-CH"/>
        </w:rPr>
      </w:pPr>
      <w:r w:rsidRPr="007F2C86">
        <w:rPr>
          <w:lang w:eastAsia="de-CH"/>
        </w:rPr>
        <w:tab/>
        <w:t xml:space="preserve"> *   'errors.show_function' =&gt; array('sspmod_example_Error_Show', 'show'),</w:t>
      </w:r>
    </w:p>
    <w:p w:rsidR="00AF4838" w:rsidRPr="007F2C86" w:rsidRDefault="00AF4838" w:rsidP="00AF4838">
      <w:pPr>
        <w:pStyle w:val="Zitat"/>
        <w:rPr>
          <w:lang w:eastAsia="de-CH"/>
        </w:rPr>
      </w:pPr>
      <w:r w:rsidRPr="007F2C86">
        <w:rPr>
          <w:lang w:eastAsia="de-CH"/>
        </w:rPr>
        <w:tab/>
        <w:t xml:space="preserve"> */</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ab/>
        <w:t>/**</w:t>
      </w:r>
    </w:p>
    <w:p w:rsidR="00AF4838" w:rsidRPr="007F2C86" w:rsidRDefault="00AF4838" w:rsidP="00AF4838">
      <w:pPr>
        <w:pStyle w:val="Zitat"/>
        <w:rPr>
          <w:lang w:eastAsia="de-CH"/>
        </w:rPr>
      </w:pPr>
      <w:r w:rsidRPr="007F2C86">
        <w:rPr>
          <w:lang w:eastAsia="de-CH"/>
        </w:rPr>
        <w:tab/>
        <w:t xml:space="preserve"> * This option allows you to enable validation of XML data against its</w:t>
      </w:r>
    </w:p>
    <w:p w:rsidR="00AF4838" w:rsidRPr="007F2C86" w:rsidRDefault="00AF4838" w:rsidP="00AF4838">
      <w:pPr>
        <w:pStyle w:val="Zitat"/>
        <w:rPr>
          <w:lang w:eastAsia="de-CH"/>
        </w:rPr>
      </w:pPr>
      <w:r w:rsidRPr="007F2C86">
        <w:rPr>
          <w:lang w:eastAsia="de-CH"/>
        </w:rPr>
        <w:tab/>
        <w:t xml:space="preserve"> * schemas. A warning will be written to the log if validation fails.</w:t>
      </w:r>
    </w:p>
    <w:p w:rsidR="00AF4838" w:rsidRPr="007F2C86" w:rsidRDefault="00AF4838" w:rsidP="00AF4838">
      <w:pPr>
        <w:pStyle w:val="Zitat"/>
        <w:rPr>
          <w:lang w:eastAsia="de-CH"/>
        </w:rPr>
      </w:pPr>
      <w:r w:rsidRPr="007F2C86">
        <w:rPr>
          <w:lang w:eastAsia="de-CH"/>
        </w:rPr>
        <w:tab/>
        <w:t xml:space="preserve"> */</w:t>
      </w:r>
    </w:p>
    <w:p w:rsidR="00AF4838" w:rsidRPr="007F2C86" w:rsidRDefault="00AF4838" w:rsidP="00AF4838">
      <w:pPr>
        <w:pStyle w:val="Zitat"/>
        <w:rPr>
          <w:lang w:eastAsia="de-CH"/>
        </w:rPr>
      </w:pPr>
      <w:r w:rsidRPr="007F2C86">
        <w:rPr>
          <w:lang w:eastAsia="de-CH"/>
        </w:rPr>
        <w:tab/>
        <w:t>'debug.validatexml' =&gt; FALSE,</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ab/>
        <w:t>/**</w:t>
      </w:r>
    </w:p>
    <w:p w:rsidR="00AF4838" w:rsidRPr="007F2C86" w:rsidRDefault="00AF4838" w:rsidP="00AF4838">
      <w:pPr>
        <w:pStyle w:val="Zitat"/>
        <w:rPr>
          <w:lang w:eastAsia="de-CH"/>
        </w:rPr>
      </w:pPr>
      <w:r w:rsidRPr="007F2C86">
        <w:rPr>
          <w:lang w:eastAsia="de-CH"/>
        </w:rPr>
        <w:tab/>
        <w:t xml:space="preserve"> * This password must be kept secret, and modified from the default value 123.</w:t>
      </w:r>
    </w:p>
    <w:p w:rsidR="00AF4838" w:rsidRPr="007F2C86" w:rsidRDefault="00AF4838" w:rsidP="00AF4838">
      <w:pPr>
        <w:pStyle w:val="Zitat"/>
        <w:rPr>
          <w:lang w:eastAsia="de-CH"/>
        </w:rPr>
      </w:pPr>
      <w:r w:rsidRPr="007F2C86">
        <w:rPr>
          <w:lang w:eastAsia="de-CH"/>
        </w:rPr>
        <w:lastRenderedPageBreak/>
        <w:tab/>
        <w:t xml:space="preserve"> * This password will give access to the installation page of simpleSAMLphp with</w:t>
      </w:r>
    </w:p>
    <w:p w:rsidR="00AF4838" w:rsidRPr="007F2C86" w:rsidRDefault="00AF4838" w:rsidP="00AF4838">
      <w:pPr>
        <w:pStyle w:val="Zitat"/>
        <w:rPr>
          <w:lang w:eastAsia="de-CH"/>
        </w:rPr>
      </w:pPr>
      <w:r w:rsidRPr="007F2C86">
        <w:rPr>
          <w:lang w:eastAsia="de-CH"/>
        </w:rPr>
        <w:tab/>
        <w:t xml:space="preserve"> * metadata listing and diagnostics pages.</w:t>
      </w:r>
    </w:p>
    <w:p w:rsidR="00AF4838" w:rsidRPr="007F2C86" w:rsidRDefault="00AF4838" w:rsidP="00AF4838">
      <w:pPr>
        <w:pStyle w:val="Zitat"/>
        <w:rPr>
          <w:lang w:eastAsia="de-CH"/>
        </w:rPr>
      </w:pPr>
      <w:r w:rsidRPr="007F2C86">
        <w:rPr>
          <w:lang w:eastAsia="de-CH"/>
        </w:rPr>
        <w:tab/>
        <w:t xml:space="preserve"> * You can also put a hash here; run "bin/pwgen.php" to generate one.</w:t>
      </w:r>
    </w:p>
    <w:p w:rsidR="00AF4838" w:rsidRPr="007F2C86" w:rsidRDefault="00AF4838" w:rsidP="00AF4838">
      <w:pPr>
        <w:pStyle w:val="Zitat"/>
        <w:rPr>
          <w:lang w:eastAsia="de-CH"/>
        </w:rPr>
      </w:pPr>
      <w:r w:rsidRPr="007F2C86">
        <w:rPr>
          <w:lang w:eastAsia="de-CH"/>
        </w:rPr>
        <w:tab/>
        <w:t xml:space="preserve"> */</w:t>
      </w:r>
    </w:p>
    <w:p w:rsidR="00AF4838" w:rsidRPr="007F2C86" w:rsidRDefault="00AF4838" w:rsidP="00AF4838">
      <w:pPr>
        <w:pStyle w:val="Zitat"/>
        <w:rPr>
          <w:lang w:eastAsia="de-CH"/>
        </w:rPr>
      </w:pPr>
      <w:r w:rsidRPr="007F2C86">
        <w:rPr>
          <w:lang w:eastAsia="de-CH"/>
        </w:rPr>
        <w:tab/>
        <w:t>//Bei dieser Option wird das Passwort des Admins bestimmt</w:t>
      </w:r>
    </w:p>
    <w:p w:rsidR="00AF4838" w:rsidRPr="007F2C86" w:rsidRDefault="00AF4838" w:rsidP="00AF4838">
      <w:pPr>
        <w:pStyle w:val="Zitat"/>
        <w:rPr>
          <w:lang w:eastAsia="de-CH"/>
        </w:rPr>
      </w:pPr>
      <w:r w:rsidRPr="007F2C86">
        <w:rPr>
          <w:lang w:eastAsia="de-CH"/>
        </w:rPr>
        <w:tab/>
        <w:t>'auth.adminpassword'</w:t>
      </w:r>
      <w:r w:rsidRPr="007F2C86">
        <w:rPr>
          <w:lang w:eastAsia="de-CH"/>
        </w:rPr>
        <w:tab/>
      </w:r>
      <w:r w:rsidRPr="007F2C86">
        <w:rPr>
          <w:lang w:eastAsia="de-CH"/>
        </w:rPr>
        <w:tab/>
        <w:t>=&gt; '5iMp13:P4s5',</w:t>
      </w:r>
    </w:p>
    <w:p w:rsidR="00AF4838" w:rsidRPr="007F2C86" w:rsidRDefault="00AF4838" w:rsidP="00AF4838">
      <w:pPr>
        <w:pStyle w:val="Zitat"/>
        <w:rPr>
          <w:lang w:eastAsia="de-CH"/>
        </w:rPr>
      </w:pPr>
      <w:r w:rsidRPr="007F2C86">
        <w:rPr>
          <w:lang w:eastAsia="de-CH"/>
        </w:rPr>
        <w:tab/>
        <w:t>'admin.protectindexpage'</w:t>
      </w:r>
      <w:r w:rsidRPr="007F2C86">
        <w:rPr>
          <w:lang w:eastAsia="de-CH"/>
        </w:rPr>
        <w:tab/>
        <w:t>=&gt; false,</w:t>
      </w:r>
    </w:p>
    <w:p w:rsidR="00AF4838" w:rsidRPr="007F2C86" w:rsidRDefault="00AF4838" w:rsidP="00AF4838">
      <w:pPr>
        <w:pStyle w:val="Zitat"/>
        <w:rPr>
          <w:lang w:eastAsia="de-CH"/>
        </w:rPr>
      </w:pPr>
      <w:r w:rsidRPr="007F2C86">
        <w:rPr>
          <w:lang w:eastAsia="de-CH"/>
        </w:rPr>
        <w:tab/>
        <w:t>'admin.protectmetadata'</w:t>
      </w:r>
      <w:r w:rsidRPr="007F2C86">
        <w:rPr>
          <w:lang w:eastAsia="de-CH"/>
        </w:rPr>
        <w:tab/>
      </w:r>
      <w:r w:rsidRPr="007F2C86">
        <w:rPr>
          <w:lang w:eastAsia="de-CH"/>
        </w:rPr>
        <w:tab/>
        <w:t>=&gt; false,</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ab/>
        <w:t>/**</w:t>
      </w:r>
    </w:p>
    <w:p w:rsidR="00AF4838" w:rsidRPr="007F2C86" w:rsidRDefault="00AF4838" w:rsidP="00AF4838">
      <w:pPr>
        <w:pStyle w:val="Zitat"/>
        <w:rPr>
          <w:lang w:eastAsia="de-CH"/>
        </w:rPr>
      </w:pPr>
      <w:r w:rsidRPr="007F2C86">
        <w:rPr>
          <w:lang w:eastAsia="de-CH"/>
        </w:rPr>
        <w:tab/>
        <w:t xml:space="preserve"> * This is a secret salt used by simpleSAMLphp when it needs to generate a secure hash</w:t>
      </w:r>
    </w:p>
    <w:p w:rsidR="00AF4838" w:rsidRPr="007F2C86" w:rsidRDefault="00AF4838" w:rsidP="00AF4838">
      <w:pPr>
        <w:pStyle w:val="Zitat"/>
        <w:rPr>
          <w:lang w:eastAsia="de-CH"/>
        </w:rPr>
      </w:pPr>
      <w:r w:rsidRPr="007F2C86">
        <w:rPr>
          <w:lang w:eastAsia="de-CH"/>
        </w:rPr>
        <w:tab/>
        <w:t xml:space="preserve"> * of a value. It must be changed from its default value to a secret value. The value of</w:t>
      </w:r>
    </w:p>
    <w:p w:rsidR="00AF4838" w:rsidRPr="007F2C86" w:rsidRDefault="00AF4838" w:rsidP="00AF4838">
      <w:pPr>
        <w:pStyle w:val="Zitat"/>
        <w:rPr>
          <w:lang w:eastAsia="de-CH"/>
        </w:rPr>
      </w:pPr>
      <w:r w:rsidRPr="007F2C86">
        <w:rPr>
          <w:lang w:eastAsia="de-CH"/>
        </w:rPr>
        <w:tab/>
        <w:t xml:space="preserve"> * 'secretsalt' can be any valid string of any length.</w:t>
      </w:r>
    </w:p>
    <w:p w:rsidR="00AF4838" w:rsidRPr="007F2C86" w:rsidRDefault="00AF4838" w:rsidP="00AF4838">
      <w:pPr>
        <w:pStyle w:val="Zitat"/>
        <w:rPr>
          <w:lang w:eastAsia="de-CH"/>
        </w:rPr>
      </w:pPr>
      <w:r w:rsidRPr="007F2C86">
        <w:rPr>
          <w:lang w:eastAsia="de-CH"/>
        </w:rPr>
        <w:tab/>
        <w:t xml:space="preserve"> *</w:t>
      </w:r>
    </w:p>
    <w:p w:rsidR="00AF4838" w:rsidRPr="007F2C86" w:rsidRDefault="00AF4838" w:rsidP="00AF4838">
      <w:pPr>
        <w:pStyle w:val="Zitat"/>
        <w:rPr>
          <w:lang w:eastAsia="de-CH"/>
        </w:rPr>
      </w:pPr>
      <w:r w:rsidRPr="007F2C86">
        <w:rPr>
          <w:lang w:eastAsia="de-CH"/>
        </w:rPr>
        <w:tab/>
        <w:t xml:space="preserve"> * A possible way to generate a random salt is by running the following command from a unix shell:</w:t>
      </w:r>
    </w:p>
    <w:p w:rsidR="00AF4838" w:rsidRPr="007F2C86" w:rsidRDefault="00AF4838" w:rsidP="00AF4838">
      <w:pPr>
        <w:pStyle w:val="Zitat"/>
        <w:rPr>
          <w:lang w:eastAsia="de-CH"/>
        </w:rPr>
      </w:pPr>
      <w:r w:rsidRPr="007F2C86">
        <w:rPr>
          <w:lang w:eastAsia="de-CH"/>
        </w:rPr>
        <w:tab/>
        <w:t xml:space="preserve"> * tr -c -d '0123456789abcdefghijklmnopqrstuvwxyz' &lt;/dev/urandom | dd bs=32 count=1 2&gt;/dev/null;echo</w:t>
      </w:r>
    </w:p>
    <w:p w:rsidR="00AF4838" w:rsidRPr="007F2C86" w:rsidRDefault="00AF4838" w:rsidP="00AF4838">
      <w:pPr>
        <w:pStyle w:val="Zitat"/>
        <w:rPr>
          <w:lang w:eastAsia="de-CH"/>
        </w:rPr>
      </w:pPr>
      <w:r w:rsidRPr="007F2C86">
        <w:rPr>
          <w:lang w:eastAsia="de-CH"/>
        </w:rPr>
        <w:tab/>
        <w:t xml:space="preserve"> */</w:t>
      </w:r>
    </w:p>
    <w:p w:rsidR="00AF4838" w:rsidRPr="007F2C86" w:rsidRDefault="00AF4838" w:rsidP="00AF4838">
      <w:pPr>
        <w:pStyle w:val="Zitat"/>
        <w:rPr>
          <w:lang w:eastAsia="de-CH"/>
        </w:rPr>
      </w:pPr>
      <w:r w:rsidRPr="007F2C86">
        <w:rPr>
          <w:lang w:eastAsia="de-CH"/>
        </w:rPr>
        <w:tab/>
        <w:t>//Hier wird der Salt eingetragen</w:t>
      </w:r>
    </w:p>
    <w:p w:rsidR="00AF4838" w:rsidRPr="007F2C86" w:rsidRDefault="00AF4838" w:rsidP="00AF4838">
      <w:pPr>
        <w:pStyle w:val="Zitat"/>
        <w:rPr>
          <w:lang w:eastAsia="de-CH"/>
        </w:rPr>
      </w:pPr>
      <w:r w:rsidRPr="007F2C86">
        <w:rPr>
          <w:lang w:eastAsia="de-CH"/>
        </w:rPr>
        <w:tab/>
        <w:t>'secretsalt' =&gt; 'ut71eaqblv291djmp9mcd723ctjauxuc',</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ab/>
        <w:t>/*</w:t>
      </w:r>
    </w:p>
    <w:p w:rsidR="00AF4838" w:rsidRPr="007F2C86" w:rsidRDefault="00AF4838" w:rsidP="00AF4838">
      <w:pPr>
        <w:pStyle w:val="Zitat"/>
        <w:rPr>
          <w:lang w:eastAsia="de-CH"/>
        </w:rPr>
      </w:pPr>
      <w:r w:rsidRPr="007F2C86">
        <w:rPr>
          <w:lang w:eastAsia="de-CH"/>
        </w:rPr>
        <w:tab/>
        <w:t xml:space="preserve"> * Some information about the technical persons running this installation.</w:t>
      </w:r>
    </w:p>
    <w:p w:rsidR="00AF4838" w:rsidRPr="007F2C86" w:rsidRDefault="00AF4838" w:rsidP="00AF4838">
      <w:pPr>
        <w:pStyle w:val="Zitat"/>
        <w:rPr>
          <w:lang w:eastAsia="de-CH"/>
        </w:rPr>
      </w:pPr>
      <w:r w:rsidRPr="007F2C86">
        <w:rPr>
          <w:lang w:eastAsia="de-CH"/>
        </w:rPr>
        <w:tab/>
        <w:t xml:space="preserve"> * The email address will be used as the recipient address for error reports, and</w:t>
      </w:r>
    </w:p>
    <w:p w:rsidR="00AF4838" w:rsidRPr="007F2C86" w:rsidRDefault="00AF4838" w:rsidP="00AF4838">
      <w:pPr>
        <w:pStyle w:val="Zitat"/>
        <w:rPr>
          <w:lang w:eastAsia="de-CH"/>
        </w:rPr>
      </w:pPr>
      <w:r w:rsidRPr="007F2C86">
        <w:rPr>
          <w:lang w:eastAsia="de-CH"/>
        </w:rPr>
        <w:tab/>
        <w:t xml:space="preserve"> * also as the technical contact in generated metadata.</w:t>
      </w:r>
    </w:p>
    <w:p w:rsidR="00AF4838" w:rsidRPr="007F2C86" w:rsidRDefault="00AF4838" w:rsidP="00AF4838">
      <w:pPr>
        <w:pStyle w:val="Zitat"/>
        <w:rPr>
          <w:lang w:eastAsia="de-CH"/>
        </w:rPr>
      </w:pPr>
      <w:r w:rsidRPr="007F2C86">
        <w:rPr>
          <w:lang w:eastAsia="de-CH"/>
        </w:rPr>
        <w:tab/>
        <w:t xml:space="preserve"> */</w:t>
      </w:r>
    </w:p>
    <w:p w:rsidR="00AF4838" w:rsidRPr="007F2C86" w:rsidRDefault="00AF4838" w:rsidP="00AF4838">
      <w:pPr>
        <w:pStyle w:val="Zitat"/>
        <w:rPr>
          <w:lang w:eastAsia="de-CH"/>
        </w:rPr>
      </w:pPr>
      <w:r w:rsidRPr="007F2C86">
        <w:rPr>
          <w:lang w:eastAsia="de-CH"/>
        </w:rPr>
        <w:tab/>
        <w:t>//Hier wird festgelegt wer bei Technischen Problemen kontaktiert werden soll</w:t>
      </w:r>
    </w:p>
    <w:p w:rsidR="00AF4838" w:rsidRPr="007F2C86" w:rsidRDefault="00AF4838" w:rsidP="00AF4838">
      <w:pPr>
        <w:pStyle w:val="Zitat"/>
        <w:rPr>
          <w:lang w:eastAsia="de-CH"/>
        </w:rPr>
      </w:pPr>
      <w:r w:rsidRPr="007F2C86">
        <w:rPr>
          <w:lang w:eastAsia="de-CH"/>
        </w:rPr>
        <w:tab/>
        <w:t>'technicalcontact_name'     =&gt; 'DominicaNaepflin',</w:t>
      </w:r>
    </w:p>
    <w:p w:rsidR="00AF4838" w:rsidRPr="007F2C86" w:rsidRDefault="00AF4838" w:rsidP="00AF4838">
      <w:pPr>
        <w:pStyle w:val="Zitat"/>
        <w:rPr>
          <w:lang w:eastAsia="de-CH"/>
        </w:rPr>
      </w:pPr>
      <w:r w:rsidRPr="007F2C86">
        <w:rPr>
          <w:lang w:eastAsia="de-CH"/>
        </w:rPr>
        <w:tab/>
        <w:t>'technicalcontact_email'    =&gt; 'webmaster@zhdk.ch',</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ab/>
        <w:t>/*</w:t>
      </w:r>
    </w:p>
    <w:p w:rsidR="00AF4838" w:rsidRPr="007F2C86" w:rsidRDefault="00AF4838" w:rsidP="00AF4838">
      <w:pPr>
        <w:pStyle w:val="Zitat"/>
        <w:rPr>
          <w:lang w:eastAsia="de-CH"/>
        </w:rPr>
      </w:pPr>
      <w:r w:rsidRPr="007F2C86">
        <w:rPr>
          <w:lang w:eastAsia="de-CH"/>
        </w:rPr>
        <w:tab/>
        <w:t xml:space="preserve"> * The timezone of the server. This option should be set to the timezone you want</w:t>
      </w:r>
    </w:p>
    <w:p w:rsidR="00AF4838" w:rsidRPr="007F2C86" w:rsidRDefault="00AF4838" w:rsidP="00AF4838">
      <w:pPr>
        <w:pStyle w:val="Zitat"/>
        <w:rPr>
          <w:lang w:eastAsia="de-CH"/>
        </w:rPr>
      </w:pPr>
      <w:r w:rsidRPr="007F2C86">
        <w:rPr>
          <w:lang w:eastAsia="de-CH"/>
        </w:rPr>
        <w:tab/>
        <w:t xml:space="preserve"> * simpleSAMLphp to report the time in. The default is to guess the timezone based</w:t>
      </w:r>
    </w:p>
    <w:p w:rsidR="00AF4838" w:rsidRPr="007F2C86" w:rsidRDefault="00AF4838" w:rsidP="00AF4838">
      <w:pPr>
        <w:pStyle w:val="Zitat"/>
        <w:rPr>
          <w:lang w:eastAsia="de-CH"/>
        </w:rPr>
      </w:pPr>
      <w:r w:rsidRPr="007F2C86">
        <w:rPr>
          <w:lang w:eastAsia="de-CH"/>
        </w:rPr>
        <w:tab/>
        <w:t xml:space="preserve"> * on your system timezone.</w:t>
      </w:r>
    </w:p>
    <w:p w:rsidR="00AF4838" w:rsidRPr="007F2C86" w:rsidRDefault="00AF4838" w:rsidP="00AF4838">
      <w:pPr>
        <w:pStyle w:val="Zitat"/>
        <w:rPr>
          <w:lang w:eastAsia="de-CH"/>
        </w:rPr>
      </w:pPr>
      <w:r w:rsidRPr="007F2C86">
        <w:rPr>
          <w:lang w:eastAsia="de-CH"/>
        </w:rPr>
        <w:tab/>
        <w:t xml:space="preserve"> *</w:t>
      </w:r>
    </w:p>
    <w:p w:rsidR="00AF4838" w:rsidRPr="007F2C86" w:rsidRDefault="00AF4838" w:rsidP="00AF4838">
      <w:pPr>
        <w:pStyle w:val="Zitat"/>
        <w:rPr>
          <w:lang w:eastAsia="de-CH"/>
        </w:rPr>
      </w:pPr>
      <w:r w:rsidRPr="007F2C86">
        <w:rPr>
          <w:lang w:eastAsia="de-CH"/>
        </w:rPr>
        <w:tab/>
        <w:t xml:space="preserve"> * See this page for a list of valid timezones: http://php.net/manual/en/timezones.php</w:t>
      </w:r>
    </w:p>
    <w:p w:rsidR="00AF4838" w:rsidRPr="007F2C86" w:rsidRDefault="00AF4838" w:rsidP="00AF4838">
      <w:pPr>
        <w:pStyle w:val="Zitat"/>
        <w:rPr>
          <w:lang w:eastAsia="de-CH"/>
        </w:rPr>
      </w:pPr>
      <w:r w:rsidRPr="007F2C86">
        <w:rPr>
          <w:lang w:eastAsia="de-CH"/>
        </w:rPr>
        <w:tab/>
        <w:t xml:space="preserve"> */</w:t>
      </w:r>
    </w:p>
    <w:p w:rsidR="00AF4838" w:rsidRPr="007F2C86" w:rsidRDefault="00AF4838" w:rsidP="00AF4838">
      <w:pPr>
        <w:pStyle w:val="Zitat"/>
        <w:rPr>
          <w:lang w:eastAsia="de-CH"/>
        </w:rPr>
      </w:pPr>
      <w:r w:rsidRPr="007F2C86">
        <w:rPr>
          <w:lang w:eastAsia="de-CH"/>
        </w:rPr>
        <w:tab/>
        <w:t>'timezone' =&gt; 'Europe/Oslo',</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ab/>
        <w:t>/*</w:t>
      </w:r>
    </w:p>
    <w:p w:rsidR="00AF4838" w:rsidRPr="007F2C86" w:rsidRDefault="00AF4838" w:rsidP="00AF4838">
      <w:pPr>
        <w:pStyle w:val="Zitat"/>
        <w:rPr>
          <w:lang w:eastAsia="de-CH"/>
        </w:rPr>
      </w:pPr>
      <w:r w:rsidRPr="007F2C86">
        <w:rPr>
          <w:lang w:eastAsia="de-CH"/>
        </w:rPr>
        <w:tab/>
        <w:t xml:space="preserve"> * Logging.</w:t>
      </w:r>
    </w:p>
    <w:p w:rsidR="00AF4838" w:rsidRPr="007F2C86" w:rsidRDefault="00AF4838" w:rsidP="00AF4838">
      <w:pPr>
        <w:pStyle w:val="Zitat"/>
        <w:rPr>
          <w:lang w:eastAsia="de-CH"/>
        </w:rPr>
      </w:pPr>
      <w:r w:rsidRPr="007F2C86">
        <w:rPr>
          <w:lang w:eastAsia="de-CH"/>
        </w:rPr>
        <w:tab/>
        <w:t xml:space="preserve"> * </w:t>
      </w:r>
    </w:p>
    <w:p w:rsidR="00AF4838" w:rsidRPr="007F2C86" w:rsidRDefault="00AF4838" w:rsidP="00AF4838">
      <w:pPr>
        <w:pStyle w:val="Zitat"/>
        <w:rPr>
          <w:lang w:eastAsia="de-CH"/>
        </w:rPr>
      </w:pPr>
      <w:r w:rsidRPr="007F2C86">
        <w:rPr>
          <w:lang w:eastAsia="de-CH"/>
        </w:rPr>
        <w:tab/>
        <w:t xml:space="preserve"> * define the minimum log level to log</w:t>
      </w:r>
    </w:p>
    <w:p w:rsidR="00AF4838" w:rsidRPr="007F2C86" w:rsidRDefault="00AF4838" w:rsidP="00AF4838">
      <w:pPr>
        <w:pStyle w:val="Zitat"/>
        <w:rPr>
          <w:lang w:eastAsia="de-CH"/>
        </w:rPr>
      </w:pPr>
      <w:r w:rsidRPr="007F2C86">
        <w:rPr>
          <w:lang w:eastAsia="de-CH"/>
        </w:rPr>
        <w:tab/>
        <w:t xml:space="preserve"> *</w:t>
      </w:r>
      <w:r w:rsidRPr="007F2C86">
        <w:rPr>
          <w:lang w:eastAsia="de-CH"/>
        </w:rPr>
        <w:tab/>
      </w:r>
      <w:r w:rsidRPr="007F2C86">
        <w:rPr>
          <w:lang w:eastAsia="de-CH"/>
        </w:rPr>
        <w:tab/>
        <w:t>SimpleSAML_Logger::ERR</w:t>
      </w:r>
      <w:r w:rsidRPr="007F2C86">
        <w:rPr>
          <w:lang w:eastAsia="de-CH"/>
        </w:rPr>
        <w:tab/>
      </w:r>
      <w:r w:rsidRPr="007F2C86">
        <w:rPr>
          <w:lang w:eastAsia="de-CH"/>
        </w:rPr>
        <w:tab/>
        <w:t>No statistics, only errors</w:t>
      </w:r>
    </w:p>
    <w:p w:rsidR="00AF4838" w:rsidRPr="007F2C86" w:rsidRDefault="00AF4838" w:rsidP="00AF4838">
      <w:pPr>
        <w:pStyle w:val="Zitat"/>
        <w:rPr>
          <w:lang w:eastAsia="de-CH"/>
        </w:rPr>
      </w:pPr>
      <w:r w:rsidRPr="007F2C86">
        <w:rPr>
          <w:lang w:eastAsia="de-CH"/>
        </w:rPr>
        <w:lastRenderedPageBreak/>
        <w:tab/>
        <w:t xml:space="preserve"> *</w:t>
      </w:r>
      <w:r w:rsidRPr="007F2C86">
        <w:rPr>
          <w:lang w:eastAsia="de-CH"/>
        </w:rPr>
        <w:tab/>
      </w:r>
      <w:r w:rsidRPr="007F2C86">
        <w:rPr>
          <w:lang w:eastAsia="de-CH"/>
        </w:rPr>
        <w:tab/>
        <w:t>SimpleSAML_Logger::WARNING</w:t>
      </w:r>
      <w:r w:rsidRPr="007F2C86">
        <w:rPr>
          <w:lang w:eastAsia="de-CH"/>
        </w:rPr>
        <w:tab/>
        <w:t>No statistics, only warnings/errors</w:t>
      </w:r>
    </w:p>
    <w:p w:rsidR="00AF4838" w:rsidRPr="007F2C86" w:rsidRDefault="00AF4838" w:rsidP="00AF4838">
      <w:pPr>
        <w:pStyle w:val="Zitat"/>
        <w:rPr>
          <w:lang w:eastAsia="de-CH"/>
        </w:rPr>
      </w:pPr>
      <w:r w:rsidRPr="007F2C86">
        <w:rPr>
          <w:lang w:eastAsia="de-CH"/>
        </w:rPr>
        <w:tab/>
        <w:t xml:space="preserve"> *</w:t>
      </w:r>
      <w:r w:rsidRPr="007F2C86">
        <w:rPr>
          <w:lang w:eastAsia="de-CH"/>
        </w:rPr>
        <w:tab/>
      </w:r>
      <w:r w:rsidRPr="007F2C86">
        <w:rPr>
          <w:lang w:eastAsia="de-CH"/>
        </w:rPr>
        <w:tab/>
        <w:t>SimpleSAML_Logger::NOTICE</w:t>
      </w:r>
      <w:r w:rsidRPr="007F2C86">
        <w:rPr>
          <w:lang w:eastAsia="de-CH"/>
        </w:rPr>
        <w:tab/>
        <w:t>Statistics and errors</w:t>
      </w:r>
    </w:p>
    <w:p w:rsidR="00AF4838" w:rsidRPr="007F2C86" w:rsidRDefault="00AF4838" w:rsidP="00AF4838">
      <w:pPr>
        <w:pStyle w:val="Zitat"/>
        <w:rPr>
          <w:lang w:eastAsia="de-CH"/>
        </w:rPr>
      </w:pPr>
      <w:r w:rsidRPr="007F2C86">
        <w:rPr>
          <w:lang w:eastAsia="de-CH"/>
        </w:rPr>
        <w:tab/>
        <w:t xml:space="preserve"> *</w:t>
      </w:r>
      <w:r w:rsidRPr="007F2C86">
        <w:rPr>
          <w:lang w:eastAsia="de-CH"/>
        </w:rPr>
        <w:tab/>
      </w:r>
      <w:r w:rsidRPr="007F2C86">
        <w:rPr>
          <w:lang w:eastAsia="de-CH"/>
        </w:rPr>
        <w:tab/>
        <w:t>SimpleSAML_Logger::INFO</w:t>
      </w:r>
      <w:r w:rsidRPr="007F2C86">
        <w:rPr>
          <w:lang w:eastAsia="de-CH"/>
        </w:rPr>
        <w:tab/>
      </w:r>
      <w:r w:rsidRPr="007F2C86">
        <w:rPr>
          <w:lang w:eastAsia="de-CH"/>
        </w:rPr>
        <w:tab/>
        <w:t>Verbose logs</w:t>
      </w:r>
    </w:p>
    <w:p w:rsidR="00AF4838" w:rsidRPr="007F2C86" w:rsidRDefault="00AF4838" w:rsidP="00AF4838">
      <w:pPr>
        <w:pStyle w:val="Zitat"/>
        <w:rPr>
          <w:lang w:eastAsia="de-CH"/>
        </w:rPr>
      </w:pPr>
      <w:r w:rsidRPr="007F2C86">
        <w:rPr>
          <w:lang w:eastAsia="de-CH"/>
        </w:rPr>
        <w:tab/>
        <w:t xml:space="preserve"> *</w:t>
      </w:r>
      <w:r w:rsidRPr="007F2C86">
        <w:rPr>
          <w:lang w:eastAsia="de-CH"/>
        </w:rPr>
        <w:tab/>
      </w:r>
      <w:r w:rsidRPr="007F2C86">
        <w:rPr>
          <w:lang w:eastAsia="de-CH"/>
        </w:rPr>
        <w:tab/>
        <w:t>SimpleSAML_Logger::DEBUG</w:t>
      </w:r>
      <w:r w:rsidRPr="007F2C86">
        <w:rPr>
          <w:lang w:eastAsia="de-CH"/>
        </w:rPr>
        <w:tab/>
        <w:t>Full debug logs - not reccomended for production</w:t>
      </w:r>
    </w:p>
    <w:p w:rsidR="00AF4838" w:rsidRPr="007F2C86" w:rsidRDefault="00AF4838" w:rsidP="00AF4838">
      <w:pPr>
        <w:pStyle w:val="Zitat"/>
        <w:rPr>
          <w:lang w:eastAsia="de-CH"/>
        </w:rPr>
      </w:pPr>
      <w:r w:rsidRPr="007F2C86">
        <w:rPr>
          <w:lang w:eastAsia="de-CH"/>
        </w:rPr>
        <w:tab/>
        <w:t xml:space="preserve"> * </w:t>
      </w:r>
    </w:p>
    <w:p w:rsidR="00AF4838" w:rsidRPr="007F2C86" w:rsidRDefault="00AF4838" w:rsidP="00AF4838">
      <w:pPr>
        <w:pStyle w:val="Zitat"/>
        <w:rPr>
          <w:lang w:eastAsia="de-CH"/>
        </w:rPr>
      </w:pPr>
      <w:r w:rsidRPr="007F2C86">
        <w:rPr>
          <w:lang w:eastAsia="de-CH"/>
        </w:rPr>
        <w:tab/>
        <w:t xml:space="preserve"> * Choose logging handler.</w:t>
      </w:r>
    </w:p>
    <w:p w:rsidR="00AF4838" w:rsidRPr="007F2C86" w:rsidRDefault="00AF4838" w:rsidP="00AF4838">
      <w:pPr>
        <w:pStyle w:val="Zitat"/>
        <w:rPr>
          <w:lang w:eastAsia="de-CH"/>
        </w:rPr>
      </w:pPr>
      <w:r w:rsidRPr="007F2C86">
        <w:rPr>
          <w:lang w:eastAsia="de-CH"/>
        </w:rPr>
        <w:tab/>
        <w:t xml:space="preserve"> * </w:t>
      </w:r>
    </w:p>
    <w:p w:rsidR="00AF4838" w:rsidRPr="007F2C86" w:rsidRDefault="00AF4838" w:rsidP="00AF4838">
      <w:pPr>
        <w:pStyle w:val="Zitat"/>
        <w:rPr>
          <w:lang w:eastAsia="de-CH"/>
        </w:rPr>
      </w:pPr>
      <w:r w:rsidRPr="007F2C86">
        <w:rPr>
          <w:lang w:eastAsia="de-CH"/>
        </w:rPr>
        <w:tab/>
        <w:t xml:space="preserve"> * Options: [syslog,file,errorlog]</w:t>
      </w:r>
    </w:p>
    <w:p w:rsidR="00AF4838" w:rsidRPr="007F2C86" w:rsidRDefault="00AF4838" w:rsidP="00AF4838">
      <w:pPr>
        <w:pStyle w:val="Zitat"/>
        <w:rPr>
          <w:lang w:eastAsia="de-CH"/>
        </w:rPr>
      </w:pPr>
      <w:r w:rsidRPr="007F2C86">
        <w:rPr>
          <w:lang w:eastAsia="de-CH"/>
        </w:rPr>
        <w:tab/>
        <w:t xml:space="preserve"> * </w:t>
      </w:r>
    </w:p>
    <w:p w:rsidR="00AF4838" w:rsidRPr="007F2C86" w:rsidRDefault="00AF4838" w:rsidP="00AF4838">
      <w:pPr>
        <w:pStyle w:val="Zitat"/>
        <w:rPr>
          <w:lang w:eastAsia="de-CH"/>
        </w:rPr>
      </w:pPr>
      <w:r w:rsidRPr="007F2C86">
        <w:rPr>
          <w:lang w:eastAsia="de-CH"/>
        </w:rPr>
        <w:tab/>
        <w:t xml:space="preserve"> */</w:t>
      </w:r>
    </w:p>
    <w:p w:rsidR="00AF4838" w:rsidRPr="007F2C86" w:rsidRDefault="00AF4838" w:rsidP="00AF4838">
      <w:pPr>
        <w:pStyle w:val="Zitat"/>
        <w:rPr>
          <w:lang w:eastAsia="de-CH"/>
        </w:rPr>
      </w:pPr>
      <w:r w:rsidRPr="007F2C86">
        <w:rPr>
          <w:lang w:eastAsia="de-CH"/>
        </w:rPr>
        <w:tab/>
        <w:t>'logging.level'         =&gt; SimpleSAML_Logger::NOTICE,</w:t>
      </w:r>
    </w:p>
    <w:p w:rsidR="00AF4838" w:rsidRPr="007F2C86" w:rsidRDefault="00AF4838" w:rsidP="00AF4838">
      <w:pPr>
        <w:pStyle w:val="Zitat"/>
        <w:rPr>
          <w:lang w:eastAsia="de-CH"/>
        </w:rPr>
      </w:pPr>
      <w:r w:rsidRPr="007F2C86">
        <w:rPr>
          <w:lang w:eastAsia="de-CH"/>
        </w:rPr>
        <w:tab/>
        <w:t>'logging.handler'       =&gt; 'syslog',</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ab/>
        <w:t>/*</w:t>
      </w:r>
    </w:p>
    <w:p w:rsidR="00AF4838" w:rsidRPr="007F2C86" w:rsidRDefault="00AF4838" w:rsidP="00AF4838">
      <w:pPr>
        <w:pStyle w:val="Zitat"/>
        <w:rPr>
          <w:lang w:eastAsia="de-CH"/>
        </w:rPr>
      </w:pPr>
      <w:r w:rsidRPr="007F2C86">
        <w:rPr>
          <w:lang w:eastAsia="de-CH"/>
        </w:rPr>
        <w:tab/>
        <w:t xml:space="preserve"> * Choose which facility should be used when logging with syslog.</w:t>
      </w:r>
    </w:p>
    <w:p w:rsidR="00AF4838" w:rsidRPr="007F2C86" w:rsidRDefault="00AF4838" w:rsidP="00AF4838">
      <w:pPr>
        <w:pStyle w:val="Zitat"/>
        <w:rPr>
          <w:lang w:eastAsia="de-CH"/>
        </w:rPr>
      </w:pPr>
      <w:r w:rsidRPr="007F2C86">
        <w:rPr>
          <w:lang w:eastAsia="de-CH"/>
        </w:rPr>
        <w:tab/>
        <w:t xml:space="preserve"> *</w:t>
      </w:r>
    </w:p>
    <w:p w:rsidR="00AF4838" w:rsidRPr="007F2C86" w:rsidRDefault="00AF4838" w:rsidP="00AF4838">
      <w:pPr>
        <w:pStyle w:val="Zitat"/>
        <w:rPr>
          <w:lang w:eastAsia="de-CH"/>
        </w:rPr>
      </w:pPr>
      <w:r w:rsidRPr="007F2C86">
        <w:rPr>
          <w:lang w:eastAsia="de-CH"/>
        </w:rPr>
        <w:tab/>
        <w:t xml:space="preserve"> * These can be used for filtering the syslog output from simpleSAMLphp into its</w:t>
      </w:r>
    </w:p>
    <w:p w:rsidR="00AF4838" w:rsidRPr="007F2C86" w:rsidRDefault="00AF4838" w:rsidP="00AF4838">
      <w:pPr>
        <w:pStyle w:val="Zitat"/>
        <w:rPr>
          <w:lang w:eastAsia="de-CH"/>
        </w:rPr>
      </w:pPr>
      <w:r w:rsidRPr="007F2C86">
        <w:rPr>
          <w:lang w:eastAsia="de-CH"/>
        </w:rPr>
        <w:tab/>
        <w:t xml:space="preserve"> * own file by configuring the syslog daemon.</w:t>
      </w:r>
    </w:p>
    <w:p w:rsidR="00AF4838" w:rsidRPr="007F2C86" w:rsidRDefault="00AF4838" w:rsidP="00AF4838">
      <w:pPr>
        <w:pStyle w:val="Zitat"/>
        <w:rPr>
          <w:lang w:eastAsia="de-CH"/>
        </w:rPr>
      </w:pPr>
      <w:r w:rsidRPr="007F2C86">
        <w:rPr>
          <w:lang w:eastAsia="de-CH"/>
        </w:rPr>
        <w:tab/>
        <w:t xml:space="preserve"> *</w:t>
      </w:r>
    </w:p>
    <w:p w:rsidR="00AF4838" w:rsidRPr="007F2C86" w:rsidRDefault="00AF4838" w:rsidP="00AF4838">
      <w:pPr>
        <w:pStyle w:val="Zitat"/>
        <w:rPr>
          <w:lang w:eastAsia="de-CH"/>
        </w:rPr>
      </w:pPr>
      <w:r w:rsidRPr="007F2C86">
        <w:rPr>
          <w:lang w:eastAsia="de-CH"/>
        </w:rPr>
        <w:tab/>
        <w:t xml:space="preserve"> * See the documentation for openlog (http://php.net/manual/en/function.openlog.php) for available</w:t>
      </w:r>
    </w:p>
    <w:p w:rsidR="00AF4838" w:rsidRPr="007F2C86" w:rsidRDefault="00AF4838" w:rsidP="00AF4838">
      <w:pPr>
        <w:pStyle w:val="Zitat"/>
        <w:rPr>
          <w:lang w:eastAsia="de-CH"/>
        </w:rPr>
      </w:pPr>
      <w:r w:rsidRPr="007F2C86">
        <w:rPr>
          <w:lang w:eastAsia="de-CH"/>
        </w:rPr>
        <w:tab/>
        <w:t xml:space="preserve"> * facilities. Note that only LOG_USER is valid on windows.</w:t>
      </w:r>
    </w:p>
    <w:p w:rsidR="00AF4838" w:rsidRPr="007F2C86" w:rsidRDefault="00AF4838" w:rsidP="00AF4838">
      <w:pPr>
        <w:pStyle w:val="Zitat"/>
        <w:rPr>
          <w:lang w:eastAsia="de-CH"/>
        </w:rPr>
      </w:pPr>
      <w:r w:rsidRPr="007F2C86">
        <w:rPr>
          <w:lang w:eastAsia="de-CH"/>
        </w:rPr>
        <w:tab/>
        <w:t xml:space="preserve"> *</w:t>
      </w:r>
    </w:p>
    <w:p w:rsidR="00AF4838" w:rsidRPr="007F2C86" w:rsidRDefault="00AF4838" w:rsidP="00AF4838">
      <w:pPr>
        <w:pStyle w:val="Zitat"/>
        <w:rPr>
          <w:lang w:eastAsia="de-CH"/>
        </w:rPr>
      </w:pPr>
      <w:r w:rsidRPr="007F2C86">
        <w:rPr>
          <w:lang w:eastAsia="de-CH"/>
        </w:rPr>
        <w:tab/>
        <w:t xml:space="preserve"> * The default is to use LOG_LOCAL5 if available, and fall back to LOG_USER if not.</w:t>
      </w:r>
    </w:p>
    <w:p w:rsidR="00AF4838" w:rsidRPr="007F2C86" w:rsidRDefault="00AF4838" w:rsidP="00AF4838">
      <w:pPr>
        <w:pStyle w:val="Zitat"/>
        <w:rPr>
          <w:lang w:eastAsia="de-CH"/>
        </w:rPr>
      </w:pPr>
      <w:r w:rsidRPr="007F2C86">
        <w:rPr>
          <w:lang w:eastAsia="de-CH"/>
        </w:rPr>
        <w:tab/>
        <w:t xml:space="preserve"> */</w:t>
      </w:r>
    </w:p>
    <w:p w:rsidR="00AF4838" w:rsidRPr="007F2C86" w:rsidRDefault="00AF4838" w:rsidP="00AF4838">
      <w:pPr>
        <w:pStyle w:val="Zitat"/>
        <w:rPr>
          <w:lang w:eastAsia="de-CH"/>
        </w:rPr>
      </w:pPr>
      <w:r w:rsidRPr="007F2C86">
        <w:rPr>
          <w:lang w:eastAsia="de-CH"/>
        </w:rPr>
        <w:tab/>
        <w:t>'logging.facility' =&gt; defined('LOG_LOCAL5') ? constant('LOG_LOCAL5') : LOG_USER,</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ab/>
        <w:t>/*</w:t>
      </w:r>
    </w:p>
    <w:p w:rsidR="00AF4838" w:rsidRPr="007F2C86" w:rsidRDefault="00AF4838" w:rsidP="00AF4838">
      <w:pPr>
        <w:pStyle w:val="Zitat"/>
        <w:rPr>
          <w:lang w:eastAsia="de-CH"/>
        </w:rPr>
      </w:pPr>
      <w:r w:rsidRPr="007F2C86">
        <w:rPr>
          <w:lang w:eastAsia="de-CH"/>
        </w:rPr>
        <w:tab/>
        <w:t xml:space="preserve"> * The process name that should be used when logging to syslog.</w:t>
      </w:r>
    </w:p>
    <w:p w:rsidR="00AF4838" w:rsidRPr="007F2C86" w:rsidRDefault="00AF4838" w:rsidP="00AF4838">
      <w:pPr>
        <w:pStyle w:val="Zitat"/>
        <w:rPr>
          <w:lang w:eastAsia="de-CH"/>
        </w:rPr>
      </w:pPr>
      <w:r w:rsidRPr="007F2C86">
        <w:rPr>
          <w:lang w:eastAsia="de-CH"/>
        </w:rPr>
        <w:tab/>
        <w:t xml:space="preserve"> * The value is also written out by the other logging handlers.</w:t>
      </w:r>
    </w:p>
    <w:p w:rsidR="00AF4838" w:rsidRPr="007F2C86" w:rsidRDefault="00AF4838" w:rsidP="00AF4838">
      <w:pPr>
        <w:pStyle w:val="Zitat"/>
        <w:rPr>
          <w:lang w:eastAsia="de-CH"/>
        </w:rPr>
      </w:pPr>
      <w:r w:rsidRPr="007F2C86">
        <w:rPr>
          <w:lang w:eastAsia="de-CH"/>
        </w:rPr>
        <w:tab/>
        <w:t xml:space="preserve"> */</w:t>
      </w:r>
    </w:p>
    <w:p w:rsidR="00AF4838" w:rsidRPr="007F2C86" w:rsidRDefault="00AF4838" w:rsidP="00AF4838">
      <w:pPr>
        <w:pStyle w:val="Zitat"/>
        <w:rPr>
          <w:lang w:eastAsia="de-CH"/>
        </w:rPr>
      </w:pPr>
      <w:r w:rsidRPr="007F2C86">
        <w:rPr>
          <w:lang w:eastAsia="de-CH"/>
        </w:rPr>
        <w:tab/>
        <w:t>'logging.processname' =&gt; 'simplesamlphp',</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ab/>
        <w:t>/* Logging: file - Logfilename in the loggingdir from above.</w:t>
      </w:r>
    </w:p>
    <w:p w:rsidR="00AF4838" w:rsidRPr="007F2C86" w:rsidRDefault="00AF4838" w:rsidP="00AF4838">
      <w:pPr>
        <w:pStyle w:val="Zitat"/>
        <w:rPr>
          <w:lang w:eastAsia="de-CH"/>
        </w:rPr>
      </w:pPr>
      <w:r w:rsidRPr="007F2C86">
        <w:rPr>
          <w:lang w:eastAsia="de-CH"/>
        </w:rPr>
        <w:tab/>
        <w:t xml:space="preserve"> */</w:t>
      </w:r>
    </w:p>
    <w:p w:rsidR="00AF4838" w:rsidRPr="007F2C86" w:rsidRDefault="00AF4838" w:rsidP="00AF4838">
      <w:pPr>
        <w:pStyle w:val="Zitat"/>
        <w:rPr>
          <w:lang w:eastAsia="de-CH"/>
        </w:rPr>
      </w:pPr>
      <w:r w:rsidRPr="007F2C86">
        <w:rPr>
          <w:lang w:eastAsia="de-CH"/>
        </w:rPr>
        <w:tab/>
        <w:t>'logging.logfile'</w:t>
      </w:r>
      <w:r w:rsidRPr="007F2C86">
        <w:rPr>
          <w:lang w:eastAsia="de-CH"/>
        </w:rPr>
        <w:tab/>
      </w:r>
      <w:r w:rsidRPr="007F2C86">
        <w:rPr>
          <w:lang w:eastAsia="de-CH"/>
        </w:rPr>
        <w:tab/>
        <w:t>=&gt; 'simplesamlphp.log',</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ab/>
        <w:t>/* (New) statistics output configuration.</w:t>
      </w:r>
    </w:p>
    <w:p w:rsidR="00AF4838" w:rsidRPr="007F2C86" w:rsidRDefault="00AF4838" w:rsidP="00AF4838">
      <w:pPr>
        <w:pStyle w:val="Zitat"/>
        <w:rPr>
          <w:lang w:eastAsia="de-CH"/>
        </w:rPr>
      </w:pPr>
      <w:r w:rsidRPr="007F2C86">
        <w:rPr>
          <w:lang w:eastAsia="de-CH"/>
        </w:rPr>
        <w:tab/>
        <w:t xml:space="preserve"> *</w:t>
      </w:r>
    </w:p>
    <w:p w:rsidR="00AF4838" w:rsidRPr="007F2C86" w:rsidRDefault="00AF4838" w:rsidP="00AF4838">
      <w:pPr>
        <w:pStyle w:val="Zitat"/>
        <w:rPr>
          <w:lang w:eastAsia="de-CH"/>
        </w:rPr>
      </w:pPr>
      <w:r w:rsidRPr="007F2C86">
        <w:rPr>
          <w:lang w:eastAsia="de-CH"/>
        </w:rPr>
        <w:tab/>
        <w:t xml:space="preserve"> * This is an array of outputs. Each output has at least a 'class' option, which</w:t>
      </w:r>
    </w:p>
    <w:p w:rsidR="00AF4838" w:rsidRPr="007F2C86" w:rsidRDefault="00AF4838" w:rsidP="00AF4838">
      <w:pPr>
        <w:pStyle w:val="Zitat"/>
        <w:rPr>
          <w:lang w:eastAsia="de-CH"/>
        </w:rPr>
      </w:pPr>
      <w:r w:rsidRPr="007F2C86">
        <w:rPr>
          <w:lang w:eastAsia="de-CH"/>
        </w:rPr>
        <w:tab/>
        <w:t xml:space="preserve"> * selects the output.</w:t>
      </w:r>
    </w:p>
    <w:p w:rsidR="00AF4838" w:rsidRPr="007F2C86" w:rsidRDefault="00AF4838" w:rsidP="00AF4838">
      <w:pPr>
        <w:pStyle w:val="Zitat"/>
        <w:rPr>
          <w:lang w:eastAsia="de-CH"/>
        </w:rPr>
      </w:pPr>
      <w:r w:rsidRPr="007F2C86">
        <w:rPr>
          <w:lang w:eastAsia="de-CH"/>
        </w:rPr>
        <w:tab/>
        <w:t xml:space="preserve"> */</w:t>
      </w:r>
    </w:p>
    <w:p w:rsidR="00AF4838" w:rsidRPr="007F2C86" w:rsidRDefault="00AF4838" w:rsidP="00AF4838">
      <w:pPr>
        <w:pStyle w:val="Zitat"/>
        <w:rPr>
          <w:lang w:eastAsia="de-CH"/>
        </w:rPr>
      </w:pPr>
      <w:r w:rsidRPr="007F2C86">
        <w:rPr>
          <w:lang w:eastAsia="de-CH"/>
        </w:rPr>
        <w:tab/>
        <w:t>'statistics.out' =&gt; array(</w:t>
      </w:r>
    </w:p>
    <w:p w:rsidR="00AF4838" w:rsidRPr="007F2C86" w:rsidRDefault="00AF4838" w:rsidP="00AF4838">
      <w:pPr>
        <w:pStyle w:val="Zitat"/>
        <w:rPr>
          <w:lang w:eastAsia="de-CH"/>
        </w:rPr>
      </w:pPr>
      <w:r w:rsidRPr="007F2C86">
        <w:rPr>
          <w:lang w:eastAsia="de-CH"/>
        </w:rPr>
        <w:tab/>
      </w:r>
      <w:r w:rsidRPr="007F2C86">
        <w:rPr>
          <w:lang w:eastAsia="de-CH"/>
        </w:rPr>
        <w:tab/>
        <w:t>// Log statistics to the normal log.</w:t>
      </w:r>
    </w:p>
    <w:p w:rsidR="00AF4838" w:rsidRPr="007F2C86" w:rsidRDefault="00AF4838" w:rsidP="00AF4838">
      <w:pPr>
        <w:pStyle w:val="Zitat"/>
        <w:rPr>
          <w:lang w:eastAsia="de-CH"/>
        </w:rPr>
      </w:pPr>
      <w:r w:rsidRPr="007F2C86">
        <w:rPr>
          <w:lang w:eastAsia="de-CH"/>
        </w:rPr>
        <w:lastRenderedPageBreak/>
        <w:tab/>
      </w:r>
      <w:r w:rsidRPr="007F2C86">
        <w:rPr>
          <w:lang w:eastAsia="de-CH"/>
        </w:rPr>
        <w:tab/>
        <w:t>/*</w:t>
      </w:r>
    </w:p>
    <w:p w:rsidR="00AF4838" w:rsidRPr="007F2C86" w:rsidRDefault="00AF4838" w:rsidP="00AF4838">
      <w:pPr>
        <w:pStyle w:val="Zitat"/>
        <w:rPr>
          <w:lang w:eastAsia="de-CH"/>
        </w:rPr>
      </w:pPr>
      <w:r w:rsidRPr="007F2C86">
        <w:rPr>
          <w:lang w:eastAsia="de-CH"/>
        </w:rPr>
        <w:tab/>
      </w:r>
      <w:r w:rsidRPr="007F2C86">
        <w:rPr>
          <w:lang w:eastAsia="de-CH"/>
        </w:rPr>
        <w:tab/>
        <w:t>array(</w:t>
      </w:r>
    </w:p>
    <w:p w:rsidR="00AF4838" w:rsidRPr="007F2C86" w:rsidRDefault="00AF4838" w:rsidP="00AF4838">
      <w:pPr>
        <w:pStyle w:val="Zitat"/>
        <w:rPr>
          <w:lang w:eastAsia="de-CH"/>
        </w:rPr>
      </w:pPr>
      <w:r w:rsidRPr="007F2C86">
        <w:rPr>
          <w:lang w:eastAsia="de-CH"/>
        </w:rPr>
        <w:tab/>
      </w:r>
      <w:r w:rsidRPr="007F2C86">
        <w:rPr>
          <w:lang w:eastAsia="de-CH"/>
        </w:rPr>
        <w:tab/>
      </w:r>
      <w:r w:rsidRPr="007F2C86">
        <w:rPr>
          <w:lang w:eastAsia="de-CH"/>
        </w:rPr>
        <w:tab/>
        <w:t>'class' =&gt; 'core:Log',</w:t>
      </w:r>
    </w:p>
    <w:p w:rsidR="00AF4838" w:rsidRPr="007F2C86" w:rsidRDefault="00AF4838" w:rsidP="00AF4838">
      <w:pPr>
        <w:pStyle w:val="Zitat"/>
        <w:rPr>
          <w:lang w:eastAsia="de-CH"/>
        </w:rPr>
      </w:pPr>
      <w:r w:rsidRPr="007F2C86">
        <w:rPr>
          <w:lang w:eastAsia="de-CH"/>
        </w:rPr>
        <w:tab/>
      </w:r>
      <w:r w:rsidRPr="007F2C86">
        <w:rPr>
          <w:lang w:eastAsia="de-CH"/>
        </w:rPr>
        <w:tab/>
      </w:r>
      <w:r w:rsidRPr="007F2C86">
        <w:rPr>
          <w:lang w:eastAsia="de-CH"/>
        </w:rPr>
        <w:tab/>
        <w:t>'level' =&gt; 'notice',</w:t>
      </w:r>
    </w:p>
    <w:p w:rsidR="00AF4838" w:rsidRPr="007F2C86" w:rsidRDefault="00AF4838" w:rsidP="00AF4838">
      <w:pPr>
        <w:pStyle w:val="Zitat"/>
        <w:rPr>
          <w:lang w:eastAsia="de-CH"/>
        </w:rPr>
      </w:pPr>
      <w:r w:rsidRPr="007F2C86">
        <w:rPr>
          <w:lang w:eastAsia="de-CH"/>
        </w:rPr>
        <w:tab/>
      </w:r>
      <w:r w:rsidRPr="007F2C86">
        <w:rPr>
          <w:lang w:eastAsia="de-CH"/>
        </w:rPr>
        <w:tab/>
        <w:t>),</w:t>
      </w:r>
    </w:p>
    <w:p w:rsidR="00AF4838" w:rsidRPr="007F2C86" w:rsidRDefault="00AF4838" w:rsidP="00AF4838">
      <w:pPr>
        <w:pStyle w:val="Zitat"/>
        <w:rPr>
          <w:lang w:eastAsia="de-CH"/>
        </w:rPr>
      </w:pPr>
      <w:r w:rsidRPr="007F2C86">
        <w:rPr>
          <w:lang w:eastAsia="de-CH"/>
        </w:rPr>
        <w:tab/>
      </w:r>
      <w:r w:rsidRPr="007F2C86">
        <w:rPr>
          <w:lang w:eastAsia="de-CH"/>
        </w:rPr>
        <w:tab/>
        <w:t>*/</w:t>
      </w:r>
    </w:p>
    <w:p w:rsidR="00AF4838" w:rsidRPr="007F2C86" w:rsidRDefault="00AF4838" w:rsidP="00AF4838">
      <w:pPr>
        <w:pStyle w:val="Zitat"/>
        <w:rPr>
          <w:lang w:eastAsia="de-CH"/>
        </w:rPr>
      </w:pPr>
      <w:r w:rsidRPr="007F2C86">
        <w:rPr>
          <w:lang w:eastAsia="de-CH"/>
        </w:rPr>
        <w:tab/>
      </w:r>
      <w:r w:rsidRPr="007F2C86">
        <w:rPr>
          <w:lang w:eastAsia="de-CH"/>
        </w:rPr>
        <w:tab/>
        <w:t>// Log statistics to files in a directory. One file per day.</w:t>
      </w:r>
    </w:p>
    <w:p w:rsidR="00AF4838" w:rsidRPr="007F2C86" w:rsidRDefault="00AF4838" w:rsidP="00AF4838">
      <w:pPr>
        <w:pStyle w:val="Zitat"/>
        <w:rPr>
          <w:lang w:eastAsia="de-CH"/>
        </w:rPr>
      </w:pPr>
      <w:r w:rsidRPr="007F2C86">
        <w:rPr>
          <w:lang w:eastAsia="de-CH"/>
        </w:rPr>
        <w:tab/>
      </w:r>
      <w:r w:rsidRPr="007F2C86">
        <w:rPr>
          <w:lang w:eastAsia="de-CH"/>
        </w:rPr>
        <w:tab/>
        <w:t>/*</w:t>
      </w:r>
    </w:p>
    <w:p w:rsidR="00AF4838" w:rsidRPr="007F2C86" w:rsidRDefault="00AF4838" w:rsidP="00AF4838">
      <w:pPr>
        <w:pStyle w:val="Zitat"/>
        <w:rPr>
          <w:lang w:eastAsia="de-CH"/>
        </w:rPr>
      </w:pPr>
      <w:r w:rsidRPr="007F2C86">
        <w:rPr>
          <w:lang w:eastAsia="de-CH"/>
        </w:rPr>
        <w:tab/>
      </w:r>
      <w:r w:rsidRPr="007F2C86">
        <w:rPr>
          <w:lang w:eastAsia="de-CH"/>
        </w:rPr>
        <w:tab/>
        <w:t>array(</w:t>
      </w:r>
    </w:p>
    <w:p w:rsidR="00AF4838" w:rsidRPr="007F2C86" w:rsidRDefault="00AF4838" w:rsidP="00AF4838">
      <w:pPr>
        <w:pStyle w:val="Zitat"/>
        <w:rPr>
          <w:lang w:eastAsia="de-CH"/>
        </w:rPr>
      </w:pPr>
      <w:r w:rsidRPr="007F2C86">
        <w:rPr>
          <w:lang w:eastAsia="de-CH"/>
        </w:rPr>
        <w:tab/>
      </w:r>
      <w:r w:rsidRPr="007F2C86">
        <w:rPr>
          <w:lang w:eastAsia="de-CH"/>
        </w:rPr>
        <w:tab/>
      </w:r>
      <w:r w:rsidRPr="007F2C86">
        <w:rPr>
          <w:lang w:eastAsia="de-CH"/>
        </w:rPr>
        <w:tab/>
        <w:t>'class' =&gt; 'core:File',</w:t>
      </w:r>
    </w:p>
    <w:p w:rsidR="00AF4838" w:rsidRPr="007F2C86" w:rsidRDefault="00AF4838" w:rsidP="00AF4838">
      <w:pPr>
        <w:pStyle w:val="Zitat"/>
        <w:rPr>
          <w:lang w:eastAsia="de-CH"/>
        </w:rPr>
      </w:pPr>
      <w:r w:rsidRPr="007F2C86">
        <w:rPr>
          <w:lang w:eastAsia="de-CH"/>
        </w:rPr>
        <w:tab/>
      </w:r>
      <w:r w:rsidRPr="007F2C86">
        <w:rPr>
          <w:lang w:eastAsia="de-CH"/>
        </w:rPr>
        <w:tab/>
      </w:r>
      <w:r w:rsidRPr="007F2C86">
        <w:rPr>
          <w:lang w:eastAsia="de-CH"/>
        </w:rPr>
        <w:tab/>
        <w:t>'directory' =&gt; '/var/log/stats',</w:t>
      </w:r>
    </w:p>
    <w:p w:rsidR="00AF4838" w:rsidRPr="007F2C86" w:rsidRDefault="00AF4838" w:rsidP="00AF4838">
      <w:pPr>
        <w:pStyle w:val="Zitat"/>
        <w:rPr>
          <w:lang w:eastAsia="de-CH"/>
        </w:rPr>
      </w:pPr>
      <w:r w:rsidRPr="007F2C86">
        <w:rPr>
          <w:lang w:eastAsia="de-CH"/>
        </w:rPr>
        <w:tab/>
      </w:r>
      <w:r w:rsidRPr="007F2C86">
        <w:rPr>
          <w:lang w:eastAsia="de-CH"/>
        </w:rPr>
        <w:tab/>
        <w:t>),</w:t>
      </w:r>
    </w:p>
    <w:p w:rsidR="00AF4838" w:rsidRPr="007F2C86" w:rsidRDefault="00AF4838" w:rsidP="00AF4838">
      <w:pPr>
        <w:pStyle w:val="Zitat"/>
        <w:rPr>
          <w:lang w:eastAsia="de-CH"/>
        </w:rPr>
      </w:pPr>
      <w:r w:rsidRPr="007F2C86">
        <w:rPr>
          <w:lang w:eastAsia="de-CH"/>
        </w:rPr>
        <w:tab/>
      </w:r>
      <w:r w:rsidRPr="007F2C86">
        <w:rPr>
          <w:lang w:eastAsia="de-CH"/>
        </w:rPr>
        <w:tab/>
        <w:t>*/</w:t>
      </w:r>
    </w:p>
    <w:p w:rsidR="00AF4838" w:rsidRPr="007F2C86" w:rsidRDefault="00AF4838" w:rsidP="00AF4838">
      <w:pPr>
        <w:pStyle w:val="Zitat"/>
        <w:rPr>
          <w:lang w:eastAsia="de-CH"/>
        </w:rPr>
      </w:pPr>
      <w:r w:rsidRPr="007F2C86">
        <w:rPr>
          <w:lang w:eastAsia="de-CH"/>
        </w:rPr>
        <w:tab/>
        <w:t>),</w:t>
      </w:r>
    </w:p>
    <w:p w:rsidR="00AF4838" w:rsidRPr="007F2C86" w:rsidRDefault="00AF4838" w:rsidP="00AF4838">
      <w:pPr>
        <w:pStyle w:val="Zitat"/>
        <w:rPr>
          <w:lang w:eastAsia="de-CH"/>
        </w:rPr>
      </w:pP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ab/>
        <w:t>/*</w:t>
      </w:r>
    </w:p>
    <w:p w:rsidR="00AF4838" w:rsidRPr="007F2C86" w:rsidRDefault="00AF4838" w:rsidP="00AF4838">
      <w:pPr>
        <w:pStyle w:val="Zitat"/>
        <w:rPr>
          <w:lang w:eastAsia="de-CH"/>
        </w:rPr>
      </w:pPr>
      <w:r w:rsidRPr="007F2C86">
        <w:rPr>
          <w:lang w:eastAsia="de-CH"/>
        </w:rPr>
        <w:tab/>
        <w:t xml:space="preserve"> * Enable</w:t>
      </w:r>
    </w:p>
    <w:p w:rsidR="00AF4838" w:rsidRPr="007F2C86" w:rsidRDefault="00AF4838" w:rsidP="00AF4838">
      <w:pPr>
        <w:pStyle w:val="Zitat"/>
        <w:rPr>
          <w:lang w:eastAsia="de-CH"/>
        </w:rPr>
      </w:pPr>
      <w:r w:rsidRPr="007F2C86">
        <w:rPr>
          <w:lang w:eastAsia="de-CH"/>
        </w:rPr>
        <w:tab/>
        <w:t xml:space="preserve"> * </w:t>
      </w:r>
    </w:p>
    <w:p w:rsidR="00AF4838" w:rsidRPr="007F2C86" w:rsidRDefault="00AF4838" w:rsidP="00AF4838">
      <w:pPr>
        <w:pStyle w:val="Zitat"/>
        <w:rPr>
          <w:lang w:eastAsia="de-CH"/>
        </w:rPr>
      </w:pPr>
      <w:r w:rsidRPr="007F2C86">
        <w:rPr>
          <w:lang w:eastAsia="de-CH"/>
        </w:rPr>
        <w:tab/>
        <w:t xml:space="preserve"> * Which functionality in simpleSAMLphp do you want to enable. Normally you would enable only </w:t>
      </w:r>
    </w:p>
    <w:p w:rsidR="00AF4838" w:rsidRPr="007F2C86" w:rsidRDefault="00AF4838" w:rsidP="00AF4838">
      <w:pPr>
        <w:pStyle w:val="Zitat"/>
        <w:rPr>
          <w:lang w:eastAsia="de-CH"/>
        </w:rPr>
      </w:pPr>
      <w:r w:rsidRPr="007F2C86">
        <w:rPr>
          <w:lang w:eastAsia="de-CH"/>
        </w:rPr>
        <w:tab/>
        <w:t xml:space="preserve"> * one of the functionalities below, but in some cases you could run multiple functionalities.</w:t>
      </w:r>
    </w:p>
    <w:p w:rsidR="00AF4838" w:rsidRPr="007F2C86" w:rsidRDefault="00AF4838" w:rsidP="00AF4838">
      <w:pPr>
        <w:pStyle w:val="Zitat"/>
        <w:rPr>
          <w:lang w:eastAsia="de-CH"/>
        </w:rPr>
      </w:pPr>
      <w:r w:rsidRPr="007F2C86">
        <w:rPr>
          <w:lang w:eastAsia="de-CH"/>
        </w:rPr>
        <w:tab/>
        <w:t xml:space="preserve"> * In example when you are setting up a federation bridge.</w:t>
      </w:r>
    </w:p>
    <w:p w:rsidR="00AF4838" w:rsidRPr="007F2C86" w:rsidRDefault="00AF4838" w:rsidP="00AF4838">
      <w:pPr>
        <w:pStyle w:val="Zitat"/>
        <w:rPr>
          <w:lang w:eastAsia="de-CH"/>
        </w:rPr>
      </w:pPr>
      <w:r w:rsidRPr="007F2C86">
        <w:rPr>
          <w:lang w:eastAsia="de-CH"/>
        </w:rPr>
        <w:tab/>
        <w:t xml:space="preserve"> */</w:t>
      </w:r>
    </w:p>
    <w:p w:rsidR="00AF4838" w:rsidRPr="007F2C86" w:rsidRDefault="00AF4838" w:rsidP="00AF4838">
      <w:pPr>
        <w:pStyle w:val="Zitat"/>
        <w:rPr>
          <w:lang w:eastAsia="de-CH"/>
        </w:rPr>
      </w:pPr>
      <w:r w:rsidRPr="007F2C86">
        <w:rPr>
          <w:lang w:eastAsia="de-CH"/>
        </w:rPr>
        <w:tab/>
        <w:t>'enable.saml20-idp'</w:t>
      </w:r>
      <w:r w:rsidRPr="007F2C86">
        <w:rPr>
          <w:lang w:eastAsia="de-CH"/>
        </w:rPr>
        <w:tab/>
      </w:r>
      <w:r w:rsidRPr="007F2C86">
        <w:rPr>
          <w:lang w:eastAsia="de-CH"/>
        </w:rPr>
        <w:tab/>
        <w:t>=&gt; false,</w:t>
      </w:r>
    </w:p>
    <w:p w:rsidR="00AF4838" w:rsidRPr="007F2C86" w:rsidRDefault="00AF4838" w:rsidP="00AF4838">
      <w:pPr>
        <w:pStyle w:val="Zitat"/>
        <w:rPr>
          <w:lang w:eastAsia="de-CH"/>
        </w:rPr>
      </w:pPr>
      <w:r w:rsidRPr="007F2C86">
        <w:rPr>
          <w:lang w:eastAsia="de-CH"/>
        </w:rPr>
        <w:tab/>
        <w:t>'enable.shib13-idp'</w:t>
      </w:r>
      <w:r w:rsidRPr="007F2C86">
        <w:rPr>
          <w:lang w:eastAsia="de-CH"/>
        </w:rPr>
        <w:tab/>
      </w:r>
      <w:r w:rsidRPr="007F2C86">
        <w:rPr>
          <w:lang w:eastAsia="de-CH"/>
        </w:rPr>
        <w:tab/>
        <w:t>=&gt; false,</w:t>
      </w:r>
    </w:p>
    <w:p w:rsidR="00AF4838" w:rsidRPr="007F2C86" w:rsidRDefault="00AF4838" w:rsidP="00AF4838">
      <w:pPr>
        <w:pStyle w:val="Zitat"/>
        <w:rPr>
          <w:lang w:eastAsia="de-CH"/>
        </w:rPr>
      </w:pPr>
      <w:r w:rsidRPr="007F2C86">
        <w:rPr>
          <w:lang w:eastAsia="de-CH"/>
        </w:rPr>
        <w:tab/>
        <w:t>'enable.adfs-idp'</w:t>
      </w:r>
      <w:r w:rsidRPr="007F2C86">
        <w:rPr>
          <w:lang w:eastAsia="de-CH"/>
        </w:rPr>
        <w:tab/>
      </w:r>
      <w:r w:rsidRPr="007F2C86">
        <w:rPr>
          <w:lang w:eastAsia="de-CH"/>
        </w:rPr>
        <w:tab/>
        <w:t>=&gt; false,</w:t>
      </w:r>
    </w:p>
    <w:p w:rsidR="00AF4838" w:rsidRPr="007F2C86" w:rsidRDefault="00AF4838" w:rsidP="00AF4838">
      <w:pPr>
        <w:pStyle w:val="Zitat"/>
        <w:rPr>
          <w:lang w:eastAsia="de-CH"/>
        </w:rPr>
      </w:pPr>
      <w:r w:rsidRPr="007F2C86">
        <w:rPr>
          <w:lang w:eastAsia="de-CH"/>
        </w:rPr>
        <w:tab/>
        <w:t>'enable.wsfed-sp'</w:t>
      </w:r>
      <w:r w:rsidRPr="007F2C86">
        <w:rPr>
          <w:lang w:eastAsia="de-CH"/>
        </w:rPr>
        <w:tab/>
      </w:r>
      <w:r w:rsidRPr="007F2C86">
        <w:rPr>
          <w:lang w:eastAsia="de-CH"/>
        </w:rPr>
        <w:tab/>
        <w:t>=&gt; false,</w:t>
      </w:r>
    </w:p>
    <w:p w:rsidR="00AF4838" w:rsidRPr="007F2C86" w:rsidRDefault="00AF4838" w:rsidP="00AF4838">
      <w:pPr>
        <w:pStyle w:val="Zitat"/>
        <w:rPr>
          <w:lang w:eastAsia="de-CH"/>
        </w:rPr>
      </w:pPr>
      <w:r w:rsidRPr="007F2C86">
        <w:rPr>
          <w:lang w:eastAsia="de-CH"/>
        </w:rPr>
        <w:tab/>
        <w:t>'enable.authmemcookie' =&gt; false,</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ab/>
        <w:t xml:space="preserve">/* </w:t>
      </w:r>
    </w:p>
    <w:p w:rsidR="00AF4838" w:rsidRPr="007F2C86" w:rsidRDefault="00AF4838" w:rsidP="00AF4838">
      <w:pPr>
        <w:pStyle w:val="Zitat"/>
        <w:rPr>
          <w:lang w:eastAsia="de-CH"/>
        </w:rPr>
      </w:pPr>
      <w:r w:rsidRPr="007F2C86">
        <w:rPr>
          <w:lang w:eastAsia="de-CH"/>
        </w:rPr>
        <w:tab/>
        <w:t xml:space="preserve"> * This value is the duration of the session in seconds. Make sure that the time duration of</w:t>
      </w:r>
    </w:p>
    <w:p w:rsidR="00AF4838" w:rsidRPr="007F2C86" w:rsidRDefault="00AF4838" w:rsidP="00AF4838">
      <w:pPr>
        <w:pStyle w:val="Zitat"/>
        <w:rPr>
          <w:lang w:eastAsia="de-CH"/>
        </w:rPr>
      </w:pPr>
      <w:r w:rsidRPr="007F2C86">
        <w:rPr>
          <w:lang w:eastAsia="de-CH"/>
        </w:rPr>
        <w:tab/>
        <w:t xml:space="preserve"> * cookies both at the SP and the IdP exceeds this duration.</w:t>
      </w:r>
    </w:p>
    <w:p w:rsidR="00AF4838" w:rsidRPr="007F2C86" w:rsidRDefault="00AF4838" w:rsidP="00AF4838">
      <w:pPr>
        <w:pStyle w:val="Zitat"/>
        <w:rPr>
          <w:lang w:eastAsia="de-CH"/>
        </w:rPr>
      </w:pPr>
      <w:r w:rsidRPr="007F2C86">
        <w:rPr>
          <w:lang w:eastAsia="de-CH"/>
        </w:rPr>
        <w:tab/>
        <w:t xml:space="preserve"> */</w:t>
      </w:r>
    </w:p>
    <w:p w:rsidR="00AF4838" w:rsidRPr="007F2C86" w:rsidRDefault="00AF4838" w:rsidP="00AF4838">
      <w:pPr>
        <w:pStyle w:val="Zitat"/>
        <w:rPr>
          <w:lang w:eastAsia="de-CH"/>
        </w:rPr>
      </w:pPr>
      <w:r w:rsidRPr="007F2C86">
        <w:rPr>
          <w:lang w:eastAsia="de-CH"/>
        </w:rPr>
        <w:tab/>
        <w:t>'session.duration'</w:t>
      </w:r>
      <w:r w:rsidRPr="007F2C86">
        <w:rPr>
          <w:lang w:eastAsia="de-CH"/>
        </w:rPr>
        <w:tab/>
      </w:r>
      <w:r w:rsidRPr="007F2C86">
        <w:rPr>
          <w:lang w:eastAsia="de-CH"/>
        </w:rPr>
        <w:tab/>
        <w:t>=&gt;  8 * (60*60), // 8 hours.</w:t>
      </w:r>
    </w:p>
    <w:p w:rsidR="00AF4838" w:rsidRPr="007F2C86" w:rsidRDefault="00AF4838" w:rsidP="00AF4838">
      <w:pPr>
        <w:pStyle w:val="Zitat"/>
        <w:rPr>
          <w:lang w:eastAsia="de-CH"/>
        </w:rPr>
      </w:pPr>
      <w:r w:rsidRPr="007F2C86">
        <w:rPr>
          <w:lang w:eastAsia="de-CH"/>
        </w:rPr>
        <w:tab/>
        <w:t>'session.requestcache'</w:t>
      </w:r>
      <w:r w:rsidRPr="007F2C86">
        <w:rPr>
          <w:lang w:eastAsia="de-CH"/>
        </w:rPr>
        <w:tab/>
        <w:t>=&gt;  4 * (60*60), // 4 hours</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ab/>
        <w:t>/*</w:t>
      </w:r>
    </w:p>
    <w:p w:rsidR="00AF4838" w:rsidRPr="007F2C86" w:rsidRDefault="00AF4838" w:rsidP="00AF4838">
      <w:pPr>
        <w:pStyle w:val="Zitat"/>
        <w:rPr>
          <w:lang w:eastAsia="de-CH"/>
        </w:rPr>
      </w:pPr>
      <w:r w:rsidRPr="007F2C86">
        <w:rPr>
          <w:lang w:eastAsia="de-CH"/>
        </w:rPr>
        <w:tab/>
        <w:t xml:space="preserve"> * Sets the duration, in seconds, data should be stored in the datastore. As the datastore is used for</w:t>
      </w:r>
    </w:p>
    <w:p w:rsidR="00AF4838" w:rsidRPr="007F2C86" w:rsidRDefault="00AF4838" w:rsidP="00AF4838">
      <w:pPr>
        <w:pStyle w:val="Zitat"/>
        <w:rPr>
          <w:lang w:eastAsia="de-CH"/>
        </w:rPr>
      </w:pPr>
      <w:r w:rsidRPr="007F2C86">
        <w:rPr>
          <w:lang w:eastAsia="de-CH"/>
        </w:rPr>
        <w:tab/>
        <w:t xml:space="preserve"> * login and logout requests, thid option will control the maximum time these operations can take.</w:t>
      </w:r>
    </w:p>
    <w:p w:rsidR="00AF4838" w:rsidRPr="007F2C86" w:rsidRDefault="00AF4838" w:rsidP="00AF4838">
      <w:pPr>
        <w:pStyle w:val="Zitat"/>
        <w:rPr>
          <w:lang w:eastAsia="de-CH"/>
        </w:rPr>
      </w:pPr>
      <w:r w:rsidRPr="007F2C86">
        <w:rPr>
          <w:lang w:eastAsia="de-CH"/>
        </w:rPr>
        <w:tab/>
        <w:t xml:space="preserve"> * The default is 4 hours (4*60*60) seconds, which should be more than enough for these operations.</w:t>
      </w:r>
    </w:p>
    <w:p w:rsidR="00AF4838" w:rsidRPr="007F2C86" w:rsidRDefault="00AF4838" w:rsidP="00AF4838">
      <w:pPr>
        <w:pStyle w:val="Zitat"/>
        <w:rPr>
          <w:lang w:eastAsia="de-CH"/>
        </w:rPr>
      </w:pPr>
      <w:r w:rsidRPr="007F2C86">
        <w:rPr>
          <w:lang w:eastAsia="de-CH"/>
        </w:rPr>
        <w:tab/>
        <w:t xml:space="preserve"> */</w:t>
      </w:r>
    </w:p>
    <w:p w:rsidR="00AF4838" w:rsidRPr="007F2C86" w:rsidRDefault="00AF4838" w:rsidP="00AF4838">
      <w:pPr>
        <w:pStyle w:val="Zitat"/>
        <w:rPr>
          <w:lang w:eastAsia="de-CH"/>
        </w:rPr>
      </w:pPr>
      <w:r w:rsidRPr="007F2C86">
        <w:rPr>
          <w:lang w:eastAsia="de-CH"/>
        </w:rPr>
        <w:tab/>
        <w:t>'session.datastore.timeout' =&gt; (4*60*60), // 4 hours</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ab/>
        <w:t>/*</w:t>
      </w:r>
    </w:p>
    <w:p w:rsidR="00AF4838" w:rsidRPr="007F2C86" w:rsidRDefault="00AF4838" w:rsidP="00AF4838">
      <w:pPr>
        <w:pStyle w:val="Zitat"/>
        <w:rPr>
          <w:lang w:eastAsia="de-CH"/>
        </w:rPr>
      </w:pPr>
      <w:r w:rsidRPr="007F2C86">
        <w:rPr>
          <w:lang w:eastAsia="de-CH"/>
        </w:rPr>
        <w:tab/>
        <w:t xml:space="preserve"> * Sets the duration, in seconds, auth state should be stored.</w:t>
      </w:r>
    </w:p>
    <w:p w:rsidR="00AF4838" w:rsidRPr="007F2C86" w:rsidRDefault="00AF4838" w:rsidP="00AF4838">
      <w:pPr>
        <w:pStyle w:val="Zitat"/>
        <w:rPr>
          <w:lang w:eastAsia="de-CH"/>
        </w:rPr>
      </w:pPr>
      <w:r w:rsidRPr="007F2C86">
        <w:rPr>
          <w:lang w:eastAsia="de-CH"/>
        </w:rPr>
        <w:tab/>
        <w:t xml:space="preserve"> */</w:t>
      </w:r>
    </w:p>
    <w:p w:rsidR="00AF4838" w:rsidRPr="007F2C86" w:rsidRDefault="00AF4838" w:rsidP="00AF4838">
      <w:pPr>
        <w:pStyle w:val="Zitat"/>
        <w:rPr>
          <w:lang w:eastAsia="de-CH"/>
        </w:rPr>
      </w:pPr>
      <w:r w:rsidRPr="007F2C86">
        <w:rPr>
          <w:lang w:eastAsia="de-CH"/>
        </w:rPr>
        <w:lastRenderedPageBreak/>
        <w:tab/>
        <w:t>'session.state.timeout' =&gt; (60*60), // 1 hour</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ab/>
        <w:t>/*</w:t>
      </w:r>
    </w:p>
    <w:p w:rsidR="00AF4838" w:rsidRPr="007F2C86" w:rsidRDefault="00AF4838" w:rsidP="00AF4838">
      <w:pPr>
        <w:pStyle w:val="Zitat"/>
        <w:rPr>
          <w:lang w:eastAsia="de-CH"/>
        </w:rPr>
      </w:pPr>
      <w:r w:rsidRPr="007F2C86">
        <w:rPr>
          <w:lang w:eastAsia="de-CH"/>
        </w:rPr>
        <w:tab/>
        <w:t xml:space="preserve"> * Option to override the default settings for the session cookie name</w:t>
      </w:r>
    </w:p>
    <w:p w:rsidR="00AF4838" w:rsidRPr="007F2C86" w:rsidRDefault="00AF4838" w:rsidP="00AF4838">
      <w:pPr>
        <w:pStyle w:val="Zitat"/>
        <w:rPr>
          <w:lang w:eastAsia="de-CH"/>
        </w:rPr>
      </w:pPr>
      <w:r w:rsidRPr="007F2C86">
        <w:rPr>
          <w:lang w:eastAsia="de-CH"/>
        </w:rPr>
        <w:tab/>
        <w:t xml:space="preserve"> */</w:t>
      </w:r>
    </w:p>
    <w:p w:rsidR="00AF4838" w:rsidRPr="007F2C86" w:rsidRDefault="00AF4838" w:rsidP="00AF4838">
      <w:pPr>
        <w:pStyle w:val="Zitat"/>
        <w:rPr>
          <w:lang w:eastAsia="de-CH"/>
        </w:rPr>
      </w:pPr>
      <w:r w:rsidRPr="007F2C86">
        <w:rPr>
          <w:lang w:eastAsia="de-CH"/>
        </w:rPr>
        <w:tab/>
        <w:t>'session.cookie.name' =&gt; 'SimpleSAMLSessionID',</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ab/>
        <w:t>/*</w:t>
      </w:r>
    </w:p>
    <w:p w:rsidR="00AF4838" w:rsidRPr="007F2C86" w:rsidRDefault="00AF4838" w:rsidP="00AF4838">
      <w:pPr>
        <w:pStyle w:val="Zitat"/>
        <w:rPr>
          <w:lang w:eastAsia="de-CH"/>
        </w:rPr>
      </w:pPr>
      <w:r w:rsidRPr="007F2C86">
        <w:rPr>
          <w:lang w:eastAsia="de-CH"/>
        </w:rPr>
        <w:tab/>
        <w:t xml:space="preserve"> * Expiration time for the session cookie, in seconds.</w:t>
      </w:r>
    </w:p>
    <w:p w:rsidR="00AF4838" w:rsidRPr="007F2C86" w:rsidRDefault="00AF4838" w:rsidP="00AF4838">
      <w:pPr>
        <w:pStyle w:val="Zitat"/>
        <w:rPr>
          <w:lang w:eastAsia="de-CH"/>
        </w:rPr>
      </w:pPr>
      <w:r w:rsidRPr="007F2C86">
        <w:rPr>
          <w:lang w:eastAsia="de-CH"/>
        </w:rPr>
        <w:tab/>
        <w:t xml:space="preserve"> *</w:t>
      </w:r>
    </w:p>
    <w:p w:rsidR="00AF4838" w:rsidRPr="007F2C86" w:rsidRDefault="00AF4838" w:rsidP="00AF4838">
      <w:pPr>
        <w:pStyle w:val="Zitat"/>
        <w:rPr>
          <w:lang w:eastAsia="de-CH"/>
        </w:rPr>
      </w:pPr>
      <w:r w:rsidRPr="007F2C86">
        <w:rPr>
          <w:lang w:eastAsia="de-CH"/>
        </w:rPr>
        <w:tab/>
        <w:t xml:space="preserve"> * Defaults to 0, which means that the cookie expires when the browser is closed.</w:t>
      </w:r>
    </w:p>
    <w:p w:rsidR="00AF4838" w:rsidRPr="007F2C86" w:rsidRDefault="00AF4838" w:rsidP="00AF4838">
      <w:pPr>
        <w:pStyle w:val="Zitat"/>
        <w:rPr>
          <w:lang w:eastAsia="de-CH"/>
        </w:rPr>
      </w:pPr>
      <w:r w:rsidRPr="007F2C86">
        <w:rPr>
          <w:lang w:eastAsia="de-CH"/>
        </w:rPr>
        <w:tab/>
        <w:t xml:space="preserve"> *</w:t>
      </w:r>
    </w:p>
    <w:p w:rsidR="00AF4838" w:rsidRPr="007F2C86" w:rsidRDefault="00AF4838" w:rsidP="00AF4838">
      <w:pPr>
        <w:pStyle w:val="Zitat"/>
        <w:rPr>
          <w:lang w:eastAsia="de-CH"/>
        </w:rPr>
      </w:pPr>
      <w:r w:rsidRPr="007F2C86">
        <w:rPr>
          <w:lang w:eastAsia="de-CH"/>
        </w:rPr>
        <w:tab/>
        <w:t xml:space="preserve"> * Example:</w:t>
      </w:r>
    </w:p>
    <w:p w:rsidR="00AF4838" w:rsidRPr="007F2C86" w:rsidRDefault="00AF4838" w:rsidP="00AF4838">
      <w:pPr>
        <w:pStyle w:val="Zitat"/>
        <w:rPr>
          <w:lang w:eastAsia="de-CH"/>
        </w:rPr>
      </w:pPr>
      <w:r w:rsidRPr="007F2C86">
        <w:rPr>
          <w:lang w:eastAsia="de-CH"/>
        </w:rPr>
        <w:tab/>
        <w:t xml:space="preserve"> *  'session.cookie.lifetime' =&gt; 30*60,</w:t>
      </w:r>
    </w:p>
    <w:p w:rsidR="00AF4838" w:rsidRPr="007F2C86" w:rsidRDefault="00AF4838" w:rsidP="00AF4838">
      <w:pPr>
        <w:pStyle w:val="Zitat"/>
        <w:rPr>
          <w:lang w:eastAsia="de-CH"/>
        </w:rPr>
      </w:pPr>
      <w:r w:rsidRPr="007F2C86">
        <w:rPr>
          <w:lang w:eastAsia="de-CH"/>
        </w:rPr>
        <w:tab/>
        <w:t xml:space="preserve"> */</w:t>
      </w:r>
    </w:p>
    <w:p w:rsidR="00AF4838" w:rsidRPr="007F2C86" w:rsidRDefault="00AF4838" w:rsidP="00AF4838">
      <w:pPr>
        <w:pStyle w:val="Zitat"/>
        <w:rPr>
          <w:lang w:eastAsia="de-CH"/>
        </w:rPr>
      </w:pPr>
      <w:r w:rsidRPr="007F2C86">
        <w:rPr>
          <w:lang w:eastAsia="de-CH"/>
        </w:rPr>
        <w:tab/>
        <w:t>'session.cookie.lifetime' =&gt; 0,</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ab/>
        <w:t>/*</w:t>
      </w:r>
    </w:p>
    <w:p w:rsidR="00AF4838" w:rsidRPr="007F2C86" w:rsidRDefault="00AF4838" w:rsidP="00AF4838">
      <w:pPr>
        <w:pStyle w:val="Zitat"/>
        <w:rPr>
          <w:lang w:eastAsia="de-CH"/>
        </w:rPr>
      </w:pPr>
      <w:r w:rsidRPr="007F2C86">
        <w:rPr>
          <w:lang w:eastAsia="de-CH"/>
        </w:rPr>
        <w:tab/>
        <w:t xml:space="preserve"> * Limit the path of the cookies.</w:t>
      </w:r>
    </w:p>
    <w:p w:rsidR="00AF4838" w:rsidRPr="007F2C86" w:rsidRDefault="00AF4838" w:rsidP="00AF4838">
      <w:pPr>
        <w:pStyle w:val="Zitat"/>
        <w:rPr>
          <w:lang w:eastAsia="de-CH"/>
        </w:rPr>
      </w:pPr>
      <w:r w:rsidRPr="007F2C86">
        <w:rPr>
          <w:lang w:eastAsia="de-CH"/>
        </w:rPr>
        <w:tab/>
        <w:t xml:space="preserve"> *</w:t>
      </w:r>
    </w:p>
    <w:p w:rsidR="00AF4838" w:rsidRPr="007F2C86" w:rsidRDefault="00AF4838" w:rsidP="00AF4838">
      <w:pPr>
        <w:pStyle w:val="Zitat"/>
        <w:rPr>
          <w:lang w:eastAsia="de-CH"/>
        </w:rPr>
      </w:pPr>
      <w:r w:rsidRPr="007F2C86">
        <w:rPr>
          <w:lang w:eastAsia="de-CH"/>
        </w:rPr>
        <w:tab/>
        <w:t xml:space="preserve"> * Can be used to limit the path of the cookies to a specific subdirectory.</w:t>
      </w:r>
    </w:p>
    <w:p w:rsidR="00AF4838" w:rsidRPr="007F2C86" w:rsidRDefault="00AF4838" w:rsidP="00AF4838">
      <w:pPr>
        <w:pStyle w:val="Zitat"/>
        <w:rPr>
          <w:lang w:eastAsia="de-CH"/>
        </w:rPr>
      </w:pPr>
      <w:r w:rsidRPr="007F2C86">
        <w:rPr>
          <w:lang w:eastAsia="de-CH"/>
        </w:rPr>
        <w:tab/>
        <w:t xml:space="preserve"> *</w:t>
      </w:r>
    </w:p>
    <w:p w:rsidR="00AF4838" w:rsidRPr="007F2C86" w:rsidRDefault="00AF4838" w:rsidP="00AF4838">
      <w:pPr>
        <w:pStyle w:val="Zitat"/>
        <w:rPr>
          <w:lang w:eastAsia="de-CH"/>
        </w:rPr>
      </w:pPr>
      <w:r w:rsidRPr="007F2C86">
        <w:rPr>
          <w:lang w:eastAsia="de-CH"/>
        </w:rPr>
        <w:tab/>
        <w:t xml:space="preserve"> * Example:</w:t>
      </w:r>
    </w:p>
    <w:p w:rsidR="00AF4838" w:rsidRPr="007F2C86" w:rsidRDefault="00AF4838" w:rsidP="00AF4838">
      <w:pPr>
        <w:pStyle w:val="Zitat"/>
        <w:rPr>
          <w:lang w:eastAsia="de-CH"/>
        </w:rPr>
      </w:pPr>
      <w:r w:rsidRPr="007F2C86">
        <w:rPr>
          <w:lang w:eastAsia="de-CH"/>
        </w:rPr>
        <w:tab/>
        <w:t xml:space="preserve"> *  'session.cookie.path' =&gt; '/simplesaml/',</w:t>
      </w:r>
    </w:p>
    <w:p w:rsidR="00AF4838" w:rsidRPr="007F2C86" w:rsidRDefault="00AF4838" w:rsidP="00AF4838">
      <w:pPr>
        <w:pStyle w:val="Zitat"/>
        <w:rPr>
          <w:lang w:eastAsia="de-CH"/>
        </w:rPr>
      </w:pPr>
      <w:r w:rsidRPr="007F2C86">
        <w:rPr>
          <w:lang w:eastAsia="de-CH"/>
        </w:rPr>
        <w:tab/>
        <w:t xml:space="preserve"> */</w:t>
      </w:r>
    </w:p>
    <w:p w:rsidR="00AF4838" w:rsidRPr="007F2C86" w:rsidRDefault="00AF4838" w:rsidP="00AF4838">
      <w:pPr>
        <w:pStyle w:val="Zitat"/>
        <w:rPr>
          <w:lang w:eastAsia="de-CH"/>
        </w:rPr>
      </w:pPr>
      <w:r w:rsidRPr="007F2C86">
        <w:rPr>
          <w:lang w:eastAsia="de-CH"/>
        </w:rPr>
        <w:tab/>
        <w:t>'session.cookie.path' =&gt; '/',</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ab/>
        <w:t>/*</w:t>
      </w:r>
    </w:p>
    <w:p w:rsidR="00AF4838" w:rsidRPr="007F2C86" w:rsidRDefault="00AF4838" w:rsidP="00AF4838">
      <w:pPr>
        <w:pStyle w:val="Zitat"/>
        <w:rPr>
          <w:lang w:eastAsia="de-CH"/>
        </w:rPr>
      </w:pPr>
      <w:r w:rsidRPr="007F2C86">
        <w:rPr>
          <w:lang w:eastAsia="de-CH"/>
        </w:rPr>
        <w:tab/>
        <w:t xml:space="preserve"> * Cookie domain.</w:t>
      </w:r>
    </w:p>
    <w:p w:rsidR="00AF4838" w:rsidRPr="007F2C86" w:rsidRDefault="00AF4838" w:rsidP="00AF4838">
      <w:pPr>
        <w:pStyle w:val="Zitat"/>
        <w:rPr>
          <w:lang w:eastAsia="de-CH"/>
        </w:rPr>
      </w:pPr>
      <w:r w:rsidRPr="007F2C86">
        <w:rPr>
          <w:lang w:eastAsia="de-CH"/>
        </w:rPr>
        <w:tab/>
        <w:t xml:space="preserve"> *</w:t>
      </w:r>
    </w:p>
    <w:p w:rsidR="00AF4838" w:rsidRPr="007F2C86" w:rsidRDefault="00AF4838" w:rsidP="00AF4838">
      <w:pPr>
        <w:pStyle w:val="Zitat"/>
        <w:rPr>
          <w:lang w:eastAsia="de-CH"/>
        </w:rPr>
      </w:pPr>
      <w:r w:rsidRPr="007F2C86">
        <w:rPr>
          <w:lang w:eastAsia="de-CH"/>
        </w:rPr>
        <w:tab/>
        <w:t xml:space="preserve"> * Can be used to make the session cookie available to several domains.</w:t>
      </w:r>
    </w:p>
    <w:p w:rsidR="00AF4838" w:rsidRPr="007F2C86" w:rsidRDefault="00AF4838" w:rsidP="00AF4838">
      <w:pPr>
        <w:pStyle w:val="Zitat"/>
        <w:rPr>
          <w:lang w:eastAsia="de-CH"/>
        </w:rPr>
      </w:pPr>
      <w:r w:rsidRPr="007F2C86">
        <w:rPr>
          <w:lang w:eastAsia="de-CH"/>
        </w:rPr>
        <w:tab/>
        <w:t xml:space="preserve"> *</w:t>
      </w:r>
    </w:p>
    <w:p w:rsidR="00AF4838" w:rsidRPr="007F2C86" w:rsidRDefault="00AF4838" w:rsidP="00AF4838">
      <w:pPr>
        <w:pStyle w:val="Zitat"/>
        <w:rPr>
          <w:lang w:eastAsia="de-CH"/>
        </w:rPr>
      </w:pPr>
      <w:r w:rsidRPr="007F2C86">
        <w:rPr>
          <w:lang w:eastAsia="de-CH"/>
        </w:rPr>
        <w:tab/>
        <w:t xml:space="preserve"> * Example:</w:t>
      </w:r>
    </w:p>
    <w:p w:rsidR="00AF4838" w:rsidRPr="007F2C86" w:rsidRDefault="00AF4838" w:rsidP="00AF4838">
      <w:pPr>
        <w:pStyle w:val="Zitat"/>
        <w:rPr>
          <w:lang w:eastAsia="de-CH"/>
        </w:rPr>
      </w:pPr>
      <w:r w:rsidRPr="007F2C86">
        <w:rPr>
          <w:lang w:eastAsia="de-CH"/>
        </w:rPr>
        <w:tab/>
        <w:t xml:space="preserve"> *  'session.cookie.domain' =&gt; '.example.org',</w:t>
      </w:r>
    </w:p>
    <w:p w:rsidR="00AF4838" w:rsidRPr="007F2C86" w:rsidRDefault="00AF4838" w:rsidP="00AF4838">
      <w:pPr>
        <w:pStyle w:val="Zitat"/>
        <w:rPr>
          <w:lang w:eastAsia="de-CH"/>
        </w:rPr>
      </w:pPr>
      <w:r w:rsidRPr="007F2C86">
        <w:rPr>
          <w:lang w:eastAsia="de-CH"/>
        </w:rPr>
        <w:tab/>
        <w:t xml:space="preserve"> */</w:t>
      </w:r>
    </w:p>
    <w:p w:rsidR="00AF4838" w:rsidRPr="007F2C86" w:rsidRDefault="00AF4838" w:rsidP="00AF4838">
      <w:pPr>
        <w:pStyle w:val="Zitat"/>
        <w:rPr>
          <w:lang w:eastAsia="de-CH"/>
        </w:rPr>
      </w:pPr>
      <w:r w:rsidRPr="007F2C86">
        <w:rPr>
          <w:lang w:eastAsia="de-CH"/>
        </w:rPr>
        <w:tab/>
        <w:t>'session.cookie.domain' =&gt; NULL,</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ab/>
        <w:t>/*</w:t>
      </w:r>
    </w:p>
    <w:p w:rsidR="00AF4838" w:rsidRPr="007F2C86" w:rsidRDefault="00AF4838" w:rsidP="00AF4838">
      <w:pPr>
        <w:pStyle w:val="Zitat"/>
        <w:rPr>
          <w:lang w:eastAsia="de-CH"/>
        </w:rPr>
      </w:pPr>
      <w:r w:rsidRPr="007F2C86">
        <w:rPr>
          <w:lang w:eastAsia="de-CH"/>
        </w:rPr>
        <w:tab/>
        <w:t xml:space="preserve"> * Set the secure flag in the cookie.</w:t>
      </w:r>
    </w:p>
    <w:p w:rsidR="00AF4838" w:rsidRPr="007F2C86" w:rsidRDefault="00AF4838" w:rsidP="00AF4838">
      <w:pPr>
        <w:pStyle w:val="Zitat"/>
        <w:rPr>
          <w:lang w:eastAsia="de-CH"/>
        </w:rPr>
      </w:pPr>
      <w:r w:rsidRPr="007F2C86">
        <w:rPr>
          <w:lang w:eastAsia="de-CH"/>
        </w:rPr>
        <w:tab/>
        <w:t xml:space="preserve"> *</w:t>
      </w:r>
    </w:p>
    <w:p w:rsidR="00AF4838" w:rsidRPr="007F2C86" w:rsidRDefault="00AF4838" w:rsidP="00AF4838">
      <w:pPr>
        <w:pStyle w:val="Zitat"/>
        <w:rPr>
          <w:lang w:eastAsia="de-CH"/>
        </w:rPr>
      </w:pPr>
      <w:r w:rsidRPr="007F2C86">
        <w:rPr>
          <w:lang w:eastAsia="de-CH"/>
        </w:rPr>
        <w:tab/>
        <w:t xml:space="preserve"> * Set this to TRUE if the user only accesses your service</w:t>
      </w:r>
    </w:p>
    <w:p w:rsidR="00AF4838" w:rsidRPr="007F2C86" w:rsidRDefault="00AF4838" w:rsidP="00AF4838">
      <w:pPr>
        <w:pStyle w:val="Zitat"/>
        <w:rPr>
          <w:lang w:eastAsia="de-CH"/>
        </w:rPr>
      </w:pPr>
      <w:r w:rsidRPr="007F2C86">
        <w:rPr>
          <w:lang w:eastAsia="de-CH"/>
        </w:rPr>
        <w:tab/>
        <w:t xml:space="preserve"> * through https. If the user can access the service through</w:t>
      </w:r>
    </w:p>
    <w:p w:rsidR="00AF4838" w:rsidRPr="007F2C86" w:rsidRDefault="00AF4838" w:rsidP="00AF4838">
      <w:pPr>
        <w:pStyle w:val="Zitat"/>
        <w:rPr>
          <w:lang w:eastAsia="de-CH"/>
        </w:rPr>
      </w:pPr>
      <w:r w:rsidRPr="007F2C86">
        <w:rPr>
          <w:lang w:eastAsia="de-CH"/>
        </w:rPr>
        <w:tab/>
        <w:t xml:space="preserve"> * both http and https, this must be set to FALSE.</w:t>
      </w:r>
    </w:p>
    <w:p w:rsidR="00AF4838" w:rsidRPr="007F2C86" w:rsidRDefault="00AF4838" w:rsidP="00AF4838">
      <w:pPr>
        <w:pStyle w:val="Zitat"/>
        <w:rPr>
          <w:lang w:eastAsia="de-CH"/>
        </w:rPr>
      </w:pPr>
      <w:r w:rsidRPr="007F2C86">
        <w:rPr>
          <w:lang w:eastAsia="de-CH"/>
        </w:rPr>
        <w:tab/>
        <w:t xml:space="preserve"> */</w:t>
      </w:r>
    </w:p>
    <w:p w:rsidR="00AF4838" w:rsidRPr="007F2C86" w:rsidRDefault="00AF4838" w:rsidP="00AF4838">
      <w:pPr>
        <w:pStyle w:val="Zitat"/>
        <w:rPr>
          <w:lang w:eastAsia="de-CH"/>
        </w:rPr>
      </w:pPr>
      <w:r w:rsidRPr="007F2C86">
        <w:rPr>
          <w:lang w:eastAsia="de-CH"/>
        </w:rPr>
        <w:tab/>
        <w:t>'session.cookie.secure' =&gt; FALSE,</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ab/>
        <w:t>/*</w:t>
      </w:r>
    </w:p>
    <w:p w:rsidR="00AF4838" w:rsidRPr="007F2C86" w:rsidRDefault="00AF4838" w:rsidP="00AF4838">
      <w:pPr>
        <w:pStyle w:val="Zitat"/>
        <w:rPr>
          <w:lang w:eastAsia="de-CH"/>
        </w:rPr>
      </w:pPr>
      <w:r w:rsidRPr="007F2C86">
        <w:rPr>
          <w:lang w:eastAsia="de-CH"/>
        </w:rPr>
        <w:tab/>
        <w:t xml:space="preserve"> * When set to FALSE fallback to transient session on session initialization</w:t>
      </w:r>
    </w:p>
    <w:p w:rsidR="00AF4838" w:rsidRPr="007F2C86" w:rsidRDefault="00AF4838" w:rsidP="00AF4838">
      <w:pPr>
        <w:pStyle w:val="Zitat"/>
        <w:rPr>
          <w:lang w:eastAsia="de-CH"/>
        </w:rPr>
      </w:pPr>
      <w:r w:rsidRPr="007F2C86">
        <w:rPr>
          <w:lang w:eastAsia="de-CH"/>
        </w:rPr>
        <w:tab/>
        <w:t xml:space="preserve"> * failure, throw exception otherwise.</w:t>
      </w:r>
    </w:p>
    <w:p w:rsidR="00AF4838" w:rsidRPr="007F2C86" w:rsidRDefault="00AF4838" w:rsidP="00AF4838">
      <w:pPr>
        <w:pStyle w:val="Zitat"/>
        <w:rPr>
          <w:lang w:eastAsia="de-CH"/>
        </w:rPr>
      </w:pPr>
      <w:r w:rsidRPr="007F2C86">
        <w:rPr>
          <w:lang w:eastAsia="de-CH"/>
        </w:rPr>
        <w:lastRenderedPageBreak/>
        <w:tab/>
        <w:t xml:space="preserve"> */</w:t>
      </w:r>
    </w:p>
    <w:p w:rsidR="00AF4838" w:rsidRPr="007F2C86" w:rsidRDefault="00AF4838" w:rsidP="00AF4838">
      <w:pPr>
        <w:pStyle w:val="Zitat"/>
        <w:rPr>
          <w:lang w:eastAsia="de-CH"/>
        </w:rPr>
      </w:pPr>
      <w:r w:rsidRPr="007F2C86">
        <w:rPr>
          <w:lang w:eastAsia="de-CH"/>
        </w:rPr>
        <w:tab/>
        <w:t>'session.disable_fallback' =&gt; FALSE,</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ab/>
        <w:t>/*</w:t>
      </w:r>
    </w:p>
    <w:p w:rsidR="00AF4838" w:rsidRPr="007F2C86" w:rsidRDefault="00AF4838" w:rsidP="00AF4838">
      <w:pPr>
        <w:pStyle w:val="Zitat"/>
        <w:rPr>
          <w:lang w:eastAsia="de-CH"/>
        </w:rPr>
      </w:pPr>
      <w:r w:rsidRPr="007F2C86">
        <w:rPr>
          <w:lang w:eastAsia="de-CH"/>
        </w:rPr>
        <w:tab/>
        <w:t xml:space="preserve"> * Enable secure POST from HTTPS to HTTP.</w:t>
      </w:r>
    </w:p>
    <w:p w:rsidR="00AF4838" w:rsidRPr="007F2C86" w:rsidRDefault="00AF4838" w:rsidP="00AF4838">
      <w:pPr>
        <w:pStyle w:val="Zitat"/>
        <w:rPr>
          <w:lang w:eastAsia="de-CH"/>
        </w:rPr>
      </w:pPr>
      <w:r w:rsidRPr="007F2C86">
        <w:rPr>
          <w:lang w:eastAsia="de-CH"/>
        </w:rPr>
        <w:tab/>
        <w:t xml:space="preserve"> *</w:t>
      </w:r>
    </w:p>
    <w:p w:rsidR="00AF4838" w:rsidRPr="007F2C86" w:rsidRDefault="00AF4838" w:rsidP="00AF4838">
      <w:pPr>
        <w:pStyle w:val="Zitat"/>
        <w:rPr>
          <w:lang w:eastAsia="de-CH"/>
        </w:rPr>
      </w:pPr>
      <w:r w:rsidRPr="007F2C86">
        <w:rPr>
          <w:lang w:eastAsia="de-CH"/>
        </w:rPr>
        <w:tab/>
        <w:t xml:space="preserve"> * If you have some SP's on HTTP and IdP is normally on HTTPS, this option</w:t>
      </w:r>
    </w:p>
    <w:p w:rsidR="00AF4838" w:rsidRPr="007F2C86" w:rsidRDefault="00AF4838" w:rsidP="00AF4838">
      <w:pPr>
        <w:pStyle w:val="Zitat"/>
        <w:rPr>
          <w:lang w:eastAsia="de-CH"/>
        </w:rPr>
      </w:pPr>
      <w:r w:rsidRPr="007F2C86">
        <w:rPr>
          <w:lang w:eastAsia="de-CH"/>
        </w:rPr>
        <w:tab/>
        <w:t xml:space="preserve"> * enables secure POSTing to HTTP endpoint without warning from browser.</w:t>
      </w:r>
    </w:p>
    <w:p w:rsidR="00AF4838" w:rsidRPr="007F2C86" w:rsidRDefault="00AF4838" w:rsidP="00AF4838">
      <w:pPr>
        <w:pStyle w:val="Zitat"/>
        <w:rPr>
          <w:lang w:eastAsia="de-CH"/>
        </w:rPr>
      </w:pPr>
      <w:r w:rsidRPr="007F2C86">
        <w:rPr>
          <w:lang w:eastAsia="de-CH"/>
        </w:rPr>
        <w:tab/>
        <w:t xml:space="preserve"> *</w:t>
      </w:r>
    </w:p>
    <w:p w:rsidR="00AF4838" w:rsidRPr="007F2C86" w:rsidRDefault="00AF4838" w:rsidP="00AF4838">
      <w:pPr>
        <w:pStyle w:val="Zitat"/>
        <w:rPr>
          <w:lang w:eastAsia="de-CH"/>
        </w:rPr>
      </w:pPr>
      <w:r w:rsidRPr="007F2C86">
        <w:rPr>
          <w:lang w:eastAsia="de-CH"/>
        </w:rPr>
        <w:tab/>
        <w:t xml:space="preserve"> * For this to work, module.php/core/postredirect.php must be accessible</w:t>
      </w:r>
    </w:p>
    <w:p w:rsidR="00AF4838" w:rsidRPr="007F2C86" w:rsidRDefault="00AF4838" w:rsidP="00AF4838">
      <w:pPr>
        <w:pStyle w:val="Zitat"/>
        <w:rPr>
          <w:lang w:eastAsia="de-CH"/>
        </w:rPr>
      </w:pPr>
      <w:r w:rsidRPr="007F2C86">
        <w:rPr>
          <w:lang w:eastAsia="de-CH"/>
        </w:rPr>
        <w:tab/>
        <w:t xml:space="preserve"> * also via HTTP on IdP, e.g. if your IdP is on</w:t>
      </w:r>
    </w:p>
    <w:p w:rsidR="00AF4838" w:rsidRPr="007F2C86" w:rsidRDefault="00AF4838" w:rsidP="00AF4838">
      <w:pPr>
        <w:pStyle w:val="Zitat"/>
        <w:rPr>
          <w:lang w:eastAsia="de-CH"/>
        </w:rPr>
      </w:pPr>
      <w:r w:rsidRPr="007F2C86">
        <w:rPr>
          <w:lang w:eastAsia="de-CH"/>
        </w:rPr>
        <w:tab/>
        <w:t xml:space="preserve"> * https://idp.example.org/ssp/, then</w:t>
      </w:r>
    </w:p>
    <w:p w:rsidR="00AF4838" w:rsidRPr="007F2C86" w:rsidRDefault="00AF4838" w:rsidP="00AF4838">
      <w:pPr>
        <w:pStyle w:val="Zitat"/>
        <w:rPr>
          <w:lang w:eastAsia="de-CH"/>
        </w:rPr>
      </w:pPr>
      <w:r w:rsidRPr="007F2C86">
        <w:rPr>
          <w:lang w:eastAsia="de-CH"/>
        </w:rPr>
        <w:tab/>
        <w:t xml:space="preserve"> * http://idp.example.org/ssp/module.php/core/postredirect.php must be accessible.</w:t>
      </w:r>
    </w:p>
    <w:p w:rsidR="00AF4838" w:rsidRPr="007F2C86" w:rsidRDefault="00AF4838" w:rsidP="00AF4838">
      <w:pPr>
        <w:pStyle w:val="Zitat"/>
        <w:rPr>
          <w:lang w:eastAsia="de-CH"/>
        </w:rPr>
      </w:pPr>
      <w:r w:rsidRPr="007F2C86">
        <w:rPr>
          <w:lang w:eastAsia="de-CH"/>
        </w:rPr>
        <w:tab/>
        <w:t xml:space="preserve"> */</w:t>
      </w:r>
    </w:p>
    <w:p w:rsidR="00AF4838" w:rsidRPr="007F2C86" w:rsidRDefault="00AF4838" w:rsidP="00AF4838">
      <w:pPr>
        <w:pStyle w:val="Zitat"/>
        <w:rPr>
          <w:lang w:eastAsia="de-CH"/>
        </w:rPr>
      </w:pPr>
      <w:r w:rsidRPr="007F2C86">
        <w:rPr>
          <w:lang w:eastAsia="de-CH"/>
        </w:rPr>
        <w:tab/>
        <w:t>'enable.http_post' =&gt; FALSE,</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ab/>
        <w:t>/*</w:t>
      </w:r>
    </w:p>
    <w:p w:rsidR="00AF4838" w:rsidRPr="007F2C86" w:rsidRDefault="00AF4838" w:rsidP="00AF4838">
      <w:pPr>
        <w:pStyle w:val="Zitat"/>
        <w:rPr>
          <w:lang w:eastAsia="de-CH"/>
        </w:rPr>
      </w:pPr>
      <w:r w:rsidRPr="007F2C86">
        <w:rPr>
          <w:lang w:eastAsia="de-CH"/>
        </w:rPr>
        <w:tab/>
        <w:t xml:space="preserve"> * Options to override the default settings for php sessions.</w:t>
      </w:r>
    </w:p>
    <w:p w:rsidR="00AF4838" w:rsidRPr="007F2C86" w:rsidRDefault="00AF4838" w:rsidP="00AF4838">
      <w:pPr>
        <w:pStyle w:val="Zitat"/>
        <w:rPr>
          <w:lang w:eastAsia="de-CH"/>
        </w:rPr>
      </w:pPr>
      <w:r w:rsidRPr="007F2C86">
        <w:rPr>
          <w:lang w:eastAsia="de-CH"/>
        </w:rPr>
        <w:tab/>
        <w:t xml:space="preserve"> */</w:t>
      </w:r>
    </w:p>
    <w:p w:rsidR="00AF4838" w:rsidRPr="007F2C86" w:rsidRDefault="00AF4838" w:rsidP="00AF4838">
      <w:pPr>
        <w:pStyle w:val="Zitat"/>
        <w:rPr>
          <w:lang w:eastAsia="de-CH"/>
        </w:rPr>
      </w:pPr>
      <w:r w:rsidRPr="007F2C86">
        <w:rPr>
          <w:lang w:eastAsia="de-CH"/>
        </w:rPr>
        <w:tab/>
        <w:t>'session.phpsession.cookiename'  =&gt; null,</w:t>
      </w:r>
    </w:p>
    <w:p w:rsidR="00AF4838" w:rsidRPr="007F2C86" w:rsidRDefault="00AF4838" w:rsidP="00AF4838">
      <w:pPr>
        <w:pStyle w:val="Zitat"/>
        <w:rPr>
          <w:lang w:eastAsia="de-CH"/>
        </w:rPr>
      </w:pPr>
      <w:r w:rsidRPr="007F2C86">
        <w:rPr>
          <w:lang w:eastAsia="de-CH"/>
        </w:rPr>
        <w:tab/>
        <w:t>'session.phpsession.savepath'    =&gt; null,</w:t>
      </w:r>
    </w:p>
    <w:p w:rsidR="00AF4838" w:rsidRPr="007F2C86" w:rsidRDefault="00AF4838" w:rsidP="00AF4838">
      <w:pPr>
        <w:pStyle w:val="Zitat"/>
        <w:rPr>
          <w:lang w:eastAsia="de-CH"/>
        </w:rPr>
      </w:pPr>
      <w:r w:rsidRPr="007F2C86">
        <w:rPr>
          <w:lang w:eastAsia="de-CH"/>
        </w:rPr>
        <w:tab/>
        <w:t>'session.phpsession.httponly'    =&gt; FALSE,</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ab/>
        <w:t>/*</w:t>
      </w:r>
    </w:p>
    <w:p w:rsidR="00AF4838" w:rsidRPr="007F2C86" w:rsidRDefault="00AF4838" w:rsidP="00AF4838">
      <w:pPr>
        <w:pStyle w:val="Zitat"/>
        <w:rPr>
          <w:lang w:eastAsia="de-CH"/>
        </w:rPr>
      </w:pPr>
      <w:r w:rsidRPr="007F2C86">
        <w:rPr>
          <w:lang w:eastAsia="de-CH"/>
        </w:rPr>
        <w:tab/>
        <w:t xml:space="preserve"> * Option to override the default settings for the auth token cookie</w:t>
      </w:r>
    </w:p>
    <w:p w:rsidR="00AF4838" w:rsidRPr="007F2C86" w:rsidRDefault="00AF4838" w:rsidP="00AF4838">
      <w:pPr>
        <w:pStyle w:val="Zitat"/>
        <w:rPr>
          <w:lang w:eastAsia="de-CH"/>
        </w:rPr>
      </w:pPr>
      <w:r w:rsidRPr="007F2C86">
        <w:rPr>
          <w:lang w:eastAsia="de-CH"/>
        </w:rPr>
        <w:tab/>
        <w:t xml:space="preserve"> */</w:t>
      </w:r>
    </w:p>
    <w:p w:rsidR="00AF4838" w:rsidRPr="007F2C86" w:rsidRDefault="00AF4838" w:rsidP="00AF4838">
      <w:pPr>
        <w:pStyle w:val="Zitat"/>
        <w:rPr>
          <w:lang w:eastAsia="de-CH"/>
        </w:rPr>
      </w:pPr>
      <w:r w:rsidRPr="007F2C86">
        <w:rPr>
          <w:lang w:eastAsia="de-CH"/>
        </w:rPr>
        <w:tab/>
        <w:t>'session.authtoken.cookiename' =&gt; 'SimpleSAMLAuthToken',</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ab/>
        <w:t>/*</w:t>
      </w:r>
    </w:p>
    <w:p w:rsidR="00AF4838" w:rsidRPr="007F2C86" w:rsidRDefault="00AF4838" w:rsidP="00AF4838">
      <w:pPr>
        <w:pStyle w:val="Zitat"/>
        <w:rPr>
          <w:lang w:eastAsia="de-CH"/>
        </w:rPr>
      </w:pPr>
      <w:r w:rsidRPr="007F2C86">
        <w:rPr>
          <w:lang w:eastAsia="de-CH"/>
        </w:rPr>
        <w:tab/>
        <w:t xml:space="preserve"> * Languages available, RTL languages, and what language is default</w:t>
      </w:r>
    </w:p>
    <w:p w:rsidR="00AF4838" w:rsidRPr="007F2C86" w:rsidRDefault="00AF4838" w:rsidP="00AF4838">
      <w:pPr>
        <w:pStyle w:val="Zitat"/>
        <w:rPr>
          <w:lang w:eastAsia="de-CH"/>
        </w:rPr>
      </w:pPr>
      <w:r w:rsidRPr="007F2C86">
        <w:rPr>
          <w:lang w:eastAsia="de-CH"/>
        </w:rPr>
        <w:tab/>
        <w:t xml:space="preserve"> */</w:t>
      </w:r>
    </w:p>
    <w:p w:rsidR="00AF4838" w:rsidRPr="007F2C86" w:rsidRDefault="00AF4838" w:rsidP="00AF4838">
      <w:pPr>
        <w:pStyle w:val="Zitat"/>
        <w:rPr>
          <w:lang w:eastAsia="de-CH"/>
        </w:rPr>
      </w:pPr>
      <w:r w:rsidRPr="007F2C86">
        <w:rPr>
          <w:lang w:eastAsia="de-CH"/>
        </w:rPr>
        <w:tab/>
        <w:t>'language.available'</w:t>
      </w:r>
      <w:r w:rsidRPr="007F2C86">
        <w:rPr>
          <w:lang w:eastAsia="de-CH"/>
        </w:rPr>
        <w:tab/>
        <w:t>=&gt; array('en', 'no', 'nn', 'se', 'da', 'de', 'sv', 'fi', 'es', 'fr', 'it', 'nl', 'lb', 'cs', 'sl', 'lt', 'hr', 'hu', 'pl', 'pt', 'pt-br', 'tr', 'ja', 'zh', 'zh-tw', 'ru', 'et', 'he', 'id', 'sr'),</w:t>
      </w:r>
    </w:p>
    <w:p w:rsidR="00AF4838" w:rsidRPr="007F2C86" w:rsidRDefault="00AF4838" w:rsidP="00AF4838">
      <w:pPr>
        <w:pStyle w:val="Zitat"/>
        <w:rPr>
          <w:lang w:eastAsia="de-CH"/>
        </w:rPr>
      </w:pPr>
      <w:r w:rsidRPr="007F2C86">
        <w:rPr>
          <w:lang w:eastAsia="de-CH"/>
        </w:rPr>
        <w:tab/>
        <w:t>'language.rtl'</w:t>
      </w:r>
      <w:r w:rsidRPr="007F2C86">
        <w:rPr>
          <w:lang w:eastAsia="de-CH"/>
        </w:rPr>
        <w:tab/>
      </w:r>
      <w:r w:rsidRPr="007F2C86">
        <w:rPr>
          <w:lang w:eastAsia="de-CH"/>
        </w:rPr>
        <w:tab/>
        <w:t>=&gt; array('ar','dv','fa','ur','he'),</w:t>
      </w:r>
    </w:p>
    <w:p w:rsidR="00AF4838" w:rsidRPr="007F2C86" w:rsidRDefault="00AF4838" w:rsidP="00AF4838">
      <w:pPr>
        <w:pStyle w:val="Zitat"/>
        <w:rPr>
          <w:lang w:eastAsia="de-CH"/>
        </w:rPr>
      </w:pPr>
      <w:r w:rsidRPr="007F2C86">
        <w:rPr>
          <w:lang w:eastAsia="de-CH"/>
        </w:rPr>
        <w:tab/>
        <w:t>'language.default'</w:t>
      </w:r>
      <w:r w:rsidRPr="007F2C86">
        <w:rPr>
          <w:lang w:eastAsia="de-CH"/>
        </w:rPr>
        <w:tab/>
      </w:r>
      <w:r w:rsidRPr="007F2C86">
        <w:rPr>
          <w:lang w:eastAsia="de-CH"/>
        </w:rPr>
        <w:tab/>
        <w:t>=&gt; 'en',</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ab/>
        <w:t>/**</w:t>
      </w:r>
    </w:p>
    <w:p w:rsidR="00AF4838" w:rsidRPr="007F2C86" w:rsidRDefault="00AF4838" w:rsidP="00AF4838">
      <w:pPr>
        <w:pStyle w:val="Zitat"/>
        <w:rPr>
          <w:lang w:eastAsia="de-CH"/>
        </w:rPr>
      </w:pPr>
      <w:r w:rsidRPr="007F2C86">
        <w:rPr>
          <w:lang w:eastAsia="de-CH"/>
        </w:rPr>
        <w:tab/>
        <w:t xml:space="preserve"> * Custom getLanguage function called from SimpleSAML_XHTML_Template::getLanguage().</w:t>
      </w:r>
    </w:p>
    <w:p w:rsidR="00AF4838" w:rsidRPr="007F2C86" w:rsidRDefault="00AF4838" w:rsidP="00AF4838">
      <w:pPr>
        <w:pStyle w:val="Zitat"/>
        <w:rPr>
          <w:lang w:eastAsia="de-CH"/>
        </w:rPr>
      </w:pPr>
      <w:r w:rsidRPr="007F2C86">
        <w:rPr>
          <w:lang w:eastAsia="de-CH"/>
        </w:rPr>
        <w:tab/>
        <w:t xml:space="preserve"> * Function should return language code of one of the available languages or NULL.</w:t>
      </w:r>
    </w:p>
    <w:p w:rsidR="00AF4838" w:rsidRPr="007F2C86" w:rsidRDefault="00AF4838" w:rsidP="00AF4838">
      <w:pPr>
        <w:pStyle w:val="Zitat"/>
        <w:rPr>
          <w:lang w:eastAsia="de-CH"/>
        </w:rPr>
      </w:pPr>
      <w:r w:rsidRPr="007F2C86">
        <w:rPr>
          <w:lang w:eastAsia="de-CH"/>
        </w:rPr>
        <w:tab/>
        <w:t xml:space="preserve"> * See SimpleSAML_XHTML_Template::getLanguage() source code for more info.</w:t>
      </w:r>
    </w:p>
    <w:p w:rsidR="00AF4838" w:rsidRPr="007F2C86" w:rsidRDefault="00AF4838" w:rsidP="00AF4838">
      <w:pPr>
        <w:pStyle w:val="Zitat"/>
        <w:rPr>
          <w:lang w:eastAsia="de-CH"/>
        </w:rPr>
      </w:pPr>
      <w:r w:rsidRPr="007F2C86">
        <w:rPr>
          <w:lang w:eastAsia="de-CH"/>
        </w:rPr>
        <w:tab/>
        <w:t xml:space="preserve"> *</w:t>
      </w:r>
    </w:p>
    <w:p w:rsidR="00AF4838" w:rsidRPr="007F2C86" w:rsidRDefault="00AF4838" w:rsidP="00AF4838">
      <w:pPr>
        <w:pStyle w:val="Zitat"/>
        <w:rPr>
          <w:lang w:eastAsia="de-CH"/>
        </w:rPr>
      </w:pPr>
      <w:r w:rsidRPr="007F2C86">
        <w:rPr>
          <w:lang w:eastAsia="de-CH"/>
        </w:rPr>
        <w:tab/>
        <w:t xml:space="preserve"> * This option can be used to implement a custom function for determining</w:t>
      </w:r>
    </w:p>
    <w:p w:rsidR="00AF4838" w:rsidRPr="007F2C86" w:rsidRDefault="00AF4838" w:rsidP="00AF4838">
      <w:pPr>
        <w:pStyle w:val="Zitat"/>
        <w:rPr>
          <w:lang w:eastAsia="de-CH"/>
        </w:rPr>
      </w:pPr>
      <w:r w:rsidRPr="007F2C86">
        <w:rPr>
          <w:lang w:eastAsia="de-CH"/>
        </w:rPr>
        <w:lastRenderedPageBreak/>
        <w:tab/>
        <w:t xml:space="preserve"> * the default language for the user.</w:t>
      </w:r>
    </w:p>
    <w:p w:rsidR="00AF4838" w:rsidRPr="007F2C86" w:rsidRDefault="00AF4838" w:rsidP="00AF4838">
      <w:pPr>
        <w:pStyle w:val="Zitat"/>
        <w:rPr>
          <w:lang w:eastAsia="de-CH"/>
        </w:rPr>
      </w:pPr>
      <w:r w:rsidRPr="007F2C86">
        <w:rPr>
          <w:lang w:eastAsia="de-CH"/>
        </w:rPr>
        <w:tab/>
        <w:t xml:space="preserve"> *</w:t>
      </w:r>
    </w:p>
    <w:p w:rsidR="00AF4838" w:rsidRPr="007F2C86" w:rsidRDefault="00AF4838" w:rsidP="00AF4838">
      <w:pPr>
        <w:pStyle w:val="Zitat"/>
        <w:rPr>
          <w:lang w:eastAsia="de-CH"/>
        </w:rPr>
      </w:pPr>
      <w:r w:rsidRPr="007F2C86">
        <w:rPr>
          <w:lang w:eastAsia="de-CH"/>
        </w:rPr>
        <w:tab/>
        <w:t xml:space="preserve"> * Example:</w:t>
      </w:r>
    </w:p>
    <w:p w:rsidR="00AF4838" w:rsidRPr="007F2C86" w:rsidRDefault="00AF4838" w:rsidP="00AF4838">
      <w:pPr>
        <w:pStyle w:val="Zitat"/>
        <w:rPr>
          <w:lang w:eastAsia="de-CH"/>
        </w:rPr>
      </w:pPr>
      <w:r w:rsidRPr="007F2C86">
        <w:rPr>
          <w:lang w:eastAsia="de-CH"/>
        </w:rPr>
        <w:tab/>
        <w:t xml:space="preserve"> *   'language.get_language_function' =&gt; array('sspmod_example_Template', 'getLanguage'),</w:t>
      </w:r>
    </w:p>
    <w:p w:rsidR="00AF4838" w:rsidRPr="007F2C86" w:rsidRDefault="00AF4838" w:rsidP="00AF4838">
      <w:pPr>
        <w:pStyle w:val="Zitat"/>
        <w:rPr>
          <w:lang w:eastAsia="de-CH"/>
        </w:rPr>
      </w:pPr>
      <w:r w:rsidRPr="007F2C86">
        <w:rPr>
          <w:lang w:eastAsia="de-CH"/>
        </w:rPr>
        <w:tab/>
        <w:t xml:space="preserve"> */</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ab/>
        <w:t>/*</w:t>
      </w:r>
    </w:p>
    <w:p w:rsidR="00AF4838" w:rsidRPr="007F2C86" w:rsidRDefault="00AF4838" w:rsidP="00AF4838">
      <w:pPr>
        <w:pStyle w:val="Zitat"/>
        <w:rPr>
          <w:lang w:eastAsia="de-CH"/>
        </w:rPr>
      </w:pPr>
      <w:r w:rsidRPr="007F2C86">
        <w:rPr>
          <w:lang w:eastAsia="de-CH"/>
        </w:rPr>
        <w:tab/>
        <w:t xml:space="preserve"> * Extra dictionary for attribute names.</w:t>
      </w:r>
    </w:p>
    <w:p w:rsidR="00AF4838" w:rsidRPr="007F2C86" w:rsidRDefault="00AF4838" w:rsidP="00AF4838">
      <w:pPr>
        <w:pStyle w:val="Zitat"/>
        <w:rPr>
          <w:lang w:eastAsia="de-CH"/>
        </w:rPr>
      </w:pPr>
      <w:r w:rsidRPr="007F2C86">
        <w:rPr>
          <w:lang w:eastAsia="de-CH"/>
        </w:rPr>
        <w:tab/>
        <w:t xml:space="preserve"> * This can be used to define local attributes.</w:t>
      </w:r>
    </w:p>
    <w:p w:rsidR="00AF4838" w:rsidRPr="007F2C86" w:rsidRDefault="00AF4838" w:rsidP="00AF4838">
      <w:pPr>
        <w:pStyle w:val="Zitat"/>
        <w:rPr>
          <w:lang w:eastAsia="de-CH"/>
        </w:rPr>
      </w:pPr>
      <w:r w:rsidRPr="007F2C86">
        <w:rPr>
          <w:lang w:eastAsia="de-CH"/>
        </w:rPr>
        <w:tab/>
        <w:t xml:space="preserve"> *</w:t>
      </w:r>
    </w:p>
    <w:p w:rsidR="00AF4838" w:rsidRPr="007F2C86" w:rsidRDefault="00AF4838" w:rsidP="00AF4838">
      <w:pPr>
        <w:pStyle w:val="Zitat"/>
        <w:rPr>
          <w:lang w:eastAsia="de-CH"/>
        </w:rPr>
      </w:pPr>
      <w:r w:rsidRPr="007F2C86">
        <w:rPr>
          <w:lang w:eastAsia="de-CH"/>
        </w:rPr>
        <w:tab/>
        <w:t xml:space="preserve"> * The format of the parameter is a string with &lt;module&gt;:&lt;dictionary&gt;.</w:t>
      </w:r>
    </w:p>
    <w:p w:rsidR="00AF4838" w:rsidRPr="007F2C86" w:rsidRDefault="00AF4838" w:rsidP="00AF4838">
      <w:pPr>
        <w:pStyle w:val="Zitat"/>
        <w:rPr>
          <w:lang w:eastAsia="de-CH"/>
        </w:rPr>
      </w:pPr>
      <w:r w:rsidRPr="007F2C86">
        <w:rPr>
          <w:lang w:eastAsia="de-CH"/>
        </w:rPr>
        <w:tab/>
        <w:t xml:space="preserve"> *</w:t>
      </w:r>
    </w:p>
    <w:p w:rsidR="00AF4838" w:rsidRPr="007F2C86" w:rsidRDefault="00AF4838" w:rsidP="00AF4838">
      <w:pPr>
        <w:pStyle w:val="Zitat"/>
        <w:rPr>
          <w:lang w:eastAsia="de-CH"/>
        </w:rPr>
      </w:pPr>
      <w:r w:rsidRPr="007F2C86">
        <w:rPr>
          <w:lang w:eastAsia="de-CH"/>
        </w:rPr>
        <w:tab/>
        <w:t xml:space="preserve"> * Specifying this option will cause us to look for modules/&lt;module&gt;/dictionaries/&lt;dictionary&gt;.definition.json</w:t>
      </w:r>
    </w:p>
    <w:p w:rsidR="00AF4838" w:rsidRPr="007F2C86" w:rsidRDefault="00AF4838" w:rsidP="00AF4838">
      <w:pPr>
        <w:pStyle w:val="Zitat"/>
        <w:rPr>
          <w:lang w:eastAsia="de-CH"/>
        </w:rPr>
      </w:pPr>
      <w:r w:rsidRPr="007F2C86">
        <w:rPr>
          <w:lang w:eastAsia="de-CH"/>
        </w:rPr>
        <w:tab/>
        <w:t xml:space="preserve"> * The dictionary should look something like:</w:t>
      </w:r>
    </w:p>
    <w:p w:rsidR="00AF4838" w:rsidRPr="007F2C86" w:rsidRDefault="00AF4838" w:rsidP="00AF4838">
      <w:pPr>
        <w:pStyle w:val="Zitat"/>
        <w:rPr>
          <w:lang w:eastAsia="de-CH"/>
        </w:rPr>
      </w:pPr>
      <w:r w:rsidRPr="007F2C86">
        <w:rPr>
          <w:lang w:eastAsia="de-CH"/>
        </w:rPr>
        <w:tab/>
        <w:t xml:space="preserve"> *</w:t>
      </w:r>
    </w:p>
    <w:p w:rsidR="00AF4838" w:rsidRPr="007F2C86" w:rsidRDefault="00AF4838" w:rsidP="00AF4838">
      <w:pPr>
        <w:pStyle w:val="Zitat"/>
        <w:rPr>
          <w:lang w:eastAsia="de-CH"/>
        </w:rPr>
      </w:pPr>
      <w:r w:rsidRPr="007F2C86">
        <w:rPr>
          <w:lang w:eastAsia="de-CH"/>
        </w:rPr>
        <w:tab/>
        <w:t xml:space="preserve"> * {</w:t>
      </w:r>
    </w:p>
    <w:p w:rsidR="00AF4838" w:rsidRPr="007F2C86" w:rsidRDefault="00AF4838" w:rsidP="00AF4838">
      <w:pPr>
        <w:pStyle w:val="Zitat"/>
        <w:rPr>
          <w:lang w:eastAsia="de-CH"/>
        </w:rPr>
      </w:pPr>
      <w:r w:rsidRPr="007F2C86">
        <w:rPr>
          <w:lang w:eastAsia="de-CH"/>
        </w:rPr>
        <w:tab/>
        <w:t xml:space="preserve"> *     "firstattribute": {</w:t>
      </w:r>
    </w:p>
    <w:p w:rsidR="00AF4838" w:rsidRPr="007F2C86" w:rsidRDefault="00AF4838" w:rsidP="00AF4838">
      <w:pPr>
        <w:pStyle w:val="Zitat"/>
        <w:rPr>
          <w:lang w:eastAsia="de-CH"/>
        </w:rPr>
      </w:pPr>
      <w:r w:rsidRPr="007F2C86">
        <w:rPr>
          <w:lang w:eastAsia="de-CH"/>
        </w:rPr>
        <w:tab/>
        <w:t xml:space="preserve"> *         "en": "English name",</w:t>
      </w:r>
    </w:p>
    <w:p w:rsidR="00AF4838" w:rsidRPr="007F2C86" w:rsidRDefault="00AF4838" w:rsidP="00AF4838">
      <w:pPr>
        <w:pStyle w:val="Zitat"/>
        <w:rPr>
          <w:lang w:eastAsia="de-CH"/>
        </w:rPr>
      </w:pPr>
      <w:r w:rsidRPr="007F2C86">
        <w:rPr>
          <w:lang w:eastAsia="de-CH"/>
        </w:rPr>
        <w:tab/>
        <w:t xml:space="preserve"> *         "no": "Norwegian name"</w:t>
      </w:r>
    </w:p>
    <w:p w:rsidR="00AF4838" w:rsidRPr="007F2C86" w:rsidRDefault="00AF4838" w:rsidP="00AF4838">
      <w:pPr>
        <w:pStyle w:val="Zitat"/>
        <w:rPr>
          <w:lang w:eastAsia="de-CH"/>
        </w:rPr>
      </w:pPr>
      <w:r w:rsidRPr="007F2C86">
        <w:rPr>
          <w:lang w:eastAsia="de-CH"/>
        </w:rPr>
        <w:tab/>
        <w:t xml:space="preserve"> *     },</w:t>
      </w:r>
    </w:p>
    <w:p w:rsidR="00AF4838" w:rsidRPr="007F2C86" w:rsidRDefault="00AF4838" w:rsidP="00AF4838">
      <w:pPr>
        <w:pStyle w:val="Zitat"/>
        <w:rPr>
          <w:lang w:eastAsia="de-CH"/>
        </w:rPr>
      </w:pPr>
      <w:r w:rsidRPr="007F2C86">
        <w:rPr>
          <w:lang w:eastAsia="de-CH"/>
        </w:rPr>
        <w:tab/>
        <w:t xml:space="preserve"> *     "secondattribute": {</w:t>
      </w:r>
    </w:p>
    <w:p w:rsidR="00AF4838" w:rsidRPr="007F2C86" w:rsidRDefault="00AF4838" w:rsidP="00AF4838">
      <w:pPr>
        <w:pStyle w:val="Zitat"/>
        <w:rPr>
          <w:lang w:eastAsia="de-CH"/>
        </w:rPr>
      </w:pPr>
      <w:r w:rsidRPr="007F2C86">
        <w:rPr>
          <w:lang w:eastAsia="de-CH"/>
        </w:rPr>
        <w:tab/>
        <w:t xml:space="preserve"> *         "en": "English name",</w:t>
      </w:r>
    </w:p>
    <w:p w:rsidR="00AF4838" w:rsidRPr="007F2C86" w:rsidRDefault="00AF4838" w:rsidP="00AF4838">
      <w:pPr>
        <w:pStyle w:val="Zitat"/>
        <w:rPr>
          <w:lang w:eastAsia="de-CH"/>
        </w:rPr>
      </w:pPr>
      <w:r w:rsidRPr="007F2C86">
        <w:rPr>
          <w:lang w:eastAsia="de-CH"/>
        </w:rPr>
        <w:tab/>
        <w:t xml:space="preserve"> *         "no": "Norwegian name"</w:t>
      </w:r>
    </w:p>
    <w:p w:rsidR="00AF4838" w:rsidRPr="007F2C86" w:rsidRDefault="00AF4838" w:rsidP="00AF4838">
      <w:pPr>
        <w:pStyle w:val="Zitat"/>
        <w:rPr>
          <w:lang w:eastAsia="de-CH"/>
        </w:rPr>
      </w:pPr>
      <w:r w:rsidRPr="007F2C86">
        <w:rPr>
          <w:lang w:eastAsia="de-CH"/>
        </w:rPr>
        <w:tab/>
        <w:t xml:space="preserve"> *     }</w:t>
      </w:r>
    </w:p>
    <w:p w:rsidR="00AF4838" w:rsidRPr="007F2C86" w:rsidRDefault="00AF4838" w:rsidP="00AF4838">
      <w:pPr>
        <w:pStyle w:val="Zitat"/>
        <w:rPr>
          <w:lang w:eastAsia="de-CH"/>
        </w:rPr>
      </w:pPr>
      <w:r w:rsidRPr="007F2C86">
        <w:rPr>
          <w:lang w:eastAsia="de-CH"/>
        </w:rPr>
        <w:tab/>
        <w:t xml:space="preserve"> * }</w:t>
      </w:r>
    </w:p>
    <w:p w:rsidR="00AF4838" w:rsidRPr="007F2C86" w:rsidRDefault="00AF4838" w:rsidP="00AF4838">
      <w:pPr>
        <w:pStyle w:val="Zitat"/>
        <w:rPr>
          <w:lang w:eastAsia="de-CH"/>
        </w:rPr>
      </w:pPr>
      <w:r w:rsidRPr="007F2C86">
        <w:rPr>
          <w:lang w:eastAsia="de-CH"/>
        </w:rPr>
        <w:tab/>
        <w:t xml:space="preserve"> *</w:t>
      </w:r>
    </w:p>
    <w:p w:rsidR="00AF4838" w:rsidRPr="007F2C86" w:rsidRDefault="00AF4838" w:rsidP="00AF4838">
      <w:pPr>
        <w:pStyle w:val="Zitat"/>
        <w:rPr>
          <w:lang w:eastAsia="de-CH"/>
        </w:rPr>
      </w:pPr>
      <w:r w:rsidRPr="007F2C86">
        <w:rPr>
          <w:lang w:eastAsia="de-CH"/>
        </w:rPr>
        <w:tab/>
        <w:t xml:space="preserve"> * Note that all attribute names in the dictionary must in lowercase.</w:t>
      </w:r>
    </w:p>
    <w:p w:rsidR="00AF4838" w:rsidRPr="007F2C86" w:rsidRDefault="00AF4838" w:rsidP="00AF4838">
      <w:pPr>
        <w:pStyle w:val="Zitat"/>
        <w:rPr>
          <w:lang w:eastAsia="de-CH"/>
        </w:rPr>
      </w:pPr>
      <w:r w:rsidRPr="007F2C86">
        <w:rPr>
          <w:lang w:eastAsia="de-CH"/>
        </w:rPr>
        <w:tab/>
        <w:t xml:space="preserve"> *</w:t>
      </w:r>
    </w:p>
    <w:p w:rsidR="00AF4838" w:rsidRPr="007F2C86" w:rsidRDefault="00AF4838" w:rsidP="00AF4838">
      <w:pPr>
        <w:pStyle w:val="Zitat"/>
        <w:rPr>
          <w:lang w:eastAsia="de-CH"/>
        </w:rPr>
      </w:pPr>
      <w:r w:rsidRPr="007F2C86">
        <w:rPr>
          <w:lang w:eastAsia="de-CH"/>
        </w:rPr>
        <w:tab/>
        <w:t xml:space="preserve"> * Example: 'attributes.extradictionary' =&gt; 'ourmodule:ourattributes',</w:t>
      </w:r>
    </w:p>
    <w:p w:rsidR="00AF4838" w:rsidRPr="007F2C86" w:rsidRDefault="00AF4838" w:rsidP="00AF4838">
      <w:pPr>
        <w:pStyle w:val="Zitat"/>
        <w:rPr>
          <w:lang w:eastAsia="de-CH"/>
        </w:rPr>
      </w:pPr>
      <w:r w:rsidRPr="007F2C86">
        <w:rPr>
          <w:lang w:eastAsia="de-CH"/>
        </w:rPr>
        <w:tab/>
        <w:t xml:space="preserve"> */</w:t>
      </w:r>
    </w:p>
    <w:p w:rsidR="00AF4838" w:rsidRPr="007F2C86" w:rsidRDefault="00AF4838" w:rsidP="00AF4838">
      <w:pPr>
        <w:pStyle w:val="Zitat"/>
        <w:rPr>
          <w:lang w:eastAsia="de-CH"/>
        </w:rPr>
      </w:pPr>
      <w:r w:rsidRPr="007F2C86">
        <w:rPr>
          <w:lang w:eastAsia="de-CH"/>
        </w:rPr>
        <w:tab/>
        <w:t>'attributes.extradictionary' =&gt; NULL,</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ab/>
        <w:t>/*</w:t>
      </w:r>
    </w:p>
    <w:p w:rsidR="00AF4838" w:rsidRPr="007F2C86" w:rsidRDefault="00AF4838" w:rsidP="00AF4838">
      <w:pPr>
        <w:pStyle w:val="Zitat"/>
        <w:rPr>
          <w:lang w:eastAsia="de-CH"/>
        </w:rPr>
      </w:pPr>
      <w:r w:rsidRPr="007F2C86">
        <w:rPr>
          <w:lang w:eastAsia="de-CH"/>
        </w:rPr>
        <w:tab/>
        <w:t xml:space="preserve"> * Which theme directory should be used?</w:t>
      </w:r>
    </w:p>
    <w:p w:rsidR="00AF4838" w:rsidRPr="007F2C86" w:rsidRDefault="00AF4838" w:rsidP="00AF4838">
      <w:pPr>
        <w:pStyle w:val="Zitat"/>
        <w:rPr>
          <w:lang w:eastAsia="de-CH"/>
        </w:rPr>
      </w:pPr>
      <w:r w:rsidRPr="007F2C86">
        <w:rPr>
          <w:lang w:eastAsia="de-CH"/>
        </w:rPr>
        <w:tab/>
        <w:t xml:space="preserve"> */</w:t>
      </w:r>
    </w:p>
    <w:p w:rsidR="00AF4838" w:rsidRPr="007F2C86" w:rsidRDefault="00AF4838" w:rsidP="00AF4838">
      <w:pPr>
        <w:pStyle w:val="Zitat"/>
        <w:rPr>
          <w:lang w:eastAsia="de-CH"/>
        </w:rPr>
      </w:pPr>
      <w:r w:rsidRPr="007F2C86">
        <w:rPr>
          <w:lang w:eastAsia="de-CH"/>
        </w:rPr>
        <w:tab/>
        <w:t xml:space="preserve">'theme.use' </w:t>
      </w:r>
      <w:r w:rsidRPr="007F2C86">
        <w:rPr>
          <w:lang w:eastAsia="de-CH"/>
        </w:rPr>
        <w:tab/>
      </w:r>
      <w:r w:rsidRPr="007F2C86">
        <w:rPr>
          <w:lang w:eastAsia="de-CH"/>
        </w:rPr>
        <w:tab/>
        <w:t>=&gt; 'default',</w:t>
      </w:r>
    </w:p>
    <w:p w:rsidR="00AF4838" w:rsidRPr="007F2C86" w:rsidRDefault="00AF4838" w:rsidP="00AF4838">
      <w:pPr>
        <w:pStyle w:val="Zitat"/>
        <w:rPr>
          <w:lang w:eastAsia="de-CH"/>
        </w:rPr>
      </w:pP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ab/>
        <w:t>/*</w:t>
      </w:r>
    </w:p>
    <w:p w:rsidR="00AF4838" w:rsidRPr="007F2C86" w:rsidRDefault="00AF4838" w:rsidP="00AF4838">
      <w:pPr>
        <w:pStyle w:val="Zitat"/>
        <w:rPr>
          <w:lang w:eastAsia="de-CH"/>
        </w:rPr>
      </w:pPr>
      <w:r w:rsidRPr="007F2C86">
        <w:rPr>
          <w:lang w:eastAsia="de-CH"/>
        </w:rPr>
        <w:tab/>
        <w:t xml:space="preserve"> * Default IdP for WS-Fed.</w:t>
      </w:r>
    </w:p>
    <w:p w:rsidR="00AF4838" w:rsidRPr="007F2C86" w:rsidRDefault="00AF4838" w:rsidP="00AF4838">
      <w:pPr>
        <w:pStyle w:val="Zitat"/>
        <w:rPr>
          <w:lang w:eastAsia="de-CH"/>
        </w:rPr>
      </w:pPr>
      <w:r w:rsidRPr="007F2C86">
        <w:rPr>
          <w:lang w:eastAsia="de-CH"/>
        </w:rPr>
        <w:tab/>
        <w:t xml:space="preserve"> */</w:t>
      </w:r>
    </w:p>
    <w:p w:rsidR="00AF4838" w:rsidRPr="007F2C86" w:rsidRDefault="00AF4838" w:rsidP="00AF4838">
      <w:pPr>
        <w:pStyle w:val="Zitat"/>
        <w:rPr>
          <w:lang w:eastAsia="de-CH"/>
        </w:rPr>
      </w:pPr>
      <w:r w:rsidRPr="007F2C86">
        <w:rPr>
          <w:lang w:eastAsia="de-CH"/>
        </w:rPr>
        <w:tab/>
        <w:t>'default-wsfed-idp'</w:t>
      </w:r>
      <w:r w:rsidRPr="007F2C86">
        <w:rPr>
          <w:lang w:eastAsia="de-CH"/>
        </w:rPr>
        <w:tab/>
        <w:t>=&gt; 'urn:federation:pingfederate:localhost',</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ab/>
        <w:t>/*</w:t>
      </w:r>
    </w:p>
    <w:p w:rsidR="00AF4838" w:rsidRPr="007F2C86" w:rsidRDefault="00AF4838" w:rsidP="00AF4838">
      <w:pPr>
        <w:pStyle w:val="Zitat"/>
        <w:rPr>
          <w:lang w:eastAsia="de-CH"/>
        </w:rPr>
      </w:pPr>
      <w:r w:rsidRPr="007F2C86">
        <w:rPr>
          <w:lang w:eastAsia="de-CH"/>
        </w:rPr>
        <w:tab/>
        <w:t xml:space="preserve"> * Whether the discovery service should allow the user to save his choice of IdP.</w:t>
      </w:r>
    </w:p>
    <w:p w:rsidR="00AF4838" w:rsidRPr="007F2C86" w:rsidRDefault="00AF4838" w:rsidP="00AF4838">
      <w:pPr>
        <w:pStyle w:val="Zitat"/>
        <w:rPr>
          <w:lang w:eastAsia="de-CH"/>
        </w:rPr>
      </w:pPr>
      <w:r w:rsidRPr="007F2C86">
        <w:rPr>
          <w:lang w:eastAsia="de-CH"/>
        </w:rPr>
        <w:tab/>
        <w:t xml:space="preserve"> */</w:t>
      </w:r>
    </w:p>
    <w:p w:rsidR="00AF4838" w:rsidRPr="007F2C86" w:rsidRDefault="00AF4838" w:rsidP="00AF4838">
      <w:pPr>
        <w:pStyle w:val="Zitat"/>
        <w:rPr>
          <w:lang w:eastAsia="de-CH"/>
        </w:rPr>
      </w:pPr>
      <w:r w:rsidRPr="007F2C86">
        <w:rPr>
          <w:lang w:eastAsia="de-CH"/>
        </w:rPr>
        <w:tab/>
        <w:t>'idpdisco.enableremember' =&gt; TRUE,</w:t>
      </w:r>
    </w:p>
    <w:p w:rsidR="00AF4838" w:rsidRPr="007F2C86" w:rsidRDefault="00AF4838" w:rsidP="00AF4838">
      <w:pPr>
        <w:pStyle w:val="Zitat"/>
        <w:rPr>
          <w:lang w:eastAsia="de-CH"/>
        </w:rPr>
      </w:pPr>
      <w:r w:rsidRPr="007F2C86">
        <w:rPr>
          <w:lang w:eastAsia="de-CH"/>
        </w:rPr>
        <w:tab/>
        <w:t>'idpdisco.rememberchecked' =&gt; TRUE,</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lastRenderedPageBreak/>
        <w:tab/>
        <w:t>// Disco service only accepts entities it knows.</w:t>
      </w:r>
    </w:p>
    <w:p w:rsidR="00AF4838" w:rsidRPr="007F2C86" w:rsidRDefault="00AF4838" w:rsidP="00AF4838">
      <w:pPr>
        <w:pStyle w:val="Zitat"/>
        <w:rPr>
          <w:lang w:eastAsia="de-CH"/>
        </w:rPr>
      </w:pPr>
      <w:r w:rsidRPr="007F2C86">
        <w:rPr>
          <w:lang w:eastAsia="de-CH"/>
        </w:rPr>
        <w:tab/>
        <w:t>'idpdisco.validate' =&gt; TRUE,</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ab/>
        <w:t xml:space="preserve">'idpdisco.extDiscoveryStorage' =&gt; NULL, </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ab/>
        <w:t>/*</w:t>
      </w:r>
    </w:p>
    <w:p w:rsidR="00AF4838" w:rsidRPr="007F2C86" w:rsidRDefault="00AF4838" w:rsidP="00AF4838">
      <w:pPr>
        <w:pStyle w:val="Zitat"/>
        <w:rPr>
          <w:lang w:eastAsia="de-CH"/>
        </w:rPr>
      </w:pPr>
      <w:r w:rsidRPr="007F2C86">
        <w:rPr>
          <w:lang w:eastAsia="de-CH"/>
        </w:rPr>
        <w:tab/>
        <w:t xml:space="preserve"> * IdP Discovery service look configuration. </w:t>
      </w:r>
    </w:p>
    <w:p w:rsidR="00AF4838" w:rsidRPr="007F2C86" w:rsidRDefault="00AF4838" w:rsidP="00AF4838">
      <w:pPr>
        <w:pStyle w:val="Zitat"/>
        <w:rPr>
          <w:lang w:eastAsia="de-CH"/>
        </w:rPr>
      </w:pPr>
      <w:r w:rsidRPr="007F2C86">
        <w:rPr>
          <w:lang w:eastAsia="de-CH"/>
        </w:rPr>
        <w:tab/>
        <w:t xml:space="preserve"> * Wether to display a list of idp or to display a dropdown box. For many IdP' a dropdown box  </w:t>
      </w:r>
    </w:p>
    <w:p w:rsidR="00AF4838" w:rsidRPr="007F2C86" w:rsidRDefault="00AF4838" w:rsidP="00AF4838">
      <w:pPr>
        <w:pStyle w:val="Zitat"/>
        <w:rPr>
          <w:lang w:eastAsia="de-CH"/>
        </w:rPr>
      </w:pPr>
      <w:r w:rsidRPr="007F2C86">
        <w:rPr>
          <w:lang w:eastAsia="de-CH"/>
        </w:rPr>
        <w:tab/>
        <w:t xml:space="preserve"> * gives the best use experience.</w:t>
      </w:r>
    </w:p>
    <w:p w:rsidR="00AF4838" w:rsidRPr="007F2C86" w:rsidRDefault="00AF4838" w:rsidP="00AF4838">
      <w:pPr>
        <w:pStyle w:val="Zitat"/>
        <w:rPr>
          <w:lang w:eastAsia="de-CH"/>
        </w:rPr>
      </w:pPr>
      <w:r w:rsidRPr="007F2C86">
        <w:rPr>
          <w:lang w:eastAsia="de-CH"/>
        </w:rPr>
        <w:tab/>
        <w:t xml:space="preserve"> * </w:t>
      </w:r>
    </w:p>
    <w:p w:rsidR="00AF4838" w:rsidRPr="007F2C86" w:rsidRDefault="00AF4838" w:rsidP="00AF4838">
      <w:pPr>
        <w:pStyle w:val="Zitat"/>
        <w:rPr>
          <w:lang w:eastAsia="de-CH"/>
        </w:rPr>
      </w:pPr>
      <w:r w:rsidRPr="007F2C86">
        <w:rPr>
          <w:lang w:eastAsia="de-CH"/>
        </w:rPr>
        <w:tab/>
        <w:t xml:space="preserve"> * When using dropdown box a cookie is used to highlight the previously chosen IdP in the dropdown.  </w:t>
      </w:r>
    </w:p>
    <w:p w:rsidR="00AF4838" w:rsidRPr="007F2C86" w:rsidRDefault="00AF4838" w:rsidP="00AF4838">
      <w:pPr>
        <w:pStyle w:val="Zitat"/>
        <w:rPr>
          <w:lang w:eastAsia="de-CH"/>
        </w:rPr>
      </w:pPr>
      <w:r w:rsidRPr="007F2C86">
        <w:rPr>
          <w:lang w:eastAsia="de-CH"/>
        </w:rPr>
        <w:tab/>
        <w:t xml:space="preserve"> * This makes it easier for the user to choose the IdP</w:t>
      </w:r>
    </w:p>
    <w:p w:rsidR="00AF4838" w:rsidRPr="007F2C86" w:rsidRDefault="00AF4838" w:rsidP="00AF4838">
      <w:pPr>
        <w:pStyle w:val="Zitat"/>
        <w:rPr>
          <w:lang w:eastAsia="de-CH"/>
        </w:rPr>
      </w:pPr>
      <w:r w:rsidRPr="007F2C86">
        <w:rPr>
          <w:lang w:eastAsia="de-CH"/>
        </w:rPr>
        <w:tab/>
        <w:t xml:space="preserve"> * </w:t>
      </w:r>
    </w:p>
    <w:p w:rsidR="00AF4838" w:rsidRPr="007F2C86" w:rsidRDefault="00AF4838" w:rsidP="00AF4838">
      <w:pPr>
        <w:pStyle w:val="Zitat"/>
        <w:rPr>
          <w:lang w:eastAsia="de-CH"/>
        </w:rPr>
      </w:pPr>
      <w:r w:rsidRPr="007F2C86">
        <w:rPr>
          <w:lang w:eastAsia="de-CH"/>
        </w:rPr>
        <w:tab/>
        <w:t xml:space="preserve"> * Options: [links,dropdown]</w:t>
      </w:r>
    </w:p>
    <w:p w:rsidR="00AF4838" w:rsidRPr="007F2C86" w:rsidRDefault="00AF4838" w:rsidP="00AF4838">
      <w:pPr>
        <w:pStyle w:val="Zitat"/>
        <w:rPr>
          <w:lang w:eastAsia="de-CH"/>
        </w:rPr>
      </w:pPr>
      <w:r w:rsidRPr="007F2C86">
        <w:rPr>
          <w:lang w:eastAsia="de-CH"/>
        </w:rPr>
        <w:tab/>
        <w:t xml:space="preserve"> * </w:t>
      </w:r>
    </w:p>
    <w:p w:rsidR="00AF4838" w:rsidRPr="007F2C86" w:rsidRDefault="00AF4838" w:rsidP="00AF4838">
      <w:pPr>
        <w:pStyle w:val="Zitat"/>
        <w:rPr>
          <w:lang w:eastAsia="de-CH"/>
        </w:rPr>
      </w:pPr>
      <w:r w:rsidRPr="007F2C86">
        <w:rPr>
          <w:lang w:eastAsia="de-CH"/>
        </w:rPr>
        <w:tab/>
        <w:t xml:space="preserve"> */</w:t>
      </w:r>
    </w:p>
    <w:p w:rsidR="00AF4838" w:rsidRPr="007F2C86" w:rsidRDefault="00AF4838" w:rsidP="00AF4838">
      <w:pPr>
        <w:pStyle w:val="Zitat"/>
        <w:rPr>
          <w:lang w:eastAsia="de-CH"/>
        </w:rPr>
      </w:pPr>
      <w:r w:rsidRPr="007F2C86">
        <w:rPr>
          <w:lang w:eastAsia="de-CH"/>
        </w:rPr>
        <w:tab/>
        <w:t>'idpdisco.layout' =&gt; 'dropdown',</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ab/>
        <w:t>/*</w:t>
      </w:r>
    </w:p>
    <w:p w:rsidR="00AF4838" w:rsidRPr="007F2C86" w:rsidRDefault="00AF4838" w:rsidP="00AF4838">
      <w:pPr>
        <w:pStyle w:val="Zitat"/>
        <w:rPr>
          <w:lang w:eastAsia="de-CH"/>
        </w:rPr>
      </w:pPr>
      <w:r w:rsidRPr="007F2C86">
        <w:rPr>
          <w:lang w:eastAsia="de-CH"/>
        </w:rPr>
        <w:tab/>
        <w:t xml:space="preserve"> * Whether simpleSAMLphp should sign the response or the assertion in SAML 1.1 authentication</w:t>
      </w:r>
    </w:p>
    <w:p w:rsidR="00AF4838" w:rsidRPr="007F2C86" w:rsidRDefault="00AF4838" w:rsidP="00AF4838">
      <w:pPr>
        <w:pStyle w:val="Zitat"/>
        <w:rPr>
          <w:lang w:eastAsia="de-CH"/>
        </w:rPr>
      </w:pPr>
      <w:r w:rsidRPr="007F2C86">
        <w:rPr>
          <w:lang w:eastAsia="de-CH"/>
        </w:rPr>
        <w:tab/>
        <w:t xml:space="preserve"> * responses.</w:t>
      </w:r>
    </w:p>
    <w:p w:rsidR="00AF4838" w:rsidRPr="007F2C86" w:rsidRDefault="00AF4838" w:rsidP="00AF4838">
      <w:pPr>
        <w:pStyle w:val="Zitat"/>
        <w:rPr>
          <w:lang w:eastAsia="de-CH"/>
        </w:rPr>
      </w:pPr>
      <w:r w:rsidRPr="007F2C86">
        <w:rPr>
          <w:lang w:eastAsia="de-CH"/>
        </w:rPr>
        <w:tab/>
        <w:t xml:space="preserve"> *</w:t>
      </w:r>
    </w:p>
    <w:p w:rsidR="00AF4838" w:rsidRPr="007F2C86" w:rsidRDefault="00AF4838" w:rsidP="00AF4838">
      <w:pPr>
        <w:pStyle w:val="Zitat"/>
        <w:rPr>
          <w:lang w:eastAsia="de-CH"/>
        </w:rPr>
      </w:pPr>
      <w:r w:rsidRPr="007F2C86">
        <w:rPr>
          <w:lang w:eastAsia="de-CH"/>
        </w:rPr>
        <w:tab/>
        <w:t xml:space="preserve"> * The default is to sign the assertion element, but that can be overridden by setting this</w:t>
      </w:r>
    </w:p>
    <w:p w:rsidR="00AF4838" w:rsidRPr="007F2C86" w:rsidRDefault="00AF4838" w:rsidP="00AF4838">
      <w:pPr>
        <w:pStyle w:val="Zitat"/>
        <w:rPr>
          <w:lang w:eastAsia="de-CH"/>
        </w:rPr>
      </w:pPr>
      <w:r w:rsidRPr="007F2C86">
        <w:rPr>
          <w:lang w:eastAsia="de-CH"/>
        </w:rPr>
        <w:tab/>
        <w:t xml:space="preserve"> * option to TRUE. It can also be overridden on a pr. SP basis by adding an option with the</w:t>
      </w:r>
    </w:p>
    <w:p w:rsidR="00AF4838" w:rsidRPr="007F2C86" w:rsidRDefault="00AF4838" w:rsidP="00AF4838">
      <w:pPr>
        <w:pStyle w:val="Zitat"/>
        <w:rPr>
          <w:lang w:eastAsia="de-CH"/>
        </w:rPr>
      </w:pPr>
      <w:r w:rsidRPr="007F2C86">
        <w:rPr>
          <w:lang w:eastAsia="de-CH"/>
        </w:rPr>
        <w:tab/>
        <w:t xml:space="preserve"> * same name to the metadata of the SP.</w:t>
      </w:r>
    </w:p>
    <w:p w:rsidR="00AF4838" w:rsidRPr="007F2C86" w:rsidRDefault="00AF4838" w:rsidP="00AF4838">
      <w:pPr>
        <w:pStyle w:val="Zitat"/>
        <w:rPr>
          <w:lang w:eastAsia="de-CH"/>
        </w:rPr>
      </w:pPr>
      <w:r w:rsidRPr="007F2C86">
        <w:rPr>
          <w:lang w:eastAsia="de-CH"/>
        </w:rPr>
        <w:tab/>
        <w:t xml:space="preserve"> */</w:t>
      </w:r>
    </w:p>
    <w:p w:rsidR="00AF4838" w:rsidRPr="007F2C86" w:rsidRDefault="00AF4838" w:rsidP="00AF4838">
      <w:pPr>
        <w:pStyle w:val="Zitat"/>
        <w:rPr>
          <w:lang w:eastAsia="de-CH"/>
        </w:rPr>
      </w:pPr>
      <w:r w:rsidRPr="007F2C86">
        <w:rPr>
          <w:lang w:eastAsia="de-CH"/>
        </w:rPr>
        <w:tab/>
        <w:t>'shib13.signresponse' =&gt; TRUE,</w:t>
      </w:r>
    </w:p>
    <w:p w:rsidR="00AF4838" w:rsidRPr="007F2C86" w:rsidRDefault="00AF4838" w:rsidP="00AF4838">
      <w:pPr>
        <w:pStyle w:val="Zitat"/>
        <w:rPr>
          <w:lang w:eastAsia="de-CH"/>
        </w:rPr>
      </w:pPr>
    </w:p>
    <w:p w:rsidR="00AF4838" w:rsidRPr="007F2C86" w:rsidRDefault="00AF4838" w:rsidP="00AF4838">
      <w:pPr>
        <w:pStyle w:val="Zitat"/>
        <w:rPr>
          <w:lang w:eastAsia="de-CH"/>
        </w:rPr>
      </w:pP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ab/>
        <w:t>/*</w:t>
      </w:r>
    </w:p>
    <w:p w:rsidR="00AF4838" w:rsidRPr="007F2C86" w:rsidRDefault="00AF4838" w:rsidP="00AF4838">
      <w:pPr>
        <w:pStyle w:val="Zitat"/>
        <w:rPr>
          <w:lang w:eastAsia="de-CH"/>
        </w:rPr>
      </w:pPr>
      <w:r w:rsidRPr="007F2C86">
        <w:rPr>
          <w:lang w:eastAsia="de-CH"/>
        </w:rPr>
        <w:tab/>
        <w:t xml:space="preserve"> * Authentication processing filters that will be executed for all IdPs</w:t>
      </w:r>
    </w:p>
    <w:p w:rsidR="00AF4838" w:rsidRPr="007F2C86" w:rsidRDefault="00AF4838" w:rsidP="00AF4838">
      <w:pPr>
        <w:pStyle w:val="Zitat"/>
        <w:rPr>
          <w:lang w:eastAsia="de-CH"/>
        </w:rPr>
      </w:pPr>
      <w:r w:rsidRPr="007F2C86">
        <w:rPr>
          <w:lang w:eastAsia="de-CH"/>
        </w:rPr>
        <w:tab/>
        <w:t xml:space="preserve"> * Both Shibboleth and SAML 2.0</w:t>
      </w:r>
    </w:p>
    <w:p w:rsidR="00AF4838" w:rsidRPr="007F2C86" w:rsidRDefault="00AF4838" w:rsidP="00AF4838">
      <w:pPr>
        <w:pStyle w:val="Zitat"/>
        <w:rPr>
          <w:lang w:eastAsia="de-CH"/>
        </w:rPr>
      </w:pPr>
      <w:r w:rsidRPr="007F2C86">
        <w:rPr>
          <w:lang w:eastAsia="de-CH"/>
        </w:rPr>
        <w:tab/>
        <w:t xml:space="preserve"> */</w:t>
      </w:r>
    </w:p>
    <w:p w:rsidR="00AF4838" w:rsidRPr="007F2C86" w:rsidRDefault="00AF4838" w:rsidP="00AF4838">
      <w:pPr>
        <w:pStyle w:val="Zitat"/>
        <w:rPr>
          <w:lang w:eastAsia="de-CH"/>
        </w:rPr>
      </w:pPr>
      <w:r w:rsidRPr="007F2C86">
        <w:rPr>
          <w:lang w:eastAsia="de-CH"/>
        </w:rPr>
        <w:tab/>
        <w:t>'authproc.idp' =&gt; array(</w:t>
      </w:r>
    </w:p>
    <w:p w:rsidR="00AF4838" w:rsidRPr="007F2C86" w:rsidRDefault="00AF4838" w:rsidP="00AF4838">
      <w:pPr>
        <w:pStyle w:val="Zitat"/>
        <w:rPr>
          <w:lang w:eastAsia="de-CH"/>
        </w:rPr>
      </w:pPr>
      <w:r w:rsidRPr="007F2C86">
        <w:rPr>
          <w:lang w:eastAsia="de-CH"/>
        </w:rPr>
        <w:tab/>
      </w:r>
      <w:r w:rsidRPr="007F2C86">
        <w:rPr>
          <w:lang w:eastAsia="de-CH"/>
        </w:rPr>
        <w:tab/>
        <w:t>/* Enable the authproc filter below to add URN Prefixces to all attributes</w:t>
      </w:r>
    </w:p>
    <w:p w:rsidR="00AF4838" w:rsidRPr="007F2C86" w:rsidRDefault="00AF4838" w:rsidP="00AF4838">
      <w:pPr>
        <w:pStyle w:val="Zitat"/>
        <w:rPr>
          <w:lang w:eastAsia="de-CH"/>
        </w:rPr>
      </w:pPr>
      <w:r w:rsidRPr="007F2C86">
        <w:rPr>
          <w:lang w:eastAsia="de-CH"/>
        </w:rPr>
        <w:t xml:space="preserve"> </w:t>
      </w:r>
      <w:r w:rsidRPr="007F2C86">
        <w:rPr>
          <w:lang w:eastAsia="de-CH"/>
        </w:rPr>
        <w:tab/>
      </w:r>
      <w:r w:rsidRPr="007F2C86">
        <w:rPr>
          <w:lang w:eastAsia="de-CH"/>
        </w:rPr>
        <w:tab/>
        <w:t>10 =&gt; array(</w:t>
      </w:r>
    </w:p>
    <w:p w:rsidR="00AF4838" w:rsidRPr="007F2C86" w:rsidRDefault="00AF4838" w:rsidP="00AF4838">
      <w:pPr>
        <w:pStyle w:val="Zitat"/>
        <w:rPr>
          <w:lang w:eastAsia="de-CH"/>
        </w:rPr>
      </w:pPr>
      <w:r w:rsidRPr="007F2C86">
        <w:rPr>
          <w:lang w:eastAsia="de-CH"/>
        </w:rPr>
        <w:t xml:space="preserve"> </w:t>
      </w:r>
      <w:r w:rsidRPr="007F2C86">
        <w:rPr>
          <w:lang w:eastAsia="de-CH"/>
        </w:rPr>
        <w:tab/>
      </w:r>
      <w:r w:rsidRPr="007F2C86">
        <w:rPr>
          <w:lang w:eastAsia="de-CH"/>
        </w:rPr>
        <w:tab/>
      </w:r>
      <w:r w:rsidRPr="007F2C86">
        <w:rPr>
          <w:lang w:eastAsia="de-CH"/>
        </w:rPr>
        <w:tab/>
        <w:t>'class' =&gt; 'core:AttributeMap', 'addurnprefix'</w:t>
      </w:r>
    </w:p>
    <w:p w:rsidR="00AF4838" w:rsidRPr="007F2C86" w:rsidRDefault="00AF4838" w:rsidP="00AF4838">
      <w:pPr>
        <w:pStyle w:val="Zitat"/>
        <w:rPr>
          <w:lang w:eastAsia="de-CH"/>
        </w:rPr>
      </w:pPr>
      <w:r w:rsidRPr="007F2C86">
        <w:rPr>
          <w:lang w:eastAsia="de-CH"/>
        </w:rPr>
        <w:t xml:space="preserve"> </w:t>
      </w:r>
      <w:r w:rsidRPr="007F2C86">
        <w:rPr>
          <w:lang w:eastAsia="de-CH"/>
        </w:rPr>
        <w:tab/>
      </w:r>
      <w:r w:rsidRPr="007F2C86">
        <w:rPr>
          <w:lang w:eastAsia="de-CH"/>
        </w:rPr>
        <w:tab/>
        <w:t>), */</w:t>
      </w:r>
    </w:p>
    <w:p w:rsidR="00AF4838" w:rsidRPr="007F2C86" w:rsidRDefault="00AF4838" w:rsidP="00AF4838">
      <w:pPr>
        <w:pStyle w:val="Zitat"/>
        <w:rPr>
          <w:lang w:eastAsia="de-CH"/>
        </w:rPr>
      </w:pPr>
      <w:r w:rsidRPr="007F2C86">
        <w:rPr>
          <w:lang w:eastAsia="de-CH"/>
        </w:rPr>
        <w:t> </w:t>
      </w:r>
      <w:r w:rsidRPr="007F2C86">
        <w:rPr>
          <w:lang w:eastAsia="de-CH"/>
        </w:rPr>
        <w:tab/>
      </w:r>
      <w:r w:rsidRPr="007F2C86">
        <w:rPr>
          <w:lang w:eastAsia="de-CH"/>
        </w:rPr>
        <w:tab/>
        <w:t xml:space="preserve">/* Enable the authproc filter below to automatically generated eduPersonTargetedID. </w:t>
      </w:r>
    </w:p>
    <w:p w:rsidR="00AF4838" w:rsidRPr="007F2C86" w:rsidRDefault="00AF4838" w:rsidP="00AF4838">
      <w:pPr>
        <w:pStyle w:val="Zitat"/>
        <w:rPr>
          <w:lang w:eastAsia="de-CH"/>
        </w:rPr>
      </w:pPr>
      <w:r w:rsidRPr="007F2C86">
        <w:rPr>
          <w:lang w:eastAsia="de-CH"/>
        </w:rPr>
        <w:t xml:space="preserve"> </w:t>
      </w:r>
      <w:r w:rsidRPr="007F2C86">
        <w:rPr>
          <w:lang w:eastAsia="de-CH"/>
        </w:rPr>
        <w:tab/>
      </w:r>
      <w:r w:rsidRPr="007F2C86">
        <w:rPr>
          <w:lang w:eastAsia="de-CH"/>
        </w:rPr>
        <w:tab/>
        <w:t>20 =&gt; 'core:TargetedID',</w:t>
      </w:r>
    </w:p>
    <w:p w:rsidR="00AF4838" w:rsidRPr="007F2C86" w:rsidRDefault="00AF4838" w:rsidP="00AF4838">
      <w:pPr>
        <w:pStyle w:val="Zitat"/>
        <w:rPr>
          <w:lang w:eastAsia="de-CH"/>
        </w:rPr>
      </w:pPr>
      <w:r w:rsidRPr="007F2C86">
        <w:rPr>
          <w:lang w:eastAsia="de-CH"/>
        </w:rPr>
        <w:t xml:space="preserve"> </w:t>
      </w:r>
      <w:r w:rsidRPr="007F2C86">
        <w:rPr>
          <w:lang w:eastAsia="de-CH"/>
        </w:rPr>
        <w:tab/>
      </w:r>
      <w:r w:rsidRPr="007F2C86">
        <w:rPr>
          <w:lang w:eastAsia="de-CH"/>
        </w:rPr>
        <w:tab/>
        <w:t>*/</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ab/>
      </w:r>
      <w:r w:rsidRPr="007F2C86">
        <w:rPr>
          <w:lang w:eastAsia="de-CH"/>
        </w:rPr>
        <w:tab/>
        <w:t>// Adopts language from attribute to use in UI</w:t>
      </w:r>
    </w:p>
    <w:p w:rsidR="00AF4838" w:rsidRPr="007F2C86" w:rsidRDefault="00AF4838" w:rsidP="00AF4838">
      <w:pPr>
        <w:pStyle w:val="Zitat"/>
        <w:rPr>
          <w:lang w:eastAsia="de-CH"/>
        </w:rPr>
      </w:pPr>
      <w:r w:rsidRPr="007F2C86">
        <w:rPr>
          <w:lang w:eastAsia="de-CH"/>
        </w:rPr>
        <w:t> </w:t>
      </w:r>
      <w:r w:rsidRPr="007F2C86">
        <w:rPr>
          <w:lang w:eastAsia="de-CH"/>
        </w:rPr>
        <w:tab/>
      </w:r>
      <w:r w:rsidRPr="007F2C86">
        <w:rPr>
          <w:lang w:eastAsia="de-CH"/>
        </w:rPr>
        <w:tab/>
        <w:t>30 =&gt; 'core:LanguageAdaptor',</w:t>
      </w:r>
    </w:p>
    <w:p w:rsidR="00AF4838" w:rsidRPr="007F2C86" w:rsidRDefault="00AF4838" w:rsidP="00AF4838">
      <w:pPr>
        <w:pStyle w:val="Zitat"/>
        <w:rPr>
          <w:lang w:eastAsia="de-CH"/>
        </w:rPr>
      </w:pPr>
      <w:r w:rsidRPr="007F2C86">
        <w:rPr>
          <w:lang w:eastAsia="de-CH"/>
        </w:rPr>
        <w:t> </w:t>
      </w:r>
      <w:r w:rsidRPr="007F2C86">
        <w:rPr>
          <w:lang w:eastAsia="de-CH"/>
        </w:rPr>
        <w:tab/>
      </w:r>
      <w:r w:rsidRPr="007F2C86">
        <w:rPr>
          <w:lang w:eastAsia="de-CH"/>
        </w:rPr>
        <w:tab/>
      </w:r>
    </w:p>
    <w:p w:rsidR="00AF4838" w:rsidRPr="007F2C86" w:rsidRDefault="00AF4838" w:rsidP="00AF4838">
      <w:pPr>
        <w:pStyle w:val="Zitat"/>
        <w:rPr>
          <w:lang w:eastAsia="de-CH"/>
        </w:rPr>
      </w:pPr>
      <w:r w:rsidRPr="007F2C86">
        <w:rPr>
          <w:lang w:eastAsia="de-CH"/>
        </w:rPr>
        <w:tab/>
      </w:r>
      <w:r w:rsidRPr="007F2C86">
        <w:rPr>
          <w:lang w:eastAsia="de-CH"/>
        </w:rPr>
        <w:tab/>
        <w:t>/* Add a realm attribute from edupersonprincipalname</w:t>
      </w:r>
    </w:p>
    <w:p w:rsidR="00AF4838" w:rsidRPr="007F2C86" w:rsidRDefault="00AF4838" w:rsidP="00AF4838">
      <w:pPr>
        <w:pStyle w:val="Zitat"/>
        <w:rPr>
          <w:lang w:eastAsia="de-CH"/>
        </w:rPr>
      </w:pPr>
      <w:r w:rsidRPr="007F2C86">
        <w:rPr>
          <w:lang w:eastAsia="de-CH"/>
        </w:rPr>
        <w:tab/>
      </w:r>
      <w:r w:rsidRPr="007F2C86">
        <w:rPr>
          <w:lang w:eastAsia="de-CH"/>
        </w:rPr>
        <w:tab/>
        <w:t>40 =&gt; 'core:AttributeRealm',</w:t>
      </w:r>
    </w:p>
    <w:p w:rsidR="00AF4838" w:rsidRPr="007F2C86" w:rsidRDefault="00AF4838" w:rsidP="00AF4838">
      <w:pPr>
        <w:pStyle w:val="Zitat"/>
        <w:rPr>
          <w:lang w:eastAsia="de-CH"/>
        </w:rPr>
      </w:pPr>
      <w:r w:rsidRPr="007F2C86">
        <w:rPr>
          <w:lang w:eastAsia="de-CH"/>
        </w:rPr>
        <w:lastRenderedPageBreak/>
        <w:tab/>
      </w:r>
      <w:r w:rsidRPr="007F2C86">
        <w:rPr>
          <w:lang w:eastAsia="de-CH"/>
        </w:rPr>
        <w:tab/>
        <w:t xml:space="preserve"> */</w:t>
      </w:r>
    </w:p>
    <w:p w:rsidR="00AF4838" w:rsidRPr="007F2C86" w:rsidRDefault="00AF4838" w:rsidP="00AF4838">
      <w:pPr>
        <w:pStyle w:val="Zitat"/>
        <w:rPr>
          <w:lang w:eastAsia="de-CH"/>
        </w:rPr>
      </w:pPr>
      <w:r w:rsidRPr="007F2C86">
        <w:rPr>
          <w:lang w:eastAsia="de-CH"/>
        </w:rPr>
        <w:tab/>
      </w:r>
      <w:r w:rsidRPr="007F2C86">
        <w:rPr>
          <w:lang w:eastAsia="de-CH"/>
        </w:rPr>
        <w:tab/>
        <w:t>45 =&gt; array(</w:t>
      </w:r>
    </w:p>
    <w:p w:rsidR="00AF4838" w:rsidRPr="007F2C86" w:rsidRDefault="00AF4838" w:rsidP="00AF4838">
      <w:pPr>
        <w:pStyle w:val="Zitat"/>
        <w:rPr>
          <w:lang w:eastAsia="de-CH"/>
        </w:rPr>
      </w:pPr>
      <w:r w:rsidRPr="007F2C86">
        <w:rPr>
          <w:lang w:eastAsia="de-CH"/>
        </w:rPr>
        <w:tab/>
      </w:r>
      <w:r w:rsidRPr="007F2C86">
        <w:rPr>
          <w:lang w:eastAsia="de-CH"/>
        </w:rPr>
        <w:tab/>
      </w:r>
      <w:r w:rsidRPr="007F2C86">
        <w:rPr>
          <w:lang w:eastAsia="de-CH"/>
        </w:rPr>
        <w:tab/>
        <w:t>'class' =&gt; 'core:StatisticsWithAttribute',</w:t>
      </w:r>
    </w:p>
    <w:p w:rsidR="00AF4838" w:rsidRPr="007F2C86" w:rsidRDefault="00AF4838" w:rsidP="00AF4838">
      <w:pPr>
        <w:pStyle w:val="Zitat"/>
        <w:rPr>
          <w:lang w:eastAsia="de-CH"/>
        </w:rPr>
      </w:pPr>
      <w:r w:rsidRPr="007F2C86">
        <w:rPr>
          <w:lang w:eastAsia="de-CH"/>
        </w:rPr>
        <w:tab/>
      </w:r>
      <w:r w:rsidRPr="007F2C86">
        <w:rPr>
          <w:lang w:eastAsia="de-CH"/>
        </w:rPr>
        <w:tab/>
      </w:r>
      <w:r w:rsidRPr="007F2C86">
        <w:rPr>
          <w:lang w:eastAsia="de-CH"/>
        </w:rPr>
        <w:tab/>
        <w:t>'attributename' =&gt; 'realm',</w:t>
      </w:r>
    </w:p>
    <w:p w:rsidR="00AF4838" w:rsidRPr="007F2C86" w:rsidRDefault="00AF4838" w:rsidP="00AF4838">
      <w:pPr>
        <w:pStyle w:val="Zitat"/>
        <w:rPr>
          <w:lang w:eastAsia="de-CH"/>
        </w:rPr>
      </w:pPr>
      <w:r w:rsidRPr="007F2C86">
        <w:rPr>
          <w:lang w:eastAsia="de-CH"/>
        </w:rPr>
        <w:tab/>
      </w:r>
      <w:r w:rsidRPr="007F2C86">
        <w:rPr>
          <w:lang w:eastAsia="de-CH"/>
        </w:rPr>
        <w:tab/>
      </w:r>
      <w:r w:rsidRPr="007F2C86">
        <w:rPr>
          <w:lang w:eastAsia="de-CH"/>
        </w:rPr>
        <w:tab/>
        <w:t>'type' =&gt; 'saml20-idp-SSO',</w:t>
      </w:r>
    </w:p>
    <w:p w:rsidR="00AF4838" w:rsidRPr="007F2C86" w:rsidRDefault="00AF4838" w:rsidP="00AF4838">
      <w:pPr>
        <w:pStyle w:val="Zitat"/>
        <w:rPr>
          <w:lang w:eastAsia="de-CH"/>
        </w:rPr>
      </w:pPr>
      <w:r w:rsidRPr="007F2C86">
        <w:rPr>
          <w:lang w:eastAsia="de-CH"/>
        </w:rPr>
        <w:tab/>
      </w:r>
      <w:r w:rsidRPr="007F2C86">
        <w:rPr>
          <w:lang w:eastAsia="de-CH"/>
        </w:rPr>
        <w:tab/>
        <w:t>),</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ab/>
      </w:r>
      <w:r w:rsidRPr="007F2C86">
        <w:rPr>
          <w:lang w:eastAsia="de-CH"/>
        </w:rPr>
        <w:tab/>
        <w:t>/* When called without parameters, it will fallback to filter attributes ‹the old way›</w:t>
      </w:r>
    </w:p>
    <w:p w:rsidR="00AF4838" w:rsidRPr="007F2C86" w:rsidRDefault="00AF4838" w:rsidP="00AF4838">
      <w:pPr>
        <w:pStyle w:val="Zitat"/>
        <w:rPr>
          <w:lang w:eastAsia="de-CH"/>
        </w:rPr>
      </w:pPr>
      <w:r w:rsidRPr="007F2C86">
        <w:rPr>
          <w:lang w:eastAsia="de-CH"/>
        </w:rPr>
        <w:tab/>
      </w:r>
      <w:r w:rsidRPr="007F2C86">
        <w:rPr>
          <w:lang w:eastAsia="de-CH"/>
        </w:rPr>
        <w:tab/>
        <w:t xml:space="preserve"> * by checking the 'attributes' parameter in metadata on IdP hosted and SP remote.</w:t>
      </w:r>
    </w:p>
    <w:p w:rsidR="00AF4838" w:rsidRPr="007F2C86" w:rsidRDefault="00AF4838" w:rsidP="00AF4838">
      <w:pPr>
        <w:pStyle w:val="Zitat"/>
        <w:rPr>
          <w:lang w:eastAsia="de-CH"/>
        </w:rPr>
      </w:pPr>
      <w:r w:rsidRPr="007F2C86">
        <w:rPr>
          <w:lang w:eastAsia="de-CH"/>
        </w:rPr>
        <w:tab/>
      </w:r>
      <w:r w:rsidRPr="007F2C86">
        <w:rPr>
          <w:lang w:eastAsia="de-CH"/>
        </w:rPr>
        <w:tab/>
        <w:t xml:space="preserve"> */</w:t>
      </w:r>
    </w:p>
    <w:p w:rsidR="00AF4838" w:rsidRPr="007F2C86" w:rsidRDefault="00AF4838" w:rsidP="00AF4838">
      <w:pPr>
        <w:pStyle w:val="Zitat"/>
        <w:rPr>
          <w:lang w:eastAsia="de-CH"/>
        </w:rPr>
      </w:pPr>
      <w:r w:rsidRPr="007F2C86">
        <w:rPr>
          <w:lang w:eastAsia="de-CH"/>
        </w:rPr>
        <w:tab/>
      </w:r>
      <w:r w:rsidRPr="007F2C86">
        <w:rPr>
          <w:lang w:eastAsia="de-CH"/>
        </w:rPr>
        <w:tab/>
        <w:t xml:space="preserve">50 =&gt; 'core:AttributeLimit', </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ab/>
      </w:r>
      <w:r w:rsidRPr="007F2C86">
        <w:rPr>
          <w:lang w:eastAsia="de-CH"/>
        </w:rPr>
        <w:tab/>
        <w:t xml:space="preserve">/* </w:t>
      </w:r>
    </w:p>
    <w:p w:rsidR="00AF4838" w:rsidRPr="007F2C86" w:rsidRDefault="00AF4838" w:rsidP="00AF4838">
      <w:pPr>
        <w:pStyle w:val="Zitat"/>
        <w:rPr>
          <w:lang w:eastAsia="de-CH"/>
        </w:rPr>
      </w:pPr>
      <w:r w:rsidRPr="007F2C86">
        <w:rPr>
          <w:lang w:eastAsia="de-CH"/>
        </w:rPr>
        <w:tab/>
      </w:r>
      <w:r w:rsidRPr="007F2C86">
        <w:rPr>
          <w:lang w:eastAsia="de-CH"/>
        </w:rPr>
        <w:tab/>
        <w:t xml:space="preserve"> * Search attribute "distinguishedName" for pattern and replaces if found</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ab/>
      </w:r>
      <w:r w:rsidRPr="007F2C86">
        <w:rPr>
          <w:lang w:eastAsia="de-CH"/>
        </w:rPr>
        <w:tab/>
        <w:t>60 =&gt; array(</w:t>
      </w:r>
    </w:p>
    <w:p w:rsidR="00AF4838" w:rsidRPr="007F2C86" w:rsidRDefault="00AF4838" w:rsidP="00AF4838">
      <w:pPr>
        <w:pStyle w:val="Zitat"/>
        <w:rPr>
          <w:lang w:eastAsia="de-CH"/>
        </w:rPr>
      </w:pPr>
      <w:r w:rsidRPr="007F2C86">
        <w:rPr>
          <w:lang w:eastAsia="de-CH"/>
        </w:rPr>
        <w:tab/>
      </w:r>
      <w:r w:rsidRPr="007F2C86">
        <w:rPr>
          <w:lang w:eastAsia="de-CH"/>
        </w:rPr>
        <w:tab/>
      </w:r>
      <w:r w:rsidRPr="007F2C86">
        <w:rPr>
          <w:lang w:eastAsia="de-CH"/>
        </w:rPr>
        <w:tab/>
        <w:t>'class'</w:t>
      </w:r>
      <w:r w:rsidRPr="007F2C86">
        <w:rPr>
          <w:lang w:eastAsia="de-CH"/>
        </w:rPr>
        <w:tab/>
      </w:r>
      <w:r w:rsidRPr="007F2C86">
        <w:rPr>
          <w:lang w:eastAsia="de-CH"/>
        </w:rPr>
        <w:tab/>
        <w:t>=&gt; 'core:AttributeAlter',</w:t>
      </w:r>
    </w:p>
    <w:p w:rsidR="00AF4838" w:rsidRPr="007F2C86" w:rsidRDefault="00AF4838" w:rsidP="00AF4838">
      <w:pPr>
        <w:pStyle w:val="Zitat"/>
        <w:rPr>
          <w:lang w:eastAsia="de-CH"/>
        </w:rPr>
      </w:pPr>
      <w:r w:rsidRPr="007F2C86">
        <w:rPr>
          <w:lang w:eastAsia="de-CH"/>
        </w:rPr>
        <w:tab/>
      </w:r>
      <w:r w:rsidRPr="007F2C86">
        <w:rPr>
          <w:lang w:eastAsia="de-CH"/>
        </w:rPr>
        <w:tab/>
      </w:r>
      <w:r w:rsidRPr="007F2C86">
        <w:rPr>
          <w:lang w:eastAsia="de-CH"/>
        </w:rPr>
        <w:tab/>
        <w:t>'pattern'</w:t>
      </w:r>
      <w:r w:rsidRPr="007F2C86">
        <w:rPr>
          <w:lang w:eastAsia="de-CH"/>
        </w:rPr>
        <w:tab/>
        <w:t>=&gt; '/OU=studerende/',</w:t>
      </w:r>
    </w:p>
    <w:p w:rsidR="00AF4838" w:rsidRPr="007F2C86" w:rsidRDefault="00AF4838" w:rsidP="00AF4838">
      <w:pPr>
        <w:pStyle w:val="Zitat"/>
        <w:rPr>
          <w:lang w:eastAsia="de-CH"/>
        </w:rPr>
      </w:pPr>
      <w:r w:rsidRPr="007F2C86">
        <w:rPr>
          <w:lang w:eastAsia="de-CH"/>
        </w:rPr>
        <w:tab/>
      </w:r>
      <w:r w:rsidRPr="007F2C86">
        <w:rPr>
          <w:lang w:eastAsia="de-CH"/>
        </w:rPr>
        <w:tab/>
      </w:r>
      <w:r w:rsidRPr="007F2C86">
        <w:rPr>
          <w:lang w:eastAsia="de-CH"/>
        </w:rPr>
        <w:tab/>
        <w:t>'replacement'</w:t>
      </w:r>
      <w:r w:rsidRPr="007F2C86">
        <w:rPr>
          <w:lang w:eastAsia="de-CH"/>
        </w:rPr>
        <w:tab/>
        <w:t>=&gt; 'Student',</w:t>
      </w:r>
    </w:p>
    <w:p w:rsidR="00AF4838" w:rsidRPr="007F2C86" w:rsidRDefault="00AF4838" w:rsidP="00AF4838">
      <w:pPr>
        <w:pStyle w:val="Zitat"/>
        <w:rPr>
          <w:lang w:eastAsia="de-CH"/>
        </w:rPr>
      </w:pPr>
      <w:r w:rsidRPr="007F2C86">
        <w:rPr>
          <w:lang w:eastAsia="de-CH"/>
        </w:rPr>
        <w:tab/>
      </w:r>
      <w:r w:rsidRPr="007F2C86">
        <w:rPr>
          <w:lang w:eastAsia="de-CH"/>
        </w:rPr>
        <w:tab/>
      </w:r>
      <w:r w:rsidRPr="007F2C86">
        <w:rPr>
          <w:lang w:eastAsia="de-CH"/>
        </w:rPr>
        <w:tab/>
        <w:t>'subject'</w:t>
      </w:r>
      <w:r w:rsidRPr="007F2C86">
        <w:rPr>
          <w:lang w:eastAsia="de-CH"/>
        </w:rPr>
        <w:tab/>
        <w:t>=&gt; 'distinguishedName',</w:t>
      </w:r>
    </w:p>
    <w:p w:rsidR="00AF4838" w:rsidRPr="007F2C86" w:rsidRDefault="00AF4838" w:rsidP="00AF4838">
      <w:pPr>
        <w:pStyle w:val="Zitat"/>
        <w:rPr>
          <w:lang w:eastAsia="de-CH"/>
        </w:rPr>
      </w:pPr>
      <w:r w:rsidRPr="007F2C86">
        <w:rPr>
          <w:lang w:eastAsia="de-CH"/>
        </w:rPr>
        <w:tab/>
      </w:r>
      <w:r w:rsidRPr="007F2C86">
        <w:rPr>
          <w:lang w:eastAsia="de-CH"/>
        </w:rPr>
        <w:tab/>
      </w:r>
      <w:r w:rsidRPr="007F2C86">
        <w:rPr>
          <w:lang w:eastAsia="de-CH"/>
        </w:rPr>
        <w:tab/>
        <w:t>'%replace',</w:t>
      </w:r>
      <w:r w:rsidRPr="007F2C86">
        <w:rPr>
          <w:lang w:eastAsia="de-CH"/>
        </w:rPr>
        <w:tab/>
      </w:r>
    </w:p>
    <w:p w:rsidR="00AF4838" w:rsidRPr="007F2C86" w:rsidRDefault="00AF4838" w:rsidP="00AF4838">
      <w:pPr>
        <w:pStyle w:val="Zitat"/>
        <w:rPr>
          <w:lang w:eastAsia="de-CH"/>
        </w:rPr>
      </w:pPr>
      <w:r w:rsidRPr="007F2C86">
        <w:rPr>
          <w:lang w:eastAsia="de-CH"/>
        </w:rPr>
        <w:tab/>
      </w:r>
      <w:r w:rsidRPr="007F2C86">
        <w:rPr>
          <w:lang w:eastAsia="de-CH"/>
        </w:rPr>
        <w:tab/>
        <w:t>),</w:t>
      </w:r>
    </w:p>
    <w:p w:rsidR="00AF4838" w:rsidRPr="007F2C86" w:rsidRDefault="00AF4838" w:rsidP="00AF4838">
      <w:pPr>
        <w:pStyle w:val="Zitat"/>
        <w:rPr>
          <w:lang w:eastAsia="de-CH"/>
        </w:rPr>
      </w:pPr>
      <w:r w:rsidRPr="007F2C86">
        <w:rPr>
          <w:lang w:eastAsia="de-CH"/>
        </w:rPr>
        <w:tab/>
      </w:r>
      <w:r w:rsidRPr="007F2C86">
        <w:rPr>
          <w:lang w:eastAsia="de-CH"/>
        </w:rPr>
        <w:tab/>
        <w:t xml:space="preserve"> */</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ab/>
      </w:r>
      <w:r w:rsidRPr="007F2C86">
        <w:rPr>
          <w:lang w:eastAsia="de-CH"/>
        </w:rPr>
        <w:tab/>
        <w:t>/*</w:t>
      </w:r>
    </w:p>
    <w:p w:rsidR="00AF4838" w:rsidRPr="007F2C86" w:rsidRDefault="00AF4838" w:rsidP="00AF4838">
      <w:pPr>
        <w:pStyle w:val="Zitat"/>
        <w:rPr>
          <w:lang w:eastAsia="de-CH"/>
        </w:rPr>
      </w:pPr>
      <w:r w:rsidRPr="007F2C86">
        <w:rPr>
          <w:lang w:eastAsia="de-CH"/>
        </w:rPr>
        <w:tab/>
      </w:r>
      <w:r w:rsidRPr="007F2C86">
        <w:rPr>
          <w:lang w:eastAsia="de-CH"/>
        </w:rPr>
        <w:tab/>
        <w:t xml:space="preserve"> * Consent module is enabled (with no permanent storage, using cookies).</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ab/>
      </w:r>
      <w:r w:rsidRPr="007F2C86">
        <w:rPr>
          <w:lang w:eastAsia="de-CH"/>
        </w:rPr>
        <w:tab/>
        <w:t>90 =&gt; array(</w:t>
      </w:r>
    </w:p>
    <w:p w:rsidR="00AF4838" w:rsidRPr="007F2C86" w:rsidRDefault="00AF4838" w:rsidP="00AF4838">
      <w:pPr>
        <w:pStyle w:val="Zitat"/>
        <w:rPr>
          <w:lang w:eastAsia="de-CH"/>
        </w:rPr>
      </w:pPr>
      <w:r w:rsidRPr="007F2C86">
        <w:rPr>
          <w:lang w:eastAsia="de-CH"/>
        </w:rPr>
        <w:tab/>
      </w:r>
      <w:r w:rsidRPr="007F2C86">
        <w:rPr>
          <w:lang w:eastAsia="de-CH"/>
        </w:rPr>
        <w:tab/>
      </w:r>
      <w:r w:rsidRPr="007F2C86">
        <w:rPr>
          <w:lang w:eastAsia="de-CH"/>
        </w:rPr>
        <w:tab/>
        <w:t xml:space="preserve">'class' </w:t>
      </w:r>
      <w:r w:rsidRPr="007F2C86">
        <w:rPr>
          <w:lang w:eastAsia="de-CH"/>
        </w:rPr>
        <w:tab/>
        <w:t xml:space="preserve">=&gt; 'consent:Consent', </w:t>
      </w:r>
    </w:p>
    <w:p w:rsidR="00AF4838" w:rsidRPr="007F2C86" w:rsidRDefault="00AF4838" w:rsidP="00AF4838">
      <w:pPr>
        <w:pStyle w:val="Zitat"/>
        <w:rPr>
          <w:lang w:eastAsia="de-CH"/>
        </w:rPr>
      </w:pPr>
      <w:r w:rsidRPr="007F2C86">
        <w:rPr>
          <w:lang w:eastAsia="de-CH"/>
        </w:rPr>
        <w:tab/>
      </w:r>
      <w:r w:rsidRPr="007F2C86">
        <w:rPr>
          <w:lang w:eastAsia="de-CH"/>
        </w:rPr>
        <w:tab/>
      </w:r>
      <w:r w:rsidRPr="007F2C86">
        <w:rPr>
          <w:lang w:eastAsia="de-CH"/>
        </w:rPr>
        <w:tab/>
        <w:t xml:space="preserve">'store' </w:t>
      </w:r>
      <w:r w:rsidRPr="007F2C86">
        <w:rPr>
          <w:lang w:eastAsia="de-CH"/>
        </w:rPr>
        <w:tab/>
        <w:t xml:space="preserve">=&gt; 'consent:Cookie', </w:t>
      </w:r>
    </w:p>
    <w:p w:rsidR="00AF4838" w:rsidRPr="007F2C86" w:rsidRDefault="00AF4838" w:rsidP="00AF4838">
      <w:pPr>
        <w:pStyle w:val="Zitat"/>
        <w:rPr>
          <w:lang w:eastAsia="de-CH"/>
        </w:rPr>
      </w:pPr>
      <w:r w:rsidRPr="007F2C86">
        <w:rPr>
          <w:lang w:eastAsia="de-CH"/>
        </w:rPr>
        <w:tab/>
      </w:r>
      <w:r w:rsidRPr="007F2C86">
        <w:rPr>
          <w:lang w:eastAsia="de-CH"/>
        </w:rPr>
        <w:tab/>
      </w:r>
      <w:r w:rsidRPr="007F2C86">
        <w:rPr>
          <w:lang w:eastAsia="de-CH"/>
        </w:rPr>
        <w:tab/>
        <w:t xml:space="preserve">'focus' </w:t>
      </w:r>
      <w:r w:rsidRPr="007F2C86">
        <w:rPr>
          <w:lang w:eastAsia="de-CH"/>
        </w:rPr>
        <w:tab/>
        <w:t xml:space="preserve">=&gt; 'yes', </w:t>
      </w:r>
    </w:p>
    <w:p w:rsidR="00AF4838" w:rsidRPr="007F2C86" w:rsidRDefault="00AF4838" w:rsidP="00AF4838">
      <w:pPr>
        <w:pStyle w:val="Zitat"/>
        <w:rPr>
          <w:lang w:eastAsia="de-CH"/>
        </w:rPr>
      </w:pPr>
      <w:r w:rsidRPr="007F2C86">
        <w:rPr>
          <w:lang w:eastAsia="de-CH"/>
        </w:rPr>
        <w:tab/>
      </w:r>
      <w:r w:rsidRPr="007F2C86">
        <w:rPr>
          <w:lang w:eastAsia="de-CH"/>
        </w:rPr>
        <w:tab/>
      </w:r>
      <w:r w:rsidRPr="007F2C86">
        <w:rPr>
          <w:lang w:eastAsia="de-CH"/>
        </w:rPr>
        <w:tab/>
        <w:t xml:space="preserve">'checked' </w:t>
      </w:r>
      <w:r w:rsidRPr="007F2C86">
        <w:rPr>
          <w:lang w:eastAsia="de-CH"/>
        </w:rPr>
        <w:tab/>
        <w:t>=&gt; TRUE</w:t>
      </w:r>
    </w:p>
    <w:p w:rsidR="00AF4838" w:rsidRPr="007F2C86" w:rsidRDefault="00AF4838" w:rsidP="00AF4838">
      <w:pPr>
        <w:pStyle w:val="Zitat"/>
        <w:rPr>
          <w:lang w:eastAsia="de-CH"/>
        </w:rPr>
      </w:pPr>
      <w:r w:rsidRPr="007F2C86">
        <w:rPr>
          <w:lang w:eastAsia="de-CH"/>
        </w:rPr>
        <w:tab/>
      </w:r>
      <w:r w:rsidRPr="007F2C86">
        <w:rPr>
          <w:lang w:eastAsia="de-CH"/>
        </w:rPr>
        <w:tab/>
        <w:t>),</w:t>
      </w:r>
    </w:p>
    <w:p w:rsidR="00AF4838" w:rsidRPr="007F2C86" w:rsidRDefault="00AF4838" w:rsidP="00AF4838">
      <w:pPr>
        <w:pStyle w:val="Zitat"/>
        <w:rPr>
          <w:lang w:eastAsia="de-CH"/>
        </w:rPr>
      </w:pPr>
      <w:r w:rsidRPr="007F2C86">
        <w:rPr>
          <w:lang w:eastAsia="de-CH"/>
        </w:rPr>
        <w:tab/>
      </w:r>
      <w:r w:rsidRPr="007F2C86">
        <w:rPr>
          <w:lang w:eastAsia="de-CH"/>
        </w:rPr>
        <w:tab/>
        <w:t xml:space="preserve"> */</w:t>
      </w:r>
    </w:p>
    <w:p w:rsidR="00AF4838" w:rsidRPr="007F2C86" w:rsidRDefault="00AF4838" w:rsidP="00AF4838">
      <w:pPr>
        <w:pStyle w:val="Zitat"/>
        <w:rPr>
          <w:lang w:eastAsia="de-CH"/>
        </w:rPr>
      </w:pPr>
      <w:r w:rsidRPr="007F2C86">
        <w:rPr>
          <w:lang w:eastAsia="de-CH"/>
        </w:rPr>
        <w:tab/>
      </w:r>
      <w:r w:rsidRPr="007F2C86">
        <w:rPr>
          <w:lang w:eastAsia="de-CH"/>
        </w:rPr>
        <w:tab/>
        <w:t>// If language is set in Consent module it will be added as an attribute.</w:t>
      </w:r>
    </w:p>
    <w:p w:rsidR="00AF4838" w:rsidRPr="007F2C86" w:rsidRDefault="00AF4838" w:rsidP="00AF4838">
      <w:pPr>
        <w:pStyle w:val="Zitat"/>
        <w:rPr>
          <w:lang w:eastAsia="de-CH"/>
        </w:rPr>
      </w:pPr>
      <w:r w:rsidRPr="007F2C86">
        <w:rPr>
          <w:lang w:eastAsia="de-CH"/>
        </w:rPr>
        <w:t> </w:t>
      </w:r>
      <w:r w:rsidRPr="007F2C86">
        <w:rPr>
          <w:lang w:eastAsia="de-CH"/>
        </w:rPr>
        <w:tab/>
      </w:r>
      <w:r w:rsidRPr="007F2C86">
        <w:rPr>
          <w:lang w:eastAsia="de-CH"/>
        </w:rPr>
        <w:tab/>
        <w:t>99 =&gt; 'core:LanguageAdaptor',</w:t>
      </w:r>
    </w:p>
    <w:p w:rsidR="00AF4838" w:rsidRPr="007F2C86" w:rsidRDefault="00AF4838" w:rsidP="00AF4838">
      <w:pPr>
        <w:pStyle w:val="Zitat"/>
        <w:rPr>
          <w:lang w:eastAsia="de-CH"/>
        </w:rPr>
      </w:pPr>
      <w:r w:rsidRPr="007F2C86">
        <w:rPr>
          <w:lang w:eastAsia="de-CH"/>
        </w:rPr>
        <w:tab/>
        <w:t>),</w:t>
      </w:r>
    </w:p>
    <w:p w:rsidR="00AF4838" w:rsidRPr="007F2C86" w:rsidRDefault="00AF4838" w:rsidP="00AF4838">
      <w:pPr>
        <w:pStyle w:val="Zitat"/>
        <w:rPr>
          <w:lang w:eastAsia="de-CH"/>
        </w:rPr>
      </w:pPr>
      <w:r w:rsidRPr="007F2C86">
        <w:rPr>
          <w:lang w:eastAsia="de-CH"/>
        </w:rPr>
        <w:tab/>
        <w:t>/*</w:t>
      </w:r>
    </w:p>
    <w:p w:rsidR="00AF4838" w:rsidRPr="007F2C86" w:rsidRDefault="00AF4838" w:rsidP="00AF4838">
      <w:pPr>
        <w:pStyle w:val="Zitat"/>
        <w:rPr>
          <w:lang w:eastAsia="de-CH"/>
        </w:rPr>
      </w:pPr>
      <w:r w:rsidRPr="007F2C86">
        <w:rPr>
          <w:lang w:eastAsia="de-CH"/>
        </w:rPr>
        <w:tab/>
        <w:t xml:space="preserve"> * Authentication processing filters that will be executed for all SPs</w:t>
      </w:r>
    </w:p>
    <w:p w:rsidR="00AF4838" w:rsidRPr="007F2C86" w:rsidRDefault="00AF4838" w:rsidP="00AF4838">
      <w:pPr>
        <w:pStyle w:val="Zitat"/>
        <w:rPr>
          <w:lang w:eastAsia="de-CH"/>
        </w:rPr>
      </w:pPr>
      <w:r w:rsidRPr="007F2C86">
        <w:rPr>
          <w:lang w:eastAsia="de-CH"/>
        </w:rPr>
        <w:tab/>
        <w:t xml:space="preserve"> * Both Shibboleth and SAML 2.0</w:t>
      </w:r>
    </w:p>
    <w:p w:rsidR="00AF4838" w:rsidRPr="007F2C86" w:rsidRDefault="00AF4838" w:rsidP="00AF4838">
      <w:pPr>
        <w:pStyle w:val="Zitat"/>
        <w:rPr>
          <w:lang w:eastAsia="de-CH"/>
        </w:rPr>
      </w:pPr>
      <w:r w:rsidRPr="007F2C86">
        <w:rPr>
          <w:lang w:eastAsia="de-CH"/>
        </w:rPr>
        <w:tab/>
        <w:t xml:space="preserve"> */</w:t>
      </w:r>
    </w:p>
    <w:p w:rsidR="00AF4838" w:rsidRPr="007F2C86" w:rsidRDefault="00AF4838" w:rsidP="00AF4838">
      <w:pPr>
        <w:pStyle w:val="Zitat"/>
        <w:rPr>
          <w:lang w:eastAsia="de-CH"/>
        </w:rPr>
      </w:pPr>
      <w:r w:rsidRPr="007F2C86">
        <w:rPr>
          <w:lang w:eastAsia="de-CH"/>
        </w:rPr>
        <w:tab/>
        <w:t>'authproc.sp' =&gt; array(</w:t>
      </w:r>
    </w:p>
    <w:p w:rsidR="00AF4838" w:rsidRPr="007F2C86" w:rsidRDefault="00AF4838" w:rsidP="00AF4838">
      <w:pPr>
        <w:pStyle w:val="Zitat"/>
        <w:rPr>
          <w:lang w:eastAsia="de-CH"/>
        </w:rPr>
      </w:pPr>
      <w:r w:rsidRPr="007F2C86">
        <w:rPr>
          <w:lang w:eastAsia="de-CH"/>
        </w:rPr>
        <w:tab/>
      </w:r>
      <w:r w:rsidRPr="007F2C86">
        <w:rPr>
          <w:lang w:eastAsia="de-CH"/>
        </w:rPr>
        <w:tab/>
        <w:t>/*</w:t>
      </w:r>
    </w:p>
    <w:p w:rsidR="00AF4838" w:rsidRPr="007F2C86" w:rsidRDefault="00AF4838" w:rsidP="00AF4838">
      <w:pPr>
        <w:pStyle w:val="Zitat"/>
        <w:rPr>
          <w:lang w:eastAsia="de-CH"/>
        </w:rPr>
      </w:pPr>
      <w:r w:rsidRPr="007F2C86">
        <w:rPr>
          <w:lang w:eastAsia="de-CH"/>
        </w:rPr>
        <w:tab/>
      </w:r>
      <w:r w:rsidRPr="007F2C86">
        <w:rPr>
          <w:lang w:eastAsia="de-CH"/>
        </w:rPr>
        <w:tab/>
        <w:t>10 =&gt; array(</w:t>
      </w:r>
    </w:p>
    <w:p w:rsidR="00AF4838" w:rsidRPr="007F2C86" w:rsidRDefault="00AF4838" w:rsidP="00AF4838">
      <w:pPr>
        <w:pStyle w:val="Zitat"/>
        <w:rPr>
          <w:lang w:eastAsia="de-CH"/>
        </w:rPr>
      </w:pPr>
      <w:r w:rsidRPr="007F2C86">
        <w:rPr>
          <w:lang w:eastAsia="de-CH"/>
        </w:rPr>
        <w:tab/>
      </w:r>
      <w:r w:rsidRPr="007F2C86">
        <w:rPr>
          <w:lang w:eastAsia="de-CH"/>
        </w:rPr>
        <w:tab/>
      </w:r>
      <w:r w:rsidRPr="007F2C86">
        <w:rPr>
          <w:lang w:eastAsia="de-CH"/>
        </w:rPr>
        <w:tab/>
        <w:t>'class' =&gt; 'core:AttributeMap', 'removeurnprefix'</w:t>
      </w:r>
    </w:p>
    <w:p w:rsidR="00AF4838" w:rsidRPr="007F2C86" w:rsidRDefault="00AF4838" w:rsidP="00AF4838">
      <w:pPr>
        <w:pStyle w:val="Zitat"/>
        <w:rPr>
          <w:lang w:eastAsia="de-CH"/>
        </w:rPr>
      </w:pPr>
      <w:r w:rsidRPr="007F2C86">
        <w:rPr>
          <w:lang w:eastAsia="de-CH"/>
        </w:rPr>
        <w:tab/>
      </w:r>
      <w:r w:rsidRPr="007F2C86">
        <w:rPr>
          <w:lang w:eastAsia="de-CH"/>
        </w:rPr>
        <w:tab/>
        <w:t>),</w:t>
      </w:r>
    </w:p>
    <w:p w:rsidR="00AF4838" w:rsidRPr="007F2C86" w:rsidRDefault="00AF4838" w:rsidP="00AF4838">
      <w:pPr>
        <w:pStyle w:val="Zitat"/>
        <w:rPr>
          <w:lang w:eastAsia="de-CH"/>
        </w:rPr>
      </w:pPr>
      <w:r w:rsidRPr="007F2C86">
        <w:rPr>
          <w:lang w:eastAsia="de-CH"/>
        </w:rPr>
        <w:tab/>
      </w:r>
      <w:r w:rsidRPr="007F2C86">
        <w:rPr>
          <w:lang w:eastAsia="de-CH"/>
        </w:rPr>
        <w:tab/>
        <w:t>*/</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ab/>
      </w:r>
      <w:r w:rsidRPr="007F2C86">
        <w:rPr>
          <w:lang w:eastAsia="de-CH"/>
        </w:rPr>
        <w:tab/>
        <w:t>/*</w:t>
      </w:r>
    </w:p>
    <w:p w:rsidR="00AF4838" w:rsidRPr="007F2C86" w:rsidRDefault="00AF4838" w:rsidP="00AF4838">
      <w:pPr>
        <w:pStyle w:val="Zitat"/>
        <w:rPr>
          <w:lang w:eastAsia="de-CH"/>
        </w:rPr>
      </w:pPr>
      <w:r w:rsidRPr="007F2C86">
        <w:rPr>
          <w:lang w:eastAsia="de-CH"/>
        </w:rPr>
        <w:lastRenderedPageBreak/>
        <w:tab/>
      </w:r>
      <w:r w:rsidRPr="007F2C86">
        <w:rPr>
          <w:lang w:eastAsia="de-CH"/>
        </w:rPr>
        <w:tab/>
        <w:t xml:space="preserve"> * Generate the 'group' attribute populated from other variables, including eduPersonAffiliation.</w:t>
      </w:r>
    </w:p>
    <w:p w:rsidR="00AF4838" w:rsidRPr="007F2C86" w:rsidRDefault="00AF4838" w:rsidP="00AF4838">
      <w:pPr>
        <w:pStyle w:val="Zitat"/>
        <w:rPr>
          <w:lang w:eastAsia="de-CH"/>
        </w:rPr>
      </w:pPr>
      <w:r w:rsidRPr="007F2C86">
        <w:rPr>
          <w:lang w:eastAsia="de-CH"/>
        </w:rPr>
        <w:tab/>
      </w:r>
      <w:r w:rsidRPr="007F2C86">
        <w:rPr>
          <w:lang w:eastAsia="de-CH"/>
        </w:rPr>
        <w:tab/>
        <w:t xml:space="preserve"> */</w:t>
      </w:r>
    </w:p>
    <w:p w:rsidR="00AF4838" w:rsidRPr="007F2C86" w:rsidRDefault="00AF4838" w:rsidP="00AF4838">
      <w:pPr>
        <w:pStyle w:val="Zitat"/>
        <w:rPr>
          <w:lang w:eastAsia="de-CH"/>
        </w:rPr>
      </w:pPr>
      <w:r w:rsidRPr="007F2C86">
        <w:rPr>
          <w:lang w:eastAsia="de-CH"/>
        </w:rPr>
        <w:t> </w:t>
      </w:r>
      <w:r w:rsidRPr="007F2C86">
        <w:rPr>
          <w:lang w:eastAsia="de-CH"/>
        </w:rPr>
        <w:tab/>
      </w:r>
      <w:r w:rsidRPr="007F2C86">
        <w:rPr>
          <w:lang w:eastAsia="de-CH"/>
        </w:rPr>
        <w:tab/>
        <w:t>60 =&gt; array('class' =&gt; 'core:GenerateGroups', 'eduPersonAffiliation'),</w:t>
      </w:r>
    </w:p>
    <w:p w:rsidR="00AF4838" w:rsidRPr="007F2C86" w:rsidRDefault="00AF4838" w:rsidP="00AF4838">
      <w:pPr>
        <w:pStyle w:val="Zitat"/>
        <w:rPr>
          <w:lang w:eastAsia="de-CH"/>
        </w:rPr>
      </w:pPr>
      <w:r w:rsidRPr="007F2C86">
        <w:rPr>
          <w:lang w:eastAsia="de-CH"/>
        </w:rPr>
        <w:t> </w:t>
      </w:r>
      <w:r w:rsidRPr="007F2C86">
        <w:rPr>
          <w:lang w:eastAsia="de-CH"/>
        </w:rPr>
        <w:tab/>
      </w:r>
      <w:r w:rsidRPr="007F2C86">
        <w:rPr>
          <w:lang w:eastAsia="de-CH"/>
        </w:rPr>
        <w:tab/>
        <w:t xml:space="preserve">// All users will be members of 'users' and 'members' </w:t>
      </w:r>
      <w:r w:rsidRPr="007F2C86">
        <w:rPr>
          <w:lang w:eastAsia="de-CH"/>
        </w:rPr>
        <w:tab/>
      </w:r>
    </w:p>
    <w:p w:rsidR="00AF4838" w:rsidRPr="007F2C86" w:rsidRDefault="00AF4838" w:rsidP="00AF4838">
      <w:pPr>
        <w:pStyle w:val="Zitat"/>
        <w:rPr>
          <w:lang w:eastAsia="de-CH"/>
        </w:rPr>
      </w:pPr>
      <w:r w:rsidRPr="007F2C86">
        <w:rPr>
          <w:lang w:eastAsia="de-CH"/>
        </w:rPr>
        <w:t> </w:t>
      </w:r>
      <w:r w:rsidRPr="007F2C86">
        <w:rPr>
          <w:lang w:eastAsia="de-CH"/>
        </w:rPr>
        <w:tab/>
      </w:r>
      <w:r w:rsidRPr="007F2C86">
        <w:rPr>
          <w:lang w:eastAsia="de-CH"/>
        </w:rPr>
        <w:tab/>
        <w:t>61 =&gt; array('class' =&gt; 'core:AttributeAdd', 'groups' =&gt; array('users', 'members')),</w:t>
      </w:r>
    </w:p>
    <w:p w:rsidR="00AF4838" w:rsidRPr="007F2C86" w:rsidRDefault="00AF4838" w:rsidP="00AF4838">
      <w:pPr>
        <w:pStyle w:val="Zitat"/>
        <w:rPr>
          <w:lang w:eastAsia="de-CH"/>
        </w:rPr>
      </w:pPr>
      <w:r w:rsidRPr="007F2C86">
        <w:rPr>
          <w:lang w:eastAsia="de-CH"/>
        </w:rPr>
        <w:t> </w:t>
      </w:r>
      <w:r w:rsidRPr="007F2C86">
        <w:rPr>
          <w:lang w:eastAsia="de-CH"/>
        </w:rPr>
        <w:tab/>
      </w:r>
      <w:r w:rsidRPr="007F2C86">
        <w:rPr>
          <w:lang w:eastAsia="de-CH"/>
        </w:rPr>
        <w:tab/>
      </w:r>
    </w:p>
    <w:p w:rsidR="00AF4838" w:rsidRPr="007F2C86" w:rsidRDefault="00AF4838" w:rsidP="00AF4838">
      <w:pPr>
        <w:pStyle w:val="Zitat"/>
        <w:rPr>
          <w:lang w:eastAsia="de-CH"/>
        </w:rPr>
      </w:pPr>
      <w:r w:rsidRPr="007F2C86">
        <w:rPr>
          <w:lang w:eastAsia="de-CH"/>
        </w:rPr>
        <w:tab/>
      </w:r>
      <w:r w:rsidRPr="007F2C86">
        <w:rPr>
          <w:lang w:eastAsia="de-CH"/>
        </w:rPr>
        <w:tab/>
        <w:t>// Adopts language from attribute to use in UI</w:t>
      </w:r>
    </w:p>
    <w:p w:rsidR="00AF4838" w:rsidRPr="007F2C86" w:rsidRDefault="00AF4838" w:rsidP="00AF4838">
      <w:pPr>
        <w:pStyle w:val="Zitat"/>
        <w:rPr>
          <w:lang w:eastAsia="de-CH"/>
        </w:rPr>
      </w:pPr>
      <w:r w:rsidRPr="007F2C86">
        <w:rPr>
          <w:lang w:eastAsia="de-CH"/>
        </w:rPr>
        <w:t> </w:t>
      </w:r>
      <w:r w:rsidRPr="007F2C86">
        <w:rPr>
          <w:lang w:eastAsia="de-CH"/>
        </w:rPr>
        <w:tab/>
      </w:r>
      <w:r w:rsidRPr="007F2C86">
        <w:rPr>
          <w:lang w:eastAsia="de-CH"/>
        </w:rPr>
        <w:tab/>
        <w:t>90 =&gt; 'core:LanguageAdaptor',</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ab/>
        <w:t>),</w:t>
      </w:r>
    </w:p>
    <w:p w:rsidR="00AF4838" w:rsidRPr="007F2C86" w:rsidRDefault="00AF4838" w:rsidP="00AF4838">
      <w:pPr>
        <w:pStyle w:val="Zitat"/>
        <w:rPr>
          <w:lang w:eastAsia="de-CH"/>
        </w:rPr>
      </w:pP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ab/>
        <w:t>/*</w:t>
      </w:r>
    </w:p>
    <w:p w:rsidR="00AF4838" w:rsidRPr="007F2C86" w:rsidRDefault="00AF4838" w:rsidP="00AF4838">
      <w:pPr>
        <w:pStyle w:val="Zitat"/>
        <w:rPr>
          <w:lang w:eastAsia="de-CH"/>
        </w:rPr>
      </w:pPr>
      <w:r w:rsidRPr="007F2C86">
        <w:rPr>
          <w:lang w:eastAsia="de-CH"/>
        </w:rPr>
        <w:tab/>
        <w:t xml:space="preserve"> * This option configures the metadata sources. The metadata sources is given as an array with</w:t>
      </w:r>
    </w:p>
    <w:p w:rsidR="00AF4838" w:rsidRPr="007F2C86" w:rsidRDefault="00AF4838" w:rsidP="00AF4838">
      <w:pPr>
        <w:pStyle w:val="Zitat"/>
        <w:rPr>
          <w:lang w:eastAsia="de-CH"/>
        </w:rPr>
      </w:pPr>
      <w:r w:rsidRPr="007F2C86">
        <w:rPr>
          <w:lang w:eastAsia="de-CH"/>
        </w:rPr>
        <w:tab/>
        <w:t xml:space="preserve"> * different metadata sources. When searching for metadata, simpleSAMPphp will search through</w:t>
      </w:r>
    </w:p>
    <w:p w:rsidR="00AF4838" w:rsidRPr="007F2C86" w:rsidRDefault="00AF4838" w:rsidP="00AF4838">
      <w:pPr>
        <w:pStyle w:val="Zitat"/>
        <w:rPr>
          <w:lang w:eastAsia="de-CH"/>
        </w:rPr>
      </w:pPr>
      <w:r w:rsidRPr="007F2C86">
        <w:rPr>
          <w:lang w:eastAsia="de-CH"/>
        </w:rPr>
        <w:tab/>
        <w:t xml:space="preserve"> * the array from start to end.</w:t>
      </w:r>
    </w:p>
    <w:p w:rsidR="00AF4838" w:rsidRPr="007F2C86" w:rsidRDefault="00AF4838" w:rsidP="00AF4838">
      <w:pPr>
        <w:pStyle w:val="Zitat"/>
        <w:rPr>
          <w:lang w:eastAsia="de-CH"/>
        </w:rPr>
      </w:pPr>
      <w:r w:rsidRPr="007F2C86">
        <w:rPr>
          <w:lang w:eastAsia="de-CH"/>
        </w:rPr>
        <w:tab/>
        <w:t xml:space="preserve"> *</w:t>
      </w:r>
    </w:p>
    <w:p w:rsidR="00AF4838" w:rsidRPr="007F2C86" w:rsidRDefault="00AF4838" w:rsidP="00AF4838">
      <w:pPr>
        <w:pStyle w:val="Zitat"/>
        <w:rPr>
          <w:lang w:eastAsia="de-CH"/>
        </w:rPr>
      </w:pPr>
      <w:r w:rsidRPr="007F2C86">
        <w:rPr>
          <w:lang w:eastAsia="de-CH"/>
        </w:rPr>
        <w:tab/>
        <w:t xml:space="preserve"> * Each element in the array is an associative array which configures the metadata source.</w:t>
      </w:r>
    </w:p>
    <w:p w:rsidR="00AF4838" w:rsidRPr="007F2C86" w:rsidRDefault="00AF4838" w:rsidP="00AF4838">
      <w:pPr>
        <w:pStyle w:val="Zitat"/>
        <w:rPr>
          <w:lang w:eastAsia="de-CH"/>
        </w:rPr>
      </w:pPr>
      <w:r w:rsidRPr="007F2C86">
        <w:rPr>
          <w:lang w:eastAsia="de-CH"/>
        </w:rPr>
        <w:tab/>
        <w:t xml:space="preserve"> * The type of the metadata source is given by the 'type' element. For each type we have</w:t>
      </w:r>
    </w:p>
    <w:p w:rsidR="00AF4838" w:rsidRPr="007F2C86" w:rsidRDefault="00AF4838" w:rsidP="00AF4838">
      <w:pPr>
        <w:pStyle w:val="Zitat"/>
        <w:rPr>
          <w:lang w:eastAsia="de-CH"/>
        </w:rPr>
      </w:pPr>
      <w:r w:rsidRPr="007F2C86">
        <w:rPr>
          <w:lang w:eastAsia="de-CH"/>
        </w:rPr>
        <w:tab/>
        <w:t xml:space="preserve"> * different configuration options.</w:t>
      </w:r>
    </w:p>
    <w:p w:rsidR="00AF4838" w:rsidRPr="007F2C86" w:rsidRDefault="00AF4838" w:rsidP="00AF4838">
      <w:pPr>
        <w:pStyle w:val="Zitat"/>
        <w:rPr>
          <w:lang w:eastAsia="de-CH"/>
        </w:rPr>
      </w:pPr>
      <w:r w:rsidRPr="007F2C86">
        <w:rPr>
          <w:lang w:eastAsia="de-CH"/>
        </w:rPr>
        <w:tab/>
        <w:t xml:space="preserve"> *</w:t>
      </w:r>
    </w:p>
    <w:p w:rsidR="00AF4838" w:rsidRPr="007F2C86" w:rsidRDefault="00AF4838" w:rsidP="00AF4838">
      <w:pPr>
        <w:pStyle w:val="Zitat"/>
        <w:rPr>
          <w:lang w:eastAsia="de-CH"/>
        </w:rPr>
      </w:pPr>
      <w:r w:rsidRPr="007F2C86">
        <w:rPr>
          <w:lang w:eastAsia="de-CH"/>
        </w:rPr>
        <w:tab/>
        <w:t xml:space="preserve"> * Flat file metadata handler:</w:t>
      </w:r>
    </w:p>
    <w:p w:rsidR="00AF4838" w:rsidRPr="007F2C86" w:rsidRDefault="00AF4838" w:rsidP="00AF4838">
      <w:pPr>
        <w:pStyle w:val="Zitat"/>
        <w:rPr>
          <w:lang w:eastAsia="de-CH"/>
        </w:rPr>
      </w:pPr>
      <w:r w:rsidRPr="007F2C86">
        <w:rPr>
          <w:lang w:eastAsia="de-CH"/>
        </w:rPr>
        <w:tab/>
        <w:t xml:space="preserve"> * - 'type': This is always 'flatfile'.</w:t>
      </w:r>
    </w:p>
    <w:p w:rsidR="00AF4838" w:rsidRPr="007F2C86" w:rsidRDefault="00AF4838" w:rsidP="00AF4838">
      <w:pPr>
        <w:pStyle w:val="Zitat"/>
        <w:rPr>
          <w:lang w:eastAsia="de-CH"/>
        </w:rPr>
      </w:pPr>
      <w:r w:rsidRPr="007F2C86">
        <w:rPr>
          <w:lang w:eastAsia="de-CH"/>
        </w:rPr>
        <w:tab/>
        <w:t xml:space="preserve"> * - 'directory': The directory we will load the metadata files from. The default value for</w:t>
      </w:r>
    </w:p>
    <w:p w:rsidR="00AF4838" w:rsidRPr="007F2C86" w:rsidRDefault="00AF4838" w:rsidP="00AF4838">
      <w:pPr>
        <w:pStyle w:val="Zitat"/>
        <w:rPr>
          <w:lang w:eastAsia="de-CH"/>
        </w:rPr>
      </w:pPr>
      <w:r w:rsidRPr="007F2C86">
        <w:rPr>
          <w:lang w:eastAsia="de-CH"/>
        </w:rPr>
        <w:tab/>
        <w:t xml:space="preserve"> *                this option is the value of the 'metadatadir' configuration option, or</w:t>
      </w:r>
    </w:p>
    <w:p w:rsidR="00AF4838" w:rsidRPr="007F2C86" w:rsidRDefault="00AF4838" w:rsidP="00AF4838">
      <w:pPr>
        <w:pStyle w:val="Zitat"/>
        <w:rPr>
          <w:lang w:eastAsia="de-CH"/>
        </w:rPr>
      </w:pPr>
      <w:r w:rsidRPr="007F2C86">
        <w:rPr>
          <w:lang w:eastAsia="de-CH"/>
        </w:rPr>
        <w:tab/>
        <w:t xml:space="preserve"> *                'metadata/' if that option is unset.</w:t>
      </w:r>
    </w:p>
    <w:p w:rsidR="00AF4838" w:rsidRPr="007F2C86" w:rsidRDefault="00AF4838" w:rsidP="00AF4838">
      <w:pPr>
        <w:pStyle w:val="Zitat"/>
        <w:rPr>
          <w:lang w:eastAsia="de-CH"/>
        </w:rPr>
      </w:pPr>
      <w:r w:rsidRPr="007F2C86">
        <w:rPr>
          <w:lang w:eastAsia="de-CH"/>
        </w:rPr>
        <w:tab/>
        <w:t xml:space="preserve"> *</w:t>
      </w:r>
    </w:p>
    <w:p w:rsidR="00AF4838" w:rsidRPr="007F2C86" w:rsidRDefault="00AF4838" w:rsidP="00AF4838">
      <w:pPr>
        <w:pStyle w:val="Zitat"/>
        <w:rPr>
          <w:lang w:eastAsia="de-CH"/>
        </w:rPr>
      </w:pPr>
      <w:r w:rsidRPr="007F2C86">
        <w:rPr>
          <w:lang w:eastAsia="de-CH"/>
        </w:rPr>
        <w:tab/>
        <w:t xml:space="preserve"> * XML metadata handler:</w:t>
      </w:r>
    </w:p>
    <w:p w:rsidR="00AF4838" w:rsidRPr="007F2C86" w:rsidRDefault="00AF4838" w:rsidP="00AF4838">
      <w:pPr>
        <w:pStyle w:val="Zitat"/>
        <w:rPr>
          <w:lang w:eastAsia="de-CH"/>
        </w:rPr>
      </w:pPr>
      <w:r w:rsidRPr="007F2C86">
        <w:rPr>
          <w:lang w:eastAsia="de-CH"/>
        </w:rPr>
        <w:tab/>
        <w:t xml:space="preserve"> * This metadata handler parses an XML file with either an EntityDescriptor element or an</w:t>
      </w:r>
    </w:p>
    <w:p w:rsidR="00AF4838" w:rsidRPr="007F2C86" w:rsidRDefault="00AF4838" w:rsidP="00AF4838">
      <w:pPr>
        <w:pStyle w:val="Zitat"/>
        <w:rPr>
          <w:lang w:eastAsia="de-CH"/>
        </w:rPr>
      </w:pPr>
      <w:r w:rsidRPr="007F2C86">
        <w:rPr>
          <w:lang w:eastAsia="de-CH"/>
        </w:rPr>
        <w:tab/>
        <w:t xml:space="preserve"> * EntitiesDescriptor element. The XML file may be stored locally, or (for debugging) on a remote</w:t>
      </w:r>
    </w:p>
    <w:p w:rsidR="00AF4838" w:rsidRPr="007F2C86" w:rsidRDefault="00AF4838" w:rsidP="00AF4838">
      <w:pPr>
        <w:pStyle w:val="Zitat"/>
        <w:rPr>
          <w:lang w:eastAsia="de-CH"/>
        </w:rPr>
      </w:pPr>
      <w:r w:rsidRPr="007F2C86">
        <w:rPr>
          <w:lang w:eastAsia="de-CH"/>
        </w:rPr>
        <w:tab/>
        <w:t xml:space="preserve"> * web server.</w:t>
      </w:r>
    </w:p>
    <w:p w:rsidR="00AF4838" w:rsidRPr="007F2C86" w:rsidRDefault="00AF4838" w:rsidP="00AF4838">
      <w:pPr>
        <w:pStyle w:val="Zitat"/>
        <w:rPr>
          <w:lang w:eastAsia="de-CH"/>
        </w:rPr>
      </w:pPr>
      <w:r w:rsidRPr="007F2C86">
        <w:rPr>
          <w:lang w:eastAsia="de-CH"/>
        </w:rPr>
        <w:tab/>
        <w:t xml:space="preserve"> * The XML hetadata handler defines the following options:</w:t>
      </w:r>
    </w:p>
    <w:p w:rsidR="00AF4838" w:rsidRPr="007F2C86" w:rsidRDefault="00AF4838" w:rsidP="00AF4838">
      <w:pPr>
        <w:pStyle w:val="Zitat"/>
        <w:rPr>
          <w:lang w:eastAsia="de-CH"/>
        </w:rPr>
      </w:pPr>
      <w:r w:rsidRPr="007F2C86">
        <w:rPr>
          <w:lang w:eastAsia="de-CH"/>
        </w:rPr>
        <w:tab/>
        <w:t xml:space="preserve"> * - 'type': This is always 'xml'.</w:t>
      </w:r>
    </w:p>
    <w:p w:rsidR="00AF4838" w:rsidRPr="007F2C86" w:rsidRDefault="00AF4838" w:rsidP="00AF4838">
      <w:pPr>
        <w:pStyle w:val="Zitat"/>
        <w:rPr>
          <w:lang w:eastAsia="de-CH"/>
        </w:rPr>
      </w:pPr>
      <w:r w:rsidRPr="007F2C86">
        <w:rPr>
          <w:lang w:eastAsia="de-CH"/>
        </w:rPr>
        <w:tab/>
        <w:t xml:space="preserve"> * - 'file': Path to the XML file with the metadata.</w:t>
      </w:r>
    </w:p>
    <w:p w:rsidR="00AF4838" w:rsidRPr="007F2C86" w:rsidRDefault="00AF4838" w:rsidP="00AF4838">
      <w:pPr>
        <w:pStyle w:val="Zitat"/>
        <w:rPr>
          <w:lang w:eastAsia="de-CH"/>
        </w:rPr>
      </w:pPr>
      <w:r w:rsidRPr="007F2C86">
        <w:rPr>
          <w:lang w:eastAsia="de-CH"/>
        </w:rPr>
        <w:tab/>
        <w:t xml:space="preserve"> * - 'url': The url to fetch metadata from. THIS IS ONLY FOR DEBUGGING - THERE IS NO CACHING OF THE RESPONSE.</w:t>
      </w:r>
    </w:p>
    <w:p w:rsidR="00AF4838" w:rsidRPr="007F2C86" w:rsidRDefault="00AF4838" w:rsidP="00AF4838">
      <w:pPr>
        <w:pStyle w:val="Zitat"/>
        <w:rPr>
          <w:lang w:eastAsia="de-CH"/>
        </w:rPr>
      </w:pPr>
      <w:r w:rsidRPr="007F2C86">
        <w:rPr>
          <w:lang w:eastAsia="de-CH"/>
        </w:rPr>
        <w:tab/>
        <w:t xml:space="preserve"> *</w:t>
      </w:r>
    </w:p>
    <w:p w:rsidR="00AF4838" w:rsidRPr="007F2C86" w:rsidRDefault="00AF4838" w:rsidP="00AF4838">
      <w:pPr>
        <w:pStyle w:val="Zitat"/>
        <w:rPr>
          <w:lang w:eastAsia="de-CH"/>
        </w:rPr>
      </w:pPr>
      <w:r w:rsidRPr="007F2C86">
        <w:rPr>
          <w:lang w:eastAsia="de-CH"/>
        </w:rPr>
        <w:tab/>
        <w:t xml:space="preserve"> *</w:t>
      </w:r>
    </w:p>
    <w:p w:rsidR="00AF4838" w:rsidRPr="007F2C86" w:rsidRDefault="00AF4838" w:rsidP="00AF4838">
      <w:pPr>
        <w:pStyle w:val="Zitat"/>
        <w:rPr>
          <w:lang w:eastAsia="de-CH"/>
        </w:rPr>
      </w:pPr>
      <w:r w:rsidRPr="007F2C86">
        <w:rPr>
          <w:lang w:eastAsia="de-CH"/>
        </w:rPr>
        <w:tab/>
        <w:t xml:space="preserve"> * Examples:</w:t>
      </w:r>
    </w:p>
    <w:p w:rsidR="00AF4838" w:rsidRPr="007F2C86" w:rsidRDefault="00AF4838" w:rsidP="00AF4838">
      <w:pPr>
        <w:pStyle w:val="Zitat"/>
        <w:rPr>
          <w:lang w:eastAsia="de-CH"/>
        </w:rPr>
      </w:pPr>
      <w:r w:rsidRPr="007F2C86">
        <w:rPr>
          <w:lang w:eastAsia="de-CH"/>
        </w:rPr>
        <w:tab/>
        <w:t xml:space="preserve"> *</w:t>
      </w:r>
    </w:p>
    <w:p w:rsidR="00AF4838" w:rsidRPr="007F2C86" w:rsidRDefault="00AF4838" w:rsidP="00AF4838">
      <w:pPr>
        <w:pStyle w:val="Zitat"/>
        <w:rPr>
          <w:lang w:eastAsia="de-CH"/>
        </w:rPr>
      </w:pPr>
      <w:r w:rsidRPr="007F2C86">
        <w:rPr>
          <w:lang w:eastAsia="de-CH"/>
        </w:rPr>
        <w:tab/>
        <w:t xml:space="preserve"> * This example defines two flatfile sources. One is the default metadata directory, the other</w:t>
      </w:r>
    </w:p>
    <w:p w:rsidR="00AF4838" w:rsidRPr="007F2C86" w:rsidRDefault="00AF4838" w:rsidP="00AF4838">
      <w:pPr>
        <w:pStyle w:val="Zitat"/>
        <w:rPr>
          <w:lang w:eastAsia="de-CH"/>
        </w:rPr>
      </w:pPr>
      <w:r w:rsidRPr="007F2C86">
        <w:rPr>
          <w:lang w:eastAsia="de-CH"/>
        </w:rPr>
        <w:lastRenderedPageBreak/>
        <w:tab/>
        <w:t xml:space="preserve"> * is a metadata directory with autogenerated metadata files.</w:t>
      </w:r>
    </w:p>
    <w:p w:rsidR="00AF4838" w:rsidRPr="007F2C86" w:rsidRDefault="00AF4838" w:rsidP="00AF4838">
      <w:pPr>
        <w:pStyle w:val="Zitat"/>
        <w:rPr>
          <w:lang w:eastAsia="de-CH"/>
        </w:rPr>
      </w:pPr>
      <w:r w:rsidRPr="007F2C86">
        <w:rPr>
          <w:lang w:eastAsia="de-CH"/>
        </w:rPr>
        <w:tab/>
        <w:t xml:space="preserve"> *</w:t>
      </w:r>
    </w:p>
    <w:p w:rsidR="00AF4838" w:rsidRPr="007F2C86" w:rsidRDefault="00AF4838" w:rsidP="00AF4838">
      <w:pPr>
        <w:pStyle w:val="Zitat"/>
        <w:rPr>
          <w:lang w:eastAsia="de-CH"/>
        </w:rPr>
      </w:pPr>
      <w:r w:rsidRPr="007F2C86">
        <w:rPr>
          <w:lang w:eastAsia="de-CH"/>
        </w:rPr>
        <w:tab/>
        <w:t xml:space="preserve"> * 'metadata.sources' =&gt; array(</w:t>
      </w:r>
    </w:p>
    <w:p w:rsidR="00AF4838" w:rsidRPr="007F2C86" w:rsidRDefault="00AF4838" w:rsidP="00AF4838">
      <w:pPr>
        <w:pStyle w:val="Zitat"/>
        <w:rPr>
          <w:lang w:eastAsia="de-CH"/>
        </w:rPr>
      </w:pPr>
      <w:r w:rsidRPr="007F2C86">
        <w:rPr>
          <w:lang w:eastAsia="de-CH"/>
        </w:rPr>
        <w:tab/>
        <w:t xml:space="preserve"> *     array('type' =&gt; 'flatfile'),</w:t>
      </w:r>
    </w:p>
    <w:p w:rsidR="00AF4838" w:rsidRPr="007F2C86" w:rsidRDefault="00AF4838" w:rsidP="00AF4838">
      <w:pPr>
        <w:pStyle w:val="Zitat"/>
        <w:rPr>
          <w:lang w:eastAsia="de-CH"/>
        </w:rPr>
      </w:pPr>
      <w:r w:rsidRPr="007F2C86">
        <w:rPr>
          <w:lang w:eastAsia="de-CH"/>
        </w:rPr>
        <w:tab/>
        <w:t xml:space="preserve"> *     array('type' =&gt; 'flatfile', 'directory' =&gt; 'metadata-generated'),</w:t>
      </w:r>
    </w:p>
    <w:p w:rsidR="00AF4838" w:rsidRPr="007F2C86" w:rsidRDefault="00AF4838" w:rsidP="00AF4838">
      <w:pPr>
        <w:pStyle w:val="Zitat"/>
        <w:rPr>
          <w:lang w:eastAsia="de-CH"/>
        </w:rPr>
      </w:pPr>
      <w:r w:rsidRPr="007F2C86">
        <w:rPr>
          <w:lang w:eastAsia="de-CH"/>
        </w:rPr>
        <w:tab/>
        <w:t xml:space="preserve"> *     ),</w:t>
      </w:r>
    </w:p>
    <w:p w:rsidR="00AF4838" w:rsidRPr="007F2C86" w:rsidRDefault="00AF4838" w:rsidP="00AF4838">
      <w:pPr>
        <w:pStyle w:val="Zitat"/>
        <w:rPr>
          <w:lang w:eastAsia="de-CH"/>
        </w:rPr>
      </w:pPr>
      <w:r w:rsidRPr="007F2C86">
        <w:rPr>
          <w:lang w:eastAsia="de-CH"/>
        </w:rPr>
        <w:tab/>
        <w:t xml:space="preserve"> *</w:t>
      </w:r>
    </w:p>
    <w:p w:rsidR="00AF4838" w:rsidRPr="007F2C86" w:rsidRDefault="00AF4838" w:rsidP="00AF4838">
      <w:pPr>
        <w:pStyle w:val="Zitat"/>
        <w:rPr>
          <w:lang w:eastAsia="de-CH"/>
        </w:rPr>
      </w:pPr>
      <w:r w:rsidRPr="007F2C86">
        <w:rPr>
          <w:lang w:eastAsia="de-CH"/>
        </w:rPr>
        <w:tab/>
        <w:t xml:space="preserve"> * This example defines a flatfile source and an XML source.</w:t>
      </w:r>
    </w:p>
    <w:p w:rsidR="00AF4838" w:rsidRPr="007F2C86" w:rsidRDefault="00AF4838" w:rsidP="00AF4838">
      <w:pPr>
        <w:pStyle w:val="Zitat"/>
        <w:rPr>
          <w:lang w:eastAsia="de-CH"/>
        </w:rPr>
      </w:pPr>
      <w:r w:rsidRPr="007F2C86">
        <w:rPr>
          <w:lang w:eastAsia="de-CH"/>
        </w:rPr>
        <w:tab/>
        <w:t xml:space="preserve"> * 'metadata.sources' =&gt; array(</w:t>
      </w:r>
    </w:p>
    <w:p w:rsidR="00AF4838" w:rsidRPr="007F2C86" w:rsidRDefault="00AF4838" w:rsidP="00AF4838">
      <w:pPr>
        <w:pStyle w:val="Zitat"/>
        <w:rPr>
          <w:lang w:eastAsia="de-CH"/>
        </w:rPr>
      </w:pPr>
      <w:r w:rsidRPr="007F2C86">
        <w:rPr>
          <w:lang w:eastAsia="de-CH"/>
        </w:rPr>
        <w:tab/>
        <w:t xml:space="preserve"> *     array('type' =&gt; 'flatfile'),</w:t>
      </w:r>
    </w:p>
    <w:p w:rsidR="00AF4838" w:rsidRPr="007F2C86" w:rsidRDefault="00AF4838" w:rsidP="00AF4838">
      <w:pPr>
        <w:pStyle w:val="Zitat"/>
        <w:rPr>
          <w:lang w:eastAsia="de-CH"/>
        </w:rPr>
      </w:pPr>
      <w:r w:rsidRPr="007F2C86">
        <w:rPr>
          <w:lang w:eastAsia="de-CH"/>
        </w:rPr>
        <w:tab/>
        <w:t xml:space="preserve"> *     array('type' =&gt; 'xml', 'file' =&gt; 'idp.example.org-idpMeta.xml'),</w:t>
      </w:r>
    </w:p>
    <w:p w:rsidR="00AF4838" w:rsidRPr="007F2C86" w:rsidRDefault="00AF4838" w:rsidP="00AF4838">
      <w:pPr>
        <w:pStyle w:val="Zitat"/>
        <w:rPr>
          <w:lang w:eastAsia="de-CH"/>
        </w:rPr>
      </w:pPr>
      <w:r w:rsidRPr="007F2C86">
        <w:rPr>
          <w:lang w:eastAsia="de-CH"/>
        </w:rPr>
        <w:tab/>
        <w:t xml:space="preserve"> *     ),</w:t>
      </w:r>
    </w:p>
    <w:p w:rsidR="00AF4838" w:rsidRPr="007F2C86" w:rsidRDefault="00AF4838" w:rsidP="00AF4838">
      <w:pPr>
        <w:pStyle w:val="Zitat"/>
        <w:rPr>
          <w:lang w:eastAsia="de-CH"/>
        </w:rPr>
      </w:pPr>
      <w:r w:rsidRPr="007F2C86">
        <w:rPr>
          <w:lang w:eastAsia="de-CH"/>
        </w:rPr>
        <w:tab/>
        <w:t xml:space="preserve"> *</w:t>
      </w:r>
    </w:p>
    <w:p w:rsidR="00AF4838" w:rsidRPr="007F2C86" w:rsidRDefault="00AF4838" w:rsidP="00AF4838">
      <w:pPr>
        <w:pStyle w:val="Zitat"/>
        <w:rPr>
          <w:lang w:eastAsia="de-CH"/>
        </w:rPr>
      </w:pPr>
      <w:r w:rsidRPr="007F2C86">
        <w:rPr>
          <w:lang w:eastAsia="de-CH"/>
        </w:rPr>
        <w:tab/>
        <w:t xml:space="preserve"> *</w:t>
      </w:r>
    </w:p>
    <w:p w:rsidR="00AF4838" w:rsidRPr="007F2C86" w:rsidRDefault="00AF4838" w:rsidP="00AF4838">
      <w:pPr>
        <w:pStyle w:val="Zitat"/>
        <w:rPr>
          <w:lang w:eastAsia="de-CH"/>
        </w:rPr>
      </w:pPr>
      <w:r w:rsidRPr="007F2C86">
        <w:rPr>
          <w:lang w:eastAsia="de-CH"/>
        </w:rPr>
        <w:tab/>
        <w:t xml:space="preserve"> * Default:</w:t>
      </w:r>
    </w:p>
    <w:p w:rsidR="00AF4838" w:rsidRPr="007F2C86" w:rsidRDefault="00AF4838" w:rsidP="00AF4838">
      <w:pPr>
        <w:pStyle w:val="Zitat"/>
        <w:rPr>
          <w:lang w:eastAsia="de-CH"/>
        </w:rPr>
      </w:pPr>
      <w:r w:rsidRPr="007F2C86">
        <w:rPr>
          <w:lang w:eastAsia="de-CH"/>
        </w:rPr>
        <w:tab/>
        <w:t xml:space="preserve"> * 'metadata.sources' =&gt; array(</w:t>
      </w:r>
    </w:p>
    <w:p w:rsidR="00AF4838" w:rsidRPr="007F2C86" w:rsidRDefault="00AF4838" w:rsidP="00AF4838">
      <w:pPr>
        <w:pStyle w:val="Zitat"/>
        <w:rPr>
          <w:lang w:eastAsia="de-CH"/>
        </w:rPr>
      </w:pPr>
      <w:r w:rsidRPr="007F2C86">
        <w:rPr>
          <w:lang w:eastAsia="de-CH"/>
        </w:rPr>
        <w:tab/>
        <w:t xml:space="preserve"> *     array('type' =&gt; 'flatfile')</w:t>
      </w:r>
    </w:p>
    <w:p w:rsidR="00AF4838" w:rsidRPr="007F2C86" w:rsidRDefault="00AF4838" w:rsidP="00AF4838">
      <w:pPr>
        <w:pStyle w:val="Zitat"/>
        <w:rPr>
          <w:lang w:eastAsia="de-CH"/>
        </w:rPr>
      </w:pPr>
      <w:r w:rsidRPr="007F2C86">
        <w:rPr>
          <w:lang w:eastAsia="de-CH"/>
        </w:rPr>
        <w:tab/>
        <w:t xml:space="preserve"> *     ),</w:t>
      </w:r>
    </w:p>
    <w:p w:rsidR="00AF4838" w:rsidRPr="007F2C86" w:rsidRDefault="00AF4838" w:rsidP="00AF4838">
      <w:pPr>
        <w:pStyle w:val="Zitat"/>
        <w:rPr>
          <w:lang w:eastAsia="de-CH"/>
        </w:rPr>
      </w:pPr>
      <w:r w:rsidRPr="007F2C86">
        <w:rPr>
          <w:lang w:eastAsia="de-CH"/>
        </w:rPr>
        <w:tab/>
        <w:t xml:space="preserve"> */</w:t>
      </w:r>
    </w:p>
    <w:p w:rsidR="00AF4838" w:rsidRPr="007F2C86" w:rsidRDefault="00AF4838" w:rsidP="00AF4838">
      <w:pPr>
        <w:pStyle w:val="Zitat"/>
        <w:rPr>
          <w:lang w:eastAsia="de-CH"/>
        </w:rPr>
      </w:pPr>
      <w:r w:rsidRPr="007F2C86">
        <w:rPr>
          <w:lang w:eastAsia="de-CH"/>
        </w:rPr>
        <w:tab/>
        <w:t>'metadata.sources' =&gt; array(</w:t>
      </w:r>
    </w:p>
    <w:p w:rsidR="00AF4838" w:rsidRPr="007F2C86" w:rsidRDefault="00AF4838" w:rsidP="00AF4838">
      <w:pPr>
        <w:pStyle w:val="Zitat"/>
        <w:rPr>
          <w:lang w:eastAsia="de-CH"/>
        </w:rPr>
      </w:pPr>
      <w:r w:rsidRPr="007F2C86">
        <w:rPr>
          <w:lang w:eastAsia="de-CH"/>
        </w:rPr>
        <w:tab/>
      </w:r>
      <w:r w:rsidRPr="007F2C86">
        <w:rPr>
          <w:lang w:eastAsia="de-CH"/>
        </w:rPr>
        <w:tab/>
        <w:t>array('type' =&gt; 'flatfile'),</w:t>
      </w:r>
    </w:p>
    <w:p w:rsidR="00AF4838" w:rsidRPr="007F2C86" w:rsidRDefault="00AF4838" w:rsidP="00AF4838">
      <w:pPr>
        <w:pStyle w:val="Zitat"/>
        <w:rPr>
          <w:lang w:eastAsia="de-CH"/>
        </w:rPr>
      </w:pPr>
      <w:r w:rsidRPr="007F2C86">
        <w:rPr>
          <w:lang w:eastAsia="de-CH"/>
        </w:rPr>
        <w:tab/>
        <w:t>),</w:t>
      </w:r>
    </w:p>
    <w:p w:rsidR="00AF4838" w:rsidRPr="007F2C86" w:rsidRDefault="00AF4838" w:rsidP="00AF4838">
      <w:pPr>
        <w:pStyle w:val="Zitat"/>
        <w:rPr>
          <w:lang w:eastAsia="de-CH"/>
        </w:rPr>
      </w:pP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ab/>
        <w:t>/*</w:t>
      </w:r>
    </w:p>
    <w:p w:rsidR="00AF4838" w:rsidRPr="007F2C86" w:rsidRDefault="00AF4838" w:rsidP="00AF4838">
      <w:pPr>
        <w:pStyle w:val="Zitat"/>
        <w:rPr>
          <w:lang w:eastAsia="de-CH"/>
        </w:rPr>
      </w:pPr>
      <w:r w:rsidRPr="007F2C86">
        <w:rPr>
          <w:lang w:eastAsia="de-CH"/>
        </w:rPr>
        <w:tab/>
        <w:t xml:space="preserve"> * Configure the datastore for simpleSAMLphp.</w:t>
      </w:r>
    </w:p>
    <w:p w:rsidR="00AF4838" w:rsidRPr="007F2C86" w:rsidRDefault="00AF4838" w:rsidP="00AF4838">
      <w:pPr>
        <w:pStyle w:val="Zitat"/>
        <w:rPr>
          <w:lang w:eastAsia="de-CH"/>
        </w:rPr>
      </w:pPr>
      <w:r w:rsidRPr="007F2C86">
        <w:rPr>
          <w:lang w:eastAsia="de-CH"/>
        </w:rPr>
        <w:tab/>
        <w:t xml:space="preserve"> *</w:t>
      </w:r>
    </w:p>
    <w:p w:rsidR="00AF4838" w:rsidRPr="007F2C86" w:rsidRDefault="00AF4838" w:rsidP="00AF4838">
      <w:pPr>
        <w:pStyle w:val="Zitat"/>
        <w:rPr>
          <w:lang w:eastAsia="de-CH"/>
        </w:rPr>
      </w:pPr>
      <w:r w:rsidRPr="007F2C86">
        <w:rPr>
          <w:lang w:eastAsia="de-CH"/>
        </w:rPr>
        <w:tab/>
        <w:t xml:space="preserve"> * - 'phpsession': Limited datastore, which uses the PHP session.</w:t>
      </w:r>
    </w:p>
    <w:p w:rsidR="00AF4838" w:rsidRPr="007F2C86" w:rsidRDefault="00AF4838" w:rsidP="00AF4838">
      <w:pPr>
        <w:pStyle w:val="Zitat"/>
        <w:rPr>
          <w:lang w:eastAsia="de-CH"/>
        </w:rPr>
      </w:pPr>
      <w:r w:rsidRPr="007F2C86">
        <w:rPr>
          <w:lang w:eastAsia="de-CH"/>
        </w:rPr>
        <w:tab/>
        <w:t xml:space="preserve"> * - 'memcache': Key-value datastore, based on memcache.</w:t>
      </w:r>
    </w:p>
    <w:p w:rsidR="00AF4838" w:rsidRPr="007F2C86" w:rsidRDefault="00AF4838" w:rsidP="00AF4838">
      <w:pPr>
        <w:pStyle w:val="Zitat"/>
        <w:rPr>
          <w:lang w:eastAsia="de-CH"/>
        </w:rPr>
      </w:pPr>
      <w:r w:rsidRPr="007F2C86">
        <w:rPr>
          <w:lang w:eastAsia="de-CH"/>
        </w:rPr>
        <w:tab/>
        <w:t xml:space="preserve"> * - 'sql': SQL datastore, using PDO.</w:t>
      </w:r>
    </w:p>
    <w:p w:rsidR="00AF4838" w:rsidRPr="007F2C86" w:rsidRDefault="00AF4838" w:rsidP="00AF4838">
      <w:pPr>
        <w:pStyle w:val="Zitat"/>
        <w:rPr>
          <w:lang w:eastAsia="de-CH"/>
        </w:rPr>
      </w:pPr>
      <w:r w:rsidRPr="007F2C86">
        <w:rPr>
          <w:lang w:eastAsia="de-CH"/>
        </w:rPr>
        <w:tab/>
        <w:t xml:space="preserve"> *</w:t>
      </w:r>
    </w:p>
    <w:p w:rsidR="00AF4838" w:rsidRPr="007F2C86" w:rsidRDefault="00AF4838" w:rsidP="00AF4838">
      <w:pPr>
        <w:pStyle w:val="Zitat"/>
        <w:rPr>
          <w:lang w:eastAsia="de-CH"/>
        </w:rPr>
      </w:pPr>
      <w:r w:rsidRPr="007F2C86">
        <w:rPr>
          <w:lang w:eastAsia="de-CH"/>
        </w:rPr>
        <w:tab/>
        <w:t xml:space="preserve"> * The default datastore is 'phpsession'.</w:t>
      </w:r>
    </w:p>
    <w:p w:rsidR="00AF4838" w:rsidRPr="007F2C86" w:rsidRDefault="00AF4838" w:rsidP="00AF4838">
      <w:pPr>
        <w:pStyle w:val="Zitat"/>
        <w:rPr>
          <w:lang w:eastAsia="de-CH"/>
        </w:rPr>
      </w:pPr>
      <w:r w:rsidRPr="007F2C86">
        <w:rPr>
          <w:lang w:eastAsia="de-CH"/>
        </w:rPr>
        <w:tab/>
        <w:t xml:space="preserve"> *</w:t>
      </w:r>
    </w:p>
    <w:p w:rsidR="00AF4838" w:rsidRPr="007F2C86" w:rsidRDefault="00AF4838" w:rsidP="00AF4838">
      <w:pPr>
        <w:pStyle w:val="Zitat"/>
        <w:rPr>
          <w:lang w:eastAsia="de-CH"/>
        </w:rPr>
      </w:pPr>
      <w:r w:rsidRPr="007F2C86">
        <w:rPr>
          <w:lang w:eastAsia="de-CH"/>
        </w:rPr>
        <w:tab/>
        <w:t xml:space="preserve"> * (This option replaces the old 'session.handler'-option.)</w:t>
      </w:r>
    </w:p>
    <w:p w:rsidR="00AF4838" w:rsidRPr="007F2C86" w:rsidRDefault="00AF4838" w:rsidP="00AF4838">
      <w:pPr>
        <w:pStyle w:val="Zitat"/>
        <w:rPr>
          <w:lang w:eastAsia="de-CH"/>
        </w:rPr>
      </w:pPr>
      <w:r w:rsidRPr="007F2C86">
        <w:rPr>
          <w:lang w:eastAsia="de-CH"/>
        </w:rPr>
        <w:tab/>
        <w:t xml:space="preserve"> */</w:t>
      </w:r>
    </w:p>
    <w:p w:rsidR="00AF4838" w:rsidRPr="007F2C86" w:rsidRDefault="00AF4838" w:rsidP="00AF4838">
      <w:pPr>
        <w:pStyle w:val="Zitat"/>
        <w:rPr>
          <w:lang w:eastAsia="de-CH"/>
        </w:rPr>
      </w:pPr>
      <w:r w:rsidRPr="007F2C86">
        <w:rPr>
          <w:lang w:eastAsia="de-CH"/>
        </w:rPr>
        <w:tab/>
        <w:t>'store.type' =&gt; 'phpsession',</w:t>
      </w:r>
    </w:p>
    <w:p w:rsidR="00AF4838" w:rsidRPr="007F2C86" w:rsidRDefault="00AF4838" w:rsidP="00AF4838">
      <w:pPr>
        <w:pStyle w:val="Zitat"/>
        <w:rPr>
          <w:lang w:eastAsia="de-CH"/>
        </w:rPr>
      </w:pP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ab/>
        <w:t>/*</w:t>
      </w:r>
    </w:p>
    <w:p w:rsidR="00AF4838" w:rsidRPr="007F2C86" w:rsidRDefault="00AF4838" w:rsidP="00AF4838">
      <w:pPr>
        <w:pStyle w:val="Zitat"/>
        <w:rPr>
          <w:lang w:eastAsia="de-CH"/>
        </w:rPr>
      </w:pPr>
      <w:r w:rsidRPr="007F2C86">
        <w:rPr>
          <w:lang w:eastAsia="de-CH"/>
        </w:rPr>
        <w:tab/>
        <w:t xml:space="preserve"> * The DSN the sql datastore should connect to.</w:t>
      </w:r>
    </w:p>
    <w:p w:rsidR="00AF4838" w:rsidRPr="007F2C86" w:rsidRDefault="00AF4838" w:rsidP="00AF4838">
      <w:pPr>
        <w:pStyle w:val="Zitat"/>
        <w:rPr>
          <w:lang w:eastAsia="de-CH"/>
        </w:rPr>
      </w:pPr>
      <w:r w:rsidRPr="007F2C86">
        <w:rPr>
          <w:lang w:eastAsia="de-CH"/>
        </w:rPr>
        <w:tab/>
        <w:t xml:space="preserve"> *</w:t>
      </w:r>
    </w:p>
    <w:p w:rsidR="00AF4838" w:rsidRPr="007F2C86" w:rsidRDefault="00AF4838" w:rsidP="00AF4838">
      <w:pPr>
        <w:pStyle w:val="Zitat"/>
        <w:rPr>
          <w:lang w:eastAsia="de-CH"/>
        </w:rPr>
      </w:pPr>
      <w:r w:rsidRPr="007F2C86">
        <w:rPr>
          <w:lang w:eastAsia="de-CH"/>
        </w:rPr>
        <w:tab/>
        <w:t xml:space="preserve"> * See http://www.php.net/manual/en/pdo.drivers.php for the various</w:t>
      </w:r>
    </w:p>
    <w:p w:rsidR="00AF4838" w:rsidRPr="007F2C86" w:rsidRDefault="00AF4838" w:rsidP="00AF4838">
      <w:pPr>
        <w:pStyle w:val="Zitat"/>
        <w:rPr>
          <w:lang w:eastAsia="de-CH"/>
        </w:rPr>
      </w:pPr>
      <w:r w:rsidRPr="007F2C86">
        <w:rPr>
          <w:lang w:eastAsia="de-CH"/>
        </w:rPr>
        <w:tab/>
        <w:t xml:space="preserve"> * syntaxes.</w:t>
      </w:r>
    </w:p>
    <w:p w:rsidR="00AF4838" w:rsidRPr="007F2C86" w:rsidRDefault="00AF4838" w:rsidP="00AF4838">
      <w:pPr>
        <w:pStyle w:val="Zitat"/>
        <w:rPr>
          <w:lang w:eastAsia="de-CH"/>
        </w:rPr>
      </w:pPr>
      <w:r w:rsidRPr="007F2C86">
        <w:rPr>
          <w:lang w:eastAsia="de-CH"/>
        </w:rPr>
        <w:tab/>
        <w:t xml:space="preserve"> */</w:t>
      </w:r>
    </w:p>
    <w:p w:rsidR="00AF4838" w:rsidRPr="007F2C86" w:rsidRDefault="00AF4838" w:rsidP="00AF4838">
      <w:pPr>
        <w:pStyle w:val="Zitat"/>
        <w:rPr>
          <w:lang w:eastAsia="de-CH"/>
        </w:rPr>
      </w:pPr>
      <w:r w:rsidRPr="007F2C86">
        <w:rPr>
          <w:lang w:eastAsia="de-CH"/>
        </w:rPr>
        <w:tab/>
        <w:t>'store.sql.dsn' =&gt; 'sqlite:/path/to/sqlitedatabase.sq3',</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ab/>
        <w:t>/*</w:t>
      </w:r>
    </w:p>
    <w:p w:rsidR="00AF4838" w:rsidRPr="007F2C86" w:rsidRDefault="00AF4838" w:rsidP="00AF4838">
      <w:pPr>
        <w:pStyle w:val="Zitat"/>
        <w:rPr>
          <w:lang w:eastAsia="de-CH"/>
        </w:rPr>
      </w:pPr>
      <w:r w:rsidRPr="007F2C86">
        <w:rPr>
          <w:lang w:eastAsia="de-CH"/>
        </w:rPr>
        <w:tab/>
        <w:t xml:space="preserve"> * The username and password to use when connecting to the database.</w:t>
      </w:r>
    </w:p>
    <w:p w:rsidR="00AF4838" w:rsidRPr="007F2C86" w:rsidRDefault="00AF4838" w:rsidP="00AF4838">
      <w:pPr>
        <w:pStyle w:val="Zitat"/>
        <w:rPr>
          <w:lang w:eastAsia="de-CH"/>
        </w:rPr>
      </w:pPr>
      <w:r w:rsidRPr="007F2C86">
        <w:rPr>
          <w:lang w:eastAsia="de-CH"/>
        </w:rPr>
        <w:lastRenderedPageBreak/>
        <w:tab/>
        <w:t xml:space="preserve"> */</w:t>
      </w:r>
    </w:p>
    <w:p w:rsidR="00AF4838" w:rsidRPr="007F2C86" w:rsidRDefault="00AF4838" w:rsidP="00AF4838">
      <w:pPr>
        <w:pStyle w:val="Zitat"/>
        <w:rPr>
          <w:lang w:eastAsia="de-CH"/>
        </w:rPr>
      </w:pPr>
      <w:r w:rsidRPr="007F2C86">
        <w:rPr>
          <w:lang w:eastAsia="de-CH"/>
        </w:rPr>
        <w:tab/>
        <w:t>'store.sql.username' =&gt; NULL,</w:t>
      </w:r>
    </w:p>
    <w:p w:rsidR="00AF4838" w:rsidRPr="007F2C86" w:rsidRDefault="00AF4838" w:rsidP="00AF4838">
      <w:pPr>
        <w:pStyle w:val="Zitat"/>
        <w:rPr>
          <w:lang w:eastAsia="de-CH"/>
        </w:rPr>
      </w:pPr>
      <w:r w:rsidRPr="007F2C86">
        <w:rPr>
          <w:lang w:eastAsia="de-CH"/>
        </w:rPr>
        <w:tab/>
        <w:t>'store.sql.password' =&gt; NULL,</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ab/>
        <w:t>/*</w:t>
      </w:r>
    </w:p>
    <w:p w:rsidR="00AF4838" w:rsidRPr="007F2C86" w:rsidRDefault="00AF4838" w:rsidP="00AF4838">
      <w:pPr>
        <w:pStyle w:val="Zitat"/>
        <w:rPr>
          <w:lang w:eastAsia="de-CH"/>
        </w:rPr>
      </w:pPr>
      <w:r w:rsidRPr="007F2C86">
        <w:rPr>
          <w:lang w:eastAsia="de-CH"/>
        </w:rPr>
        <w:tab/>
        <w:t xml:space="preserve"> * The prefix we should use on our tables.</w:t>
      </w:r>
    </w:p>
    <w:p w:rsidR="00AF4838" w:rsidRPr="007F2C86" w:rsidRDefault="00AF4838" w:rsidP="00AF4838">
      <w:pPr>
        <w:pStyle w:val="Zitat"/>
        <w:rPr>
          <w:lang w:eastAsia="de-CH"/>
        </w:rPr>
      </w:pPr>
      <w:r w:rsidRPr="007F2C86">
        <w:rPr>
          <w:lang w:eastAsia="de-CH"/>
        </w:rPr>
        <w:tab/>
        <w:t xml:space="preserve"> */</w:t>
      </w:r>
    </w:p>
    <w:p w:rsidR="00AF4838" w:rsidRPr="007F2C86" w:rsidRDefault="00AF4838" w:rsidP="00AF4838">
      <w:pPr>
        <w:pStyle w:val="Zitat"/>
        <w:rPr>
          <w:lang w:eastAsia="de-CH"/>
        </w:rPr>
      </w:pPr>
      <w:r w:rsidRPr="007F2C86">
        <w:rPr>
          <w:lang w:eastAsia="de-CH"/>
        </w:rPr>
        <w:tab/>
        <w:t>'store.sql.prefix' =&gt; 'simpleSAMLphp',</w:t>
      </w:r>
    </w:p>
    <w:p w:rsidR="00AF4838" w:rsidRPr="007F2C86" w:rsidRDefault="00AF4838" w:rsidP="00AF4838">
      <w:pPr>
        <w:pStyle w:val="Zitat"/>
        <w:rPr>
          <w:lang w:eastAsia="de-CH"/>
        </w:rPr>
      </w:pP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ab/>
        <w:t>/*</w:t>
      </w:r>
    </w:p>
    <w:p w:rsidR="00AF4838" w:rsidRPr="007F2C86" w:rsidRDefault="00AF4838" w:rsidP="00AF4838">
      <w:pPr>
        <w:pStyle w:val="Zitat"/>
        <w:rPr>
          <w:lang w:eastAsia="de-CH"/>
        </w:rPr>
      </w:pPr>
      <w:r w:rsidRPr="007F2C86">
        <w:rPr>
          <w:lang w:eastAsia="de-CH"/>
        </w:rPr>
        <w:tab/>
        <w:t xml:space="preserve"> * Configuration for the MemcacheStore class. This allows you to store</w:t>
      </w:r>
    </w:p>
    <w:p w:rsidR="00AF4838" w:rsidRPr="007F2C86" w:rsidRDefault="00AF4838" w:rsidP="00AF4838">
      <w:pPr>
        <w:pStyle w:val="Zitat"/>
        <w:rPr>
          <w:lang w:eastAsia="de-CH"/>
        </w:rPr>
      </w:pPr>
      <w:r w:rsidRPr="007F2C86">
        <w:rPr>
          <w:lang w:eastAsia="de-CH"/>
        </w:rPr>
        <w:tab/>
        <w:t xml:space="preserve"> * multiple redudant copies of sessions on different memcache servers.</w:t>
      </w:r>
    </w:p>
    <w:p w:rsidR="00AF4838" w:rsidRPr="007F2C86" w:rsidRDefault="00AF4838" w:rsidP="00AF4838">
      <w:pPr>
        <w:pStyle w:val="Zitat"/>
        <w:rPr>
          <w:lang w:eastAsia="de-CH"/>
        </w:rPr>
      </w:pPr>
      <w:r w:rsidRPr="007F2C86">
        <w:rPr>
          <w:lang w:eastAsia="de-CH"/>
        </w:rPr>
        <w:tab/>
        <w:t xml:space="preserve"> *</w:t>
      </w:r>
    </w:p>
    <w:p w:rsidR="00AF4838" w:rsidRPr="007F2C86" w:rsidRDefault="00AF4838" w:rsidP="00AF4838">
      <w:pPr>
        <w:pStyle w:val="Zitat"/>
        <w:rPr>
          <w:lang w:eastAsia="de-CH"/>
        </w:rPr>
      </w:pPr>
      <w:r w:rsidRPr="007F2C86">
        <w:rPr>
          <w:lang w:eastAsia="de-CH"/>
        </w:rPr>
        <w:tab/>
        <w:t xml:space="preserve"> * 'memcache_store.servers' is an array of server groups. Every data</w:t>
      </w:r>
    </w:p>
    <w:p w:rsidR="00AF4838" w:rsidRPr="007F2C86" w:rsidRDefault="00AF4838" w:rsidP="00AF4838">
      <w:pPr>
        <w:pStyle w:val="Zitat"/>
        <w:rPr>
          <w:lang w:eastAsia="de-CH"/>
        </w:rPr>
      </w:pPr>
      <w:r w:rsidRPr="007F2C86">
        <w:rPr>
          <w:lang w:eastAsia="de-CH"/>
        </w:rPr>
        <w:tab/>
        <w:t xml:space="preserve"> * item will be mirrored in every server group.</w:t>
      </w:r>
    </w:p>
    <w:p w:rsidR="00AF4838" w:rsidRPr="007F2C86" w:rsidRDefault="00AF4838" w:rsidP="00AF4838">
      <w:pPr>
        <w:pStyle w:val="Zitat"/>
        <w:rPr>
          <w:lang w:eastAsia="de-CH"/>
        </w:rPr>
      </w:pPr>
      <w:r w:rsidRPr="007F2C86">
        <w:rPr>
          <w:lang w:eastAsia="de-CH"/>
        </w:rPr>
        <w:tab/>
        <w:t xml:space="preserve"> *</w:t>
      </w:r>
    </w:p>
    <w:p w:rsidR="00AF4838" w:rsidRPr="007F2C86" w:rsidRDefault="00AF4838" w:rsidP="00AF4838">
      <w:pPr>
        <w:pStyle w:val="Zitat"/>
        <w:rPr>
          <w:lang w:eastAsia="de-CH"/>
        </w:rPr>
      </w:pPr>
      <w:r w:rsidRPr="007F2C86">
        <w:rPr>
          <w:lang w:eastAsia="de-CH"/>
        </w:rPr>
        <w:tab/>
        <w:t xml:space="preserve"> * Each server group is an array of servers. The data items will be</w:t>
      </w:r>
    </w:p>
    <w:p w:rsidR="00AF4838" w:rsidRPr="007F2C86" w:rsidRDefault="00AF4838" w:rsidP="00AF4838">
      <w:pPr>
        <w:pStyle w:val="Zitat"/>
        <w:rPr>
          <w:lang w:eastAsia="de-CH"/>
        </w:rPr>
      </w:pPr>
      <w:r w:rsidRPr="007F2C86">
        <w:rPr>
          <w:lang w:eastAsia="de-CH"/>
        </w:rPr>
        <w:tab/>
        <w:t xml:space="preserve"> * load-balanced between all servers in each server group.</w:t>
      </w:r>
    </w:p>
    <w:p w:rsidR="00AF4838" w:rsidRPr="007F2C86" w:rsidRDefault="00AF4838" w:rsidP="00AF4838">
      <w:pPr>
        <w:pStyle w:val="Zitat"/>
        <w:rPr>
          <w:lang w:eastAsia="de-CH"/>
        </w:rPr>
      </w:pPr>
      <w:r w:rsidRPr="007F2C86">
        <w:rPr>
          <w:lang w:eastAsia="de-CH"/>
        </w:rPr>
        <w:tab/>
        <w:t xml:space="preserve"> *</w:t>
      </w:r>
    </w:p>
    <w:p w:rsidR="00AF4838" w:rsidRPr="007F2C86" w:rsidRDefault="00AF4838" w:rsidP="00AF4838">
      <w:pPr>
        <w:pStyle w:val="Zitat"/>
        <w:rPr>
          <w:lang w:eastAsia="de-CH"/>
        </w:rPr>
      </w:pPr>
      <w:r w:rsidRPr="007F2C86">
        <w:rPr>
          <w:lang w:eastAsia="de-CH"/>
        </w:rPr>
        <w:tab/>
        <w:t xml:space="preserve"> * Each server is an array of parameters for the server. The following</w:t>
      </w:r>
    </w:p>
    <w:p w:rsidR="00AF4838" w:rsidRPr="007F2C86" w:rsidRDefault="00AF4838" w:rsidP="00AF4838">
      <w:pPr>
        <w:pStyle w:val="Zitat"/>
        <w:rPr>
          <w:lang w:eastAsia="de-CH"/>
        </w:rPr>
      </w:pPr>
      <w:r w:rsidRPr="007F2C86">
        <w:rPr>
          <w:lang w:eastAsia="de-CH"/>
        </w:rPr>
        <w:tab/>
        <w:t xml:space="preserve"> * options are available:</w:t>
      </w:r>
    </w:p>
    <w:p w:rsidR="00AF4838" w:rsidRPr="007F2C86" w:rsidRDefault="00AF4838" w:rsidP="00AF4838">
      <w:pPr>
        <w:pStyle w:val="Zitat"/>
        <w:rPr>
          <w:lang w:eastAsia="de-CH"/>
        </w:rPr>
      </w:pPr>
      <w:r w:rsidRPr="007F2C86">
        <w:rPr>
          <w:lang w:eastAsia="de-CH"/>
        </w:rPr>
        <w:tab/>
        <w:t xml:space="preserve"> *  - 'hostname': This is the hostname or ip address where the</w:t>
      </w:r>
    </w:p>
    <w:p w:rsidR="00AF4838" w:rsidRPr="007F2C86" w:rsidRDefault="00AF4838" w:rsidP="00AF4838">
      <w:pPr>
        <w:pStyle w:val="Zitat"/>
        <w:rPr>
          <w:lang w:eastAsia="de-CH"/>
        </w:rPr>
      </w:pPr>
      <w:r w:rsidRPr="007F2C86">
        <w:rPr>
          <w:lang w:eastAsia="de-CH"/>
        </w:rPr>
        <w:tab/>
        <w:t xml:space="preserve"> *    memcache server runs. This is the only required option.</w:t>
      </w:r>
    </w:p>
    <w:p w:rsidR="00AF4838" w:rsidRPr="007F2C86" w:rsidRDefault="00AF4838" w:rsidP="00AF4838">
      <w:pPr>
        <w:pStyle w:val="Zitat"/>
        <w:rPr>
          <w:lang w:eastAsia="de-CH"/>
        </w:rPr>
      </w:pPr>
      <w:r w:rsidRPr="007F2C86">
        <w:rPr>
          <w:lang w:eastAsia="de-CH"/>
        </w:rPr>
        <w:tab/>
        <w:t xml:space="preserve"> *  - 'port': This is the port number of the memcache server. If this</w:t>
      </w:r>
    </w:p>
    <w:p w:rsidR="00AF4838" w:rsidRPr="007F2C86" w:rsidRDefault="00AF4838" w:rsidP="00AF4838">
      <w:pPr>
        <w:pStyle w:val="Zitat"/>
        <w:rPr>
          <w:lang w:eastAsia="de-CH"/>
        </w:rPr>
      </w:pPr>
      <w:r w:rsidRPr="007F2C86">
        <w:rPr>
          <w:lang w:eastAsia="de-CH"/>
        </w:rPr>
        <w:tab/>
        <w:t xml:space="preserve"> *    option isn't set, then we will use the 'memcache.default_port'</w:t>
      </w:r>
    </w:p>
    <w:p w:rsidR="00AF4838" w:rsidRPr="007F2C86" w:rsidRDefault="00AF4838" w:rsidP="00AF4838">
      <w:pPr>
        <w:pStyle w:val="Zitat"/>
        <w:rPr>
          <w:lang w:eastAsia="de-CH"/>
        </w:rPr>
      </w:pPr>
      <w:r w:rsidRPr="007F2C86">
        <w:rPr>
          <w:lang w:eastAsia="de-CH"/>
        </w:rPr>
        <w:tab/>
        <w:t xml:space="preserve"> *    ini setting. This is 11211 by default.</w:t>
      </w:r>
    </w:p>
    <w:p w:rsidR="00AF4838" w:rsidRPr="007F2C86" w:rsidRDefault="00AF4838" w:rsidP="00AF4838">
      <w:pPr>
        <w:pStyle w:val="Zitat"/>
        <w:rPr>
          <w:lang w:eastAsia="de-CH"/>
        </w:rPr>
      </w:pPr>
      <w:r w:rsidRPr="007F2C86">
        <w:rPr>
          <w:lang w:eastAsia="de-CH"/>
        </w:rPr>
        <w:tab/>
        <w:t xml:space="preserve"> *  - 'weight': This sets the weight of this server in this server</w:t>
      </w:r>
    </w:p>
    <w:p w:rsidR="00AF4838" w:rsidRPr="007F2C86" w:rsidRDefault="00AF4838" w:rsidP="00AF4838">
      <w:pPr>
        <w:pStyle w:val="Zitat"/>
        <w:rPr>
          <w:lang w:eastAsia="de-CH"/>
        </w:rPr>
      </w:pPr>
      <w:r w:rsidRPr="007F2C86">
        <w:rPr>
          <w:lang w:eastAsia="de-CH"/>
        </w:rPr>
        <w:tab/>
        <w:t xml:space="preserve"> *    group. http://php.net/manual/en/function.Memcache-addServer.php</w:t>
      </w:r>
    </w:p>
    <w:p w:rsidR="00AF4838" w:rsidRPr="007F2C86" w:rsidRDefault="00AF4838" w:rsidP="00AF4838">
      <w:pPr>
        <w:pStyle w:val="Zitat"/>
        <w:rPr>
          <w:lang w:eastAsia="de-CH"/>
        </w:rPr>
      </w:pPr>
      <w:r w:rsidRPr="007F2C86">
        <w:rPr>
          <w:lang w:eastAsia="de-CH"/>
        </w:rPr>
        <w:tab/>
        <w:t xml:space="preserve"> *    contains more information about the weight option.</w:t>
      </w:r>
    </w:p>
    <w:p w:rsidR="00AF4838" w:rsidRPr="007F2C86" w:rsidRDefault="00AF4838" w:rsidP="00AF4838">
      <w:pPr>
        <w:pStyle w:val="Zitat"/>
        <w:rPr>
          <w:lang w:eastAsia="de-CH"/>
        </w:rPr>
      </w:pPr>
      <w:r w:rsidRPr="007F2C86">
        <w:rPr>
          <w:lang w:eastAsia="de-CH"/>
        </w:rPr>
        <w:tab/>
        <w:t xml:space="preserve"> *  - 'timeout': The timeout for this server. By default, the timeout</w:t>
      </w:r>
    </w:p>
    <w:p w:rsidR="00AF4838" w:rsidRPr="007F2C86" w:rsidRDefault="00AF4838" w:rsidP="00AF4838">
      <w:pPr>
        <w:pStyle w:val="Zitat"/>
        <w:rPr>
          <w:lang w:eastAsia="de-CH"/>
        </w:rPr>
      </w:pPr>
      <w:r w:rsidRPr="007F2C86">
        <w:rPr>
          <w:lang w:eastAsia="de-CH"/>
        </w:rPr>
        <w:tab/>
        <w:t xml:space="preserve"> *    is 3 seconds.</w:t>
      </w:r>
    </w:p>
    <w:p w:rsidR="00AF4838" w:rsidRPr="007F2C86" w:rsidRDefault="00AF4838" w:rsidP="00AF4838">
      <w:pPr>
        <w:pStyle w:val="Zitat"/>
        <w:rPr>
          <w:lang w:eastAsia="de-CH"/>
        </w:rPr>
      </w:pPr>
      <w:r w:rsidRPr="007F2C86">
        <w:rPr>
          <w:lang w:eastAsia="de-CH"/>
        </w:rPr>
        <w:tab/>
        <w:t xml:space="preserve"> *</w:t>
      </w:r>
    </w:p>
    <w:p w:rsidR="00AF4838" w:rsidRPr="007F2C86" w:rsidRDefault="00AF4838" w:rsidP="00AF4838">
      <w:pPr>
        <w:pStyle w:val="Zitat"/>
        <w:rPr>
          <w:lang w:eastAsia="de-CH"/>
        </w:rPr>
      </w:pPr>
      <w:r w:rsidRPr="007F2C86">
        <w:rPr>
          <w:lang w:eastAsia="de-CH"/>
        </w:rPr>
        <w:tab/>
        <w:t xml:space="preserve"> * Example of redudant configuration with load balancing:</w:t>
      </w:r>
    </w:p>
    <w:p w:rsidR="00AF4838" w:rsidRPr="007F2C86" w:rsidRDefault="00AF4838" w:rsidP="00AF4838">
      <w:pPr>
        <w:pStyle w:val="Zitat"/>
        <w:rPr>
          <w:lang w:eastAsia="de-CH"/>
        </w:rPr>
      </w:pPr>
      <w:r w:rsidRPr="007F2C86">
        <w:rPr>
          <w:lang w:eastAsia="de-CH"/>
        </w:rPr>
        <w:tab/>
        <w:t xml:space="preserve"> * This configuration makes it possible to lose both servers in the</w:t>
      </w:r>
    </w:p>
    <w:p w:rsidR="00AF4838" w:rsidRPr="007F2C86" w:rsidRDefault="00AF4838" w:rsidP="00AF4838">
      <w:pPr>
        <w:pStyle w:val="Zitat"/>
        <w:rPr>
          <w:lang w:eastAsia="de-CH"/>
        </w:rPr>
      </w:pPr>
      <w:r w:rsidRPr="007F2C86">
        <w:rPr>
          <w:lang w:eastAsia="de-CH"/>
        </w:rPr>
        <w:tab/>
        <w:t xml:space="preserve"> * a-group or both servers in the b-group without losing any sessions.</w:t>
      </w:r>
    </w:p>
    <w:p w:rsidR="00AF4838" w:rsidRPr="007F2C86" w:rsidRDefault="00AF4838" w:rsidP="00AF4838">
      <w:pPr>
        <w:pStyle w:val="Zitat"/>
        <w:rPr>
          <w:lang w:eastAsia="de-CH"/>
        </w:rPr>
      </w:pPr>
      <w:r w:rsidRPr="007F2C86">
        <w:rPr>
          <w:lang w:eastAsia="de-CH"/>
        </w:rPr>
        <w:tab/>
        <w:t xml:space="preserve"> * Note that sessions will be lost if one server is lost from both the</w:t>
      </w:r>
    </w:p>
    <w:p w:rsidR="00AF4838" w:rsidRPr="007F2C86" w:rsidRDefault="00AF4838" w:rsidP="00AF4838">
      <w:pPr>
        <w:pStyle w:val="Zitat"/>
        <w:rPr>
          <w:lang w:eastAsia="de-CH"/>
        </w:rPr>
      </w:pPr>
      <w:r w:rsidRPr="007F2C86">
        <w:rPr>
          <w:lang w:eastAsia="de-CH"/>
        </w:rPr>
        <w:tab/>
        <w:t xml:space="preserve"> * a-group and the b-group.</w:t>
      </w:r>
    </w:p>
    <w:p w:rsidR="00AF4838" w:rsidRPr="007F2C86" w:rsidRDefault="00AF4838" w:rsidP="00AF4838">
      <w:pPr>
        <w:pStyle w:val="Zitat"/>
        <w:rPr>
          <w:lang w:eastAsia="de-CH"/>
        </w:rPr>
      </w:pPr>
      <w:r w:rsidRPr="007F2C86">
        <w:rPr>
          <w:lang w:eastAsia="de-CH"/>
        </w:rPr>
        <w:tab/>
        <w:t xml:space="preserve"> *</w:t>
      </w:r>
    </w:p>
    <w:p w:rsidR="00AF4838" w:rsidRPr="007F2C86" w:rsidRDefault="00AF4838" w:rsidP="00AF4838">
      <w:pPr>
        <w:pStyle w:val="Zitat"/>
        <w:rPr>
          <w:lang w:eastAsia="de-CH"/>
        </w:rPr>
      </w:pPr>
      <w:r w:rsidRPr="007F2C86">
        <w:rPr>
          <w:lang w:eastAsia="de-CH"/>
        </w:rPr>
        <w:tab/>
        <w:t xml:space="preserve"> * 'memcache_store.servers' =&gt; array(</w:t>
      </w:r>
    </w:p>
    <w:p w:rsidR="00AF4838" w:rsidRPr="007F2C86" w:rsidRDefault="00AF4838" w:rsidP="00AF4838">
      <w:pPr>
        <w:pStyle w:val="Zitat"/>
        <w:rPr>
          <w:lang w:eastAsia="de-CH"/>
        </w:rPr>
      </w:pPr>
      <w:r w:rsidRPr="007F2C86">
        <w:rPr>
          <w:lang w:eastAsia="de-CH"/>
        </w:rPr>
        <w:lastRenderedPageBreak/>
        <w:tab/>
        <w:t xml:space="preserve"> *     array(</w:t>
      </w:r>
    </w:p>
    <w:p w:rsidR="00AF4838" w:rsidRPr="007F2C86" w:rsidRDefault="00AF4838" w:rsidP="00AF4838">
      <w:pPr>
        <w:pStyle w:val="Zitat"/>
        <w:rPr>
          <w:lang w:eastAsia="de-CH"/>
        </w:rPr>
      </w:pPr>
      <w:r w:rsidRPr="007F2C86">
        <w:rPr>
          <w:lang w:eastAsia="de-CH"/>
        </w:rPr>
        <w:tab/>
        <w:t xml:space="preserve"> *         array('hostname' =&gt; 'mc_a1'),</w:t>
      </w:r>
    </w:p>
    <w:p w:rsidR="00AF4838" w:rsidRPr="007F2C86" w:rsidRDefault="00AF4838" w:rsidP="00AF4838">
      <w:pPr>
        <w:pStyle w:val="Zitat"/>
        <w:rPr>
          <w:lang w:eastAsia="de-CH"/>
        </w:rPr>
      </w:pPr>
      <w:r w:rsidRPr="007F2C86">
        <w:rPr>
          <w:lang w:eastAsia="de-CH"/>
        </w:rPr>
        <w:tab/>
        <w:t xml:space="preserve"> *         array('hostname' =&gt; 'mc_a2'),</w:t>
      </w:r>
    </w:p>
    <w:p w:rsidR="00AF4838" w:rsidRPr="007F2C86" w:rsidRDefault="00AF4838" w:rsidP="00AF4838">
      <w:pPr>
        <w:pStyle w:val="Zitat"/>
        <w:rPr>
          <w:lang w:eastAsia="de-CH"/>
        </w:rPr>
      </w:pPr>
      <w:r w:rsidRPr="007F2C86">
        <w:rPr>
          <w:lang w:eastAsia="de-CH"/>
        </w:rPr>
        <w:tab/>
        <w:t xml:space="preserve"> *     ),</w:t>
      </w:r>
    </w:p>
    <w:p w:rsidR="00AF4838" w:rsidRPr="007F2C86" w:rsidRDefault="00AF4838" w:rsidP="00AF4838">
      <w:pPr>
        <w:pStyle w:val="Zitat"/>
        <w:rPr>
          <w:lang w:eastAsia="de-CH"/>
        </w:rPr>
      </w:pPr>
      <w:r w:rsidRPr="007F2C86">
        <w:rPr>
          <w:lang w:eastAsia="de-CH"/>
        </w:rPr>
        <w:tab/>
        <w:t xml:space="preserve"> *     array(</w:t>
      </w:r>
    </w:p>
    <w:p w:rsidR="00AF4838" w:rsidRPr="007F2C86" w:rsidRDefault="00AF4838" w:rsidP="00AF4838">
      <w:pPr>
        <w:pStyle w:val="Zitat"/>
        <w:rPr>
          <w:lang w:eastAsia="de-CH"/>
        </w:rPr>
      </w:pPr>
      <w:r w:rsidRPr="007F2C86">
        <w:rPr>
          <w:lang w:eastAsia="de-CH"/>
        </w:rPr>
        <w:tab/>
        <w:t xml:space="preserve"> *         array('hostname' =&gt; 'mc_b1'),</w:t>
      </w:r>
    </w:p>
    <w:p w:rsidR="00AF4838" w:rsidRPr="007F2C86" w:rsidRDefault="00AF4838" w:rsidP="00AF4838">
      <w:pPr>
        <w:pStyle w:val="Zitat"/>
        <w:rPr>
          <w:lang w:eastAsia="de-CH"/>
        </w:rPr>
      </w:pPr>
      <w:r w:rsidRPr="007F2C86">
        <w:rPr>
          <w:lang w:eastAsia="de-CH"/>
        </w:rPr>
        <w:tab/>
        <w:t xml:space="preserve"> *         array('hostname' =&gt; 'mc_b2'),</w:t>
      </w:r>
    </w:p>
    <w:p w:rsidR="00AF4838" w:rsidRPr="007F2C86" w:rsidRDefault="00AF4838" w:rsidP="00AF4838">
      <w:pPr>
        <w:pStyle w:val="Zitat"/>
        <w:rPr>
          <w:lang w:eastAsia="de-CH"/>
        </w:rPr>
      </w:pPr>
      <w:r w:rsidRPr="007F2C86">
        <w:rPr>
          <w:lang w:eastAsia="de-CH"/>
        </w:rPr>
        <w:tab/>
        <w:t xml:space="preserve"> *     ),</w:t>
      </w:r>
    </w:p>
    <w:p w:rsidR="00AF4838" w:rsidRPr="007F2C86" w:rsidRDefault="00AF4838" w:rsidP="00AF4838">
      <w:pPr>
        <w:pStyle w:val="Zitat"/>
        <w:rPr>
          <w:lang w:eastAsia="de-CH"/>
        </w:rPr>
      </w:pPr>
      <w:r w:rsidRPr="007F2C86">
        <w:rPr>
          <w:lang w:eastAsia="de-CH"/>
        </w:rPr>
        <w:tab/>
        <w:t xml:space="preserve"> * ),</w:t>
      </w:r>
    </w:p>
    <w:p w:rsidR="00AF4838" w:rsidRPr="007F2C86" w:rsidRDefault="00AF4838" w:rsidP="00AF4838">
      <w:pPr>
        <w:pStyle w:val="Zitat"/>
        <w:rPr>
          <w:lang w:eastAsia="de-CH"/>
        </w:rPr>
      </w:pPr>
      <w:r w:rsidRPr="007F2C86">
        <w:rPr>
          <w:lang w:eastAsia="de-CH"/>
        </w:rPr>
        <w:tab/>
        <w:t xml:space="preserve"> *</w:t>
      </w:r>
    </w:p>
    <w:p w:rsidR="00AF4838" w:rsidRPr="007F2C86" w:rsidRDefault="00AF4838" w:rsidP="00AF4838">
      <w:pPr>
        <w:pStyle w:val="Zitat"/>
        <w:rPr>
          <w:lang w:eastAsia="de-CH"/>
        </w:rPr>
      </w:pPr>
      <w:r w:rsidRPr="007F2C86">
        <w:rPr>
          <w:lang w:eastAsia="de-CH"/>
        </w:rPr>
        <w:tab/>
        <w:t xml:space="preserve"> * Example of simple configuration with only one memcache server,</w:t>
      </w:r>
    </w:p>
    <w:p w:rsidR="00AF4838" w:rsidRPr="007F2C86" w:rsidRDefault="00AF4838" w:rsidP="00AF4838">
      <w:pPr>
        <w:pStyle w:val="Zitat"/>
        <w:rPr>
          <w:lang w:eastAsia="de-CH"/>
        </w:rPr>
      </w:pPr>
      <w:r w:rsidRPr="007F2C86">
        <w:rPr>
          <w:lang w:eastAsia="de-CH"/>
        </w:rPr>
        <w:tab/>
        <w:t xml:space="preserve"> * running on the same computer as the web server:</w:t>
      </w:r>
    </w:p>
    <w:p w:rsidR="00AF4838" w:rsidRPr="007F2C86" w:rsidRDefault="00AF4838" w:rsidP="00AF4838">
      <w:pPr>
        <w:pStyle w:val="Zitat"/>
        <w:rPr>
          <w:lang w:eastAsia="de-CH"/>
        </w:rPr>
      </w:pPr>
      <w:r w:rsidRPr="007F2C86">
        <w:rPr>
          <w:lang w:eastAsia="de-CH"/>
        </w:rPr>
        <w:tab/>
        <w:t xml:space="preserve"> * Note that all sessions will be lost if the memcache server crashes.</w:t>
      </w:r>
    </w:p>
    <w:p w:rsidR="00AF4838" w:rsidRPr="007F2C86" w:rsidRDefault="00AF4838" w:rsidP="00AF4838">
      <w:pPr>
        <w:pStyle w:val="Zitat"/>
        <w:rPr>
          <w:lang w:eastAsia="de-CH"/>
        </w:rPr>
      </w:pPr>
      <w:r w:rsidRPr="007F2C86">
        <w:rPr>
          <w:lang w:eastAsia="de-CH"/>
        </w:rPr>
        <w:tab/>
        <w:t xml:space="preserve"> *</w:t>
      </w:r>
    </w:p>
    <w:p w:rsidR="00AF4838" w:rsidRPr="007F2C86" w:rsidRDefault="00AF4838" w:rsidP="00AF4838">
      <w:pPr>
        <w:pStyle w:val="Zitat"/>
        <w:rPr>
          <w:lang w:eastAsia="de-CH"/>
        </w:rPr>
      </w:pPr>
      <w:r w:rsidRPr="007F2C86">
        <w:rPr>
          <w:lang w:eastAsia="de-CH"/>
        </w:rPr>
        <w:tab/>
        <w:t xml:space="preserve"> * 'memcache_store.servers' =&gt; array(</w:t>
      </w:r>
    </w:p>
    <w:p w:rsidR="00AF4838" w:rsidRPr="007F2C86" w:rsidRDefault="00AF4838" w:rsidP="00AF4838">
      <w:pPr>
        <w:pStyle w:val="Zitat"/>
        <w:rPr>
          <w:lang w:eastAsia="de-CH"/>
        </w:rPr>
      </w:pPr>
      <w:r w:rsidRPr="007F2C86">
        <w:rPr>
          <w:lang w:eastAsia="de-CH"/>
        </w:rPr>
        <w:tab/>
        <w:t xml:space="preserve"> *     array(</w:t>
      </w:r>
    </w:p>
    <w:p w:rsidR="00AF4838" w:rsidRPr="007F2C86" w:rsidRDefault="00AF4838" w:rsidP="00AF4838">
      <w:pPr>
        <w:pStyle w:val="Zitat"/>
        <w:rPr>
          <w:lang w:eastAsia="de-CH"/>
        </w:rPr>
      </w:pPr>
      <w:r w:rsidRPr="007F2C86">
        <w:rPr>
          <w:lang w:eastAsia="de-CH"/>
        </w:rPr>
        <w:tab/>
        <w:t xml:space="preserve"> *         array('hostname' =&gt; 'localhost'),</w:t>
      </w:r>
    </w:p>
    <w:p w:rsidR="00AF4838" w:rsidRPr="007F2C86" w:rsidRDefault="00AF4838" w:rsidP="00AF4838">
      <w:pPr>
        <w:pStyle w:val="Zitat"/>
        <w:rPr>
          <w:lang w:eastAsia="de-CH"/>
        </w:rPr>
      </w:pPr>
      <w:r w:rsidRPr="007F2C86">
        <w:rPr>
          <w:lang w:eastAsia="de-CH"/>
        </w:rPr>
        <w:tab/>
        <w:t xml:space="preserve"> *     ),</w:t>
      </w:r>
    </w:p>
    <w:p w:rsidR="00AF4838" w:rsidRPr="007F2C86" w:rsidRDefault="00AF4838" w:rsidP="00AF4838">
      <w:pPr>
        <w:pStyle w:val="Zitat"/>
        <w:rPr>
          <w:lang w:eastAsia="de-CH"/>
        </w:rPr>
      </w:pPr>
      <w:r w:rsidRPr="007F2C86">
        <w:rPr>
          <w:lang w:eastAsia="de-CH"/>
        </w:rPr>
        <w:tab/>
        <w:t xml:space="preserve"> * ),</w:t>
      </w:r>
    </w:p>
    <w:p w:rsidR="00AF4838" w:rsidRPr="007F2C86" w:rsidRDefault="00AF4838" w:rsidP="00AF4838">
      <w:pPr>
        <w:pStyle w:val="Zitat"/>
        <w:rPr>
          <w:lang w:eastAsia="de-CH"/>
        </w:rPr>
      </w:pPr>
      <w:r w:rsidRPr="007F2C86">
        <w:rPr>
          <w:lang w:eastAsia="de-CH"/>
        </w:rPr>
        <w:tab/>
        <w:t xml:space="preserve"> *</w:t>
      </w:r>
    </w:p>
    <w:p w:rsidR="00AF4838" w:rsidRPr="007F2C86" w:rsidRDefault="00AF4838" w:rsidP="00AF4838">
      <w:pPr>
        <w:pStyle w:val="Zitat"/>
        <w:rPr>
          <w:lang w:eastAsia="de-CH"/>
        </w:rPr>
      </w:pPr>
      <w:r w:rsidRPr="007F2C86">
        <w:rPr>
          <w:lang w:eastAsia="de-CH"/>
        </w:rPr>
        <w:tab/>
        <w:t xml:space="preserve"> */</w:t>
      </w:r>
    </w:p>
    <w:p w:rsidR="00AF4838" w:rsidRPr="007F2C86" w:rsidRDefault="00AF4838" w:rsidP="00AF4838">
      <w:pPr>
        <w:pStyle w:val="Zitat"/>
        <w:rPr>
          <w:lang w:eastAsia="de-CH"/>
        </w:rPr>
      </w:pPr>
      <w:r w:rsidRPr="007F2C86">
        <w:rPr>
          <w:lang w:eastAsia="de-CH"/>
        </w:rPr>
        <w:tab/>
        <w:t>'memcache_store.servers' =&gt; array(</w:t>
      </w:r>
    </w:p>
    <w:p w:rsidR="00AF4838" w:rsidRPr="007F2C86" w:rsidRDefault="00AF4838" w:rsidP="00AF4838">
      <w:pPr>
        <w:pStyle w:val="Zitat"/>
        <w:rPr>
          <w:lang w:eastAsia="de-CH"/>
        </w:rPr>
      </w:pPr>
      <w:r w:rsidRPr="007F2C86">
        <w:rPr>
          <w:lang w:eastAsia="de-CH"/>
        </w:rPr>
        <w:tab/>
      </w:r>
      <w:r w:rsidRPr="007F2C86">
        <w:rPr>
          <w:lang w:eastAsia="de-CH"/>
        </w:rPr>
        <w:tab/>
        <w:t>array(</w:t>
      </w:r>
    </w:p>
    <w:p w:rsidR="00AF4838" w:rsidRPr="007F2C86" w:rsidRDefault="00AF4838" w:rsidP="00AF4838">
      <w:pPr>
        <w:pStyle w:val="Zitat"/>
        <w:rPr>
          <w:lang w:eastAsia="de-CH"/>
        </w:rPr>
      </w:pPr>
      <w:r w:rsidRPr="007F2C86">
        <w:rPr>
          <w:lang w:eastAsia="de-CH"/>
        </w:rPr>
        <w:tab/>
      </w:r>
      <w:r w:rsidRPr="007F2C86">
        <w:rPr>
          <w:lang w:eastAsia="de-CH"/>
        </w:rPr>
        <w:tab/>
      </w:r>
      <w:r w:rsidRPr="007F2C86">
        <w:rPr>
          <w:lang w:eastAsia="de-CH"/>
        </w:rPr>
        <w:tab/>
        <w:t>array('hostname' =&gt; 'localhost'),</w:t>
      </w:r>
    </w:p>
    <w:p w:rsidR="00AF4838" w:rsidRPr="007F2C86" w:rsidRDefault="00AF4838" w:rsidP="00AF4838">
      <w:pPr>
        <w:pStyle w:val="Zitat"/>
        <w:rPr>
          <w:lang w:eastAsia="de-CH"/>
        </w:rPr>
      </w:pPr>
      <w:r w:rsidRPr="007F2C86">
        <w:rPr>
          <w:lang w:eastAsia="de-CH"/>
        </w:rPr>
        <w:tab/>
      </w:r>
      <w:r w:rsidRPr="007F2C86">
        <w:rPr>
          <w:lang w:eastAsia="de-CH"/>
        </w:rPr>
        <w:tab/>
        <w:t>),</w:t>
      </w:r>
    </w:p>
    <w:p w:rsidR="00AF4838" w:rsidRPr="007F2C86" w:rsidRDefault="00AF4838" w:rsidP="00AF4838">
      <w:pPr>
        <w:pStyle w:val="Zitat"/>
        <w:rPr>
          <w:lang w:eastAsia="de-CH"/>
        </w:rPr>
      </w:pPr>
      <w:r w:rsidRPr="007F2C86">
        <w:rPr>
          <w:lang w:eastAsia="de-CH"/>
        </w:rPr>
        <w:tab/>
        <w:t>),</w:t>
      </w:r>
    </w:p>
    <w:p w:rsidR="00AF4838" w:rsidRPr="007F2C86" w:rsidRDefault="00AF4838" w:rsidP="00AF4838">
      <w:pPr>
        <w:pStyle w:val="Zitat"/>
        <w:rPr>
          <w:lang w:eastAsia="de-CH"/>
        </w:rPr>
      </w:pP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ab/>
        <w:t>/*</w:t>
      </w:r>
    </w:p>
    <w:p w:rsidR="00AF4838" w:rsidRPr="007F2C86" w:rsidRDefault="00AF4838" w:rsidP="00AF4838">
      <w:pPr>
        <w:pStyle w:val="Zitat"/>
        <w:rPr>
          <w:lang w:eastAsia="de-CH"/>
        </w:rPr>
      </w:pPr>
      <w:r w:rsidRPr="007F2C86">
        <w:rPr>
          <w:lang w:eastAsia="de-CH"/>
        </w:rPr>
        <w:tab/>
        <w:t xml:space="preserve"> * This value is the duration data should be stored in memcache. Data</w:t>
      </w:r>
    </w:p>
    <w:p w:rsidR="00AF4838" w:rsidRPr="007F2C86" w:rsidRDefault="00AF4838" w:rsidP="00AF4838">
      <w:pPr>
        <w:pStyle w:val="Zitat"/>
        <w:rPr>
          <w:lang w:eastAsia="de-CH"/>
        </w:rPr>
      </w:pPr>
      <w:r w:rsidRPr="007F2C86">
        <w:rPr>
          <w:lang w:eastAsia="de-CH"/>
        </w:rPr>
        <w:tab/>
        <w:t xml:space="preserve"> * will be dropped from the memcache servers when this time expires.</w:t>
      </w:r>
    </w:p>
    <w:p w:rsidR="00AF4838" w:rsidRPr="007F2C86" w:rsidRDefault="00AF4838" w:rsidP="00AF4838">
      <w:pPr>
        <w:pStyle w:val="Zitat"/>
        <w:rPr>
          <w:lang w:eastAsia="de-CH"/>
        </w:rPr>
      </w:pPr>
      <w:r w:rsidRPr="007F2C86">
        <w:rPr>
          <w:lang w:eastAsia="de-CH"/>
        </w:rPr>
        <w:tab/>
        <w:t xml:space="preserve"> * The time will be reset every time the data is written to the</w:t>
      </w:r>
    </w:p>
    <w:p w:rsidR="00AF4838" w:rsidRPr="007F2C86" w:rsidRDefault="00AF4838" w:rsidP="00AF4838">
      <w:pPr>
        <w:pStyle w:val="Zitat"/>
        <w:rPr>
          <w:lang w:eastAsia="de-CH"/>
        </w:rPr>
      </w:pPr>
      <w:r w:rsidRPr="007F2C86">
        <w:rPr>
          <w:lang w:eastAsia="de-CH"/>
        </w:rPr>
        <w:tab/>
        <w:t xml:space="preserve"> * memcache servers.</w:t>
      </w:r>
    </w:p>
    <w:p w:rsidR="00AF4838" w:rsidRPr="007F2C86" w:rsidRDefault="00AF4838" w:rsidP="00AF4838">
      <w:pPr>
        <w:pStyle w:val="Zitat"/>
        <w:rPr>
          <w:lang w:eastAsia="de-CH"/>
        </w:rPr>
      </w:pPr>
      <w:r w:rsidRPr="007F2C86">
        <w:rPr>
          <w:lang w:eastAsia="de-CH"/>
        </w:rPr>
        <w:tab/>
        <w:t xml:space="preserve"> *</w:t>
      </w:r>
    </w:p>
    <w:p w:rsidR="00AF4838" w:rsidRPr="007F2C86" w:rsidRDefault="00AF4838" w:rsidP="00AF4838">
      <w:pPr>
        <w:pStyle w:val="Zitat"/>
        <w:rPr>
          <w:lang w:eastAsia="de-CH"/>
        </w:rPr>
      </w:pPr>
      <w:r w:rsidRPr="007F2C86">
        <w:rPr>
          <w:lang w:eastAsia="de-CH"/>
        </w:rPr>
        <w:tab/>
        <w:t xml:space="preserve"> * This value should always be larger than the 'session.duration'</w:t>
      </w:r>
    </w:p>
    <w:p w:rsidR="00AF4838" w:rsidRPr="007F2C86" w:rsidRDefault="00AF4838" w:rsidP="00AF4838">
      <w:pPr>
        <w:pStyle w:val="Zitat"/>
        <w:rPr>
          <w:lang w:eastAsia="de-CH"/>
        </w:rPr>
      </w:pPr>
      <w:r w:rsidRPr="007F2C86">
        <w:rPr>
          <w:lang w:eastAsia="de-CH"/>
        </w:rPr>
        <w:tab/>
        <w:t xml:space="preserve"> * option. Not doing this may result in the session being deleted from</w:t>
      </w:r>
    </w:p>
    <w:p w:rsidR="00AF4838" w:rsidRPr="007F2C86" w:rsidRDefault="00AF4838" w:rsidP="00AF4838">
      <w:pPr>
        <w:pStyle w:val="Zitat"/>
        <w:rPr>
          <w:lang w:eastAsia="de-CH"/>
        </w:rPr>
      </w:pPr>
      <w:r w:rsidRPr="007F2C86">
        <w:rPr>
          <w:lang w:eastAsia="de-CH"/>
        </w:rPr>
        <w:tab/>
        <w:t xml:space="preserve"> * the memcache servers while it is still in use.</w:t>
      </w:r>
    </w:p>
    <w:p w:rsidR="00AF4838" w:rsidRPr="007F2C86" w:rsidRDefault="00AF4838" w:rsidP="00AF4838">
      <w:pPr>
        <w:pStyle w:val="Zitat"/>
        <w:rPr>
          <w:lang w:eastAsia="de-CH"/>
        </w:rPr>
      </w:pPr>
      <w:r w:rsidRPr="007F2C86">
        <w:rPr>
          <w:lang w:eastAsia="de-CH"/>
        </w:rPr>
        <w:tab/>
        <w:t xml:space="preserve"> *</w:t>
      </w:r>
    </w:p>
    <w:p w:rsidR="00AF4838" w:rsidRPr="007F2C86" w:rsidRDefault="00AF4838" w:rsidP="00AF4838">
      <w:pPr>
        <w:pStyle w:val="Zitat"/>
        <w:rPr>
          <w:lang w:eastAsia="de-CH"/>
        </w:rPr>
      </w:pPr>
      <w:r w:rsidRPr="007F2C86">
        <w:rPr>
          <w:lang w:eastAsia="de-CH"/>
        </w:rPr>
        <w:tab/>
        <w:t xml:space="preserve"> * Set this value to 0 if you don't want data to expire.</w:t>
      </w:r>
    </w:p>
    <w:p w:rsidR="00AF4838" w:rsidRPr="007F2C86" w:rsidRDefault="00AF4838" w:rsidP="00AF4838">
      <w:pPr>
        <w:pStyle w:val="Zitat"/>
        <w:rPr>
          <w:lang w:eastAsia="de-CH"/>
        </w:rPr>
      </w:pPr>
      <w:r w:rsidRPr="007F2C86">
        <w:rPr>
          <w:lang w:eastAsia="de-CH"/>
        </w:rPr>
        <w:tab/>
        <w:t xml:space="preserve"> *</w:t>
      </w:r>
    </w:p>
    <w:p w:rsidR="00AF4838" w:rsidRPr="007F2C86" w:rsidRDefault="00AF4838" w:rsidP="00AF4838">
      <w:pPr>
        <w:pStyle w:val="Zitat"/>
        <w:rPr>
          <w:lang w:eastAsia="de-CH"/>
        </w:rPr>
      </w:pPr>
      <w:r w:rsidRPr="007F2C86">
        <w:rPr>
          <w:lang w:eastAsia="de-CH"/>
        </w:rPr>
        <w:tab/>
        <w:t xml:space="preserve"> * Note: The oldest data will always be deleted if the memcache server</w:t>
      </w:r>
    </w:p>
    <w:p w:rsidR="00AF4838" w:rsidRPr="007F2C86" w:rsidRDefault="00AF4838" w:rsidP="00AF4838">
      <w:pPr>
        <w:pStyle w:val="Zitat"/>
        <w:rPr>
          <w:lang w:eastAsia="de-CH"/>
        </w:rPr>
      </w:pPr>
      <w:r w:rsidRPr="007F2C86">
        <w:rPr>
          <w:lang w:eastAsia="de-CH"/>
        </w:rPr>
        <w:tab/>
        <w:t xml:space="preserve"> * runs out of storage space.</w:t>
      </w:r>
    </w:p>
    <w:p w:rsidR="00AF4838" w:rsidRPr="007F2C86" w:rsidRDefault="00AF4838" w:rsidP="00AF4838">
      <w:pPr>
        <w:pStyle w:val="Zitat"/>
        <w:rPr>
          <w:lang w:eastAsia="de-CH"/>
        </w:rPr>
      </w:pPr>
      <w:r w:rsidRPr="007F2C86">
        <w:rPr>
          <w:lang w:eastAsia="de-CH"/>
        </w:rPr>
        <w:tab/>
        <w:t xml:space="preserve"> */</w:t>
      </w:r>
    </w:p>
    <w:p w:rsidR="00AF4838" w:rsidRPr="007F2C86" w:rsidRDefault="00AF4838" w:rsidP="00AF4838">
      <w:pPr>
        <w:pStyle w:val="Zitat"/>
        <w:rPr>
          <w:lang w:eastAsia="de-CH"/>
        </w:rPr>
      </w:pPr>
      <w:r w:rsidRPr="007F2C86">
        <w:rPr>
          <w:lang w:eastAsia="de-CH"/>
        </w:rPr>
        <w:tab/>
        <w:t>'memcache_store.expires' =&gt;  36 * (60*60), // 36 hours.</w:t>
      </w:r>
    </w:p>
    <w:p w:rsidR="00AF4838" w:rsidRPr="007F2C86" w:rsidRDefault="00AF4838" w:rsidP="00AF4838">
      <w:pPr>
        <w:pStyle w:val="Zitat"/>
        <w:rPr>
          <w:lang w:eastAsia="de-CH"/>
        </w:rPr>
      </w:pP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ab/>
        <w:t>/*</w:t>
      </w:r>
    </w:p>
    <w:p w:rsidR="00AF4838" w:rsidRPr="007F2C86" w:rsidRDefault="00AF4838" w:rsidP="00AF4838">
      <w:pPr>
        <w:pStyle w:val="Zitat"/>
        <w:rPr>
          <w:lang w:eastAsia="de-CH"/>
        </w:rPr>
      </w:pPr>
      <w:r w:rsidRPr="007F2C86">
        <w:rPr>
          <w:lang w:eastAsia="de-CH"/>
        </w:rPr>
        <w:lastRenderedPageBreak/>
        <w:tab/>
        <w:t xml:space="preserve"> * Should signing of generated metadata be enabled by default.</w:t>
      </w:r>
    </w:p>
    <w:p w:rsidR="00AF4838" w:rsidRPr="007F2C86" w:rsidRDefault="00AF4838" w:rsidP="00AF4838">
      <w:pPr>
        <w:pStyle w:val="Zitat"/>
        <w:rPr>
          <w:lang w:eastAsia="de-CH"/>
        </w:rPr>
      </w:pPr>
      <w:r w:rsidRPr="007F2C86">
        <w:rPr>
          <w:lang w:eastAsia="de-CH"/>
        </w:rPr>
        <w:tab/>
        <w:t xml:space="preserve"> *</w:t>
      </w:r>
    </w:p>
    <w:p w:rsidR="00AF4838" w:rsidRPr="007F2C86" w:rsidRDefault="00AF4838" w:rsidP="00AF4838">
      <w:pPr>
        <w:pStyle w:val="Zitat"/>
        <w:rPr>
          <w:lang w:eastAsia="de-CH"/>
        </w:rPr>
      </w:pPr>
      <w:r w:rsidRPr="007F2C86">
        <w:rPr>
          <w:lang w:eastAsia="de-CH"/>
        </w:rPr>
        <w:tab/>
        <w:t xml:space="preserve"> * Metadata signing can also be enabled for a individual SP or IdP by setting the</w:t>
      </w:r>
    </w:p>
    <w:p w:rsidR="00AF4838" w:rsidRPr="007F2C86" w:rsidRDefault="00AF4838" w:rsidP="00AF4838">
      <w:pPr>
        <w:pStyle w:val="Zitat"/>
        <w:rPr>
          <w:lang w:eastAsia="de-CH"/>
        </w:rPr>
      </w:pPr>
      <w:r w:rsidRPr="007F2C86">
        <w:rPr>
          <w:lang w:eastAsia="de-CH"/>
        </w:rPr>
        <w:tab/>
        <w:t xml:space="preserve"> * same option in the metadata for the SP or IdP.</w:t>
      </w:r>
    </w:p>
    <w:p w:rsidR="00AF4838" w:rsidRPr="007F2C86" w:rsidRDefault="00AF4838" w:rsidP="00AF4838">
      <w:pPr>
        <w:pStyle w:val="Zitat"/>
        <w:rPr>
          <w:lang w:eastAsia="de-CH"/>
        </w:rPr>
      </w:pPr>
      <w:r w:rsidRPr="007F2C86">
        <w:rPr>
          <w:lang w:eastAsia="de-CH"/>
        </w:rPr>
        <w:tab/>
        <w:t xml:space="preserve"> */</w:t>
      </w:r>
    </w:p>
    <w:p w:rsidR="00AF4838" w:rsidRPr="007F2C86" w:rsidRDefault="00AF4838" w:rsidP="00AF4838">
      <w:pPr>
        <w:pStyle w:val="Zitat"/>
        <w:rPr>
          <w:lang w:eastAsia="de-CH"/>
        </w:rPr>
      </w:pPr>
      <w:r w:rsidRPr="007F2C86">
        <w:rPr>
          <w:lang w:eastAsia="de-CH"/>
        </w:rPr>
        <w:tab/>
        <w:t>'metadata.sign.enable' =&gt; FALSE,</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ab/>
        <w:t>/*</w:t>
      </w:r>
    </w:p>
    <w:p w:rsidR="00AF4838" w:rsidRPr="007F2C86" w:rsidRDefault="00AF4838" w:rsidP="00AF4838">
      <w:pPr>
        <w:pStyle w:val="Zitat"/>
        <w:rPr>
          <w:lang w:eastAsia="de-CH"/>
        </w:rPr>
      </w:pPr>
      <w:r w:rsidRPr="007F2C86">
        <w:rPr>
          <w:lang w:eastAsia="de-CH"/>
        </w:rPr>
        <w:tab/>
        <w:t xml:space="preserve"> * The default key &amp; certificate which should be used to sign generated metadata. These</w:t>
      </w:r>
    </w:p>
    <w:p w:rsidR="00AF4838" w:rsidRPr="007F2C86" w:rsidRDefault="00AF4838" w:rsidP="00AF4838">
      <w:pPr>
        <w:pStyle w:val="Zitat"/>
        <w:rPr>
          <w:lang w:eastAsia="de-CH"/>
        </w:rPr>
      </w:pPr>
      <w:r w:rsidRPr="007F2C86">
        <w:rPr>
          <w:lang w:eastAsia="de-CH"/>
        </w:rPr>
        <w:tab/>
        <w:t xml:space="preserve"> * are files stored in the cert dir.</w:t>
      </w:r>
    </w:p>
    <w:p w:rsidR="00AF4838" w:rsidRPr="007F2C86" w:rsidRDefault="00AF4838" w:rsidP="00AF4838">
      <w:pPr>
        <w:pStyle w:val="Zitat"/>
        <w:rPr>
          <w:lang w:eastAsia="de-CH"/>
        </w:rPr>
      </w:pPr>
      <w:r w:rsidRPr="007F2C86">
        <w:rPr>
          <w:lang w:eastAsia="de-CH"/>
        </w:rPr>
        <w:tab/>
        <w:t xml:space="preserve"> * These values can be overridden by the options with the same names in the SP or</w:t>
      </w:r>
    </w:p>
    <w:p w:rsidR="00AF4838" w:rsidRPr="007F2C86" w:rsidRDefault="00AF4838" w:rsidP="00AF4838">
      <w:pPr>
        <w:pStyle w:val="Zitat"/>
        <w:rPr>
          <w:lang w:eastAsia="de-CH"/>
        </w:rPr>
      </w:pPr>
      <w:r w:rsidRPr="007F2C86">
        <w:rPr>
          <w:lang w:eastAsia="de-CH"/>
        </w:rPr>
        <w:tab/>
        <w:t xml:space="preserve"> * IdP metadata.</w:t>
      </w:r>
    </w:p>
    <w:p w:rsidR="00AF4838" w:rsidRPr="007F2C86" w:rsidRDefault="00AF4838" w:rsidP="00AF4838">
      <w:pPr>
        <w:pStyle w:val="Zitat"/>
        <w:rPr>
          <w:lang w:eastAsia="de-CH"/>
        </w:rPr>
      </w:pPr>
      <w:r w:rsidRPr="007F2C86">
        <w:rPr>
          <w:lang w:eastAsia="de-CH"/>
        </w:rPr>
        <w:tab/>
        <w:t xml:space="preserve"> *</w:t>
      </w:r>
    </w:p>
    <w:p w:rsidR="00AF4838" w:rsidRPr="007F2C86" w:rsidRDefault="00AF4838" w:rsidP="00AF4838">
      <w:pPr>
        <w:pStyle w:val="Zitat"/>
        <w:rPr>
          <w:lang w:eastAsia="de-CH"/>
        </w:rPr>
      </w:pPr>
      <w:r w:rsidRPr="007F2C86">
        <w:rPr>
          <w:lang w:eastAsia="de-CH"/>
        </w:rPr>
        <w:tab/>
        <w:t xml:space="preserve"> * If these aren't specified here or in the metadata for the SP or IdP, then</w:t>
      </w:r>
    </w:p>
    <w:p w:rsidR="00AF4838" w:rsidRPr="007F2C86" w:rsidRDefault="00AF4838" w:rsidP="00AF4838">
      <w:pPr>
        <w:pStyle w:val="Zitat"/>
        <w:rPr>
          <w:lang w:eastAsia="de-CH"/>
        </w:rPr>
      </w:pPr>
      <w:r w:rsidRPr="007F2C86">
        <w:rPr>
          <w:lang w:eastAsia="de-CH"/>
        </w:rPr>
        <w:tab/>
        <w:t xml:space="preserve"> * the 'certificate' and 'privatekey' option in the metadata will be used.</w:t>
      </w:r>
    </w:p>
    <w:p w:rsidR="00AF4838" w:rsidRPr="007F2C86" w:rsidRDefault="00AF4838" w:rsidP="00AF4838">
      <w:pPr>
        <w:pStyle w:val="Zitat"/>
        <w:rPr>
          <w:lang w:eastAsia="de-CH"/>
        </w:rPr>
      </w:pPr>
      <w:r w:rsidRPr="007F2C86">
        <w:rPr>
          <w:lang w:eastAsia="de-CH"/>
        </w:rPr>
        <w:tab/>
        <w:t xml:space="preserve"> * if those aren't set, signing of metadata will fail.</w:t>
      </w:r>
    </w:p>
    <w:p w:rsidR="00AF4838" w:rsidRPr="007F2C86" w:rsidRDefault="00AF4838" w:rsidP="00AF4838">
      <w:pPr>
        <w:pStyle w:val="Zitat"/>
        <w:rPr>
          <w:lang w:eastAsia="de-CH"/>
        </w:rPr>
      </w:pPr>
      <w:r w:rsidRPr="007F2C86">
        <w:rPr>
          <w:lang w:eastAsia="de-CH"/>
        </w:rPr>
        <w:tab/>
        <w:t xml:space="preserve"> */</w:t>
      </w:r>
    </w:p>
    <w:p w:rsidR="00AF4838" w:rsidRPr="007F2C86" w:rsidRDefault="00AF4838" w:rsidP="00AF4838">
      <w:pPr>
        <w:pStyle w:val="Zitat"/>
        <w:rPr>
          <w:lang w:eastAsia="de-CH"/>
        </w:rPr>
      </w:pPr>
      <w:r w:rsidRPr="007F2C86">
        <w:rPr>
          <w:lang w:eastAsia="de-CH"/>
        </w:rPr>
        <w:tab/>
        <w:t>'metadata.sign.privatekey' =&gt; NULL,</w:t>
      </w:r>
    </w:p>
    <w:p w:rsidR="00AF4838" w:rsidRPr="007F2C86" w:rsidRDefault="00AF4838" w:rsidP="00AF4838">
      <w:pPr>
        <w:pStyle w:val="Zitat"/>
        <w:rPr>
          <w:lang w:eastAsia="de-CH"/>
        </w:rPr>
      </w:pPr>
      <w:r w:rsidRPr="007F2C86">
        <w:rPr>
          <w:lang w:eastAsia="de-CH"/>
        </w:rPr>
        <w:tab/>
        <w:t>'metadata.sign.privatekey_pass' =&gt; NULL,</w:t>
      </w:r>
    </w:p>
    <w:p w:rsidR="00AF4838" w:rsidRPr="007F2C86" w:rsidRDefault="00AF4838" w:rsidP="00AF4838">
      <w:pPr>
        <w:pStyle w:val="Zitat"/>
        <w:rPr>
          <w:lang w:eastAsia="de-CH"/>
        </w:rPr>
      </w:pPr>
      <w:r w:rsidRPr="007F2C86">
        <w:rPr>
          <w:lang w:eastAsia="de-CH"/>
        </w:rPr>
        <w:tab/>
        <w:t>'metadata.sign.certificate' =&gt; NULL,</w:t>
      </w:r>
    </w:p>
    <w:p w:rsidR="00AF4838" w:rsidRPr="007F2C86" w:rsidRDefault="00AF4838" w:rsidP="00AF4838">
      <w:pPr>
        <w:pStyle w:val="Zitat"/>
        <w:rPr>
          <w:lang w:eastAsia="de-CH"/>
        </w:rPr>
      </w:pP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ab/>
        <w:t>/*</w:t>
      </w:r>
    </w:p>
    <w:p w:rsidR="00AF4838" w:rsidRPr="007F2C86" w:rsidRDefault="00AF4838" w:rsidP="00AF4838">
      <w:pPr>
        <w:pStyle w:val="Zitat"/>
        <w:rPr>
          <w:lang w:eastAsia="de-CH"/>
        </w:rPr>
      </w:pPr>
      <w:r w:rsidRPr="007F2C86">
        <w:rPr>
          <w:lang w:eastAsia="de-CH"/>
        </w:rPr>
        <w:tab/>
        <w:t xml:space="preserve"> * Proxy to use for retrieving URLs.</w:t>
      </w:r>
    </w:p>
    <w:p w:rsidR="00AF4838" w:rsidRPr="007F2C86" w:rsidRDefault="00AF4838" w:rsidP="00AF4838">
      <w:pPr>
        <w:pStyle w:val="Zitat"/>
        <w:rPr>
          <w:lang w:eastAsia="de-CH"/>
        </w:rPr>
      </w:pPr>
      <w:r w:rsidRPr="007F2C86">
        <w:rPr>
          <w:lang w:eastAsia="de-CH"/>
        </w:rPr>
        <w:tab/>
        <w:t xml:space="preserve"> *</w:t>
      </w:r>
    </w:p>
    <w:p w:rsidR="00AF4838" w:rsidRPr="007F2C86" w:rsidRDefault="00AF4838" w:rsidP="00AF4838">
      <w:pPr>
        <w:pStyle w:val="Zitat"/>
        <w:rPr>
          <w:lang w:eastAsia="de-CH"/>
        </w:rPr>
      </w:pPr>
      <w:r w:rsidRPr="007F2C86">
        <w:rPr>
          <w:lang w:eastAsia="de-CH"/>
        </w:rPr>
        <w:tab/>
        <w:t xml:space="preserve"> * Example:</w:t>
      </w:r>
    </w:p>
    <w:p w:rsidR="00AF4838" w:rsidRPr="007F2C86" w:rsidRDefault="00AF4838" w:rsidP="00AF4838">
      <w:pPr>
        <w:pStyle w:val="Zitat"/>
        <w:rPr>
          <w:lang w:eastAsia="de-CH"/>
        </w:rPr>
      </w:pPr>
      <w:r w:rsidRPr="007F2C86">
        <w:rPr>
          <w:lang w:eastAsia="de-CH"/>
        </w:rPr>
        <w:tab/>
        <w:t xml:space="preserve"> *   'proxy' =&gt; 'tcp://proxy.example.com:5100'</w:t>
      </w:r>
    </w:p>
    <w:p w:rsidR="00AF4838" w:rsidRPr="007F2C86" w:rsidRDefault="00AF4838" w:rsidP="00AF4838">
      <w:pPr>
        <w:pStyle w:val="Zitat"/>
        <w:rPr>
          <w:lang w:eastAsia="de-CH"/>
        </w:rPr>
      </w:pPr>
      <w:r w:rsidRPr="007F2C86">
        <w:rPr>
          <w:lang w:eastAsia="de-CH"/>
        </w:rPr>
        <w:tab/>
        <w:t xml:space="preserve"> */</w:t>
      </w:r>
    </w:p>
    <w:p w:rsidR="00AF4838" w:rsidRPr="007F2C86" w:rsidRDefault="00AF4838" w:rsidP="00AF4838">
      <w:pPr>
        <w:pStyle w:val="Zitat"/>
        <w:rPr>
          <w:lang w:eastAsia="de-CH"/>
        </w:rPr>
      </w:pPr>
      <w:r w:rsidRPr="007F2C86">
        <w:rPr>
          <w:lang w:eastAsia="de-CH"/>
        </w:rPr>
        <w:tab/>
        <w:t>'proxy' =&gt; NULL,</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w:t>
      </w:r>
    </w:p>
    <w:p w:rsidR="00AF4838" w:rsidRDefault="00AF4838" w:rsidP="00AF4838">
      <w:pPr>
        <w:pStyle w:val="berschrift3"/>
      </w:pPr>
      <w:bookmarkStart w:id="7" w:name="_Toc352061481"/>
      <w:r>
        <w:t>PHP5</w:t>
      </w:r>
      <w:bookmarkEnd w:id="7"/>
    </w:p>
    <w:p w:rsidR="00AF4838" w:rsidRDefault="00AF4838" w:rsidP="00AF4838">
      <w:r>
        <w:t>/etc/php5/apache2/php.ini</w:t>
      </w:r>
    </w:p>
    <w:p w:rsidR="00AF4838" w:rsidRPr="007F2C86" w:rsidRDefault="00AF4838" w:rsidP="00AF4838">
      <w:pPr>
        <w:pStyle w:val="Zitat"/>
        <w:rPr>
          <w:lang w:eastAsia="de-CH"/>
        </w:rPr>
      </w:pPr>
      <w:r w:rsidRPr="007F2C86">
        <w:rPr>
          <w:lang w:eastAsia="de-CH"/>
        </w:rPr>
        <w:t>[PHP]</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w:t>
      </w:r>
    </w:p>
    <w:p w:rsidR="00AF4838" w:rsidRPr="007F2C86" w:rsidRDefault="00AF4838" w:rsidP="00AF4838">
      <w:pPr>
        <w:pStyle w:val="Zitat"/>
        <w:rPr>
          <w:lang w:eastAsia="de-CH"/>
        </w:rPr>
      </w:pPr>
      <w:r w:rsidRPr="007F2C86">
        <w:rPr>
          <w:lang w:eastAsia="de-CH"/>
        </w:rPr>
        <w:t>; About php.ini   ;</w:t>
      </w:r>
    </w:p>
    <w:p w:rsidR="00AF4838" w:rsidRPr="007F2C86" w:rsidRDefault="00AF4838" w:rsidP="00AF4838">
      <w:pPr>
        <w:pStyle w:val="Zitat"/>
        <w:rPr>
          <w:lang w:eastAsia="de-CH"/>
        </w:rPr>
      </w:pPr>
      <w:r w:rsidRPr="007F2C86">
        <w:rPr>
          <w:lang w:eastAsia="de-CH"/>
        </w:rPr>
        <w:t>;;;;;;;;;;;;;;;;;;;</w:t>
      </w:r>
    </w:p>
    <w:p w:rsidR="00AF4838" w:rsidRPr="007F2C86" w:rsidRDefault="00AF4838" w:rsidP="00AF4838">
      <w:pPr>
        <w:pStyle w:val="Zitat"/>
        <w:rPr>
          <w:lang w:eastAsia="de-CH"/>
        </w:rPr>
      </w:pPr>
      <w:r w:rsidRPr="007F2C86">
        <w:rPr>
          <w:lang w:eastAsia="de-CH"/>
        </w:rPr>
        <w:t>; PHP's initialization file, generally called php.ini, is responsible for</w:t>
      </w:r>
    </w:p>
    <w:p w:rsidR="00AF4838" w:rsidRPr="007F2C86" w:rsidRDefault="00AF4838" w:rsidP="00AF4838">
      <w:pPr>
        <w:pStyle w:val="Zitat"/>
        <w:rPr>
          <w:lang w:eastAsia="de-CH"/>
        </w:rPr>
      </w:pPr>
      <w:r w:rsidRPr="007F2C86">
        <w:rPr>
          <w:lang w:eastAsia="de-CH"/>
        </w:rPr>
        <w:t>; configuring many of the aspects of PHP's behavior.</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PHP attempts to find and load this configuration from a number of locations.</w:t>
      </w:r>
    </w:p>
    <w:p w:rsidR="00AF4838" w:rsidRPr="007F2C86" w:rsidRDefault="00AF4838" w:rsidP="00AF4838">
      <w:pPr>
        <w:pStyle w:val="Zitat"/>
        <w:rPr>
          <w:lang w:eastAsia="de-CH"/>
        </w:rPr>
      </w:pPr>
      <w:r w:rsidRPr="007F2C86">
        <w:rPr>
          <w:lang w:eastAsia="de-CH"/>
        </w:rPr>
        <w:t>; The following is a summary of its search order:</w:t>
      </w:r>
    </w:p>
    <w:p w:rsidR="00AF4838" w:rsidRPr="007F2C86" w:rsidRDefault="00AF4838" w:rsidP="00AF4838">
      <w:pPr>
        <w:pStyle w:val="Zitat"/>
        <w:rPr>
          <w:lang w:eastAsia="de-CH"/>
        </w:rPr>
      </w:pPr>
      <w:r w:rsidRPr="007F2C86">
        <w:rPr>
          <w:lang w:eastAsia="de-CH"/>
        </w:rPr>
        <w:t>; 1. SAPI module specific location.</w:t>
      </w:r>
    </w:p>
    <w:p w:rsidR="00AF4838" w:rsidRPr="007F2C86" w:rsidRDefault="00AF4838" w:rsidP="00AF4838">
      <w:pPr>
        <w:pStyle w:val="Zitat"/>
        <w:rPr>
          <w:lang w:eastAsia="de-CH"/>
        </w:rPr>
      </w:pPr>
      <w:r w:rsidRPr="007F2C86">
        <w:rPr>
          <w:lang w:eastAsia="de-CH"/>
        </w:rPr>
        <w:t>; 2. The PHPRC environment variable. (As of PHP 5.2.0)</w:t>
      </w:r>
    </w:p>
    <w:p w:rsidR="00AF4838" w:rsidRPr="007F2C86" w:rsidRDefault="00AF4838" w:rsidP="00AF4838">
      <w:pPr>
        <w:pStyle w:val="Zitat"/>
        <w:rPr>
          <w:lang w:eastAsia="de-CH"/>
        </w:rPr>
      </w:pPr>
      <w:r w:rsidRPr="007F2C86">
        <w:rPr>
          <w:lang w:eastAsia="de-CH"/>
        </w:rPr>
        <w:lastRenderedPageBreak/>
        <w:t>; 3. A number of predefined registry keys on Windows (As of PHP 5.2.0)</w:t>
      </w:r>
    </w:p>
    <w:p w:rsidR="00AF4838" w:rsidRPr="007F2C86" w:rsidRDefault="00AF4838" w:rsidP="00AF4838">
      <w:pPr>
        <w:pStyle w:val="Zitat"/>
        <w:rPr>
          <w:lang w:eastAsia="de-CH"/>
        </w:rPr>
      </w:pPr>
      <w:r w:rsidRPr="007F2C86">
        <w:rPr>
          <w:lang w:eastAsia="de-CH"/>
        </w:rPr>
        <w:t>; 4. Current working directory (except CLI)</w:t>
      </w:r>
    </w:p>
    <w:p w:rsidR="00AF4838" w:rsidRPr="007F2C86" w:rsidRDefault="00AF4838" w:rsidP="00AF4838">
      <w:pPr>
        <w:pStyle w:val="Zitat"/>
        <w:rPr>
          <w:lang w:eastAsia="de-CH"/>
        </w:rPr>
      </w:pPr>
      <w:r w:rsidRPr="007F2C86">
        <w:rPr>
          <w:lang w:eastAsia="de-CH"/>
        </w:rPr>
        <w:t>; 5. The web server's directory (for SAPI modules), or directory of PHP</w:t>
      </w:r>
    </w:p>
    <w:p w:rsidR="00AF4838" w:rsidRPr="007F2C86" w:rsidRDefault="00AF4838" w:rsidP="00AF4838">
      <w:pPr>
        <w:pStyle w:val="Zitat"/>
        <w:rPr>
          <w:lang w:eastAsia="de-CH"/>
        </w:rPr>
      </w:pPr>
      <w:r w:rsidRPr="007F2C86">
        <w:rPr>
          <w:lang w:eastAsia="de-CH"/>
        </w:rPr>
        <w:t>; (otherwise in Windows)</w:t>
      </w:r>
    </w:p>
    <w:p w:rsidR="00AF4838" w:rsidRPr="007F2C86" w:rsidRDefault="00AF4838" w:rsidP="00AF4838">
      <w:pPr>
        <w:pStyle w:val="Zitat"/>
        <w:rPr>
          <w:lang w:eastAsia="de-CH"/>
        </w:rPr>
      </w:pPr>
      <w:r w:rsidRPr="007F2C86">
        <w:rPr>
          <w:lang w:eastAsia="de-CH"/>
        </w:rPr>
        <w:t>; 6. The directory from the --with-config-file-path compile time option, or the</w:t>
      </w:r>
    </w:p>
    <w:p w:rsidR="00AF4838" w:rsidRPr="007F2C86" w:rsidRDefault="00AF4838" w:rsidP="00AF4838">
      <w:pPr>
        <w:pStyle w:val="Zitat"/>
        <w:rPr>
          <w:lang w:eastAsia="de-CH"/>
        </w:rPr>
      </w:pPr>
      <w:r w:rsidRPr="007F2C86">
        <w:rPr>
          <w:lang w:eastAsia="de-CH"/>
        </w:rPr>
        <w:t>; Windows directory (C:\windows or C:\winnt)</w:t>
      </w:r>
    </w:p>
    <w:p w:rsidR="00AF4838" w:rsidRPr="007F2C86" w:rsidRDefault="00AF4838" w:rsidP="00AF4838">
      <w:pPr>
        <w:pStyle w:val="Zitat"/>
        <w:rPr>
          <w:lang w:eastAsia="de-CH"/>
        </w:rPr>
      </w:pPr>
      <w:r w:rsidRPr="007F2C86">
        <w:rPr>
          <w:lang w:eastAsia="de-CH"/>
        </w:rPr>
        <w:t>; See the PHP docs for more specific information.</w:t>
      </w:r>
    </w:p>
    <w:p w:rsidR="00AF4838" w:rsidRPr="007F2C86" w:rsidRDefault="00AF4838" w:rsidP="00AF4838">
      <w:pPr>
        <w:pStyle w:val="Zitat"/>
        <w:rPr>
          <w:lang w:eastAsia="de-CH"/>
        </w:rPr>
      </w:pPr>
      <w:r w:rsidRPr="007F2C86">
        <w:rPr>
          <w:lang w:eastAsia="de-CH"/>
        </w:rPr>
        <w:t>; http://php.net/configuration.file</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The syntax of the file is extremely simple.  Whitespace and Lines</w:t>
      </w:r>
    </w:p>
    <w:p w:rsidR="00AF4838" w:rsidRPr="007F2C86" w:rsidRDefault="00AF4838" w:rsidP="00AF4838">
      <w:pPr>
        <w:pStyle w:val="Zitat"/>
        <w:rPr>
          <w:lang w:eastAsia="de-CH"/>
        </w:rPr>
      </w:pPr>
      <w:r w:rsidRPr="007F2C86">
        <w:rPr>
          <w:lang w:eastAsia="de-CH"/>
        </w:rPr>
        <w:t>; beginning with a semicolon are silently ignored (as you probably guessed).</w:t>
      </w:r>
    </w:p>
    <w:p w:rsidR="00AF4838" w:rsidRPr="007F2C86" w:rsidRDefault="00AF4838" w:rsidP="00AF4838">
      <w:pPr>
        <w:pStyle w:val="Zitat"/>
        <w:rPr>
          <w:lang w:eastAsia="de-CH"/>
        </w:rPr>
      </w:pPr>
      <w:r w:rsidRPr="007F2C86">
        <w:rPr>
          <w:lang w:eastAsia="de-CH"/>
        </w:rPr>
        <w:t>; Section headers (e.g. [Foo]) are also silently ignored, even though</w:t>
      </w:r>
    </w:p>
    <w:p w:rsidR="00AF4838" w:rsidRPr="007F2C86" w:rsidRDefault="00AF4838" w:rsidP="00AF4838">
      <w:pPr>
        <w:pStyle w:val="Zitat"/>
        <w:rPr>
          <w:lang w:eastAsia="de-CH"/>
        </w:rPr>
      </w:pPr>
      <w:r w:rsidRPr="007F2C86">
        <w:rPr>
          <w:lang w:eastAsia="de-CH"/>
        </w:rPr>
        <w:t>; they might mean something in the future.</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Directives following the section heading [PATH=/www/mysite] only</w:t>
      </w:r>
    </w:p>
    <w:p w:rsidR="00AF4838" w:rsidRPr="007F2C86" w:rsidRDefault="00AF4838" w:rsidP="00AF4838">
      <w:pPr>
        <w:pStyle w:val="Zitat"/>
        <w:rPr>
          <w:lang w:eastAsia="de-CH"/>
        </w:rPr>
      </w:pPr>
      <w:r w:rsidRPr="007F2C86">
        <w:rPr>
          <w:lang w:eastAsia="de-CH"/>
        </w:rPr>
        <w:t>; apply to PHP files in the /www/mysite directory.  Directives</w:t>
      </w:r>
    </w:p>
    <w:p w:rsidR="00AF4838" w:rsidRPr="007F2C86" w:rsidRDefault="00AF4838" w:rsidP="00AF4838">
      <w:pPr>
        <w:pStyle w:val="Zitat"/>
        <w:rPr>
          <w:lang w:eastAsia="de-CH"/>
        </w:rPr>
      </w:pPr>
      <w:r w:rsidRPr="007F2C86">
        <w:rPr>
          <w:lang w:eastAsia="de-CH"/>
        </w:rPr>
        <w:t>; following the section heading [HOST=www.example.com] only apply to</w:t>
      </w:r>
    </w:p>
    <w:p w:rsidR="00AF4838" w:rsidRPr="007F2C86" w:rsidRDefault="00AF4838" w:rsidP="00AF4838">
      <w:pPr>
        <w:pStyle w:val="Zitat"/>
        <w:rPr>
          <w:lang w:eastAsia="de-CH"/>
        </w:rPr>
      </w:pPr>
      <w:r w:rsidRPr="007F2C86">
        <w:rPr>
          <w:lang w:eastAsia="de-CH"/>
        </w:rPr>
        <w:t>; PHP files served from www.example.com.  Directives set in these</w:t>
      </w:r>
    </w:p>
    <w:p w:rsidR="00AF4838" w:rsidRPr="007F2C86" w:rsidRDefault="00AF4838" w:rsidP="00AF4838">
      <w:pPr>
        <w:pStyle w:val="Zitat"/>
        <w:rPr>
          <w:lang w:eastAsia="de-CH"/>
        </w:rPr>
      </w:pPr>
      <w:r w:rsidRPr="007F2C86">
        <w:rPr>
          <w:lang w:eastAsia="de-CH"/>
        </w:rPr>
        <w:t>; special sections cannot be overridden by user-defined INI files or</w:t>
      </w:r>
    </w:p>
    <w:p w:rsidR="00AF4838" w:rsidRPr="007F2C86" w:rsidRDefault="00AF4838" w:rsidP="00AF4838">
      <w:pPr>
        <w:pStyle w:val="Zitat"/>
        <w:rPr>
          <w:lang w:eastAsia="de-CH"/>
        </w:rPr>
      </w:pPr>
      <w:r w:rsidRPr="007F2C86">
        <w:rPr>
          <w:lang w:eastAsia="de-CH"/>
        </w:rPr>
        <w:t>; at runtime. Currently, [PATH=] and [HOST=] sections only work under</w:t>
      </w:r>
    </w:p>
    <w:p w:rsidR="00AF4838" w:rsidRPr="007F2C86" w:rsidRDefault="00AF4838" w:rsidP="00AF4838">
      <w:pPr>
        <w:pStyle w:val="Zitat"/>
        <w:rPr>
          <w:lang w:eastAsia="de-CH"/>
        </w:rPr>
      </w:pPr>
      <w:r w:rsidRPr="007F2C86">
        <w:rPr>
          <w:lang w:eastAsia="de-CH"/>
        </w:rPr>
        <w:t>; CGI/FastCGI.</w:t>
      </w:r>
    </w:p>
    <w:p w:rsidR="00AF4838" w:rsidRPr="007F2C86" w:rsidRDefault="00AF4838" w:rsidP="00AF4838">
      <w:pPr>
        <w:pStyle w:val="Zitat"/>
        <w:rPr>
          <w:lang w:eastAsia="de-CH"/>
        </w:rPr>
      </w:pPr>
      <w:r w:rsidRPr="007F2C86">
        <w:rPr>
          <w:lang w:eastAsia="de-CH"/>
        </w:rPr>
        <w:t>; http://php.net/ini.sections</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Directives are specified using the following syntax:</w:t>
      </w:r>
    </w:p>
    <w:p w:rsidR="00AF4838" w:rsidRPr="007F2C86" w:rsidRDefault="00AF4838" w:rsidP="00AF4838">
      <w:pPr>
        <w:pStyle w:val="Zitat"/>
        <w:rPr>
          <w:lang w:eastAsia="de-CH"/>
        </w:rPr>
      </w:pPr>
      <w:r w:rsidRPr="007F2C86">
        <w:rPr>
          <w:lang w:eastAsia="de-CH"/>
        </w:rPr>
        <w:t>; directive = value</w:t>
      </w:r>
    </w:p>
    <w:p w:rsidR="00AF4838" w:rsidRPr="007F2C86" w:rsidRDefault="00AF4838" w:rsidP="00AF4838">
      <w:pPr>
        <w:pStyle w:val="Zitat"/>
        <w:rPr>
          <w:lang w:eastAsia="de-CH"/>
        </w:rPr>
      </w:pPr>
      <w:r w:rsidRPr="007F2C86">
        <w:rPr>
          <w:lang w:eastAsia="de-CH"/>
        </w:rPr>
        <w:t>; Directive names are *case sensitive* - foo=bar is different from FOO=bar.</w:t>
      </w:r>
    </w:p>
    <w:p w:rsidR="00AF4838" w:rsidRPr="007F2C86" w:rsidRDefault="00AF4838" w:rsidP="00AF4838">
      <w:pPr>
        <w:pStyle w:val="Zitat"/>
        <w:rPr>
          <w:lang w:eastAsia="de-CH"/>
        </w:rPr>
      </w:pPr>
      <w:r w:rsidRPr="007F2C86">
        <w:rPr>
          <w:lang w:eastAsia="de-CH"/>
        </w:rPr>
        <w:t>; Directives are variables used to configure PHP or PHP extensions.</w:t>
      </w:r>
    </w:p>
    <w:p w:rsidR="00AF4838" w:rsidRPr="007F2C86" w:rsidRDefault="00AF4838" w:rsidP="00AF4838">
      <w:pPr>
        <w:pStyle w:val="Zitat"/>
        <w:rPr>
          <w:lang w:eastAsia="de-CH"/>
        </w:rPr>
      </w:pPr>
      <w:r w:rsidRPr="007F2C86">
        <w:rPr>
          <w:lang w:eastAsia="de-CH"/>
        </w:rPr>
        <w:t>; There is no name validation.  If PHP can't find an expected</w:t>
      </w:r>
    </w:p>
    <w:p w:rsidR="00AF4838" w:rsidRPr="007F2C86" w:rsidRDefault="00AF4838" w:rsidP="00AF4838">
      <w:pPr>
        <w:pStyle w:val="Zitat"/>
        <w:rPr>
          <w:lang w:eastAsia="de-CH"/>
        </w:rPr>
      </w:pPr>
      <w:r w:rsidRPr="007F2C86">
        <w:rPr>
          <w:lang w:eastAsia="de-CH"/>
        </w:rPr>
        <w:t>; directive because it is not set or is mistyped, a default value will be used.</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The value can be a string, a number, a PHP constant (e.g. E_ALL or M_PI), one</w:t>
      </w:r>
    </w:p>
    <w:p w:rsidR="00AF4838" w:rsidRPr="007F2C86" w:rsidRDefault="00AF4838" w:rsidP="00AF4838">
      <w:pPr>
        <w:pStyle w:val="Zitat"/>
        <w:rPr>
          <w:lang w:eastAsia="de-CH"/>
        </w:rPr>
      </w:pPr>
      <w:r w:rsidRPr="007F2C86">
        <w:rPr>
          <w:lang w:eastAsia="de-CH"/>
        </w:rPr>
        <w:t>; of the INI constants (On, Off, True, False, Yes, No and None) or an expression</w:t>
      </w:r>
    </w:p>
    <w:p w:rsidR="00AF4838" w:rsidRPr="007F2C86" w:rsidRDefault="00AF4838" w:rsidP="00AF4838">
      <w:pPr>
        <w:pStyle w:val="Zitat"/>
        <w:rPr>
          <w:lang w:eastAsia="de-CH"/>
        </w:rPr>
      </w:pPr>
      <w:r w:rsidRPr="007F2C86">
        <w:rPr>
          <w:lang w:eastAsia="de-CH"/>
        </w:rPr>
        <w:t>; (e.g. E_ALL &amp; ~E_NOTICE), a quoted string ("bar"), or a reference to a</w:t>
      </w:r>
    </w:p>
    <w:p w:rsidR="00AF4838" w:rsidRPr="007F2C86" w:rsidRDefault="00AF4838" w:rsidP="00AF4838">
      <w:pPr>
        <w:pStyle w:val="Zitat"/>
        <w:rPr>
          <w:lang w:eastAsia="de-CH"/>
        </w:rPr>
      </w:pPr>
      <w:r w:rsidRPr="007F2C86">
        <w:rPr>
          <w:lang w:eastAsia="de-CH"/>
        </w:rPr>
        <w:t>; previously set variable or directive (e.g. ${foo})</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Expressions in the INI file are limited to bitwise operators and parentheses:</w:t>
      </w:r>
    </w:p>
    <w:p w:rsidR="00AF4838" w:rsidRPr="007F2C86" w:rsidRDefault="00AF4838" w:rsidP="00AF4838">
      <w:pPr>
        <w:pStyle w:val="Zitat"/>
        <w:rPr>
          <w:lang w:eastAsia="de-CH"/>
        </w:rPr>
      </w:pPr>
      <w:r w:rsidRPr="007F2C86">
        <w:rPr>
          <w:lang w:eastAsia="de-CH"/>
        </w:rPr>
        <w:t>; |  bitwise OR</w:t>
      </w:r>
    </w:p>
    <w:p w:rsidR="00AF4838" w:rsidRPr="007F2C86" w:rsidRDefault="00AF4838" w:rsidP="00AF4838">
      <w:pPr>
        <w:pStyle w:val="Zitat"/>
        <w:rPr>
          <w:lang w:eastAsia="de-CH"/>
        </w:rPr>
      </w:pPr>
      <w:r w:rsidRPr="007F2C86">
        <w:rPr>
          <w:lang w:eastAsia="de-CH"/>
        </w:rPr>
        <w:t>; ^  bitwise XOR</w:t>
      </w:r>
    </w:p>
    <w:p w:rsidR="00AF4838" w:rsidRPr="007F2C86" w:rsidRDefault="00AF4838" w:rsidP="00AF4838">
      <w:pPr>
        <w:pStyle w:val="Zitat"/>
        <w:rPr>
          <w:lang w:eastAsia="de-CH"/>
        </w:rPr>
      </w:pPr>
      <w:r w:rsidRPr="007F2C86">
        <w:rPr>
          <w:lang w:eastAsia="de-CH"/>
        </w:rPr>
        <w:lastRenderedPageBreak/>
        <w:t>; &amp;  bitwise AND</w:t>
      </w:r>
    </w:p>
    <w:p w:rsidR="00AF4838" w:rsidRPr="007F2C86" w:rsidRDefault="00AF4838" w:rsidP="00AF4838">
      <w:pPr>
        <w:pStyle w:val="Zitat"/>
        <w:rPr>
          <w:lang w:eastAsia="de-CH"/>
        </w:rPr>
      </w:pPr>
      <w:r w:rsidRPr="007F2C86">
        <w:rPr>
          <w:lang w:eastAsia="de-CH"/>
        </w:rPr>
        <w:t>; ~  bitwise NOT</w:t>
      </w:r>
    </w:p>
    <w:p w:rsidR="00AF4838" w:rsidRPr="007F2C86" w:rsidRDefault="00AF4838" w:rsidP="00AF4838">
      <w:pPr>
        <w:pStyle w:val="Zitat"/>
        <w:rPr>
          <w:lang w:eastAsia="de-CH"/>
        </w:rPr>
      </w:pPr>
      <w:r w:rsidRPr="007F2C86">
        <w:rPr>
          <w:lang w:eastAsia="de-CH"/>
        </w:rPr>
        <w:t>; !  boolean NOT</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Boolean flags can be turned on using the values 1, On, True or Yes.</w:t>
      </w:r>
    </w:p>
    <w:p w:rsidR="00AF4838" w:rsidRPr="007F2C86" w:rsidRDefault="00AF4838" w:rsidP="00AF4838">
      <w:pPr>
        <w:pStyle w:val="Zitat"/>
        <w:rPr>
          <w:lang w:eastAsia="de-CH"/>
        </w:rPr>
      </w:pPr>
      <w:r w:rsidRPr="007F2C86">
        <w:rPr>
          <w:lang w:eastAsia="de-CH"/>
        </w:rPr>
        <w:t>; They can be turned off using the values 0, Off, False or No.</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An empty string can be denoted by simply not writing anything after the equal</w:t>
      </w:r>
    </w:p>
    <w:p w:rsidR="00AF4838" w:rsidRPr="007F2C86" w:rsidRDefault="00AF4838" w:rsidP="00AF4838">
      <w:pPr>
        <w:pStyle w:val="Zitat"/>
        <w:rPr>
          <w:lang w:eastAsia="de-CH"/>
        </w:rPr>
      </w:pPr>
      <w:r w:rsidRPr="007F2C86">
        <w:rPr>
          <w:lang w:eastAsia="de-CH"/>
        </w:rPr>
        <w:t>; sign, or by using the None keyword:</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foo =         ; sets foo to an empty string</w:t>
      </w:r>
    </w:p>
    <w:p w:rsidR="00AF4838" w:rsidRPr="007F2C86" w:rsidRDefault="00AF4838" w:rsidP="00AF4838">
      <w:pPr>
        <w:pStyle w:val="Zitat"/>
        <w:rPr>
          <w:lang w:eastAsia="de-CH"/>
        </w:rPr>
      </w:pPr>
      <w:r w:rsidRPr="007F2C86">
        <w:rPr>
          <w:lang w:eastAsia="de-CH"/>
        </w:rPr>
        <w:t>;  foo = None    ; sets foo to an empty string</w:t>
      </w:r>
    </w:p>
    <w:p w:rsidR="00AF4838" w:rsidRPr="007F2C86" w:rsidRDefault="00AF4838" w:rsidP="00AF4838">
      <w:pPr>
        <w:pStyle w:val="Zitat"/>
        <w:rPr>
          <w:lang w:eastAsia="de-CH"/>
        </w:rPr>
      </w:pPr>
      <w:r w:rsidRPr="007F2C86">
        <w:rPr>
          <w:lang w:eastAsia="de-CH"/>
        </w:rPr>
        <w:t>;  foo = "None"  ; sets foo to the string 'None'</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If you use constants in your value, and these constants belong to a</w:t>
      </w:r>
    </w:p>
    <w:p w:rsidR="00AF4838" w:rsidRPr="007F2C86" w:rsidRDefault="00AF4838" w:rsidP="00AF4838">
      <w:pPr>
        <w:pStyle w:val="Zitat"/>
        <w:rPr>
          <w:lang w:eastAsia="de-CH"/>
        </w:rPr>
      </w:pPr>
      <w:r w:rsidRPr="007F2C86">
        <w:rPr>
          <w:lang w:eastAsia="de-CH"/>
        </w:rPr>
        <w:t>; dynamically loaded extension (either a PHP extension or a Zend extension),</w:t>
      </w:r>
    </w:p>
    <w:p w:rsidR="00AF4838" w:rsidRPr="007F2C86" w:rsidRDefault="00AF4838" w:rsidP="00AF4838">
      <w:pPr>
        <w:pStyle w:val="Zitat"/>
        <w:rPr>
          <w:lang w:eastAsia="de-CH"/>
        </w:rPr>
      </w:pPr>
      <w:r w:rsidRPr="007F2C86">
        <w:rPr>
          <w:lang w:eastAsia="de-CH"/>
        </w:rPr>
        <w:t>; you may only use these constants *after* the line that loads the extension.</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w:t>
      </w:r>
    </w:p>
    <w:p w:rsidR="00AF4838" w:rsidRPr="007F2C86" w:rsidRDefault="00AF4838" w:rsidP="00AF4838">
      <w:pPr>
        <w:pStyle w:val="Zitat"/>
        <w:rPr>
          <w:lang w:eastAsia="de-CH"/>
        </w:rPr>
      </w:pPr>
      <w:r w:rsidRPr="007F2C86">
        <w:rPr>
          <w:lang w:eastAsia="de-CH"/>
        </w:rPr>
        <w:t>; About this file ;</w:t>
      </w:r>
    </w:p>
    <w:p w:rsidR="00AF4838" w:rsidRPr="007F2C86" w:rsidRDefault="00AF4838" w:rsidP="00AF4838">
      <w:pPr>
        <w:pStyle w:val="Zitat"/>
        <w:rPr>
          <w:lang w:eastAsia="de-CH"/>
        </w:rPr>
      </w:pPr>
      <w:r w:rsidRPr="007F2C86">
        <w:rPr>
          <w:lang w:eastAsia="de-CH"/>
        </w:rPr>
        <w:t>;;;;;;;;;;;;;;;;;;;</w:t>
      </w:r>
    </w:p>
    <w:p w:rsidR="00AF4838" w:rsidRPr="007F2C86" w:rsidRDefault="00AF4838" w:rsidP="00AF4838">
      <w:pPr>
        <w:pStyle w:val="Zitat"/>
        <w:rPr>
          <w:lang w:eastAsia="de-CH"/>
        </w:rPr>
      </w:pPr>
      <w:r w:rsidRPr="007F2C86">
        <w:rPr>
          <w:lang w:eastAsia="de-CH"/>
        </w:rPr>
        <w:t>; PHP comes packaged with two INI files. One that is recommended to be used</w:t>
      </w:r>
    </w:p>
    <w:p w:rsidR="00AF4838" w:rsidRPr="007F2C86" w:rsidRDefault="00AF4838" w:rsidP="00AF4838">
      <w:pPr>
        <w:pStyle w:val="Zitat"/>
        <w:rPr>
          <w:lang w:eastAsia="de-CH"/>
        </w:rPr>
      </w:pPr>
      <w:r w:rsidRPr="007F2C86">
        <w:rPr>
          <w:lang w:eastAsia="de-CH"/>
        </w:rPr>
        <w:t>; in production environments and one that is recommended to be used in</w:t>
      </w:r>
    </w:p>
    <w:p w:rsidR="00AF4838" w:rsidRPr="007F2C86" w:rsidRDefault="00AF4838" w:rsidP="00AF4838">
      <w:pPr>
        <w:pStyle w:val="Zitat"/>
        <w:rPr>
          <w:lang w:eastAsia="de-CH"/>
        </w:rPr>
      </w:pPr>
      <w:r w:rsidRPr="007F2C86">
        <w:rPr>
          <w:lang w:eastAsia="de-CH"/>
        </w:rPr>
        <w:t>; development environments.</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php.ini-production contains settings which hold security, performance and</w:t>
      </w:r>
    </w:p>
    <w:p w:rsidR="00AF4838" w:rsidRPr="007F2C86" w:rsidRDefault="00AF4838" w:rsidP="00AF4838">
      <w:pPr>
        <w:pStyle w:val="Zitat"/>
        <w:rPr>
          <w:lang w:eastAsia="de-CH"/>
        </w:rPr>
      </w:pPr>
      <w:r w:rsidRPr="007F2C86">
        <w:rPr>
          <w:lang w:eastAsia="de-CH"/>
        </w:rPr>
        <w:t>; best practices at its core. But please be aware, these settings may break</w:t>
      </w:r>
    </w:p>
    <w:p w:rsidR="00AF4838" w:rsidRPr="007F2C86" w:rsidRDefault="00AF4838" w:rsidP="00AF4838">
      <w:pPr>
        <w:pStyle w:val="Zitat"/>
        <w:rPr>
          <w:lang w:eastAsia="de-CH"/>
        </w:rPr>
      </w:pPr>
      <w:r w:rsidRPr="007F2C86">
        <w:rPr>
          <w:lang w:eastAsia="de-CH"/>
        </w:rPr>
        <w:t>; compatibility with older or less security conscience applications. We</w:t>
      </w:r>
    </w:p>
    <w:p w:rsidR="00AF4838" w:rsidRPr="007F2C86" w:rsidRDefault="00AF4838" w:rsidP="00AF4838">
      <w:pPr>
        <w:pStyle w:val="Zitat"/>
        <w:rPr>
          <w:lang w:eastAsia="de-CH"/>
        </w:rPr>
      </w:pPr>
      <w:r w:rsidRPr="007F2C86">
        <w:rPr>
          <w:lang w:eastAsia="de-CH"/>
        </w:rPr>
        <w:t>; recommending using the production ini in production and testing environments.</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php.ini-development is very similar to its production variant, except it's</w:t>
      </w:r>
    </w:p>
    <w:p w:rsidR="00AF4838" w:rsidRPr="007F2C86" w:rsidRDefault="00AF4838" w:rsidP="00AF4838">
      <w:pPr>
        <w:pStyle w:val="Zitat"/>
        <w:rPr>
          <w:lang w:eastAsia="de-CH"/>
        </w:rPr>
      </w:pPr>
      <w:r w:rsidRPr="007F2C86">
        <w:rPr>
          <w:lang w:eastAsia="de-CH"/>
        </w:rPr>
        <w:t>; much more verbose when it comes to errors. We recommending using the</w:t>
      </w:r>
    </w:p>
    <w:p w:rsidR="00AF4838" w:rsidRPr="007F2C86" w:rsidRDefault="00AF4838" w:rsidP="00AF4838">
      <w:pPr>
        <w:pStyle w:val="Zitat"/>
        <w:rPr>
          <w:lang w:eastAsia="de-CH"/>
        </w:rPr>
      </w:pPr>
      <w:r w:rsidRPr="007F2C86">
        <w:rPr>
          <w:lang w:eastAsia="de-CH"/>
        </w:rPr>
        <w:t>; development version only in development environments as errors shown to</w:t>
      </w:r>
    </w:p>
    <w:p w:rsidR="00AF4838" w:rsidRPr="007F2C86" w:rsidRDefault="00AF4838" w:rsidP="00AF4838">
      <w:pPr>
        <w:pStyle w:val="Zitat"/>
        <w:rPr>
          <w:lang w:eastAsia="de-CH"/>
        </w:rPr>
      </w:pPr>
      <w:r w:rsidRPr="007F2C86">
        <w:rPr>
          <w:lang w:eastAsia="de-CH"/>
        </w:rPr>
        <w:t>; application users can inadvertently leak otherwise secure information.</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w:t>
      </w:r>
    </w:p>
    <w:p w:rsidR="00AF4838" w:rsidRPr="007F2C86" w:rsidRDefault="00AF4838" w:rsidP="00AF4838">
      <w:pPr>
        <w:pStyle w:val="Zitat"/>
        <w:rPr>
          <w:lang w:eastAsia="de-CH"/>
        </w:rPr>
      </w:pPr>
      <w:r w:rsidRPr="007F2C86">
        <w:rPr>
          <w:lang w:eastAsia="de-CH"/>
        </w:rPr>
        <w:t>; Quick Reference ;</w:t>
      </w:r>
    </w:p>
    <w:p w:rsidR="00AF4838" w:rsidRPr="007F2C86" w:rsidRDefault="00AF4838" w:rsidP="00AF4838">
      <w:pPr>
        <w:pStyle w:val="Zitat"/>
        <w:rPr>
          <w:lang w:eastAsia="de-CH"/>
        </w:rPr>
      </w:pPr>
      <w:r w:rsidRPr="007F2C86">
        <w:rPr>
          <w:lang w:eastAsia="de-CH"/>
        </w:rPr>
        <w:t>;;;;;;;;;;;;;;;;;;;</w:t>
      </w:r>
    </w:p>
    <w:p w:rsidR="00AF4838" w:rsidRPr="007F2C86" w:rsidRDefault="00AF4838" w:rsidP="00AF4838">
      <w:pPr>
        <w:pStyle w:val="Zitat"/>
        <w:rPr>
          <w:lang w:eastAsia="de-CH"/>
        </w:rPr>
      </w:pPr>
      <w:r w:rsidRPr="007F2C86">
        <w:rPr>
          <w:lang w:eastAsia="de-CH"/>
        </w:rPr>
        <w:t>; The following are all the settings which are different in either the production</w:t>
      </w:r>
    </w:p>
    <w:p w:rsidR="00AF4838" w:rsidRPr="007F2C86" w:rsidRDefault="00AF4838" w:rsidP="00AF4838">
      <w:pPr>
        <w:pStyle w:val="Zitat"/>
        <w:rPr>
          <w:lang w:eastAsia="de-CH"/>
        </w:rPr>
      </w:pPr>
      <w:r w:rsidRPr="007F2C86">
        <w:rPr>
          <w:lang w:eastAsia="de-CH"/>
        </w:rPr>
        <w:lastRenderedPageBreak/>
        <w:t>; or development versions of the INIs with respect to PHP's default behavior.</w:t>
      </w:r>
    </w:p>
    <w:p w:rsidR="00AF4838" w:rsidRPr="007F2C86" w:rsidRDefault="00AF4838" w:rsidP="00AF4838">
      <w:pPr>
        <w:pStyle w:val="Zitat"/>
        <w:rPr>
          <w:lang w:eastAsia="de-CH"/>
        </w:rPr>
      </w:pPr>
      <w:r w:rsidRPr="007F2C86">
        <w:rPr>
          <w:lang w:eastAsia="de-CH"/>
        </w:rPr>
        <w:t>; Please see the actual settings later in the document for more details as to why</w:t>
      </w:r>
    </w:p>
    <w:p w:rsidR="00AF4838" w:rsidRPr="007F2C86" w:rsidRDefault="00AF4838" w:rsidP="00AF4838">
      <w:pPr>
        <w:pStyle w:val="Zitat"/>
        <w:rPr>
          <w:lang w:eastAsia="de-CH"/>
        </w:rPr>
      </w:pPr>
      <w:r w:rsidRPr="007F2C86">
        <w:rPr>
          <w:lang w:eastAsia="de-CH"/>
        </w:rPr>
        <w:t>; we recommend these changes in PHP's behavior.</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allow_call_time_pass_reference</w:t>
      </w:r>
    </w:p>
    <w:p w:rsidR="00AF4838" w:rsidRPr="007F2C86" w:rsidRDefault="00AF4838" w:rsidP="00AF4838">
      <w:pPr>
        <w:pStyle w:val="Zitat"/>
        <w:rPr>
          <w:lang w:eastAsia="de-CH"/>
        </w:rPr>
      </w:pPr>
      <w:r w:rsidRPr="007F2C86">
        <w:rPr>
          <w:lang w:eastAsia="de-CH"/>
        </w:rPr>
        <w:t>;   Default Value: On</w:t>
      </w:r>
    </w:p>
    <w:p w:rsidR="00AF4838" w:rsidRPr="007F2C86" w:rsidRDefault="00AF4838" w:rsidP="00AF4838">
      <w:pPr>
        <w:pStyle w:val="Zitat"/>
        <w:rPr>
          <w:lang w:eastAsia="de-CH"/>
        </w:rPr>
      </w:pPr>
      <w:r w:rsidRPr="007F2C86">
        <w:rPr>
          <w:lang w:eastAsia="de-CH"/>
        </w:rPr>
        <w:t>;   Development Value: Off</w:t>
      </w:r>
    </w:p>
    <w:p w:rsidR="00AF4838" w:rsidRPr="007F2C86" w:rsidRDefault="00AF4838" w:rsidP="00AF4838">
      <w:pPr>
        <w:pStyle w:val="Zitat"/>
        <w:rPr>
          <w:lang w:eastAsia="de-CH"/>
        </w:rPr>
      </w:pPr>
      <w:r w:rsidRPr="007F2C86">
        <w:rPr>
          <w:lang w:eastAsia="de-CH"/>
        </w:rPr>
        <w:t>;   Production Value: Off</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display_errors</w:t>
      </w:r>
    </w:p>
    <w:p w:rsidR="00AF4838" w:rsidRPr="007F2C86" w:rsidRDefault="00AF4838" w:rsidP="00AF4838">
      <w:pPr>
        <w:pStyle w:val="Zitat"/>
        <w:rPr>
          <w:lang w:eastAsia="de-CH"/>
        </w:rPr>
      </w:pPr>
      <w:r w:rsidRPr="007F2C86">
        <w:rPr>
          <w:lang w:eastAsia="de-CH"/>
        </w:rPr>
        <w:t>;   Default Value: On</w:t>
      </w:r>
    </w:p>
    <w:p w:rsidR="00AF4838" w:rsidRPr="007F2C86" w:rsidRDefault="00AF4838" w:rsidP="00AF4838">
      <w:pPr>
        <w:pStyle w:val="Zitat"/>
        <w:rPr>
          <w:lang w:eastAsia="de-CH"/>
        </w:rPr>
      </w:pPr>
      <w:r w:rsidRPr="007F2C86">
        <w:rPr>
          <w:lang w:eastAsia="de-CH"/>
        </w:rPr>
        <w:t>;   Development Value: On</w:t>
      </w:r>
    </w:p>
    <w:p w:rsidR="00AF4838" w:rsidRPr="007F2C86" w:rsidRDefault="00AF4838" w:rsidP="00AF4838">
      <w:pPr>
        <w:pStyle w:val="Zitat"/>
        <w:rPr>
          <w:lang w:eastAsia="de-CH"/>
        </w:rPr>
      </w:pPr>
      <w:r w:rsidRPr="007F2C86">
        <w:rPr>
          <w:lang w:eastAsia="de-CH"/>
        </w:rPr>
        <w:t>;   Production Value: Off</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display_startup_errors</w:t>
      </w:r>
    </w:p>
    <w:p w:rsidR="00AF4838" w:rsidRPr="007F2C86" w:rsidRDefault="00AF4838" w:rsidP="00AF4838">
      <w:pPr>
        <w:pStyle w:val="Zitat"/>
        <w:rPr>
          <w:lang w:eastAsia="de-CH"/>
        </w:rPr>
      </w:pPr>
      <w:r w:rsidRPr="007F2C86">
        <w:rPr>
          <w:lang w:eastAsia="de-CH"/>
        </w:rPr>
        <w:t>;   Default Value: Off</w:t>
      </w:r>
    </w:p>
    <w:p w:rsidR="00AF4838" w:rsidRPr="007F2C86" w:rsidRDefault="00AF4838" w:rsidP="00AF4838">
      <w:pPr>
        <w:pStyle w:val="Zitat"/>
        <w:rPr>
          <w:lang w:eastAsia="de-CH"/>
        </w:rPr>
      </w:pPr>
      <w:r w:rsidRPr="007F2C86">
        <w:rPr>
          <w:lang w:eastAsia="de-CH"/>
        </w:rPr>
        <w:t>;   Development Value: On</w:t>
      </w:r>
    </w:p>
    <w:p w:rsidR="00AF4838" w:rsidRPr="007F2C86" w:rsidRDefault="00AF4838" w:rsidP="00AF4838">
      <w:pPr>
        <w:pStyle w:val="Zitat"/>
        <w:rPr>
          <w:lang w:eastAsia="de-CH"/>
        </w:rPr>
      </w:pPr>
      <w:r w:rsidRPr="007F2C86">
        <w:rPr>
          <w:lang w:eastAsia="de-CH"/>
        </w:rPr>
        <w:t>;   Production Value: Off</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error_reporting</w:t>
      </w:r>
    </w:p>
    <w:p w:rsidR="00AF4838" w:rsidRPr="007F2C86" w:rsidRDefault="00AF4838" w:rsidP="00AF4838">
      <w:pPr>
        <w:pStyle w:val="Zitat"/>
        <w:rPr>
          <w:lang w:eastAsia="de-CH"/>
        </w:rPr>
      </w:pPr>
      <w:r w:rsidRPr="007F2C86">
        <w:rPr>
          <w:lang w:eastAsia="de-CH"/>
        </w:rPr>
        <w:t>;   Default Value: E_ALL &amp; ~E_NOTICE</w:t>
      </w:r>
    </w:p>
    <w:p w:rsidR="00AF4838" w:rsidRPr="007F2C86" w:rsidRDefault="00AF4838" w:rsidP="00AF4838">
      <w:pPr>
        <w:pStyle w:val="Zitat"/>
        <w:rPr>
          <w:lang w:eastAsia="de-CH"/>
        </w:rPr>
      </w:pPr>
      <w:r w:rsidRPr="007F2C86">
        <w:rPr>
          <w:lang w:eastAsia="de-CH"/>
        </w:rPr>
        <w:t>;   Development Value: E_ALL | E_STRICT</w:t>
      </w:r>
    </w:p>
    <w:p w:rsidR="00AF4838" w:rsidRPr="007F2C86" w:rsidRDefault="00AF4838" w:rsidP="00AF4838">
      <w:pPr>
        <w:pStyle w:val="Zitat"/>
        <w:rPr>
          <w:lang w:eastAsia="de-CH"/>
        </w:rPr>
      </w:pPr>
      <w:r w:rsidRPr="007F2C86">
        <w:rPr>
          <w:lang w:eastAsia="de-CH"/>
        </w:rPr>
        <w:t>;   Production Value: E_ALL &amp; ~E_DEPRECATED</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html_errors</w:t>
      </w:r>
    </w:p>
    <w:p w:rsidR="00AF4838" w:rsidRPr="007F2C86" w:rsidRDefault="00AF4838" w:rsidP="00AF4838">
      <w:pPr>
        <w:pStyle w:val="Zitat"/>
        <w:rPr>
          <w:lang w:eastAsia="de-CH"/>
        </w:rPr>
      </w:pPr>
      <w:r w:rsidRPr="007F2C86">
        <w:rPr>
          <w:lang w:eastAsia="de-CH"/>
        </w:rPr>
        <w:t>;   Default Value: On</w:t>
      </w:r>
    </w:p>
    <w:p w:rsidR="00AF4838" w:rsidRPr="007F2C86" w:rsidRDefault="00AF4838" w:rsidP="00AF4838">
      <w:pPr>
        <w:pStyle w:val="Zitat"/>
        <w:rPr>
          <w:lang w:eastAsia="de-CH"/>
        </w:rPr>
      </w:pPr>
      <w:r w:rsidRPr="007F2C86">
        <w:rPr>
          <w:lang w:eastAsia="de-CH"/>
        </w:rPr>
        <w:t>;   Development Value: On</w:t>
      </w:r>
    </w:p>
    <w:p w:rsidR="00AF4838" w:rsidRPr="007F2C86" w:rsidRDefault="00AF4838" w:rsidP="00AF4838">
      <w:pPr>
        <w:pStyle w:val="Zitat"/>
        <w:rPr>
          <w:lang w:eastAsia="de-CH"/>
        </w:rPr>
      </w:pPr>
      <w:r w:rsidRPr="007F2C86">
        <w:rPr>
          <w:lang w:eastAsia="de-CH"/>
        </w:rPr>
        <w:t>;   Production value: Off</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log_errors</w:t>
      </w:r>
    </w:p>
    <w:p w:rsidR="00AF4838" w:rsidRPr="007F2C86" w:rsidRDefault="00AF4838" w:rsidP="00AF4838">
      <w:pPr>
        <w:pStyle w:val="Zitat"/>
        <w:rPr>
          <w:lang w:eastAsia="de-CH"/>
        </w:rPr>
      </w:pPr>
      <w:r w:rsidRPr="007F2C86">
        <w:rPr>
          <w:lang w:eastAsia="de-CH"/>
        </w:rPr>
        <w:t>;   Default Value: Off</w:t>
      </w:r>
    </w:p>
    <w:p w:rsidR="00AF4838" w:rsidRPr="007F2C86" w:rsidRDefault="00AF4838" w:rsidP="00AF4838">
      <w:pPr>
        <w:pStyle w:val="Zitat"/>
        <w:rPr>
          <w:lang w:eastAsia="de-CH"/>
        </w:rPr>
      </w:pPr>
      <w:r w:rsidRPr="007F2C86">
        <w:rPr>
          <w:lang w:eastAsia="de-CH"/>
        </w:rPr>
        <w:t>;   Development Value: On</w:t>
      </w:r>
    </w:p>
    <w:p w:rsidR="00AF4838" w:rsidRPr="007F2C86" w:rsidRDefault="00AF4838" w:rsidP="00AF4838">
      <w:pPr>
        <w:pStyle w:val="Zitat"/>
        <w:rPr>
          <w:lang w:eastAsia="de-CH"/>
        </w:rPr>
      </w:pPr>
      <w:r w:rsidRPr="007F2C86">
        <w:rPr>
          <w:lang w:eastAsia="de-CH"/>
        </w:rPr>
        <w:t>;   Production Value: On</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magic_quotes_gpc</w:t>
      </w:r>
    </w:p>
    <w:p w:rsidR="00AF4838" w:rsidRPr="007F2C86" w:rsidRDefault="00AF4838" w:rsidP="00AF4838">
      <w:pPr>
        <w:pStyle w:val="Zitat"/>
        <w:rPr>
          <w:lang w:eastAsia="de-CH"/>
        </w:rPr>
      </w:pPr>
      <w:r w:rsidRPr="007F2C86">
        <w:rPr>
          <w:lang w:eastAsia="de-CH"/>
        </w:rPr>
        <w:t>;   Default Value: On</w:t>
      </w:r>
    </w:p>
    <w:p w:rsidR="00AF4838" w:rsidRPr="007F2C86" w:rsidRDefault="00AF4838" w:rsidP="00AF4838">
      <w:pPr>
        <w:pStyle w:val="Zitat"/>
        <w:rPr>
          <w:lang w:eastAsia="de-CH"/>
        </w:rPr>
      </w:pPr>
      <w:r w:rsidRPr="007F2C86">
        <w:rPr>
          <w:lang w:eastAsia="de-CH"/>
        </w:rPr>
        <w:t>;   Development Value: Off</w:t>
      </w:r>
    </w:p>
    <w:p w:rsidR="00AF4838" w:rsidRPr="007F2C86" w:rsidRDefault="00AF4838" w:rsidP="00AF4838">
      <w:pPr>
        <w:pStyle w:val="Zitat"/>
        <w:rPr>
          <w:lang w:eastAsia="de-CH"/>
        </w:rPr>
      </w:pPr>
      <w:r w:rsidRPr="007F2C86">
        <w:rPr>
          <w:lang w:eastAsia="de-CH"/>
        </w:rPr>
        <w:t>;   Production Value: Off</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max_input_time</w:t>
      </w:r>
    </w:p>
    <w:p w:rsidR="00AF4838" w:rsidRPr="007F2C86" w:rsidRDefault="00AF4838" w:rsidP="00AF4838">
      <w:pPr>
        <w:pStyle w:val="Zitat"/>
        <w:rPr>
          <w:lang w:eastAsia="de-CH"/>
        </w:rPr>
      </w:pPr>
      <w:r w:rsidRPr="007F2C86">
        <w:rPr>
          <w:lang w:eastAsia="de-CH"/>
        </w:rPr>
        <w:t>;   Default Value: -1 (Unlimited)</w:t>
      </w:r>
    </w:p>
    <w:p w:rsidR="00AF4838" w:rsidRPr="007F2C86" w:rsidRDefault="00AF4838" w:rsidP="00AF4838">
      <w:pPr>
        <w:pStyle w:val="Zitat"/>
        <w:rPr>
          <w:lang w:eastAsia="de-CH"/>
        </w:rPr>
      </w:pPr>
      <w:r w:rsidRPr="007F2C86">
        <w:rPr>
          <w:lang w:eastAsia="de-CH"/>
        </w:rPr>
        <w:t>;   Development Value: 60 (60 seconds)</w:t>
      </w:r>
    </w:p>
    <w:p w:rsidR="00AF4838" w:rsidRPr="007F2C86" w:rsidRDefault="00AF4838" w:rsidP="00AF4838">
      <w:pPr>
        <w:pStyle w:val="Zitat"/>
        <w:rPr>
          <w:lang w:eastAsia="de-CH"/>
        </w:rPr>
      </w:pPr>
      <w:r w:rsidRPr="007F2C86">
        <w:rPr>
          <w:lang w:eastAsia="de-CH"/>
        </w:rPr>
        <w:t>;   Production Value: 60 (60 seconds)</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output_buffering</w:t>
      </w:r>
    </w:p>
    <w:p w:rsidR="00AF4838" w:rsidRPr="007F2C86" w:rsidRDefault="00AF4838" w:rsidP="00AF4838">
      <w:pPr>
        <w:pStyle w:val="Zitat"/>
        <w:rPr>
          <w:lang w:eastAsia="de-CH"/>
        </w:rPr>
      </w:pPr>
      <w:r w:rsidRPr="007F2C86">
        <w:rPr>
          <w:lang w:eastAsia="de-CH"/>
        </w:rPr>
        <w:t>;   Default Value: Off</w:t>
      </w:r>
    </w:p>
    <w:p w:rsidR="00AF4838" w:rsidRPr="007F2C86" w:rsidRDefault="00AF4838" w:rsidP="00AF4838">
      <w:pPr>
        <w:pStyle w:val="Zitat"/>
        <w:rPr>
          <w:lang w:eastAsia="de-CH"/>
        </w:rPr>
      </w:pPr>
      <w:r w:rsidRPr="007F2C86">
        <w:rPr>
          <w:lang w:eastAsia="de-CH"/>
        </w:rPr>
        <w:t>;   Development Value: 4096</w:t>
      </w:r>
    </w:p>
    <w:p w:rsidR="00AF4838" w:rsidRPr="007F2C86" w:rsidRDefault="00AF4838" w:rsidP="00AF4838">
      <w:pPr>
        <w:pStyle w:val="Zitat"/>
        <w:rPr>
          <w:lang w:eastAsia="de-CH"/>
        </w:rPr>
      </w:pPr>
      <w:r w:rsidRPr="007F2C86">
        <w:rPr>
          <w:lang w:eastAsia="de-CH"/>
        </w:rPr>
        <w:t>;   Production Value: 4096</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register_argc_argv</w:t>
      </w:r>
    </w:p>
    <w:p w:rsidR="00AF4838" w:rsidRPr="007F2C86" w:rsidRDefault="00AF4838" w:rsidP="00AF4838">
      <w:pPr>
        <w:pStyle w:val="Zitat"/>
        <w:rPr>
          <w:lang w:eastAsia="de-CH"/>
        </w:rPr>
      </w:pPr>
      <w:r w:rsidRPr="007F2C86">
        <w:rPr>
          <w:lang w:eastAsia="de-CH"/>
        </w:rPr>
        <w:t>;   Default Value: On</w:t>
      </w:r>
    </w:p>
    <w:p w:rsidR="00AF4838" w:rsidRPr="007F2C86" w:rsidRDefault="00AF4838" w:rsidP="00AF4838">
      <w:pPr>
        <w:pStyle w:val="Zitat"/>
        <w:rPr>
          <w:lang w:eastAsia="de-CH"/>
        </w:rPr>
      </w:pPr>
      <w:r w:rsidRPr="007F2C86">
        <w:rPr>
          <w:lang w:eastAsia="de-CH"/>
        </w:rPr>
        <w:t>;   Development Value: Off</w:t>
      </w:r>
    </w:p>
    <w:p w:rsidR="00AF4838" w:rsidRPr="007F2C86" w:rsidRDefault="00AF4838" w:rsidP="00AF4838">
      <w:pPr>
        <w:pStyle w:val="Zitat"/>
        <w:rPr>
          <w:lang w:eastAsia="de-CH"/>
        </w:rPr>
      </w:pPr>
      <w:r w:rsidRPr="007F2C86">
        <w:rPr>
          <w:lang w:eastAsia="de-CH"/>
        </w:rPr>
        <w:t>;   Production Value: Off</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lastRenderedPageBreak/>
        <w:t>; register_long_arrays</w:t>
      </w:r>
    </w:p>
    <w:p w:rsidR="00AF4838" w:rsidRPr="007F2C86" w:rsidRDefault="00AF4838" w:rsidP="00AF4838">
      <w:pPr>
        <w:pStyle w:val="Zitat"/>
        <w:rPr>
          <w:lang w:eastAsia="de-CH"/>
        </w:rPr>
      </w:pPr>
      <w:r w:rsidRPr="007F2C86">
        <w:rPr>
          <w:lang w:eastAsia="de-CH"/>
        </w:rPr>
        <w:t>;   Default Value: On</w:t>
      </w:r>
    </w:p>
    <w:p w:rsidR="00AF4838" w:rsidRPr="007F2C86" w:rsidRDefault="00AF4838" w:rsidP="00AF4838">
      <w:pPr>
        <w:pStyle w:val="Zitat"/>
        <w:rPr>
          <w:lang w:eastAsia="de-CH"/>
        </w:rPr>
      </w:pPr>
      <w:r w:rsidRPr="007F2C86">
        <w:rPr>
          <w:lang w:eastAsia="de-CH"/>
        </w:rPr>
        <w:t>;   Development Value: Off</w:t>
      </w:r>
    </w:p>
    <w:p w:rsidR="00AF4838" w:rsidRPr="007F2C86" w:rsidRDefault="00AF4838" w:rsidP="00AF4838">
      <w:pPr>
        <w:pStyle w:val="Zitat"/>
        <w:rPr>
          <w:lang w:eastAsia="de-CH"/>
        </w:rPr>
      </w:pPr>
      <w:r w:rsidRPr="007F2C86">
        <w:rPr>
          <w:lang w:eastAsia="de-CH"/>
        </w:rPr>
        <w:t>;   Production Value: Off</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request_order</w:t>
      </w:r>
    </w:p>
    <w:p w:rsidR="00AF4838" w:rsidRPr="007F2C86" w:rsidRDefault="00AF4838" w:rsidP="00AF4838">
      <w:pPr>
        <w:pStyle w:val="Zitat"/>
        <w:rPr>
          <w:lang w:eastAsia="de-CH"/>
        </w:rPr>
      </w:pPr>
      <w:r w:rsidRPr="007F2C86">
        <w:rPr>
          <w:lang w:eastAsia="de-CH"/>
        </w:rPr>
        <w:t>;   Default Value: None</w:t>
      </w:r>
    </w:p>
    <w:p w:rsidR="00AF4838" w:rsidRPr="007F2C86" w:rsidRDefault="00AF4838" w:rsidP="00AF4838">
      <w:pPr>
        <w:pStyle w:val="Zitat"/>
        <w:rPr>
          <w:lang w:eastAsia="de-CH"/>
        </w:rPr>
      </w:pPr>
      <w:r w:rsidRPr="007F2C86">
        <w:rPr>
          <w:lang w:eastAsia="de-CH"/>
        </w:rPr>
        <w:t>;   Development Value: "GP"</w:t>
      </w:r>
    </w:p>
    <w:p w:rsidR="00AF4838" w:rsidRPr="007F2C86" w:rsidRDefault="00AF4838" w:rsidP="00AF4838">
      <w:pPr>
        <w:pStyle w:val="Zitat"/>
        <w:rPr>
          <w:lang w:eastAsia="de-CH"/>
        </w:rPr>
      </w:pPr>
      <w:r w:rsidRPr="007F2C86">
        <w:rPr>
          <w:lang w:eastAsia="de-CH"/>
        </w:rPr>
        <w:t>;   Production Value: "GP"</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session.bug_compat_42</w:t>
      </w:r>
    </w:p>
    <w:p w:rsidR="00AF4838" w:rsidRPr="007F2C86" w:rsidRDefault="00AF4838" w:rsidP="00AF4838">
      <w:pPr>
        <w:pStyle w:val="Zitat"/>
        <w:rPr>
          <w:lang w:eastAsia="de-CH"/>
        </w:rPr>
      </w:pPr>
      <w:r w:rsidRPr="007F2C86">
        <w:rPr>
          <w:lang w:eastAsia="de-CH"/>
        </w:rPr>
        <w:t>;   Default Value: On</w:t>
      </w:r>
    </w:p>
    <w:p w:rsidR="00AF4838" w:rsidRPr="007F2C86" w:rsidRDefault="00AF4838" w:rsidP="00AF4838">
      <w:pPr>
        <w:pStyle w:val="Zitat"/>
        <w:rPr>
          <w:lang w:eastAsia="de-CH"/>
        </w:rPr>
      </w:pPr>
      <w:r w:rsidRPr="007F2C86">
        <w:rPr>
          <w:lang w:eastAsia="de-CH"/>
        </w:rPr>
        <w:t>;   Development Value: On</w:t>
      </w:r>
    </w:p>
    <w:p w:rsidR="00AF4838" w:rsidRPr="007F2C86" w:rsidRDefault="00AF4838" w:rsidP="00AF4838">
      <w:pPr>
        <w:pStyle w:val="Zitat"/>
        <w:rPr>
          <w:lang w:eastAsia="de-CH"/>
        </w:rPr>
      </w:pPr>
      <w:r w:rsidRPr="007F2C86">
        <w:rPr>
          <w:lang w:eastAsia="de-CH"/>
        </w:rPr>
        <w:t>;   Production Value: Off</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session.bug_compat_warn</w:t>
      </w:r>
    </w:p>
    <w:p w:rsidR="00AF4838" w:rsidRPr="007F2C86" w:rsidRDefault="00AF4838" w:rsidP="00AF4838">
      <w:pPr>
        <w:pStyle w:val="Zitat"/>
        <w:rPr>
          <w:lang w:eastAsia="de-CH"/>
        </w:rPr>
      </w:pPr>
      <w:r w:rsidRPr="007F2C86">
        <w:rPr>
          <w:lang w:eastAsia="de-CH"/>
        </w:rPr>
        <w:t>;   Default Value: On</w:t>
      </w:r>
    </w:p>
    <w:p w:rsidR="00AF4838" w:rsidRPr="007F2C86" w:rsidRDefault="00AF4838" w:rsidP="00AF4838">
      <w:pPr>
        <w:pStyle w:val="Zitat"/>
        <w:rPr>
          <w:lang w:eastAsia="de-CH"/>
        </w:rPr>
      </w:pPr>
      <w:r w:rsidRPr="007F2C86">
        <w:rPr>
          <w:lang w:eastAsia="de-CH"/>
        </w:rPr>
        <w:t>;   Development Value: On</w:t>
      </w:r>
    </w:p>
    <w:p w:rsidR="00AF4838" w:rsidRPr="007F2C86" w:rsidRDefault="00AF4838" w:rsidP="00AF4838">
      <w:pPr>
        <w:pStyle w:val="Zitat"/>
        <w:rPr>
          <w:lang w:eastAsia="de-CH"/>
        </w:rPr>
      </w:pPr>
      <w:r w:rsidRPr="007F2C86">
        <w:rPr>
          <w:lang w:eastAsia="de-CH"/>
        </w:rPr>
        <w:t>;   Production Value: Off</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session.gc_divisor</w:t>
      </w:r>
    </w:p>
    <w:p w:rsidR="00AF4838" w:rsidRPr="007F2C86" w:rsidRDefault="00AF4838" w:rsidP="00AF4838">
      <w:pPr>
        <w:pStyle w:val="Zitat"/>
        <w:rPr>
          <w:lang w:eastAsia="de-CH"/>
        </w:rPr>
      </w:pPr>
      <w:r w:rsidRPr="007F2C86">
        <w:rPr>
          <w:lang w:eastAsia="de-CH"/>
        </w:rPr>
        <w:t>;   Default Value: 100</w:t>
      </w:r>
    </w:p>
    <w:p w:rsidR="00AF4838" w:rsidRPr="007F2C86" w:rsidRDefault="00AF4838" w:rsidP="00AF4838">
      <w:pPr>
        <w:pStyle w:val="Zitat"/>
        <w:rPr>
          <w:lang w:eastAsia="de-CH"/>
        </w:rPr>
      </w:pPr>
      <w:r w:rsidRPr="007F2C86">
        <w:rPr>
          <w:lang w:eastAsia="de-CH"/>
        </w:rPr>
        <w:t>;   Development Value: 1000</w:t>
      </w:r>
    </w:p>
    <w:p w:rsidR="00AF4838" w:rsidRPr="007F2C86" w:rsidRDefault="00AF4838" w:rsidP="00AF4838">
      <w:pPr>
        <w:pStyle w:val="Zitat"/>
        <w:rPr>
          <w:lang w:eastAsia="de-CH"/>
        </w:rPr>
      </w:pPr>
      <w:r w:rsidRPr="007F2C86">
        <w:rPr>
          <w:lang w:eastAsia="de-CH"/>
        </w:rPr>
        <w:t>;   Production Value: 1000</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session.hash_bits_per_character</w:t>
      </w:r>
    </w:p>
    <w:p w:rsidR="00AF4838" w:rsidRPr="007F2C86" w:rsidRDefault="00AF4838" w:rsidP="00AF4838">
      <w:pPr>
        <w:pStyle w:val="Zitat"/>
        <w:rPr>
          <w:lang w:eastAsia="de-CH"/>
        </w:rPr>
      </w:pPr>
      <w:r w:rsidRPr="007F2C86">
        <w:rPr>
          <w:lang w:eastAsia="de-CH"/>
        </w:rPr>
        <w:t>;   Default Value: 4</w:t>
      </w:r>
    </w:p>
    <w:p w:rsidR="00AF4838" w:rsidRPr="007F2C86" w:rsidRDefault="00AF4838" w:rsidP="00AF4838">
      <w:pPr>
        <w:pStyle w:val="Zitat"/>
        <w:rPr>
          <w:lang w:eastAsia="de-CH"/>
        </w:rPr>
      </w:pPr>
      <w:r w:rsidRPr="007F2C86">
        <w:rPr>
          <w:lang w:eastAsia="de-CH"/>
        </w:rPr>
        <w:t>;   Development Value: 5</w:t>
      </w:r>
    </w:p>
    <w:p w:rsidR="00AF4838" w:rsidRPr="007F2C86" w:rsidRDefault="00AF4838" w:rsidP="00AF4838">
      <w:pPr>
        <w:pStyle w:val="Zitat"/>
        <w:rPr>
          <w:lang w:eastAsia="de-CH"/>
        </w:rPr>
      </w:pPr>
      <w:r w:rsidRPr="007F2C86">
        <w:rPr>
          <w:lang w:eastAsia="de-CH"/>
        </w:rPr>
        <w:t>;   Production Value: 5</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short_open_tag</w:t>
      </w:r>
    </w:p>
    <w:p w:rsidR="00AF4838" w:rsidRPr="007F2C86" w:rsidRDefault="00AF4838" w:rsidP="00AF4838">
      <w:pPr>
        <w:pStyle w:val="Zitat"/>
        <w:rPr>
          <w:lang w:eastAsia="de-CH"/>
        </w:rPr>
      </w:pPr>
      <w:r w:rsidRPr="007F2C86">
        <w:rPr>
          <w:lang w:eastAsia="de-CH"/>
        </w:rPr>
        <w:t>;   Default Value: On</w:t>
      </w:r>
    </w:p>
    <w:p w:rsidR="00AF4838" w:rsidRPr="007F2C86" w:rsidRDefault="00AF4838" w:rsidP="00AF4838">
      <w:pPr>
        <w:pStyle w:val="Zitat"/>
        <w:rPr>
          <w:lang w:eastAsia="de-CH"/>
        </w:rPr>
      </w:pPr>
      <w:r w:rsidRPr="007F2C86">
        <w:rPr>
          <w:lang w:eastAsia="de-CH"/>
        </w:rPr>
        <w:t>;   Development Value: Off</w:t>
      </w:r>
    </w:p>
    <w:p w:rsidR="00AF4838" w:rsidRPr="007F2C86" w:rsidRDefault="00AF4838" w:rsidP="00AF4838">
      <w:pPr>
        <w:pStyle w:val="Zitat"/>
        <w:rPr>
          <w:lang w:eastAsia="de-CH"/>
        </w:rPr>
      </w:pPr>
      <w:r w:rsidRPr="007F2C86">
        <w:rPr>
          <w:lang w:eastAsia="de-CH"/>
        </w:rPr>
        <w:t>;   Production Value: Off</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track_errors</w:t>
      </w:r>
    </w:p>
    <w:p w:rsidR="00AF4838" w:rsidRPr="007F2C86" w:rsidRDefault="00AF4838" w:rsidP="00AF4838">
      <w:pPr>
        <w:pStyle w:val="Zitat"/>
        <w:rPr>
          <w:lang w:eastAsia="de-CH"/>
        </w:rPr>
      </w:pPr>
      <w:r w:rsidRPr="007F2C86">
        <w:rPr>
          <w:lang w:eastAsia="de-CH"/>
        </w:rPr>
        <w:t>;   Default Value: Off</w:t>
      </w:r>
    </w:p>
    <w:p w:rsidR="00AF4838" w:rsidRPr="007F2C86" w:rsidRDefault="00AF4838" w:rsidP="00AF4838">
      <w:pPr>
        <w:pStyle w:val="Zitat"/>
        <w:rPr>
          <w:lang w:eastAsia="de-CH"/>
        </w:rPr>
      </w:pPr>
      <w:r w:rsidRPr="007F2C86">
        <w:rPr>
          <w:lang w:eastAsia="de-CH"/>
        </w:rPr>
        <w:t>;   Development Value: On</w:t>
      </w:r>
    </w:p>
    <w:p w:rsidR="00AF4838" w:rsidRPr="007F2C86" w:rsidRDefault="00AF4838" w:rsidP="00AF4838">
      <w:pPr>
        <w:pStyle w:val="Zitat"/>
        <w:rPr>
          <w:lang w:eastAsia="de-CH"/>
        </w:rPr>
      </w:pPr>
      <w:r w:rsidRPr="007F2C86">
        <w:rPr>
          <w:lang w:eastAsia="de-CH"/>
        </w:rPr>
        <w:t>;   Production Value: Off</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url_rewriter.tags</w:t>
      </w:r>
    </w:p>
    <w:p w:rsidR="00AF4838" w:rsidRPr="007F2C86" w:rsidRDefault="00AF4838" w:rsidP="00AF4838">
      <w:pPr>
        <w:pStyle w:val="Zitat"/>
        <w:rPr>
          <w:lang w:eastAsia="de-CH"/>
        </w:rPr>
      </w:pPr>
      <w:r w:rsidRPr="007F2C86">
        <w:rPr>
          <w:lang w:eastAsia="de-CH"/>
        </w:rPr>
        <w:t>;   Default Value: "a=href,area=href,frame=src,form=,fieldset="</w:t>
      </w:r>
    </w:p>
    <w:p w:rsidR="00AF4838" w:rsidRPr="007F2C86" w:rsidRDefault="00AF4838" w:rsidP="00AF4838">
      <w:pPr>
        <w:pStyle w:val="Zitat"/>
        <w:rPr>
          <w:lang w:eastAsia="de-CH"/>
        </w:rPr>
      </w:pPr>
      <w:r w:rsidRPr="007F2C86">
        <w:rPr>
          <w:lang w:eastAsia="de-CH"/>
        </w:rPr>
        <w:t>;   Development Value: "a=href,area=href,frame=src,input=src,form=fakeentry"</w:t>
      </w:r>
    </w:p>
    <w:p w:rsidR="00AF4838" w:rsidRPr="007F2C86" w:rsidRDefault="00AF4838" w:rsidP="00AF4838">
      <w:pPr>
        <w:pStyle w:val="Zitat"/>
        <w:rPr>
          <w:lang w:eastAsia="de-CH"/>
        </w:rPr>
      </w:pPr>
      <w:r w:rsidRPr="007F2C86">
        <w:rPr>
          <w:lang w:eastAsia="de-CH"/>
        </w:rPr>
        <w:t>;   Production Value: "a=href,area=href,frame=src,input=src,form=fakeentry"</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variables_order</w:t>
      </w:r>
    </w:p>
    <w:p w:rsidR="00AF4838" w:rsidRPr="007F2C86" w:rsidRDefault="00AF4838" w:rsidP="00AF4838">
      <w:pPr>
        <w:pStyle w:val="Zitat"/>
        <w:rPr>
          <w:lang w:eastAsia="de-CH"/>
        </w:rPr>
      </w:pPr>
      <w:r w:rsidRPr="007F2C86">
        <w:rPr>
          <w:lang w:eastAsia="de-CH"/>
        </w:rPr>
        <w:t>;   Default Value: "EGPCS"</w:t>
      </w:r>
    </w:p>
    <w:p w:rsidR="00AF4838" w:rsidRPr="007F2C86" w:rsidRDefault="00AF4838" w:rsidP="00AF4838">
      <w:pPr>
        <w:pStyle w:val="Zitat"/>
        <w:rPr>
          <w:lang w:eastAsia="de-CH"/>
        </w:rPr>
      </w:pPr>
      <w:r w:rsidRPr="007F2C86">
        <w:rPr>
          <w:lang w:eastAsia="de-CH"/>
        </w:rPr>
        <w:t>;   Development Value: "GPCS"</w:t>
      </w:r>
    </w:p>
    <w:p w:rsidR="00AF4838" w:rsidRPr="007F2C86" w:rsidRDefault="00AF4838" w:rsidP="00AF4838">
      <w:pPr>
        <w:pStyle w:val="Zitat"/>
        <w:rPr>
          <w:lang w:eastAsia="de-CH"/>
        </w:rPr>
      </w:pPr>
      <w:r w:rsidRPr="007F2C86">
        <w:rPr>
          <w:lang w:eastAsia="de-CH"/>
        </w:rPr>
        <w:t>;   Production Value: "GPCS"</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w:t>
      </w:r>
    </w:p>
    <w:p w:rsidR="00AF4838" w:rsidRPr="007F2C86" w:rsidRDefault="00AF4838" w:rsidP="00AF4838">
      <w:pPr>
        <w:pStyle w:val="Zitat"/>
        <w:rPr>
          <w:lang w:eastAsia="de-CH"/>
        </w:rPr>
      </w:pPr>
      <w:r w:rsidRPr="007F2C86">
        <w:rPr>
          <w:lang w:eastAsia="de-CH"/>
        </w:rPr>
        <w:t>; php.ini Options  ;</w:t>
      </w:r>
    </w:p>
    <w:p w:rsidR="00AF4838" w:rsidRPr="007F2C86" w:rsidRDefault="00AF4838" w:rsidP="00AF4838">
      <w:pPr>
        <w:pStyle w:val="Zitat"/>
        <w:rPr>
          <w:lang w:eastAsia="de-CH"/>
        </w:rPr>
      </w:pPr>
      <w:r w:rsidRPr="007F2C86">
        <w:rPr>
          <w:lang w:eastAsia="de-CH"/>
        </w:rPr>
        <w:t>;;;;;;;;;;;;;;;;;;;;</w:t>
      </w:r>
    </w:p>
    <w:p w:rsidR="00AF4838" w:rsidRPr="007F2C86" w:rsidRDefault="00AF4838" w:rsidP="00AF4838">
      <w:pPr>
        <w:pStyle w:val="Zitat"/>
        <w:rPr>
          <w:lang w:eastAsia="de-CH"/>
        </w:rPr>
      </w:pPr>
      <w:r w:rsidRPr="007F2C86">
        <w:rPr>
          <w:lang w:eastAsia="de-CH"/>
        </w:rPr>
        <w:lastRenderedPageBreak/>
        <w:t>; Name for user-defined php.ini (.htaccess) files. Default is ".user.ini"</w:t>
      </w:r>
    </w:p>
    <w:p w:rsidR="00AF4838" w:rsidRPr="007F2C86" w:rsidRDefault="00AF4838" w:rsidP="00AF4838">
      <w:pPr>
        <w:pStyle w:val="Zitat"/>
        <w:rPr>
          <w:lang w:eastAsia="de-CH"/>
        </w:rPr>
      </w:pPr>
      <w:r w:rsidRPr="007F2C86">
        <w:rPr>
          <w:lang w:eastAsia="de-CH"/>
        </w:rPr>
        <w:t>;user_ini.filename = ".user.ini"</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To disable this feature set this option to empty value</w:t>
      </w:r>
    </w:p>
    <w:p w:rsidR="00AF4838" w:rsidRPr="007F2C86" w:rsidRDefault="00AF4838" w:rsidP="00AF4838">
      <w:pPr>
        <w:pStyle w:val="Zitat"/>
        <w:rPr>
          <w:lang w:eastAsia="de-CH"/>
        </w:rPr>
      </w:pPr>
      <w:r w:rsidRPr="007F2C86">
        <w:rPr>
          <w:lang w:eastAsia="de-CH"/>
        </w:rPr>
        <w:t>;user_ini.filename =</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TTL for user-defined php.ini files (time-to-live) in seconds. Default is 300 seconds (5 minutes)</w:t>
      </w:r>
    </w:p>
    <w:p w:rsidR="00AF4838" w:rsidRPr="007F2C86" w:rsidRDefault="00AF4838" w:rsidP="00AF4838">
      <w:pPr>
        <w:pStyle w:val="Zitat"/>
        <w:rPr>
          <w:lang w:eastAsia="de-CH"/>
        </w:rPr>
      </w:pPr>
      <w:r w:rsidRPr="007F2C86">
        <w:rPr>
          <w:lang w:eastAsia="de-CH"/>
        </w:rPr>
        <w:t>;user_ini.cache_ttl = 300</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w:t>
      </w:r>
    </w:p>
    <w:p w:rsidR="00AF4838" w:rsidRPr="007F2C86" w:rsidRDefault="00AF4838" w:rsidP="00AF4838">
      <w:pPr>
        <w:pStyle w:val="Zitat"/>
        <w:rPr>
          <w:lang w:eastAsia="de-CH"/>
        </w:rPr>
      </w:pPr>
      <w:r w:rsidRPr="007F2C86">
        <w:rPr>
          <w:lang w:eastAsia="de-CH"/>
        </w:rPr>
        <w:t>; Language Options ;</w:t>
      </w:r>
    </w:p>
    <w:p w:rsidR="00AF4838" w:rsidRPr="007F2C86" w:rsidRDefault="00AF4838" w:rsidP="00AF4838">
      <w:pPr>
        <w:pStyle w:val="Zitat"/>
        <w:rPr>
          <w:lang w:eastAsia="de-CH"/>
        </w:rPr>
      </w:pPr>
      <w:r w:rsidRPr="007F2C86">
        <w:rPr>
          <w:lang w:eastAsia="de-CH"/>
        </w:rPr>
        <w:t>;;;;;;;;;;;;;;;;;;;;</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Enable the PHP scripting language engine under Apache.</w:t>
      </w:r>
    </w:p>
    <w:p w:rsidR="00AF4838" w:rsidRPr="007F2C86" w:rsidRDefault="00AF4838" w:rsidP="00AF4838">
      <w:pPr>
        <w:pStyle w:val="Zitat"/>
        <w:rPr>
          <w:lang w:eastAsia="de-CH"/>
        </w:rPr>
      </w:pPr>
      <w:r w:rsidRPr="007F2C86">
        <w:rPr>
          <w:lang w:eastAsia="de-CH"/>
        </w:rPr>
        <w:t>; http://php.net/engine</w:t>
      </w:r>
    </w:p>
    <w:p w:rsidR="00AF4838" w:rsidRPr="007F2C86" w:rsidRDefault="00AF4838" w:rsidP="00AF4838">
      <w:pPr>
        <w:pStyle w:val="Zitat"/>
        <w:rPr>
          <w:lang w:eastAsia="de-CH"/>
        </w:rPr>
      </w:pPr>
      <w:r w:rsidRPr="007F2C86">
        <w:rPr>
          <w:lang w:eastAsia="de-CH"/>
        </w:rPr>
        <w:t>engine = On</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This directive determines whether or not PHP will recognize code between</w:t>
      </w:r>
    </w:p>
    <w:p w:rsidR="00AF4838" w:rsidRPr="007F2C86" w:rsidRDefault="00AF4838" w:rsidP="00AF4838">
      <w:pPr>
        <w:pStyle w:val="Zitat"/>
        <w:rPr>
          <w:lang w:eastAsia="de-CH"/>
        </w:rPr>
      </w:pPr>
      <w:r w:rsidRPr="007F2C86">
        <w:rPr>
          <w:lang w:eastAsia="de-CH"/>
        </w:rPr>
        <w:t>; &lt;? and ?&gt; tags as PHP source which should be processed as such. It's been</w:t>
      </w:r>
    </w:p>
    <w:p w:rsidR="00AF4838" w:rsidRPr="007F2C86" w:rsidRDefault="00AF4838" w:rsidP="00AF4838">
      <w:pPr>
        <w:pStyle w:val="Zitat"/>
        <w:rPr>
          <w:lang w:eastAsia="de-CH"/>
        </w:rPr>
      </w:pPr>
      <w:r w:rsidRPr="007F2C86">
        <w:rPr>
          <w:lang w:eastAsia="de-CH"/>
        </w:rPr>
        <w:t>; recommended for several years that you not use the short tag "short cut" and</w:t>
      </w:r>
    </w:p>
    <w:p w:rsidR="00AF4838" w:rsidRPr="007F2C86" w:rsidRDefault="00AF4838" w:rsidP="00AF4838">
      <w:pPr>
        <w:pStyle w:val="Zitat"/>
        <w:rPr>
          <w:lang w:eastAsia="de-CH"/>
        </w:rPr>
      </w:pPr>
      <w:r w:rsidRPr="007F2C86">
        <w:rPr>
          <w:lang w:eastAsia="de-CH"/>
        </w:rPr>
        <w:t>; instead to use the full &lt;?php and ?&gt; tag combination. With the wide spread use</w:t>
      </w:r>
    </w:p>
    <w:p w:rsidR="00AF4838" w:rsidRPr="007F2C86" w:rsidRDefault="00AF4838" w:rsidP="00AF4838">
      <w:pPr>
        <w:pStyle w:val="Zitat"/>
        <w:rPr>
          <w:lang w:eastAsia="de-CH"/>
        </w:rPr>
      </w:pPr>
      <w:r w:rsidRPr="007F2C86">
        <w:rPr>
          <w:lang w:eastAsia="de-CH"/>
        </w:rPr>
        <w:t>; of XML and use of these tags by other languages, the server can become easily</w:t>
      </w:r>
    </w:p>
    <w:p w:rsidR="00AF4838" w:rsidRPr="007F2C86" w:rsidRDefault="00AF4838" w:rsidP="00AF4838">
      <w:pPr>
        <w:pStyle w:val="Zitat"/>
        <w:rPr>
          <w:lang w:eastAsia="de-CH"/>
        </w:rPr>
      </w:pPr>
      <w:r w:rsidRPr="007F2C86">
        <w:rPr>
          <w:lang w:eastAsia="de-CH"/>
        </w:rPr>
        <w:t>; confused and end up parsing the wrong code in the wrong context. But because</w:t>
      </w:r>
    </w:p>
    <w:p w:rsidR="00AF4838" w:rsidRPr="007F2C86" w:rsidRDefault="00AF4838" w:rsidP="00AF4838">
      <w:pPr>
        <w:pStyle w:val="Zitat"/>
        <w:rPr>
          <w:lang w:eastAsia="de-CH"/>
        </w:rPr>
      </w:pPr>
      <w:r w:rsidRPr="007F2C86">
        <w:rPr>
          <w:lang w:eastAsia="de-CH"/>
        </w:rPr>
        <w:t>; this short cut has been a feature for such a long time, it's currently still</w:t>
      </w:r>
    </w:p>
    <w:p w:rsidR="00AF4838" w:rsidRPr="007F2C86" w:rsidRDefault="00AF4838" w:rsidP="00AF4838">
      <w:pPr>
        <w:pStyle w:val="Zitat"/>
        <w:rPr>
          <w:lang w:eastAsia="de-CH"/>
        </w:rPr>
      </w:pPr>
      <w:r w:rsidRPr="007F2C86">
        <w:rPr>
          <w:lang w:eastAsia="de-CH"/>
        </w:rPr>
        <w:t>; supported for backwards compatibility, but we recommend you don't use them.</w:t>
      </w:r>
    </w:p>
    <w:p w:rsidR="00AF4838" w:rsidRPr="007F2C86" w:rsidRDefault="00AF4838" w:rsidP="00AF4838">
      <w:pPr>
        <w:pStyle w:val="Zitat"/>
        <w:rPr>
          <w:lang w:eastAsia="de-CH"/>
        </w:rPr>
      </w:pPr>
      <w:r w:rsidRPr="007F2C86">
        <w:rPr>
          <w:lang w:eastAsia="de-CH"/>
        </w:rPr>
        <w:t>; Default Value: On</w:t>
      </w:r>
    </w:p>
    <w:p w:rsidR="00AF4838" w:rsidRPr="007F2C86" w:rsidRDefault="00AF4838" w:rsidP="00AF4838">
      <w:pPr>
        <w:pStyle w:val="Zitat"/>
        <w:rPr>
          <w:lang w:eastAsia="de-CH"/>
        </w:rPr>
      </w:pPr>
      <w:r w:rsidRPr="007F2C86">
        <w:rPr>
          <w:lang w:eastAsia="de-CH"/>
        </w:rPr>
        <w:t>; Development Value: Off</w:t>
      </w:r>
    </w:p>
    <w:p w:rsidR="00AF4838" w:rsidRPr="007F2C86" w:rsidRDefault="00AF4838" w:rsidP="00AF4838">
      <w:pPr>
        <w:pStyle w:val="Zitat"/>
        <w:rPr>
          <w:lang w:eastAsia="de-CH"/>
        </w:rPr>
      </w:pPr>
      <w:r w:rsidRPr="007F2C86">
        <w:rPr>
          <w:lang w:eastAsia="de-CH"/>
        </w:rPr>
        <w:t>; Production Value: Off</w:t>
      </w:r>
    </w:p>
    <w:p w:rsidR="00AF4838" w:rsidRPr="007F2C86" w:rsidRDefault="00AF4838" w:rsidP="00AF4838">
      <w:pPr>
        <w:pStyle w:val="Zitat"/>
        <w:rPr>
          <w:lang w:eastAsia="de-CH"/>
        </w:rPr>
      </w:pPr>
      <w:r w:rsidRPr="007F2C86">
        <w:rPr>
          <w:lang w:eastAsia="de-CH"/>
        </w:rPr>
        <w:t>; http://php.net/short-open-tag</w:t>
      </w:r>
    </w:p>
    <w:p w:rsidR="00AF4838" w:rsidRPr="007F2C86" w:rsidRDefault="00AF4838" w:rsidP="00AF4838">
      <w:pPr>
        <w:pStyle w:val="Zitat"/>
        <w:rPr>
          <w:lang w:eastAsia="de-CH"/>
        </w:rPr>
      </w:pPr>
      <w:r w:rsidRPr="007F2C86">
        <w:rPr>
          <w:lang w:eastAsia="de-CH"/>
        </w:rPr>
        <w:t>short_open_tag = On</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Allow ASP-style &lt;% %&gt; tags.</w:t>
      </w:r>
    </w:p>
    <w:p w:rsidR="00AF4838" w:rsidRPr="007F2C86" w:rsidRDefault="00AF4838" w:rsidP="00AF4838">
      <w:pPr>
        <w:pStyle w:val="Zitat"/>
        <w:rPr>
          <w:lang w:eastAsia="de-CH"/>
        </w:rPr>
      </w:pPr>
      <w:r w:rsidRPr="007F2C86">
        <w:rPr>
          <w:lang w:eastAsia="de-CH"/>
        </w:rPr>
        <w:t>; http://php.net/asp-tags</w:t>
      </w:r>
    </w:p>
    <w:p w:rsidR="00AF4838" w:rsidRPr="007F2C86" w:rsidRDefault="00AF4838" w:rsidP="00AF4838">
      <w:pPr>
        <w:pStyle w:val="Zitat"/>
        <w:rPr>
          <w:lang w:eastAsia="de-CH"/>
        </w:rPr>
      </w:pPr>
      <w:r w:rsidRPr="007F2C86">
        <w:rPr>
          <w:lang w:eastAsia="de-CH"/>
        </w:rPr>
        <w:t>asp_tags = Off</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The number of significant digits displayed in floating point numbers.</w:t>
      </w:r>
    </w:p>
    <w:p w:rsidR="00AF4838" w:rsidRPr="007F2C86" w:rsidRDefault="00AF4838" w:rsidP="00AF4838">
      <w:pPr>
        <w:pStyle w:val="Zitat"/>
        <w:rPr>
          <w:lang w:eastAsia="de-CH"/>
        </w:rPr>
      </w:pPr>
      <w:r w:rsidRPr="007F2C86">
        <w:rPr>
          <w:lang w:eastAsia="de-CH"/>
        </w:rPr>
        <w:t>; http://php.net/precision</w:t>
      </w:r>
    </w:p>
    <w:p w:rsidR="00AF4838" w:rsidRPr="007F2C86" w:rsidRDefault="00AF4838" w:rsidP="00AF4838">
      <w:pPr>
        <w:pStyle w:val="Zitat"/>
        <w:rPr>
          <w:lang w:eastAsia="de-CH"/>
        </w:rPr>
      </w:pPr>
      <w:r w:rsidRPr="007F2C86">
        <w:rPr>
          <w:lang w:eastAsia="de-CH"/>
        </w:rPr>
        <w:t>precision = 14</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Enforce year 2000 compliance (will cause problems with non-compliant browsers)</w:t>
      </w:r>
    </w:p>
    <w:p w:rsidR="00AF4838" w:rsidRPr="007F2C86" w:rsidRDefault="00AF4838" w:rsidP="00AF4838">
      <w:pPr>
        <w:pStyle w:val="Zitat"/>
        <w:rPr>
          <w:lang w:eastAsia="de-CH"/>
        </w:rPr>
      </w:pPr>
      <w:r w:rsidRPr="007F2C86">
        <w:rPr>
          <w:lang w:eastAsia="de-CH"/>
        </w:rPr>
        <w:t>; http://php.net/y2k-compliance</w:t>
      </w:r>
    </w:p>
    <w:p w:rsidR="00AF4838" w:rsidRPr="007F2C86" w:rsidRDefault="00AF4838" w:rsidP="00AF4838">
      <w:pPr>
        <w:pStyle w:val="Zitat"/>
        <w:rPr>
          <w:lang w:eastAsia="de-CH"/>
        </w:rPr>
      </w:pPr>
      <w:r w:rsidRPr="007F2C86">
        <w:rPr>
          <w:lang w:eastAsia="de-CH"/>
        </w:rPr>
        <w:t>y2k_compliance = On</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lastRenderedPageBreak/>
        <w:t>; Output buffering is a mechanism for controlling how much output data</w:t>
      </w:r>
    </w:p>
    <w:p w:rsidR="00AF4838" w:rsidRPr="007F2C86" w:rsidRDefault="00AF4838" w:rsidP="00AF4838">
      <w:pPr>
        <w:pStyle w:val="Zitat"/>
        <w:rPr>
          <w:lang w:eastAsia="de-CH"/>
        </w:rPr>
      </w:pPr>
      <w:r w:rsidRPr="007F2C86">
        <w:rPr>
          <w:lang w:eastAsia="de-CH"/>
        </w:rPr>
        <w:t>; (excluding headers and cookies) PHP should keep internally before pushing that</w:t>
      </w:r>
    </w:p>
    <w:p w:rsidR="00AF4838" w:rsidRPr="007F2C86" w:rsidRDefault="00AF4838" w:rsidP="00AF4838">
      <w:pPr>
        <w:pStyle w:val="Zitat"/>
        <w:rPr>
          <w:lang w:eastAsia="de-CH"/>
        </w:rPr>
      </w:pPr>
      <w:r w:rsidRPr="007F2C86">
        <w:rPr>
          <w:lang w:eastAsia="de-CH"/>
        </w:rPr>
        <w:t>; data to the client. If your application's output exceeds this setting, PHP</w:t>
      </w:r>
    </w:p>
    <w:p w:rsidR="00AF4838" w:rsidRPr="007F2C86" w:rsidRDefault="00AF4838" w:rsidP="00AF4838">
      <w:pPr>
        <w:pStyle w:val="Zitat"/>
        <w:rPr>
          <w:lang w:eastAsia="de-CH"/>
        </w:rPr>
      </w:pPr>
      <w:r w:rsidRPr="007F2C86">
        <w:rPr>
          <w:lang w:eastAsia="de-CH"/>
        </w:rPr>
        <w:t>; will send that data in chunks of roughly the size you specify.</w:t>
      </w:r>
    </w:p>
    <w:p w:rsidR="00AF4838" w:rsidRPr="007F2C86" w:rsidRDefault="00AF4838" w:rsidP="00AF4838">
      <w:pPr>
        <w:pStyle w:val="Zitat"/>
        <w:rPr>
          <w:lang w:eastAsia="de-CH"/>
        </w:rPr>
      </w:pPr>
      <w:r w:rsidRPr="007F2C86">
        <w:rPr>
          <w:lang w:eastAsia="de-CH"/>
        </w:rPr>
        <w:t>; Turning on this setting and managing its maximum buffer size can yield some</w:t>
      </w:r>
    </w:p>
    <w:p w:rsidR="00AF4838" w:rsidRPr="007F2C86" w:rsidRDefault="00AF4838" w:rsidP="00AF4838">
      <w:pPr>
        <w:pStyle w:val="Zitat"/>
        <w:rPr>
          <w:lang w:eastAsia="de-CH"/>
        </w:rPr>
      </w:pPr>
      <w:r w:rsidRPr="007F2C86">
        <w:rPr>
          <w:lang w:eastAsia="de-CH"/>
        </w:rPr>
        <w:t>; interesting side-effects depending on your application and web server.</w:t>
      </w:r>
    </w:p>
    <w:p w:rsidR="00AF4838" w:rsidRPr="007F2C86" w:rsidRDefault="00AF4838" w:rsidP="00AF4838">
      <w:pPr>
        <w:pStyle w:val="Zitat"/>
        <w:rPr>
          <w:lang w:eastAsia="de-CH"/>
        </w:rPr>
      </w:pPr>
      <w:r w:rsidRPr="007F2C86">
        <w:rPr>
          <w:lang w:eastAsia="de-CH"/>
        </w:rPr>
        <w:t>; You may be able to send headers and cookies after you've already sent output</w:t>
      </w:r>
    </w:p>
    <w:p w:rsidR="00AF4838" w:rsidRPr="007F2C86" w:rsidRDefault="00AF4838" w:rsidP="00AF4838">
      <w:pPr>
        <w:pStyle w:val="Zitat"/>
        <w:rPr>
          <w:lang w:eastAsia="de-CH"/>
        </w:rPr>
      </w:pPr>
      <w:r w:rsidRPr="007F2C86">
        <w:rPr>
          <w:lang w:eastAsia="de-CH"/>
        </w:rPr>
        <w:t>; through print or echo. You also may see performance benefits if your server is</w:t>
      </w:r>
    </w:p>
    <w:p w:rsidR="00AF4838" w:rsidRPr="007F2C86" w:rsidRDefault="00AF4838" w:rsidP="00AF4838">
      <w:pPr>
        <w:pStyle w:val="Zitat"/>
        <w:rPr>
          <w:lang w:eastAsia="de-CH"/>
        </w:rPr>
      </w:pPr>
      <w:r w:rsidRPr="007F2C86">
        <w:rPr>
          <w:lang w:eastAsia="de-CH"/>
        </w:rPr>
        <w:t>; emitting less packets due to buffered output versus PHP streaming the output</w:t>
      </w:r>
    </w:p>
    <w:p w:rsidR="00AF4838" w:rsidRPr="007F2C86" w:rsidRDefault="00AF4838" w:rsidP="00AF4838">
      <w:pPr>
        <w:pStyle w:val="Zitat"/>
        <w:rPr>
          <w:lang w:eastAsia="de-CH"/>
        </w:rPr>
      </w:pPr>
      <w:r w:rsidRPr="007F2C86">
        <w:rPr>
          <w:lang w:eastAsia="de-CH"/>
        </w:rPr>
        <w:t>; as it gets it. On production servers, 4096 bytes is a good setting for performance</w:t>
      </w:r>
    </w:p>
    <w:p w:rsidR="00AF4838" w:rsidRPr="007F2C86" w:rsidRDefault="00AF4838" w:rsidP="00AF4838">
      <w:pPr>
        <w:pStyle w:val="Zitat"/>
        <w:rPr>
          <w:lang w:eastAsia="de-CH"/>
        </w:rPr>
      </w:pPr>
      <w:r w:rsidRPr="007F2C86">
        <w:rPr>
          <w:lang w:eastAsia="de-CH"/>
        </w:rPr>
        <w:t>; reasons.</w:t>
      </w:r>
    </w:p>
    <w:p w:rsidR="00AF4838" w:rsidRPr="007F2C86" w:rsidRDefault="00AF4838" w:rsidP="00AF4838">
      <w:pPr>
        <w:pStyle w:val="Zitat"/>
        <w:rPr>
          <w:lang w:eastAsia="de-CH"/>
        </w:rPr>
      </w:pPr>
      <w:r w:rsidRPr="007F2C86">
        <w:rPr>
          <w:lang w:eastAsia="de-CH"/>
        </w:rPr>
        <w:t>; Note: Output buffering can also be controlled via Output Buffering Control</w:t>
      </w:r>
    </w:p>
    <w:p w:rsidR="00AF4838" w:rsidRPr="007F2C86" w:rsidRDefault="00AF4838" w:rsidP="00AF4838">
      <w:pPr>
        <w:pStyle w:val="Zitat"/>
        <w:rPr>
          <w:lang w:eastAsia="de-CH"/>
        </w:rPr>
      </w:pPr>
      <w:r w:rsidRPr="007F2C86">
        <w:rPr>
          <w:lang w:eastAsia="de-CH"/>
        </w:rPr>
        <w:t>;   functions.</w:t>
      </w:r>
    </w:p>
    <w:p w:rsidR="00AF4838" w:rsidRPr="007F2C86" w:rsidRDefault="00AF4838" w:rsidP="00AF4838">
      <w:pPr>
        <w:pStyle w:val="Zitat"/>
        <w:rPr>
          <w:lang w:eastAsia="de-CH"/>
        </w:rPr>
      </w:pPr>
      <w:r w:rsidRPr="007F2C86">
        <w:rPr>
          <w:lang w:eastAsia="de-CH"/>
        </w:rPr>
        <w:t>; Possible Values:</w:t>
      </w:r>
    </w:p>
    <w:p w:rsidR="00AF4838" w:rsidRPr="007F2C86" w:rsidRDefault="00AF4838" w:rsidP="00AF4838">
      <w:pPr>
        <w:pStyle w:val="Zitat"/>
        <w:rPr>
          <w:lang w:eastAsia="de-CH"/>
        </w:rPr>
      </w:pPr>
      <w:r w:rsidRPr="007F2C86">
        <w:rPr>
          <w:lang w:eastAsia="de-CH"/>
        </w:rPr>
        <w:t>;   On = Enabled and buffer is unlimited. (Use with caution)</w:t>
      </w:r>
    </w:p>
    <w:p w:rsidR="00AF4838" w:rsidRPr="007F2C86" w:rsidRDefault="00AF4838" w:rsidP="00AF4838">
      <w:pPr>
        <w:pStyle w:val="Zitat"/>
        <w:rPr>
          <w:lang w:eastAsia="de-CH"/>
        </w:rPr>
      </w:pPr>
      <w:r w:rsidRPr="007F2C86">
        <w:rPr>
          <w:lang w:eastAsia="de-CH"/>
        </w:rPr>
        <w:t>;   Off = Disabled</w:t>
      </w:r>
    </w:p>
    <w:p w:rsidR="00AF4838" w:rsidRPr="007F2C86" w:rsidRDefault="00AF4838" w:rsidP="00AF4838">
      <w:pPr>
        <w:pStyle w:val="Zitat"/>
        <w:rPr>
          <w:lang w:eastAsia="de-CH"/>
        </w:rPr>
      </w:pPr>
      <w:r w:rsidRPr="007F2C86">
        <w:rPr>
          <w:lang w:eastAsia="de-CH"/>
        </w:rPr>
        <w:t>;   Integer = Enables the buffer and sets its maximum size in bytes.</w:t>
      </w:r>
    </w:p>
    <w:p w:rsidR="00AF4838" w:rsidRPr="007F2C86" w:rsidRDefault="00AF4838" w:rsidP="00AF4838">
      <w:pPr>
        <w:pStyle w:val="Zitat"/>
        <w:rPr>
          <w:lang w:eastAsia="de-CH"/>
        </w:rPr>
      </w:pPr>
      <w:r w:rsidRPr="007F2C86">
        <w:rPr>
          <w:lang w:eastAsia="de-CH"/>
        </w:rPr>
        <w:t>; Note: This directive is hardcoded to Off for the CLI SAPI</w:t>
      </w:r>
    </w:p>
    <w:p w:rsidR="00AF4838" w:rsidRPr="007F2C86" w:rsidRDefault="00AF4838" w:rsidP="00AF4838">
      <w:pPr>
        <w:pStyle w:val="Zitat"/>
        <w:rPr>
          <w:lang w:eastAsia="de-CH"/>
        </w:rPr>
      </w:pPr>
      <w:r w:rsidRPr="007F2C86">
        <w:rPr>
          <w:lang w:eastAsia="de-CH"/>
        </w:rPr>
        <w:t>; Default Value: Off</w:t>
      </w:r>
    </w:p>
    <w:p w:rsidR="00AF4838" w:rsidRPr="007F2C86" w:rsidRDefault="00AF4838" w:rsidP="00AF4838">
      <w:pPr>
        <w:pStyle w:val="Zitat"/>
        <w:rPr>
          <w:lang w:eastAsia="de-CH"/>
        </w:rPr>
      </w:pPr>
      <w:r w:rsidRPr="007F2C86">
        <w:rPr>
          <w:lang w:eastAsia="de-CH"/>
        </w:rPr>
        <w:t>; Development Value: 4096</w:t>
      </w:r>
    </w:p>
    <w:p w:rsidR="00AF4838" w:rsidRPr="007F2C86" w:rsidRDefault="00AF4838" w:rsidP="00AF4838">
      <w:pPr>
        <w:pStyle w:val="Zitat"/>
        <w:rPr>
          <w:lang w:eastAsia="de-CH"/>
        </w:rPr>
      </w:pPr>
      <w:r w:rsidRPr="007F2C86">
        <w:rPr>
          <w:lang w:eastAsia="de-CH"/>
        </w:rPr>
        <w:t>; Production Value: 4096</w:t>
      </w:r>
    </w:p>
    <w:p w:rsidR="00AF4838" w:rsidRPr="007F2C86" w:rsidRDefault="00AF4838" w:rsidP="00AF4838">
      <w:pPr>
        <w:pStyle w:val="Zitat"/>
        <w:rPr>
          <w:lang w:eastAsia="de-CH"/>
        </w:rPr>
      </w:pPr>
      <w:r w:rsidRPr="007F2C86">
        <w:rPr>
          <w:lang w:eastAsia="de-CH"/>
        </w:rPr>
        <w:t>; http://php.net/output-buffering</w:t>
      </w:r>
    </w:p>
    <w:p w:rsidR="00AF4838" w:rsidRPr="007F2C86" w:rsidRDefault="00AF4838" w:rsidP="00AF4838">
      <w:pPr>
        <w:pStyle w:val="Zitat"/>
        <w:rPr>
          <w:lang w:eastAsia="de-CH"/>
        </w:rPr>
      </w:pPr>
      <w:r w:rsidRPr="007F2C86">
        <w:rPr>
          <w:lang w:eastAsia="de-CH"/>
        </w:rPr>
        <w:t>output_buffering = 4096</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You can redirect all of the output of your scripts to a function.  For</w:t>
      </w:r>
    </w:p>
    <w:p w:rsidR="00AF4838" w:rsidRPr="007F2C86" w:rsidRDefault="00AF4838" w:rsidP="00AF4838">
      <w:pPr>
        <w:pStyle w:val="Zitat"/>
        <w:rPr>
          <w:lang w:eastAsia="de-CH"/>
        </w:rPr>
      </w:pPr>
      <w:r w:rsidRPr="007F2C86">
        <w:rPr>
          <w:lang w:eastAsia="de-CH"/>
        </w:rPr>
        <w:t>; example, if you set output_handler to "mb_output_handler", character</w:t>
      </w:r>
    </w:p>
    <w:p w:rsidR="00AF4838" w:rsidRPr="007F2C86" w:rsidRDefault="00AF4838" w:rsidP="00AF4838">
      <w:pPr>
        <w:pStyle w:val="Zitat"/>
        <w:rPr>
          <w:lang w:eastAsia="de-CH"/>
        </w:rPr>
      </w:pPr>
      <w:r w:rsidRPr="007F2C86">
        <w:rPr>
          <w:lang w:eastAsia="de-CH"/>
        </w:rPr>
        <w:t>; encoding will be transparently converted to the specified encoding.</w:t>
      </w:r>
    </w:p>
    <w:p w:rsidR="00AF4838" w:rsidRPr="007F2C86" w:rsidRDefault="00AF4838" w:rsidP="00AF4838">
      <w:pPr>
        <w:pStyle w:val="Zitat"/>
        <w:rPr>
          <w:lang w:eastAsia="de-CH"/>
        </w:rPr>
      </w:pPr>
      <w:r w:rsidRPr="007F2C86">
        <w:rPr>
          <w:lang w:eastAsia="de-CH"/>
        </w:rPr>
        <w:t>; Setting any output handler automatically turns on output buffering.</w:t>
      </w:r>
    </w:p>
    <w:p w:rsidR="00AF4838" w:rsidRPr="007F2C86" w:rsidRDefault="00AF4838" w:rsidP="00AF4838">
      <w:pPr>
        <w:pStyle w:val="Zitat"/>
        <w:rPr>
          <w:lang w:eastAsia="de-CH"/>
        </w:rPr>
      </w:pPr>
      <w:r w:rsidRPr="007F2C86">
        <w:rPr>
          <w:lang w:eastAsia="de-CH"/>
        </w:rPr>
        <w:t>; Note: People who wrote portable scripts should not depend on this ini</w:t>
      </w:r>
    </w:p>
    <w:p w:rsidR="00AF4838" w:rsidRPr="007F2C86" w:rsidRDefault="00AF4838" w:rsidP="00AF4838">
      <w:pPr>
        <w:pStyle w:val="Zitat"/>
        <w:rPr>
          <w:lang w:eastAsia="de-CH"/>
        </w:rPr>
      </w:pPr>
      <w:r w:rsidRPr="007F2C86">
        <w:rPr>
          <w:lang w:eastAsia="de-CH"/>
        </w:rPr>
        <w:t>;   directive. Instead, explicitly set the output handler using ob_start().</w:t>
      </w:r>
    </w:p>
    <w:p w:rsidR="00AF4838" w:rsidRPr="007F2C86" w:rsidRDefault="00AF4838" w:rsidP="00AF4838">
      <w:pPr>
        <w:pStyle w:val="Zitat"/>
        <w:rPr>
          <w:lang w:eastAsia="de-CH"/>
        </w:rPr>
      </w:pPr>
      <w:r w:rsidRPr="007F2C86">
        <w:rPr>
          <w:lang w:eastAsia="de-CH"/>
        </w:rPr>
        <w:t>;   Using this ini directive may cause problems unless you know what script</w:t>
      </w:r>
    </w:p>
    <w:p w:rsidR="00AF4838" w:rsidRPr="007F2C86" w:rsidRDefault="00AF4838" w:rsidP="00AF4838">
      <w:pPr>
        <w:pStyle w:val="Zitat"/>
        <w:rPr>
          <w:lang w:eastAsia="de-CH"/>
        </w:rPr>
      </w:pPr>
      <w:r w:rsidRPr="007F2C86">
        <w:rPr>
          <w:lang w:eastAsia="de-CH"/>
        </w:rPr>
        <w:t>;   is doing.</w:t>
      </w:r>
    </w:p>
    <w:p w:rsidR="00AF4838" w:rsidRPr="007F2C86" w:rsidRDefault="00AF4838" w:rsidP="00AF4838">
      <w:pPr>
        <w:pStyle w:val="Zitat"/>
        <w:rPr>
          <w:lang w:eastAsia="de-CH"/>
        </w:rPr>
      </w:pPr>
      <w:r w:rsidRPr="007F2C86">
        <w:rPr>
          <w:lang w:eastAsia="de-CH"/>
        </w:rPr>
        <w:t>; Note: You cannot use both "mb_output_handler" with "ob_iconv_handler"</w:t>
      </w:r>
    </w:p>
    <w:p w:rsidR="00AF4838" w:rsidRPr="007F2C86" w:rsidRDefault="00AF4838" w:rsidP="00AF4838">
      <w:pPr>
        <w:pStyle w:val="Zitat"/>
        <w:rPr>
          <w:lang w:eastAsia="de-CH"/>
        </w:rPr>
      </w:pPr>
      <w:r w:rsidRPr="007F2C86">
        <w:rPr>
          <w:lang w:eastAsia="de-CH"/>
        </w:rPr>
        <w:t>;   and you cannot use both "ob_gzhandler" and "zlib.output_compression".</w:t>
      </w:r>
    </w:p>
    <w:p w:rsidR="00AF4838" w:rsidRPr="007F2C86" w:rsidRDefault="00AF4838" w:rsidP="00AF4838">
      <w:pPr>
        <w:pStyle w:val="Zitat"/>
        <w:rPr>
          <w:lang w:eastAsia="de-CH"/>
        </w:rPr>
      </w:pPr>
      <w:r w:rsidRPr="007F2C86">
        <w:rPr>
          <w:lang w:eastAsia="de-CH"/>
        </w:rPr>
        <w:t>; Note: output_handler must be empty if this is set 'On' !!!!</w:t>
      </w:r>
    </w:p>
    <w:p w:rsidR="00AF4838" w:rsidRPr="007F2C86" w:rsidRDefault="00AF4838" w:rsidP="00AF4838">
      <w:pPr>
        <w:pStyle w:val="Zitat"/>
        <w:rPr>
          <w:lang w:eastAsia="de-CH"/>
        </w:rPr>
      </w:pPr>
      <w:r w:rsidRPr="007F2C86">
        <w:rPr>
          <w:lang w:eastAsia="de-CH"/>
        </w:rPr>
        <w:lastRenderedPageBreak/>
        <w:t>;   Instead you must use zlib.output_handler.</w:t>
      </w:r>
    </w:p>
    <w:p w:rsidR="00AF4838" w:rsidRPr="007F2C86" w:rsidRDefault="00AF4838" w:rsidP="00AF4838">
      <w:pPr>
        <w:pStyle w:val="Zitat"/>
        <w:rPr>
          <w:lang w:eastAsia="de-CH"/>
        </w:rPr>
      </w:pPr>
      <w:r w:rsidRPr="007F2C86">
        <w:rPr>
          <w:lang w:eastAsia="de-CH"/>
        </w:rPr>
        <w:t>; http://php.net/output-handler</w:t>
      </w:r>
    </w:p>
    <w:p w:rsidR="00AF4838" w:rsidRPr="007F2C86" w:rsidRDefault="00AF4838" w:rsidP="00AF4838">
      <w:pPr>
        <w:pStyle w:val="Zitat"/>
        <w:rPr>
          <w:lang w:eastAsia="de-CH"/>
        </w:rPr>
      </w:pPr>
      <w:r w:rsidRPr="007F2C86">
        <w:rPr>
          <w:lang w:eastAsia="de-CH"/>
        </w:rPr>
        <w:t>;output_handler =</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Transparent output compression using the zlib library</w:t>
      </w:r>
    </w:p>
    <w:p w:rsidR="00AF4838" w:rsidRPr="007F2C86" w:rsidRDefault="00AF4838" w:rsidP="00AF4838">
      <w:pPr>
        <w:pStyle w:val="Zitat"/>
        <w:rPr>
          <w:lang w:eastAsia="de-CH"/>
        </w:rPr>
      </w:pPr>
      <w:r w:rsidRPr="007F2C86">
        <w:rPr>
          <w:lang w:eastAsia="de-CH"/>
        </w:rPr>
        <w:t>; Valid values for this option are 'off', 'on', or a specific buffer size</w:t>
      </w:r>
    </w:p>
    <w:p w:rsidR="00AF4838" w:rsidRPr="007F2C86" w:rsidRDefault="00AF4838" w:rsidP="00AF4838">
      <w:pPr>
        <w:pStyle w:val="Zitat"/>
        <w:rPr>
          <w:lang w:eastAsia="de-CH"/>
        </w:rPr>
      </w:pPr>
      <w:r w:rsidRPr="007F2C86">
        <w:rPr>
          <w:lang w:eastAsia="de-CH"/>
        </w:rPr>
        <w:t>; to be used for compression (default is 4KB)</w:t>
      </w:r>
    </w:p>
    <w:p w:rsidR="00AF4838" w:rsidRPr="007F2C86" w:rsidRDefault="00AF4838" w:rsidP="00AF4838">
      <w:pPr>
        <w:pStyle w:val="Zitat"/>
        <w:rPr>
          <w:lang w:eastAsia="de-CH"/>
        </w:rPr>
      </w:pPr>
      <w:r w:rsidRPr="007F2C86">
        <w:rPr>
          <w:lang w:eastAsia="de-CH"/>
        </w:rPr>
        <w:t>; Note: Resulting chunk size may vary due to nature of compression. PHP</w:t>
      </w:r>
    </w:p>
    <w:p w:rsidR="00AF4838" w:rsidRPr="007F2C86" w:rsidRDefault="00AF4838" w:rsidP="00AF4838">
      <w:pPr>
        <w:pStyle w:val="Zitat"/>
        <w:rPr>
          <w:lang w:eastAsia="de-CH"/>
        </w:rPr>
      </w:pPr>
      <w:r w:rsidRPr="007F2C86">
        <w:rPr>
          <w:lang w:eastAsia="de-CH"/>
        </w:rPr>
        <w:t>;   outputs chunks that are few hundreds bytes each as a result of</w:t>
      </w:r>
    </w:p>
    <w:p w:rsidR="00AF4838" w:rsidRPr="007F2C86" w:rsidRDefault="00AF4838" w:rsidP="00AF4838">
      <w:pPr>
        <w:pStyle w:val="Zitat"/>
        <w:rPr>
          <w:lang w:eastAsia="de-CH"/>
        </w:rPr>
      </w:pPr>
      <w:r w:rsidRPr="007F2C86">
        <w:rPr>
          <w:lang w:eastAsia="de-CH"/>
        </w:rPr>
        <w:t>;   compression. If you prefer a larger chunk size for better</w:t>
      </w:r>
    </w:p>
    <w:p w:rsidR="00AF4838" w:rsidRPr="007F2C86" w:rsidRDefault="00AF4838" w:rsidP="00AF4838">
      <w:pPr>
        <w:pStyle w:val="Zitat"/>
        <w:rPr>
          <w:lang w:eastAsia="de-CH"/>
        </w:rPr>
      </w:pPr>
      <w:r w:rsidRPr="007F2C86">
        <w:rPr>
          <w:lang w:eastAsia="de-CH"/>
        </w:rPr>
        <w:t>;   performance, enable output_buffering in addition.</w:t>
      </w:r>
    </w:p>
    <w:p w:rsidR="00AF4838" w:rsidRPr="007F2C86" w:rsidRDefault="00AF4838" w:rsidP="00AF4838">
      <w:pPr>
        <w:pStyle w:val="Zitat"/>
        <w:rPr>
          <w:lang w:eastAsia="de-CH"/>
        </w:rPr>
      </w:pPr>
      <w:r w:rsidRPr="007F2C86">
        <w:rPr>
          <w:lang w:eastAsia="de-CH"/>
        </w:rPr>
        <w:t>; Note: You need to use zlib.output_handler instead of the standard</w:t>
      </w:r>
    </w:p>
    <w:p w:rsidR="00AF4838" w:rsidRPr="007F2C86" w:rsidRDefault="00AF4838" w:rsidP="00AF4838">
      <w:pPr>
        <w:pStyle w:val="Zitat"/>
        <w:rPr>
          <w:lang w:eastAsia="de-CH"/>
        </w:rPr>
      </w:pPr>
      <w:r w:rsidRPr="007F2C86">
        <w:rPr>
          <w:lang w:eastAsia="de-CH"/>
        </w:rPr>
        <w:t>;   output_handler, or otherwise the output will be corrupted.</w:t>
      </w:r>
    </w:p>
    <w:p w:rsidR="00AF4838" w:rsidRPr="007F2C86" w:rsidRDefault="00AF4838" w:rsidP="00AF4838">
      <w:pPr>
        <w:pStyle w:val="Zitat"/>
        <w:rPr>
          <w:lang w:eastAsia="de-CH"/>
        </w:rPr>
      </w:pPr>
      <w:r w:rsidRPr="007F2C86">
        <w:rPr>
          <w:lang w:eastAsia="de-CH"/>
        </w:rPr>
        <w:t>; http://php.net/zlib.output-compression</w:t>
      </w:r>
    </w:p>
    <w:p w:rsidR="00AF4838" w:rsidRPr="007F2C86" w:rsidRDefault="00AF4838" w:rsidP="00AF4838">
      <w:pPr>
        <w:pStyle w:val="Zitat"/>
        <w:rPr>
          <w:lang w:eastAsia="de-CH"/>
        </w:rPr>
      </w:pPr>
      <w:r w:rsidRPr="007F2C86">
        <w:rPr>
          <w:lang w:eastAsia="de-CH"/>
        </w:rPr>
        <w:t>zlib.output_compression = Off</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http://php.net/zlib.output-compression-level</w:t>
      </w:r>
    </w:p>
    <w:p w:rsidR="00AF4838" w:rsidRPr="007F2C86" w:rsidRDefault="00AF4838" w:rsidP="00AF4838">
      <w:pPr>
        <w:pStyle w:val="Zitat"/>
        <w:rPr>
          <w:lang w:eastAsia="de-CH"/>
        </w:rPr>
      </w:pPr>
      <w:r w:rsidRPr="007F2C86">
        <w:rPr>
          <w:lang w:eastAsia="de-CH"/>
        </w:rPr>
        <w:t>;zlib.output_compression_level = -1</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You cannot specify additional output handlers if zlib.output_compression</w:t>
      </w:r>
    </w:p>
    <w:p w:rsidR="00AF4838" w:rsidRPr="007F2C86" w:rsidRDefault="00AF4838" w:rsidP="00AF4838">
      <w:pPr>
        <w:pStyle w:val="Zitat"/>
        <w:rPr>
          <w:lang w:eastAsia="de-CH"/>
        </w:rPr>
      </w:pPr>
      <w:r w:rsidRPr="007F2C86">
        <w:rPr>
          <w:lang w:eastAsia="de-CH"/>
        </w:rPr>
        <w:t>; is activated here. This setting does the same as output_handler but in</w:t>
      </w:r>
    </w:p>
    <w:p w:rsidR="00AF4838" w:rsidRPr="007F2C86" w:rsidRDefault="00AF4838" w:rsidP="00AF4838">
      <w:pPr>
        <w:pStyle w:val="Zitat"/>
        <w:rPr>
          <w:lang w:eastAsia="de-CH"/>
        </w:rPr>
      </w:pPr>
      <w:r w:rsidRPr="007F2C86">
        <w:rPr>
          <w:lang w:eastAsia="de-CH"/>
        </w:rPr>
        <w:t>; a different order.</w:t>
      </w:r>
    </w:p>
    <w:p w:rsidR="00AF4838" w:rsidRPr="007F2C86" w:rsidRDefault="00AF4838" w:rsidP="00AF4838">
      <w:pPr>
        <w:pStyle w:val="Zitat"/>
        <w:rPr>
          <w:lang w:eastAsia="de-CH"/>
        </w:rPr>
      </w:pPr>
      <w:r w:rsidRPr="007F2C86">
        <w:rPr>
          <w:lang w:eastAsia="de-CH"/>
        </w:rPr>
        <w:t>; http://php.net/zlib.output-handler</w:t>
      </w:r>
    </w:p>
    <w:p w:rsidR="00AF4838" w:rsidRPr="007F2C86" w:rsidRDefault="00AF4838" w:rsidP="00AF4838">
      <w:pPr>
        <w:pStyle w:val="Zitat"/>
        <w:rPr>
          <w:lang w:eastAsia="de-CH"/>
        </w:rPr>
      </w:pPr>
      <w:r w:rsidRPr="007F2C86">
        <w:rPr>
          <w:lang w:eastAsia="de-CH"/>
        </w:rPr>
        <w:t>;zlib.output_handler =</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Implicit flush tells PHP to tell the output layer to flush itself</w:t>
      </w:r>
    </w:p>
    <w:p w:rsidR="00AF4838" w:rsidRPr="007F2C86" w:rsidRDefault="00AF4838" w:rsidP="00AF4838">
      <w:pPr>
        <w:pStyle w:val="Zitat"/>
        <w:rPr>
          <w:lang w:eastAsia="de-CH"/>
        </w:rPr>
      </w:pPr>
      <w:r w:rsidRPr="007F2C86">
        <w:rPr>
          <w:lang w:eastAsia="de-CH"/>
        </w:rPr>
        <w:t>; automatically after every output block.  This is equivalent to calling the</w:t>
      </w:r>
    </w:p>
    <w:p w:rsidR="00AF4838" w:rsidRPr="007F2C86" w:rsidRDefault="00AF4838" w:rsidP="00AF4838">
      <w:pPr>
        <w:pStyle w:val="Zitat"/>
        <w:rPr>
          <w:lang w:eastAsia="de-CH"/>
        </w:rPr>
      </w:pPr>
      <w:r w:rsidRPr="007F2C86">
        <w:rPr>
          <w:lang w:eastAsia="de-CH"/>
        </w:rPr>
        <w:t>; PHP function flush() after each and every call to print() or echo() and each</w:t>
      </w:r>
    </w:p>
    <w:p w:rsidR="00AF4838" w:rsidRPr="007F2C86" w:rsidRDefault="00AF4838" w:rsidP="00AF4838">
      <w:pPr>
        <w:pStyle w:val="Zitat"/>
        <w:rPr>
          <w:lang w:eastAsia="de-CH"/>
        </w:rPr>
      </w:pPr>
      <w:r w:rsidRPr="007F2C86">
        <w:rPr>
          <w:lang w:eastAsia="de-CH"/>
        </w:rPr>
        <w:t>; and every HTML block.  Turning this option on has serious performance</w:t>
      </w:r>
    </w:p>
    <w:p w:rsidR="00AF4838" w:rsidRPr="007F2C86" w:rsidRDefault="00AF4838" w:rsidP="00AF4838">
      <w:pPr>
        <w:pStyle w:val="Zitat"/>
        <w:rPr>
          <w:lang w:eastAsia="de-CH"/>
        </w:rPr>
      </w:pPr>
      <w:r w:rsidRPr="007F2C86">
        <w:rPr>
          <w:lang w:eastAsia="de-CH"/>
        </w:rPr>
        <w:t>; implications and is generally recommended for debugging purposes only.</w:t>
      </w:r>
    </w:p>
    <w:p w:rsidR="00AF4838" w:rsidRPr="007F2C86" w:rsidRDefault="00AF4838" w:rsidP="00AF4838">
      <w:pPr>
        <w:pStyle w:val="Zitat"/>
        <w:rPr>
          <w:lang w:eastAsia="de-CH"/>
        </w:rPr>
      </w:pPr>
      <w:r w:rsidRPr="007F2C86">
        <w:rPr>
          <w:lang w:eastAsia="de-CH"/>
        </w:rPr>
        <w:t>; http://php.net/implicit-flush</w:t>
      </w:r>
    </w:p>
    <w:p w:rsidR="00AF4838" w:rsidRPr="007F2C86" w:rsidRDefault="00AF4838" w:rsidP="00AF4838">
      <w:pPr>
        <w:pStyle w:val="Zitat"/>
        <w:rPr>
          <w:lang w:eastAsia="de-CH"/>
        </w:rPr>
      </w:pPr>
      <w:r w:rsidRPr="007F2C86">
        <w:rPr>
          <w:lang w:eastAsia="de-CH"/>
        </w:rPr>
        <w:t>; Note: This directive is hardcoded to On for the CLI SAPI</w:t>
      </w:r>
    </w:p>
    <w:p w:rsidR="00AF4838" w:rsidRPr="007F2C86" w:rsidRDefault="00AF4838" w:rsidP="00AF4838">
      <w:pPr>
        <w:pStyle w:val="Zitat"/>
        <w:rPr>
          <w:lang w:eastAsia="de-CH"/>
        </w:rPr>
      </w:pPr>
      <w:r w:rsidRPr="007F2C86">
        <w:rPr>
          <w:lang w:eastAsia="de-CH"/>
        </w:rPr>
        <w:t>implicit_flush = Off</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The unserialize callback function will be called (with the undefined class'</w:t>
      </w:r>
    </w:p>
    <w:p w:rsidR="00AF4838" w:rsidRPr="007F2C86" w:rsidRDefault="00AF4838" w:rsidP="00AF4838">
      <w:pPr>
        <w:pStyle w:val="Zitat"/>
        <w:rPr>
          <w:lang w:eastAsia="de-CH"/>
        </w:rPr>
      </w:pPr>
      <w:r w:rsidRPr="007F2C86">
        <w:rPr>
          <w:lang w:eastAsia="de-CH"/>
        </w:rPr>
        <w:t>; name as parameter), if the unserializer finds an undefined class</w:t>
      </w:r>
    </w:p>
    <w:p w:rsidR="00AF4838" w:rsidRPr="007F2C86" w:rsidRDefault="00AF4838" w:rsidP="00AF4838">
      <w:pPr>
        <w:pStyle w:val="Zitat"/>
        <w:rPr>
          <w:lang w:eastAsia="de-CH"/>
        </w:rPr>
      </w:pPr>
      <w:r w:rsidRPr="007F2C86">
        <w:rPr>
          <w:lang w:eastAsia="de-CH"/>
        </w:rPr>
        <w:t>; which should be instantiated. A warning appears if the specified function is</w:t>
      </w:r>
    </w:p>
    <w:p w:rsidR="00AF4838" w:rsidRPr="007F2C86" w:rsidRDefault="00AF4838" w:rsidP="00AF4838">
      <w:pPr>
        <w:pStyle w:val="Zitat"/>
        <w:rPr>
          <w:lang w:eastAsia="de-CH"/>
        </w:rPr>
      </w:pPr>
      <w:r w:rsidRPr="007F2C86">
        <w:rPr>
          <w:lang w:eastAsia="de-CH"/>
        </w:rPr>
        <w:t>; not defined, or if the function doesn't include/implement the missing class.</w:t>
      </w:r>
    </w:p>
    <w:p w:rsidR="00AF4838" w:rsidRPr="007F2C86" w:rsidRDefault="00AF4838" w:rsidP="00AF4838">
      <w:pPr>
        <w:pStyle w:val="Zitat"/>
        <w:rPr>
          <w:lang w:eastAsia="de-CH"/>
        </w:rPr>
      </w:pPr>
      <w:r w:rsidRPr="007F2C86">
        <w:rPr>
          <w:lang w:eastAsia="de-CH"/>
        </w:rPr>
        <w:t>; So only set this entry, if you really want to implement such a</w:t>
      </w:r>
    </w:p>
    <w:p w:rsidR="00AF4838" w:rsidRPr="007F2C86" w:rsidRDefault="00AF4838" w:rsidP="00AF4838">
      <w:pPr>
        <w:pStyle w:val="Zitat"/>
        <w:rPr>
          <w:lang w:eastAsia="de-CH"/>
        </w:rPr>
      </w:pPr>
      <w:r w:rsidRPr="007F2C86">
        <w:rPr>
          <w:lang w:eastAsia="de-CH"/>
        </w:rPr>
        <w:t>; callback-function.</w:t>
      </w:r>
    </w:p>
    <w:p w:rsidR="00AF4838" w:rsidRPr="007F2C86" w:rsidRDefault="00AF4838" w:rsidP="00AF4838">
      <w:pPr>
        <w:pStyle w:val="Zitat"/>
        <w:rPr>
          <w:lang w:eastAsia="de-CH"/>
        </w:rPr>
      </w:pPr>
      <w:r w:rsidRPr="007F2C86">
        <w:rPr>
          <w:lang w:eastAsia="de-CH"/>
        </w:rPr>
        <w:lastRenderedPageBreak/>
        <w:t>unserialize_callback_func =</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When floats &amp; doubles are serialized store serialize_precision significant</w:t>
      </w:r>
    </w:p>
    <w:p w:rsidR="00AF4838" w:rsidRPr="007F2C86" w:rsidRDefault="00AF4838" w:rsidP="00AF4838">
      <w:pPr>
        <w:pStyle w:val="Zitat"/>
        <w:rPr>
          <w:lang w:eastAsia="de-CH"/>
        </w:rPr>
      </w:pPr>
      <w:r w:rsidRPr="007F2C86">
        <w:rPr>
          <w:lang w:eastAsia="de-CH"/>
        </w:rPr>
        <w:t>; digits after the floating point. The default value ensures that when floats</w:t>
      </w:r>
    </w:p>
    <w:p w:rsidR="00AF4838" w:rsidRPr="007F2C86" w:rsidRDefault="00AF4838" w:rsidP="00AF4838">
      <w:pPr>
        <w:pStyle w:val="Zitat"/>
        <w:rPr>
          <w:lang w:eastAsia="de-CH"/>
        </w:rPr>
      </w:pPr>
      <w:r w:rsidRPr="007F2C86">
        <w:rPr>
          <w:lang w:eastAsia="de-CH"/>
        </w:rPr>
        <w:t>; are decoded with unserialize, the data will remain the same.</w:t>
      </w:r>
    </w:p>
    <w:p w:rsidR="00AF4838" w:rsidRPr="007F2C86" w:rsidRDefault="00AF4838" w:rsidP="00AF4838">
      <w:pPr>
        <w:pStyle w:val="Zitat"/>
        <w:rPr>
          <w:lang w:eastAsia="de-CH"/>
        </w:rPr>
      </w:pPr>
      <w:r w:rsidRPr="007F2C86">
        <w:rPr>
          <w:lang w:eastAsia="de-CH"/>
        </w:rPr>
        <w:t>serialize_precision = 100</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This directive allows you to enable and disable warnings which PHP will issue</w:t>
      </w:r>
    </w:p>
    <w:p w:rsidR="00AF4838" w:rsidRPr="007F2C86" w:rsidRDefault="00AF4838" w:rsidP="00AF4838">
      <w:pPr>
        <w:pStyle w:val="Zitat"/>
        <w:rPr>
          <w:lang w:eastAsia="de-CH"/>
        </w:rPr>
      </w:pPr>
      <w:r w:rsidRPr="007F2C86">
        <w:rPr>
          <w:lang w:eastAsia="de-CH"/>
        </w:rPr>
        <w:t>; if you pass a value by reference at function call time. Passing values by</w:t>
      </w:r>
    </w:p>
    <w:p w:rsidR="00AF4838" w:rsidRPr="007F2C86" w:rsidRDefault="00AF4838" w:rsidP="00AF4838">
      <w:pPr>
        <w:pStyle w:val="Zitat"/>
        <w:rPr>
          <w:lang w:eastAsia="de-CH"/>
        </w:rPr>
      </w:pPr>
      <w:r w:rsidRPr="007F2C86">
        <w:rPr>
          <w:lang w:eastAsia="de-CH"/>
        </w:rPr>
        <w:t>; reference at function call time is a deprecated feature which will be removed</w:t>
      </w:r>
    </w:p>
    <w:p w:rsidR="00AF4838" w:rsidRPr="007F2C86" w:rsidRDefault="00AF4838" w:rsidP="00AF4838">
      <w:pPr>
        <w:pStyle w:val="Zitat"/>
        <w:rPr>
          <w:lang w:eastAsia="de-CH"/>
        </w:rPr>
      </w:pPr>
      <w:r w:rsidRPr="007F2C86">
        <w:rPr>
          <w:lang w:eastAsia="de-CH"/>
        </w:rPr>
        <w:t>; from PHP at some point in the near future. The acceptable method for passing a</w:t>
      </w:r>
    </w:p>
    <w:p w:rsidR="00AF4838" w:rsidRPr="007F2C86" w:rsidRDefault="00AF4838" w:rsidP="00AF4838">
      <w:pPr>
        <w:pStyle w:val="Zitat"/>
        <w:rPr>
          <w:lang w:eastAsia="de-CH"/>
        </w:rPr>
      </w:pPr>
      <w:r w:rsidRPr="007F2C86">
        <w:rPr>
          <w:lang w:eastAsia="de-CH"/>
        </w:rPr>
        <w:t>; value by reference to a function is by declaring the reference in the functions</w:t>
      </w:r>
    </w:p>
    <w:p w:rsidR="00AF4838" w:rsidRPr="007F2C86" w:rsidRDefault="00AF4838" w:rsidP="00AF4838">
      <w:pPr>
        <w:pStyle w:val="Zitat"/>
        <w:rPr>
          <w:lang w:eastAsia="de-CH"/>
        </w:rPr>
      </w:pPr>
      <w:r w:rsidRPr="007F2C86">
        <w:rPr>
          <w:lang w:eastAsia="de-CH"/>
        </w:rPr>
        <w:t>; definition, not at call time. This directive does not disable this feature, it</w:t>
      </w:r>
    </w:p>
    <w:p w:rsidR="00AF4838" w:rsidRPr="007F2C86" w:rsidRDefault="00AF4838" w:rsidP="00AF4838">
      <w:pPr>
        <w:pStyle w:val="Zitat"/>
        <w:rPr>
          <w:lang w:eastAsia="de-CH"/>
        </w:rPr>
      </w:pPr>
      <w:r w:rsidRPr="007F2C86">
        <w:rPr>
          <w:lang w:eastAsia="de-CH"/>
        </w:rPr>
        <w:t>; only determines whether PHP will warn you about it or not. These warnings</w:t>
      </w:r>
    </w:p>
    <w:p w:rsidR="00AF4838" w:rsidRPr="007F2C86" w:rsidRDefault="00AF4838" w:rsidP="00AF4838">
      <w:pPr>
        <w:pStyle w:val="Zitat"/>
        <w:rPr>
          <w:lang w:eastAsia="de-CH"/>
        </w:rPr>
      </w:pPr>
      <w:r w:rsidRPr="007F2C86">
        <w:rPr>
          <w:lang w:eastAsia="de-CH"/>
        </w:rPr>
        <w:t>; should enabled in development environments only.</w:t>
      </w:r>
    </w:p>
    <w:p w:rsidR="00AF4838" w:rsidRPr="007F2C86" w:rsidRDefault="00AF4838" w:rsidP="00AF4838">
      <w:pPr>
        <w:pStyle w:val="Zitat"/>
        <w:rPr>
          <w:lang w:eastAsia="de-CH"/>
        </w:rPr>
      </w:pPr>
      <w:r w:rsidRPr="007F2C86">
        <w:rPr>
          <w:lang w:eastAsia="de-CH"/>
        </w:rPr>
        <w:t>; Default Value: On (Suppress warnings)</w:t>
      </w:r>
    </w:p>
    <w:p w:rsidR="00AF4838" w:rsidRPr="007F2C86" w:rsidRDefault="00AF4838" w:rsidP="00AF4838">
      <w:pPr>
        <w:pStyle w:val="Zitat"/>
        <w:rPr>
          <w:lang w:eastAsia="de-CH"/>
        </w:rPr>
      </w:pPr>
      <w:r w:rsidRPr="007F2C86">
        <w:rPr>
          <w:lang w:eastAsia="de-CH"/>
        </w:rPr>
        <w:t>; Development Value: Off (Issue warnings)</w:t>
      </w:r>
    </w:p>
    <w:p w:rsidR="00AF4838" w:rsidRPr="007F2C86" w:rsidRDefault="00AF4838" w:rsidP="00AF4838">
      <w:pPr>
        <w:pStyle w:val="Zitat"/>
        <w:rPr>
          <w:lang w:eastAsia="de-CH"/>
        </w:rPr>
      </w:pPr>
      <w:r w:rsidRPr="007F2C86">
        <w:rPr>
          <w:lang w:eastAsia="de-CH"/>
        </w:rPr>
        <w:t>; Production Value: Off (Issue warnings)</w:t>
      </w:r>
    </w:p>
    <w:p w:rsidR="00AF4838" w:rsidRPr="007F2C86" w:rsidRDefault="00AF4838" w:rsidP="00AF4838">
      <w:pPr>
        <w:pStyle w:val="Zitat"/>
        <w:rPr>
          <w:lang w:eastAsia="de-CH"/>
        </w:rPr>
      </w:pPr>
      <w:r w:rsidRPr="007F2C86">
        <w:rPr>
          <w:lang w:eastAsia="de-CH"/>
        </w:rPr>
        <w:t>; http://php.net/allow-call-time-pass-reference</w:t>
      </w:r>
    </w:p>
    <w:p w:rsidR="00AF4838" w:rsidRPr="007F2C86" w:rsidRDefault="00AF4838" w:rsidP="00AF4838">
      <w:pPr>
        <w:pStyle w:val="Zitat"/>
        <w:rPr>
          <w:lang w:eastAsia="de-CH"/>
        </w:rPr>
      </w:pPr>
      <w:r w:rsidRPr="007F2C86">
        <w:rPr>
          <w:lang w:eastAsia="de-CH"/>
        </w:rPr>
        <w:t>allow_call_time_pass_reference = Off</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Safe Mode</w:t>
      </w:r>
    </w:p>
    <w:p w:rsidR="00AF4838" w:rsidRPr="007F2C86" w:rsidRDefault="00AF4838" w:rsidP="00AF4838">
      <w:pPr>
        <w:pStyle w:val="Zitat"/>
        <w:rPr>
          <w:lang w:eastAsia="de-CH"/>
        </w:rPr>
      </w:pPr>
      <w:r w:rsidRPr="007F2C86">
        <w:rPr>
          <w:lang w:eastAsia="de-CH"/>
        </w:rPr>
        <w:t>; http://php.net/safe-mode</w:t>
      </w:r>
    </w:p>
    <w:p w:rsidR="00AF4838" w:rsidRPr="007F2C86" w:rsidRDefault="00AF4838" w:rsidP="00AF4838">
      <w:pPr>
        <w:pStyle w:val="Zitat"/>
        <w:rPr>
          <w:lang w:eastAsia="de-CH"/>
        </w:rPr>
      </w:pPr>
      <w:r w:rsidRPr="007F2C86">
        <w:rPr>
          <w:lang w:eastAsia="de-CH"/>
        </w:rPr>
        <w:t>safe_mode = Off</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By default, Safe Mode does a UID compare check when</w:t>
      </w:r>
    </w:p>
    <w:p w:rsidR="00AF4838" w:rsidRPr="007F2C86" w:rsidRDefault="00AF4838" w:rsidP="00AF4838">
      <w:pPr>
        <w:pStyle w:val="Zitat"/>
        <w:rPr>
          <w:lang w:eastAsia="de-CH"/>
        </w:rPr>
      </w:pPr>
      <w:r w:rsidRPr="007F2C86">
        <w:rPr>
          <w:lang w:eastAsia="de-CH"/>
        </w:rPr>
        <w:t>; opening files. If you want to relax this to a GID compare,</w:t>
      </w:r>
    </w:p>
    <w:p w:rsidR="00AF4838" w:rsidRPr="007F2C86" w:rsidRDefault="00AF4838" w:rsidP="00AF4838">
      <w:pPr>
        <w:pStyle w:val="Zitat"/>
        <w:rPr>
          <w:lang w:eastAsia="de-CH"/>
        </w:rPr>
      </w:pPr>
      <w:r w:rsidRPr="007F2C86">
        <w:rPr>
          <w:lang w:eastAsia="de-CH"/>
        </w:rPr>
        <w:t>; then turn on safe_mode_gid.</w:t>
      </w:r>
    </w:p>
    <w:p w:rsidR="00AF4838" w:rsidRPr="007F2C86" w:rsidRDefault="00AF4838" w:rsidP="00AF4838">
      <w:pPr>
        <w:pStyle w:val="Zitat"/>
        <w:rPr>
          <w:lang w:eastAsia="de-CH"/>
        </w:rPr>
      </w:pPr>
      <w:r w:rsidRPr="007F2C86">
        <w:rPr>
          <w:lang w:eastAsia="de-CH"/>
        </w:rPr>
        <w:t>; http://php.net/safe-mode-gid</w:t>
      </w:r>
    </w:p>
    <w:p w:rsidR="00AF4838" w:rsidRPr="007F2C86" w:rsidRDefault="00AF4838" w:rsidP="00AF4838">
      <w:pPr>
        <w:pStyle w:val="Zitat"/>
        <w:rPr>
          <w:lang w:eastAsia="de-CH"/>
        </w:rPr>
      </w:pPr>
      <w:r w:rsidRPr="007F2C86">
        <w:rPr>
          <w:lang w:eastAsia="de-CH"/>
        </w:rPr>
        <w:t>safe_mode_gid = Off</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When safe_mode is on, UID/GID checks are bypassed when</w:t>
      </w:r>
    </w:p>
    <w:p w:rsidR="00AF4838" w:rsidRPr="007F2C86" w:rsidRDefault="00AF4838" w:rsidP="00AF4838">
      <w:pPr>
        <w:pStyle w:val="Zitat"/>
        <w:rPr>
          <w:lang w:eastAsia="de-CH"/>
        </w:rPr>
      </w:pPr>
      <w:r w:rsidRPr="007F2C86">
        <w:rPr>
          <w:lang w:eastAsia="de-CH"/>
        </w:rPr>
        <w:t>; including files from this directory and its subdirectories.</w:t>
      </w:r>
    </w:p>
    <w:p w:rsidR="00AF4838" w:rsidRPr="007F2C86" w:rsidRDefault="00AF4838" w:rsidP="00AF4838">
      <w:pPr>
        <w:pStyle w:val="Zitat"/>
        <w:rPr>
          <w:lang w:eastAsia="de-CH"/>
        </w:rPr>
      </w:pPr>
      <w:r w:rsidRPr="007F2C86">
        <w:rPr>
          <w:lang w:eastAsia="de-CH"/>
        </w:rPr>
        <w:t>; (directory must also be in include_path or full path must</w:t>
      </w:r>
    </w:p>
    <w:p w:rsidR="00AF4838" w:rsidRPr="007F2C86" w:rsidRDefault="00AF4838" w:rsidP="00AF4838">
      <w:pPr>
        <w:pStyle w:val="Zitat"/>
        <w:rPr>
          <w:lang w:eastAsia="de-CH"/>
        </w:rPr>
      </w:pPr>
      <w:r w:rsidRPr="007F2C86">
        <w:rPr>
          <w:lang w:eastAsia="de-CH"/>
        </w:rPr>
        <w:t>; be used when including)</w:t>
      </w:r>
    </w:p>
    <w:p w:rsidR="00AF4838" w:rsidRPr="007F2C86" w:rsidRDefault="00AF4838" w:rsidP="00AF4838">
      <w:pPr>
        <w:pStyle w:val="Zitat"/>
        <w:rPr>
          <w:lang w:eastAsia="de-CH"/>
        </w:rPr>
      </w:pPr>
      <w:r w:rsidRPr="007F2C86">
        <w:rPr>
          <w:lang w:eastAsia="de-CH"/>
        </w:rPr>
        <w:t>; http://php.net/safe-mode-include-dir</w:t>
      </w:r>
    </w:p>
    <w:p w:rsidR="00AF4838" w:rsidRPr="007F2C86" w:rsidRDefault="00AF4838" w:rsidP="00AF4838">
      <w:pPr>
        <w:pStyle w:val="Zitat"/>
        <w:rPr>
          <w:lang w:eastAsia="de-CH"/>
        </w:rPr>
      </w:pPr>
      <w:r w:rsidRPr="007F2C86">
        <w:rPr>
          <w:lang w:eastAsia="de-CH"/>
        </w:rPr>
        <w:t>safe_mode_include_dir =</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When safe_mode is on, only executables located in the safe_mode_exec_dir</w:t>
      </w:r>
    </w:p>
    <w:p w:rsidR="00AF4838" w:rsidRPr="007F2C86" w:rsidRDefault="00AF4838" w:rsidP="00AF4838">
      <w:pPr>
        <w:pStyle w:val="Zitat"/>
        <w:rPr>
          <w:lang w:eastAsia="de-CH"/>
        </w:rPr>
      </w:pPr>
      <w:r w:rsidRPr="007F2C86">
        <w:rPr>
          <w:lang w:eastAsia="de-CH"/>
        </w:rPr>
        <w:t>; will be allowed to be executed via the exec family of functions.</w:t>
      </w:r>
    </w:p>
    <w:p w:rsidR="00AF4838" w:rsidRPr="007F2C86" w:rsidRDefault="00AF4838" w:rsidP="00AF4838">
      <w:pPr>
        <w:pStyle w:val="Zitat"/>
        <w:rPr>
          <w:lang w:eastAsia="de-CH"/>
        </w:rPr>
      </w:pPr>
      <w:r w:rsidRPr="007F2C86">
        <w:rPr>
          <w:lang w:eastAsia="de-CH"/>
        </w:rPr>
        <w:t>; http://php.net/safe-mode-exec-dir</w:t>
      </w:r>
    </w:p>
    <w:p w:rsidR="00AF4838" w:rsidRPr="007F2C86" w:rsidRDefault="00AF4838" w:rsidP="00AF4838">
      <w:pPr>
        <w:pStyle w:val="Zitat"/>
        <w:rPr>
          <w:lang w:eastAsia="de-CH"/>
        </w:rPr>
      </w:pPr>
      <w:r w:rsidRPr="007F2C86">
        <w:rPr>
          <w:lang w:eastAsia="de-CH"/>
        </w:rPr>
        <w:t>safe_mode_exec_dir =</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Setting certain environment variables may be a potential security breach.</w:t>
      </w:r>
    </w:p>
    <w:p w:rsidR="00AF4838" w:rsidRPr="007F2C86" w:rsidRDefault="00AF4838" w:rsidP="00AF4838">
      <w:pPr>
        <w:pStyle w:val="Zitat"/>
        <w:rPr>
          <w:lang w:eastAsia="de-CH"/>
        </w:rPr>
      </w:pPr>
      <w:r w:rsidRPr="007F2C86">
        <w:rPr>
          <w:lang w:eastAsia="de-CH"/>
        </w:rPr>
        <w:lastRenderedPageBreak/>
        <w:t>; This directive contains a comma-delimited list of prefixes.  In Safe Mode,</w:t>
      </w:r>
    </w:p>
    <w:p w:rsidR="00AF4838" w:rsidRPr="007F2C86" w:rsidRDefault="00AF4838" w:rsidP="00AF4838">
      <w:pPr>
        <w:pStyle w:val="Zitat"/>
        <w:rPr>
          <w:lang w:eastAsia="de-CH"/>
        </w:rPr>
      </w:pPr>
      <w:r w:rsidRPr="007F2C86">
        <w:rPr>
          <w:lang w:eastAsia="de-CH"/>
        </w:rPr>
        <w:t>; the user may only alter environment variables whose names begin with the</w:t>
      </w:r>
    </w:p>
    <w:p w:rsidR="00AF4838" w:rsidRPr="007F2C86" w:rsidRDefault="00AF4838" w:rsidP="00AF4838">
      <w:pPr>
        <w:pStyle w:val="Zitat"/>
        <w:rPr>
          <w:lang w:eastAsia="de-CH"/>
        </w:rPr>
      </w:pPr>
      <w:r w:rsidRPr="007F2C86">
        <w:rPr>
          <w:lang w:eastAsia="de-CH"/>
        </w:rPr>
        <w:t>; prefixes supplied here.  By default, users will only be able to set</w:t>
      </w:r>
    </w:p>
    <w:p w:rsidR="00AF4838" w:rsidRPr="007F2C86" w:rsidRDefault="00AF4838" w:rsidP="00AF4838">
      <w:pPr>
        <w:pStyle w:val="Zitat"/>
        <w:rPr>
          <w:lang w:eastAsia="de-CH"/>
        </w:rPr>
      </w:pPr>
      <w:r w:rsidRPr="007F2C86">
        <w:rPr>
          <w:lang w:eastAsia="de-CH"/>
        </w:rPr>
        <w:t>; environment variables that begin with PHP_ (e.g. PHP_FOO=BAR).</w:t>
      </w:r>
    </w:p>
    <w:p w:rsidR="00AF4838" w:rsidRPr="007F2C86" w:rsidRDefault="00AF4838" w:rsidP="00AF4838">
      <w:pPr>
        <w:pStyle w:val="Zitat"/>
        <w:rPr>
          <w:lang w:eastAsia="de-CH"/>
        </w:rPr>
      </w:pPr>
      <w:r w:rsidRPr="007F2C86">
        <w:rPr>
          <w:lang w:eastAsia="de-CH"/>
        </w:rPr>
        <w:t>; Note:  If this directive is empty, PHP will let the user modify ANY</w:t>
      </w:r>
    </w:p>
    <w:p w:rsidR="00AF4838" w:rsidRPr="007F2C86" w:rsidRDefault="00AF4838" w:rsidP="00AF4838">
      <w:pPr>
        <w:pStyle w:val="Zitat"/>
        <w:rPr>
          <w:lang w:eastAsia="de-CH"/>
        </w:rPr>
      </w:pPr>
      <w:r w:rsidRPr="007F2C86">
        <w:rPr>
          <w:lang w:eastAsia="de-CH"/>
        </w:rPr>
        <w:t>;   environment variable!</w:t>
      </w:r>
    </w:p>
    <w:p w:rsidR="00AF4838" w:rsidRPr="007F2C86" w:rsidRDefault="00AF4838" w:rsidP="00AF4838">
      <w:pPr>
        <w:pStyle w:val="Zitat"/>
        <w:rPr>
          <w:lang w:eastAsia="de-CH"/>
        </w:rPr>
      </w:pPr>
      <w:r w:rsidRPr="007F2C86">
        <w:rPr>
          <w:lang w:eastAsia="de-CH"/>
        </w:rPr>
        <w:t>; http://php.net/safe-mode-allowed-env-vars</w:t>
      </w:r>
    </w:p>
    <w:p w:rsidR="00AF4838" w:rsidRPr="007F2C86" w:rsidRDefault="00AF4838" w:rsidP="00AF4838">
      <w:pPr>
        <w:pStyle w:val="Zitat"/>
        <w:rPr>
          <w:lang w:eastAsia="de-CH"/>
        </w:rPr>
      </w:pPr>
      <w:r w:rsidRPr="007F2C86">
        <w:rPr>
          <w:lang w:eastAsia="de-CH"/>
        </w:rPr>
        <w:t>safe_mode_allowed_env_vars = PHP_</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This directive contains a comma-delimited list of environment variables that</w:t>
      </w:r>
    </w:p>
    <w:p w:rsidR="00AF4838" w:rsidRPr="007F2C86" w:rsidRDefault="00AF4838" w:rsidP="00AF4838">
      <w:pPr>
        <w:pStyle w:val="Zitat"/>
        <w:rPr>
          <w:lang w:eastAsia="de-CH"/>
        </w:rPr>
      </w:pPr>
      <w:r w:rsidRPr="007F2C86">
        <w:rPr>
          <w:lang w:eastAsia="de-CH"/>
        </w:rPr>
        <w:t>; the end user won't be able to change using putenv().  These variables will be</w:t>
      </w:r>
    </w:p>
    <w:p w:rsidR="00AF4838" w:rsidRPr="007F2C86" w:rsidRDefault="00AF4838" w:rsidP="00AF4838">
      <w:pPr>
        <w:pStyle w:val="Zitat"/>
        <w:rPr>
          <w:lang w:eastAsia="de-CH"/>
        </w:rPr>
      </w:pPr>
      <w:r w:rsidRPr="007F2C86">
        <w:rPr>
          <w:lang w:eastAsia="de-CH"/>
        </w:rPr>
        <w:t>; protected even if safe_mode_allowed_env_vars is set to allow to change them.</w:t>
      </w:r>
    </w:p>
    <w:p w:rsidR="00AF4838" w:rsidRPr="007F2C86" w:rsidRDefault="00AF4838" w:rsidP="00AF4838">
      <w:pPr>
        <w:pStyle w:val="Zitat"/>
        <w:rPr>
          <w:lang w:eastAsia="de-CH"/>
        </w:rPr>
      </w:pPr>
      <w:r w:rsidRPr="007F2C86">
        <w:rPr>
          <w:lang w:eastAsia="de-CH"/>
        </w:rPr>
        <w:t>; http://php.net/safe-mode-protected-env-vars</w:t>
      </w:r>
    </w:p>
    <w:p w:rsidR="00AF4838" w:rsidRPr="007F2C86" w:rsidRDefault="00AF4838" w:rsidP="00AF4838">
      <w:pPr>
        <w:pStyle w:val="Zitat"/>
        <w:rPr>
          <w:lang w:eastAsia="de-CH"/>
        </w:rPr>
      </w:pPr>
      <w:r w:rsidRPr="007F2C86">
        <w:rPr>
          <w:lang w:eastAsia="de-CH"/>
        </w:rPr>
        <w:t>safe_mode_protected_env_vars = LD_LIBRARY_PATH</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open_basedir, if set, limits all file operations to the defined directory</w:t>
      </w:r>
    </w:p>
    <w:p w:rsidR="00AF4838" w:rsidRPr="007F2C86" w:rsidRDefault="00AF4838" w:rsidP="00AF4838">
      <w:pPr>
        <w:pStyle w:val="Zitat"/>
        <w:rPr>
          <w:lang w:eastAsia="de-CH"/>
        </w:rPr>
      </w:pPr>
      <w:r w:rsidRPr="007F2C86">
        <w:rPr>
          <w:lang w:eastAsia="de-CH"/>
        </w:rPr>
        <w:t>; and below.  This directive makes most sense if used in a per-directory</w:t>
      </w:r>
    </w:p>
    <w:p w:rsidR="00AF4838" w:rsidRPr="007F2C86" w:rsidRDefault="00AF4838" w:rsidP="00AF4838">
      <w:pPr>
        <w:pStyle w:val="Zitat"/>
        <w:rPr>
          <w:lang w:eastAsia="de-CH"/>
        </w:rPr>
      </w:pPr>
      <w:r w:rsidRPr="007F2C86">
        <w:rPr>
          <w:lang w:eastAsia="de-CH"/>
        </w:rPr>
        <w:t>; or per-virtualhost web server configuration file. This directive is</w:t>
      </w:r>
    </w:p>
    <w:p w:rsidR="00AF4838" w:rsidRPr="007F2C86" w:rsidRDefault="00AF4838" w:rsidP="00AF4838">
      <w:pPr>
        <w:pStyle w:val="Zitat"/>
        <w:rPr>
          <w:lang w:eastAsia="de-CH"/>
        </w:rPr>
      </w:pPr>
      <w:r w:rsidRPr="007F2C86">
        <w:rPr>
          <w:lang w:eastAsia="de-CH"/>
        </w:rPr>
        <w:t>; *NOT* affected by whether Safe Mode is turned On or Off.</w:t>
      </w:r>
    </w:p>
    <w:p w:rsidR="00AF4838" w:rsidRPr="007F2C86" w:rsidRDefault="00AF4838" w:rsidP="00AF4838">
      <w:pPr>
        <w:pStyle w:val="Zitat"/>
        <w:rPr>
          <w:lang w:eastAsia="de-CH"/>
        </w:rPr>
      </w:pPr>
      <w:r w:rsidRPr="007F2C86">
        <w:rPr>
          <w:lang w:eastAsia="de-CH"/>
        </w:rPr>
        <w:t>; http://php.net/open-basedir</w:t>
      </w:r>
    </w:p>
    <w:p w:rsidR="00AF4838" w:rsidRPr="007F2C86" w:rsidRDefault="00AF4838" w:rsidP="00AF4838">
      <w:pPr>
        <w:pStyle w:val="Zitat"/>
        <w:rPr>
          <w:lang w:eastAsia="de-CH"/>
        </w:rPr>
      </w:pPr>
      <w:r w:rsidRPr="007F2C86">
        <w:rPr>
          <w:lang w:eastAsia="de-CH"/>
        </w:rPr>
        <w:t>;open_basedir =</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This directive allows you to disable certain functions for security reasons.</w:t>
      </w:r>
    </w:p>
    <w:p w:rsidR="00AF4838" w:rsidRPr="007F2C86" w:rsidRDefault="00AF4838" w:rsidP="00AF4838">
      <w:pPr>
        <w:pStyle w:val="Zitat"/>
        <w:rPr>
          <w:lang w:eastAsia="de-CH"/>
        </w:rPr>
      </w:pPr>
      <w:r w:rsidRPr="007F2C86">
        <w:rPr>
          <w:lang w:eastAsia="de-CH"/>
        </w:rPr>
        <w:t>; It receives a comma-delimited list of function names. This directive is</w:t>
      </w:r>
    </w:p>
    <w:p w:rsidR="00AF4838" w:rsidRPr="007F2C86" w:rsidRDefault="00AF4838" w:rsidP="00AF4838">
      <w:pPr>
        <w:pStyle w:val="Zitat"/>
        <w:rPr>
          <w:lang w:eastAsia="de-CH"/>
        </w:rPr>
      </w:pPr>
      <w:r w:rsidRPr="007F2C86">
        <w:rPr>
          <w:lang w:eastAsia="de-CH"/>
        </w:rPr>
        <w:t>; *NOT* affected by whether Safe Mode is turned On or Off.</w:t>
      </w:r>
    </w:p>
    <w:p w:rsidR="00AF4838" w:rsidRPr="007F2C86" w:rsidRDefault="00AF4838" w:rsidP="00AF4838">
      <w:pPr>
        <w:pStyle w:val="Zitat"/>
        <w:rPr>
          <w:lang w:eastAsia="de-CH"/>
        </w:rPr>
      </w:pPr>
      <w:r w:rsidRPr="007F2C86">
        <w:rPr>
          <w:lang w:eastAsia="de-CH"/>
        </w:rPr>
        <w:t>; http://php.net/disable-functions</w:t>
      </w:r>
    </w:p>
    <w:p w:rsidR="00AF4838" w:rsidRPr="007F2C86" w:rsidRDefault="00AF4838" w:rsidP="00AF4838">
      <w:pPr>
        <w:pStyle w:val="Zitat"/>
        <w:rPr>
          <w:lang w:eastAsia="de-CH"/>
        </w:rPr>
      </w:pPr>
      <w:r w:rsidRPr="007F2C86">
        <w:rPr>
          <w:lang w:eastAsia="de-CH"/>
        </w:rPr>
        <w:t>disable_functions =</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This directive allows you to disable certain classes for security reasons.</w:t>
      </w:r>
    </w:p>
    <w:p w:rsidR="00AF4838" w:rsidRPr="007F2C86" w:rsidRDefault="00AF4838" w:rsidP="00AF4838">
      <w:pPr>
        <w:pStyle w:val="Zitat"/>
        <w:rPr>
          <w:lang w:eastAsia="de-CH"/>
        </w:rPr>
      </w:pPr>
      <w:r w:rsidRPr="007F2C86">
        <w:rPr>
          <w:lang w:eastAsia="de-CH"/>
        </w:rPr>
        <w:t>; It receives a comma-delimited list of class names. This directive is</w:t>
      </w:r>
    </w:p>
    <w:p w:rsidR="00AF4838" w:rsidRPr="007F2C86" w:rsidRDefault="00AF4838" w:rsidP="00AF4838">
      <w:pPr>
        <w:pStyle w:val="Zitat"/>
        <w:rPr>
          <w:lang w:eastAsia="de-CH"/>
        </w:rPr>
      </w:pPr>
      <w:r w:rsidRPr="007F2C86">
        <w:rPr>
          <w:lang w:eastAsia="de-CH"/>
        </w:rPr>
        <w:t>; *NOT* affected by whether Safe Mode is turned On or Off.</w:t>
      </w:r>
    </w:p>
    <w:p w:rsidR="00AF4838" w:rsidRPr="007F2C86" w:rsidRDefault="00AF4838" w:rsidP="00AF4838">
      <w:pPr>
        <w:pStyle w:val="Zitat"/>
        <w:rPr>
          <w:lang w:eastAsia="de-CH"/>
        </w:rPr>
      </w:pPr>
      <w:r w:rsidRPr="007F2C86">
        <w:rPr>
          <w:lang w:eastAsia="de-CH"/>
        </w:rPr>
        <w:t>; http://php.net/disable-classes</w:t>
      </w:r>
    </w:p>
    <w:p w:rsidR="00AF4838" w:rsidRPr="007F2C86" w:rsidRDefault="00AF4838" w:rsidP="00AF4838">
      <w:pPr>
        <w:pStyle w:val="Zitat"/>
        <w:rPr>
          <w:lang w:eastAsia="de-CH"/>
        </w:rPr>
      </w:pPr>
      <w:r w:rsidRPr="007F2C86">
        <w:rPr>
          <w:lang w:eastAsia="de-CH"/>
        </w:rPr>
        <w:t>disable_classes =</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Colors for Syntax Highlighting mode.  Anything that's acceptable in</w:t>
      </w:r>
    </w:p>
    <w:p w:rsidR="00AF4838" w:rsidRPr="007F2C86" w:rsidRDefault="00AF4838" w:rsidP="00AF4838">
      <w:pPr>
        <w:pStyle w:val="Zitat"/>
        <w:rPr>
          <w:lang w:eastAsia="de-CH"/>
        </w:rPr>
      </w:pPr>
      <w:r w:rsidRPr="007F2C86">
        <w:rPr>
          <w:lang w:eastAsia="de-CH"/>
        </w:rPr>
        <w:t>; &lt;span style="color: ???????"&gt; would work.</w:t>
      </w:r>
    </w:p>
    <w:p w:rsidR="00AF4838" w:rsidRPr="007F2C86" w:rsidRDefault="00AF4838" w:rsidP="00AF4838">
      <w:pPr>
        <w:pStyle w:val="Zitat"/>
        <w:rPr>
          <w:lang w:eastAsia="de-CH"/>
        </w:rPr>
      </w:pPr>
      <w:r w:rsidRPr="007F2C86">
        <w:rPr>
          <w:lang w:eastAsia="de-CH"/>
        </w:rPr>
        <w:t>; http://php.net/syntax-highlighting</w:t>
      </w:r>
    </w:p>
    <w:p w:rsidR="00AF4838" w:rsidRPr="007F2C86" w:rsidRDefault="00AF4838" w:rsidP="00AF4838">
      <w:pPr>
        <w:pStyle w:val="Zitat"/>
        <w:rPr>
          <w:lang w:eastAsia="de-CH"/>
        </w:rPr>
      </w:pPr>
      <w:r w:rsidRPr="007F2C86">
        <w:rPr>
          <w:lang w:eastAsia="de-CH"/>
        </w:rPr>
        <w:t>;highlight.string  = #DD0000</w:t>
      </w:r>
    </w:p>
    <w:p w:rsidR="00AF4838" w:rsidRPr="007F2C86" w:rsidRDefault="00AF4838" w:rsidP="00AF4838">
      <w:pPr>
        <w:pStyle w:val="Zitat"/>
        <w:rPr>
          <w:lang w:eastAsia="de-CH"/>
        </w:rPr>
      </w:pPr>
      <w:r w:rsidRPr="007F2C86">
        <w:rPr>
          <w:lang w:eastAsia="de-CH"/>
        </w:rPr>
        <w:t>;highlight.comment = #FF9900</w:t>
      </w:r>
    </w:p>
    <w:p w:rsidR="00AF4838" w:rsidRPr="007F2C86" w:rsidRDefault="00AF4838" w:rsidP="00AF4838">
      <w:pPr>
        <w:pStyle w:val="Zitat"/>
        <w:rPr>
          <w:lang w:eastAsia="de-CH"/>
        </w:rPr>
      </w:pPr>
      <w:r w:rsidRPr="007F2C86">
        <w:rPr>
          <w:lang w:eastAsia="de-CH"/>
        </w:rPr>
        <w:t>;highlight.keyword = #007700</w:t>
      </w:r>
    </w:p>
    <w:p w:rsidR="00AF4838" w:rsidRPr="007F2C86" w:rsidRDefault="00AF4838" w:rsidP="00AF4838">
      <w:pPr>
        <w:pStyle w:val="Zitat"/>
        <w:rPr>
          <w:lang w:eastAsia="de-CH"/>
        </w:rPr>
      </w:pPr>
      <w:r w:rsidRPr="007F2C86">
        <w:rPr>
          <w:lang w:eastAsia="de-CH"/>
        </w:rPr>
        <w:lastRenderedPageBreak/>
        <w:t>;highlight.bg      = #FFFFFF</w:t>
      </w:r>
    </w:p>
    <w:p w:rsidR="00AF4838" w:rsidRPr="007F2C86" w:rsidRDefault="00AF4838" w:rsidP="00AF4838">
      <w:pPr>
        <w:pStyle w:val="Zitat"/>
        <w:rPr>
          <w:lang w:eastAsia="de-CH"/>
        </w:rPr>
      </w:pPr>
      <w:r w:rsidRPr="007F2C86">
        <w:rPr>
          <w:lang w:eastAsia="de-CH"/>
        </w:rPr>
        <w:t>;highlight.default = #0000BB</w:t>
      </w:r>
    </w:p>
    <w:p w:rsidR="00AF4838" w:rsidRPr="007F2C86" w:rsidRDefault="00AF4838" w:rsidP="00AF4838">
      <w:pPr>
        <w:pStyle w:val="Zitat"/>
        <w:rPr>
          <w:lang w:eastAsia="de-CH"/>
        </w:rPr>
      </w:pPr>
      <w:r w:rsidRPr="007F2C86">
        <w:rPr>
          <w:lang w:eastAsia="de-CH"/>
        </w:rPr>
        <w:t>;highlight.html    = #000000</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If enabled, the request will be allowed to complete even if the user aborts</w:t>
      </w:r>
    </w:p>
    <w:p w:rsidR="00AF4838" w:rsidRPr="007F2C86" w:rsidRDefault="00AF4838" w:rsidP="00AF4838">
      <w:pPr>
        <w:pStyle w:val="Zitat"/>
        <w:rPr>
          <w:lang w:eastAsia="de-CH"/>
        </w:rPr>
      </w:pPr>
      <w:r w:rsidRPr="007F2C86">
        <w:rPr>
          <w:lang w:eastAsia="de-CH"/>
        </w:rPr>
        <w:t>; the request. Consider enabling it if executing long requests, which may end up</w:t>
      </w:r>
    </w:p>
    <w:p w:rsidR="00AF4838" w:rsidRPr="007F2C86" w:rsidRDefault="00AF4838" w:rsidP="00AF4838">
      <w:pPr>
        <w:pStyle w:val="Zitat"/>
        <w:rPr>
          <w:lang w:eastAsia="de-CH"/>
        </w:rPr>
      </w:pPr>
      <w:r w:rsidRPr="007F2C86">
        <w:rPr>
          <w:lang w:eastAsia="de-CH"/>
        </w:rPr>
        <w:t>; being interrupted by the user or a browser timing out. PHP's default behavior</w:t>
      </w:r>
    </w:p>
    <w:p w:rsidR="00AF4838" w:rsidRPr="007F2C86" w:rsidRDefault="00AF4838" w:rsidP="00AF4838">
      <w:pPr>
        <w:pStyle w:val="Zitat"/>
        <w:rPr>
          <w:lang w:eastAsia="de-CH"/>
        </w:rPr>
      </w:pPr>
      <w:r w:rsidRPr="007F2C86">
        <w:rPr>
          <w:lang w:eastAsia="de-CH"/>
        </w:rPr>
        <w:t>; is to disable this feature.</w:t>
      </w:r>
    </w:p>
    <w:p w:rsidR="00AF4838" w:rsidRPr="007F2C86" w:rsidRDefault="00AF4838" w:rsidP="00AF4838">
      <w:pPr>
        <w:pStyle w:val="Zitat"/>
        <w:rPr>
          <w:lang w:eastAsia="de-CH"/>
        </w:rPr>
      </w:pPr>
      <w:r w:rsidRPr="007F2C86">
        <w:rPr>
          <w:lang w:eastAsia="de-CH"/>
        </w:rPr>
        <w:t>; http://php.net/ignore-user-abort</w:t>
      </w:r>
    </w:p>
    <w:p w:rsidR="00AF4838" w:rsidRPr="007F2C86" w:rsidRDefault="00AF4838" w:rsidP="00AF4838">
      <w:pPr>
        <w:pStyle w:val="Zitat"/>
        <w:rPr>
          <w:lang w:eastAsia="de-CH"/>
        </w:rPr>
      </w:pPr>
      <w:r w:rsidRPr="007F2C86">
        <w:rPr>
          <w:lang w:eastAsia="de-CH"/>
        </w:rPr>
        <w:t>;ignore_user_abort = On</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Determines the size of the realpath cache to be used by PHP. This value should</w:t>
      </w:r>
    </w:p>
    <w:p w:rsidR="00AF4838" w:rsidRPr="007F2C86" w:rsidRDefault="00AF4838" w:rsidP="00AF4838">
      <w:pPr>
        <w:pStyle w:val="Zitat"/>
        <w:rPr>
          <w:lang w:eastAsia="de-CH"/>
        </w:rPr>
      </w:pPr>
      <w:r w:rsidRPr="007F2C86">
        <w:rPr>
          <w:lang w:eastAsia="de-CH"/>
        </w:rPr>
        <w:t>; be increased on systems where PHP opens many files to reflect the quantity of</w:t>
      </w:r>
    </w:p>
    <w:p w:rsidR="00AF4838" w:rsidRPr="007F2C86" w:rsidRDefault="00AF4838" w:rsidP="00AF4838">
      <w:pPr>
        <w:pStyle w:val="Zitat"/>
        <w:rPr>
          <w:lang w:eastAsia="de-CH"/>
        </w:rPr>
      </w:pPr>
      <w:r w:rsidRPr="007F2C86">
        <w:rPr>
          <w:lang w:eastAsia="de-CH"/>
        </w:rPr>
        <w:t>; the file operations performed.</w:t>
      </w:r>
    </w:p>
    <w:p w:rsidR="00AF4838" w:rsidRPr="007F2C86" w:rsidRDefault="00AF4838" w:rsidP="00AF4838">
      <w:pPr>
        <w:pStyle w:val="Zitat"/>
        <w:rPr>
          <w:lang w:eastAsia="de-CH"/>
        </w:rPr>
      </w:pPr>
      <w:r w:rsidRPr="007F2C86">
        <w:rPr>
          <w:lang w:eastAsia="de-CH"/>
        </w:rPr>
        <w:t>; http://php.net/realpath-cache-size</w:t>
      </w:r>
    </w:p>
    <w:p w:rsidR="00AF4838" w:rsidRPr="007F2C86" w:rsidRDefault="00AF4838" w:rsidP="00AF4838">
      <w:pPr>
        <w:pStyle w:val="Zitat"/>
        <w:rPr>
          <w:lang w:eastAsia="de-CH"/>
        </w:rPr>
      </w:pPr>
      <w:r w:rsidRPr="007F2C86">
        <w:rPr>
          <w:lang w:eastAsia="de-CH"/>
        </w:rPr>
        <w:t>;realpath_cache_size = 16k</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Duration of time, in seconds for which to cache realpath information for a given</w:t>
      </w:r>
    </w:p>
    <w:p w:rsidR="00AF4838" w:rsidRPr="007F2C86" w:rsidRDefault="00AF4838" w:rsidP="00AF4838">
      <w:pPr>
        <w:pStyle w:val="Zitat"/>
        <w:rPr>
          <w:lang w:eastAsia="de-CH"/>
        </w:rPr>
      </w:pPr>
      <w:r w:rsidRPr="007F2C86">
        <w:rPr>
          <w:lang w:eastAsia="de-CH"/>
        </w:rPr>
        <w:t>; file or directory. For systems with rarely changing files, consider increasing this</w:t>
      </w:r>
    </w:p>
    <w:p w:rsidR="00AF4838" w:rsidRPr="007F2C86" w:rsidRDefault="00AF4838" w:rsidP="00AF4838">
      <w:pPr>
        <w:pStyle w:val="Zitat"/>
        <w:rPr>
          <w:lang w:eastAsia="de-CH"/>
        </w:rPr>
      </w:pPr>
      <w:r w:rsidRPr="007F2C86">
        <w:rPr>
          <w:lang w:eastAsia="de-CH"/>
        </w:rPr>
        <w:t>; value.</w:t>
      </w:r>
    </w:p>
    <w:p w:rsidR="00AF4838" w:rsidRPr="007F2C86" w:rsidRDefault="00AF4838" w:rsidP="00AF4838">
      <w:pPr>
        <w:pStyle w:val="Zitat"/>
        <w:rPr>
          <w:lang w:eastAsia="de-CH"/>
        </w:rPr>
      </w:pPr>
      <w:r w:rsidRPr="007F2C86">
        <w:rPr>
          <w:lang w:eastAsia="de-CH"/>
        </w:rPr>
        <w:t>; http://php.net/realpath-cache-ttl</w:t>
      </w:r>
    </w:p>
    <w:p w:rsidR="00AF4838" w:rsidRPr="007F2C86" w:rsidRDefault="00AF4838" w:rsidP="00AF4838">
      <w:pPr>
        <w:pStyle w:val="Zitat"/>
        <w:rPr>
          <w:lang w:eastAsia="de-CH"/>
        </w:rPr>
      </w:pPr>
      <w:r w:rsidRPr="007F2C86">
        <w:rPr>
          <w:lang w:eastAsia="de-CH"/>
        </w:rPr>
        <w:t>;realpath_cache_ttl = 120</w:t>
      </w:r>
    </w:p>
    <w:p w:rsidR="00AF4838" w:rsidRPr="007F2C86" w:rsidRDefault="00AF4838" w:rsidP="00AF4838">
      <w:pPr>
        <w:pStyle w:val="Zitat"/>
        <w:rPr>
          <w:lang w:eastAsia="de-CH"/>
        </w:rPr>
      </w:pPr>
      <w:r w:rsidRPr="007F2C86">
        <w:rPr>
          <w:lang w:eastAsia="de-CH"/>
        </w:rPr>
        <w:t>;;;;;;;;;;;;;;;;;</w:t>
      </w:r>
    </w:p>
    <w:p w:rsidR="00AF4838" w:rsidRPr="007F2C86" w:rsidRDefault="00AF4838" w:rsidP="00AF4838">
      <w:pPr>
        <w:pStyle w:val="Zitat"/>
        <w:rPr>
          <w:lang w:eastAsia="de-CH"/>
        </w:rPr>
      </w:pPr>
      <w:r w:rsidRPr="007F2C86">
        <w:rPr>
          <w:lang w:eastAsia="de-CH"/>
        </w:rPr>
        <w:t>; Miscellaneous ;</w:t>
      </w:r>
    </w:p>
    <w:p w:rsidR="00AF4838" w:rsidRPr="007F2C86" w:rsidRDefault="00AF4838" w:rsidP="00AF4838">
      <w:pPr>
        <w:pStyle w:val="Zitat"/>
        <w:rPr>
          <w:lang w:eastAsia="de-CH"/>
        </w:rPr>
      </w:pPr>
      <w:r w:rsidRPr="007F2C86">
        <w:rPr>
          <w:lang w:eastAsia="de-CH"/>
        </w:rPr>
        <w:t>;;;;;;;;;;;;;;;;;</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Decides whether PHP may expose the fact that it is installed on the server</w:t>
      </w:r>
    </w:p>
    <w:p w:rsidR="00AF4838" w:rsidRPr="007F2C86" w:rsidRDefault="00AF4838" w:rsidP="00AF4838">
      <w:pPr>
        <w:pStyle w:val="Zitat"/>
        <w:rPr>
          <w:lang w:eastAsia="de-CH"/>
        </w:rPr>
      </w:pPr>
      <w:r w:rsidRPr="007F2C86">
        <w:rPr>
          <w:lang w:eastAsia="de-CH"/>
        </w:rPr>
        <w:t>; (e.g. by adding its signature to the Web server header).  It is no security</w:t>
      </w:r>
    </w:p>
    <w:p w:rsidR="00AF4838" w:rsidRPr="007F2C86" w:rsidRDefault="00AF4838" w:rsidP="00AF4838">
      <w:pPr>
        <w:pStyle w:val="Zitat"/>
        <w:rPr>
          <w:lang w:eastAsia="de-CH"/>
        </w:rPr>
      </w:pPr>
      <w:r w:rsidRPr="007F2C86">
        <w:rPr>
          <w:lang w:eastAsia="de-CH"/>
        </w:rPr>
        <w:t>; threat in any way, but it makes it possible to determine whether you use PHP</w:t>
      </w:r>
    </w:p>
    <w:p w:rsidR="00AF4838" w:rsidRPr="007F2C86" w:rsidRDefault="00AF4838" w:rsidP="00AF4838">
      <w:pPr>
        <w:pStyle w:val="Zitat"/>
        <w:rPr>
          <w:lang w:eastAsia="de-CH"/>
        </w:rPr>
      </w:pPr>
      <w:r w:rsidRPr="007F2C86">
        <w:rPr>
          <w:lang w:eastAsia="de-CH"/>
        </w:rPr>
        <w:t>; on your server or not.</w:t>
      </w:r>
    </w:p>
    <w:p w:rsidR="00AF4838" w:rsidRPr="007F2C86" w:rsidRDefault="00AF4838" w:rsidP="00AF4838">
      <w:pPr>
        <w:pStyle w:val="Zitat"/>
        <w:rPr>
          <w:lang w:eastAsia="de-CH"/>
        </w:rPr>
      </w:pPr>
      <w:r w:rsidRPr="007F2C86">
        <w:rPr>
          <w:lang w:eastAsia="de-CH"/>
        </w:rPr>
        <w:t>; http://php.net/expose-php</w:t>
      </w:r>
    </w:p>
    <w:p w:rsidR="00AF4838" w:rsidRPr="007F2C86" w:rsidRDefault="00AF4838" w:rsidP="00AF4838">
      <w:pPr>
        <w:pStyle w:val="Zitat"/>
        <w:rPr>
          <w:lang w:eastAsia="de-CH"/>
        </w:rPr>
      </w:pPr>
      <w:r w:rsidRPr="007F2C86">
        <w:rPr>
          <w:lang w:eastAsia="de-CH"/>
        </w:rPr>
        <w:t>expose_php = On</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w:t>
      </w:r>
    </w:p>
    <w:p w:rsidR="00AF4838" w:rsidRPr="007F2C86" w:rsidRDefault="00AF4838" w:rsidP="00AF4838">
      <w:pPr>
        <w:pStyle w:val="Zitat"/>
        <w:rPr>
          <w:lang w:eastAsia="de-CH"/>
        </w:rPr>
      </w:pPr>
      <w:r w:rsidRPr="007F2C86">
        <w:rPr>
          <w:lang w:eastAsia="de-CH"/>
        </w:rPr>
        <w:t>; Resource Limits ;</w:t>
      </w:r>
    </w:p>
    <w:p w:rsidR="00AF4838" w:rsidRPr="007F2C86" w:rsidRDefault="00AF4838" w:rsidP="00AF4838">
      <w:pPr>
        <w:pStyle w:val="Zitat"/>
        <w:rPr>
          <w:lang w:eastAsia="de-CH"/>
        </w:rPr>
      </w:pPr>
      <w:r w:rsidRPr="007F2C86">
        <w:rPr>
          <w:lang w:eastAsia="de-CH"/>
        </w:rPr>
        <w:t>;;;;;;;;;;;;;;;;;;;</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Maximum execution time of each script, in seconds</w:t>
      </w:r>
    </w:p>
    <w:p w:rsidR="00AF4838" w:rsidRPr="007F2C86" w:rsidRDefault="00AF4838" w:rsidP="00AF4838">
      <w:pPr>
        <w:pStyle w:val="Zitat"/>
        <w:rPr>
          <w:lang w:eastAsia="de-CH"/>
        </w:rPr>
      </w:pPr>
      <w:r w:rsidRPr="007F2C86">
        <w:rPr>
          <w:lang w:eastAsia="de-CH"/>
        </w:rPr>
        <w:t>; http://php.net/max-execution-time</w:t>
      </w:r>
    </w:p>
    <w:p w:rsidR="00AF4838" w:rsidRPr="007F2C86" w:rsidRDefault="00AF4838" w:rsidP="00AF4838">
      <w:pPr>
        <w:pStyle w:val="Zitat"/>
        <w:rPr>
          <w:lang w:eastAsia="de-CH"/>
        </w:rPr>
      </w:pPr>
      <w:r w:rsidRPr="007F2C86">
        <w:rPr>
          <w:lang w:eastAsia="de-CH"/>
        </w:rPr>
        <w:t>; Note: This directive is hardcoded to 0 for the CLI SAPI</w:t>
      </w:r>
    </w:p>
    <w:p w:rsidR="00AF4838" w:rsidRPr="007F2C86" w:rsidRDefault="00AF4838" w:rsidP="00AF4838">
      <w:pPr>
        <w:pStyle w:val="Zitat"/>
        <w:rPr>
          <w:lang w:eastAsia="de-CH"/>
        </w:rPr>
      </w:pPr>
      <w:r w:rsidRPr="007F2C86">
        <w:rPr>
          <w:lang w:eastAsia="de-CH"/>
        </w:rPr>
        <w:t>max_execution_time = 30</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Maximum amount of time each script may spend parsing request data. It's a good</w:t>
      </w:r>
    </w:p>
    <w:p w:rsidR="00AF4838" w:rsidRPr="007F2C86" w:rsidRDefault="00AF4838" w:rsidP="00AF4838">
      <w:pPr>
        <w:pStyle w:val="Zitat"/>
        <w:rPr>
          <w:lang w:eastAsia="de-CH"/>
        </w:rPr>
      </w:pPr>
      <w:r w:rsidRPr="007F2C86">
        <w:rPr>
          <w:lang w:eastAsia="de-CH"/>
        </w:rPr>
        <w:t>; idea to limit this time on productions servers in order to eliminate unexpectedly</w:t>
      </w:r>
    </w:p>
    <w:p w:rsidR="00AF4838" w:rsidRPr="007F2C86" w:rsidRDefault="00AF4838" w:rsidP="00AF4838">
      <w:pPr>
        <w:pStyle w:val="Zitat"/>
        <w:rPr>
          <w:lang w:eastAsia="de-CH"/>
        </w:rPr>
      </w:pPr>
      <w:r w:rsidRPr="007F2C86">
        <w:rPr>
          <w:lang w:eastAsia="de-CH"/>
        </w:rPr>
        <w:lastRenderedPageBreak/>
        <w:t>; long running scripts.</w:t>
      </w:r>
    </w:p>
    <w:p w:rsidR="00AF4838" w:rsidRPr="007F2C86" w:rsidRDefault="00AF4838" w:rsidP="00AF4838">
      <w:pPr>
        <w:pStyle w:val="Zitat"/>
        <w:rPr>
          <w:lang w:eastAsia="de-CH"/>
        </w:rPr>
      </w:pPr>
      <w:r w:rsidRPr="007F2C86">
        <w:rPr>
          <w:lang w:eastAsia="de-CH"/>
        </w:rPr>
        <w:t>; Note: This directive is hardcoded to -1 for the CLI SAPI</w:t>
      </w:r>
    </w:p>
    <w:p w:rsidR="00AF4838" w:rsidRPr="007F2C86" w:rsidRDefault="00AF4838" w:rsidP="00AF4838">
      <w:pPr>
        <w:pStyle w:val="Zitat"/>
        <w:rPr>
          <w:lang w:eastAsia="de-CH"/>
        </w:rPr>
      </w:pPr>
      <w:r w:rsidRPr="007F2C86">
        <w:rPr>
          <w:lang w:eastAsia="de-CH"/>
        </w:rPr>
        <w:t>; Default Value: -1 (Unlimited)</w:t>
      </w:r>
    </w:p>
    <w:p w:rsidR="00AF4838" w:rsidRPr="007F2C86" w:rsidRDefault="00AF4838" w:rsidP="00AF4838">
      <w:pPr>
        <w:pStyle w:val="Zitat"/>
        <w:rPr>
          <w:lang w:eastAsia="de-CH"/>
        </w:rPr>
      </w:pPr>
      <w:r w:rsidRPr="007F2C86">
        <w:rPr>
          <w:lang w:eastAsia="de-CH"/>
        </w:rPr>
        <w:t>; Development Value: 60 (60 seconds)</w:t>
      </w:r>
    </w:p>
    <w:p w:rsidR="00AF4838" w:rsidRPr="007F2C86" w:rsidRDefault="00AF4838" w:rsidP="00AF4838">
      <w:pPr>
        <w:pStyle w:val="Zitat"/>
        <w:rPr>
          <w:lang w:eastAsia="de-CH"/>
        </w:rPr>
      </w:pPr>
      <w:r w:rsidRPr="007F2C86">
        <w:rPr>
          <w:lang w:eastAsia="de-CH"/>
        </w:rPr>
        <w:t>; Production Value: 60 (60 seconds)</w:t>
      </w:r>
    </w:p>
    <w:p w:rsidR="00AF4838" w:rsidRPr="007F2C86" w:rsidRDefault="00AF4838" w:rsidP="00AF4838">
      <w:pPr>
        <w:pStyle w:val="Zitat"/>
        <w:rPr>
          <w:lang w:eastAsia="de-CH"/>
        </w:rPr>
      </w:pPr>
      <w:r w:rsidRPr="007F2C86">
        <w:rPr>
          <w:lang w:eastAsia="de-CH"/>
        </w:rPr>
        <w:t>; http://php.net/max-input-time</w:t>
      </w:r>
    </w:p>
    <w:p w:rsidR="00AF4838" w:rsidRPr="007F2C86" w:rsidRDefault="00AF4838" w:rsidP="00AF4838">
      <w:pPr>
        <w:pStyle w:val="Zitat"/>
        <w:rPr>
          <w:lang w:eastAsia="de-CH"/>
        </w:rPr>
      </w:pPr>
      <w:r w:rsidRPr="007F2C86">
        <w:rPr>
          <w:lang w:eastAsia="de-CH"/>
        </w:rPr>
        <w:t>;Die Inputtime wird auf unlimitiert gesetztm damit auch langsamen Leitungen grosse Dat versendet werden können.</w:t>
      </w:r>
    </w:p>
    <w:p w:rsidR="00AF4838" w:rsidRPr="007F2C86" w:rsidRDefault="00AF4838" w:rsidP="00AF4838">
      <w:pPr>
        <w:pStyle w:val="Zitat"/>
        <w:rPr>
          <w:lang w:eastAsia="de-CH"/>
        </w:rPr>
      </w:pPr>
      <w:r w:rsidRPr="007F2C86">
        <w:rPr>
          <w:lang w:eastAsia="de-CH"/>
        </w:rPr>
        <w:t>max_input_time = -1</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Maximum input variable nesting level</w:t>
      </w:r>
    </w:p>
    <w:p w:rsidR="00AF4838" w:rsidRPr="007F2C86" w:rsidRDefault="00AF4838" w:rsidP="00AF4838">
      <w:pPr>
        <w:pStyle w:val="Zitat"/>
        <w:rPr>
          <w:lang w:eastAsia="de-CH"/>
        </w:rPr>
      </w:pPr>
      <w:r w:rsidRPr="007F2C86">
        <w:rPr>
          <w:lang w:eastAsia="de-CH"/>
        </w:rPr>
        <w:t>; http://php.net/max-input-nesting-level</w:t>
      </w:r>
    </w:p>
    <w:p w:rsidR="00AF4838" w:rsidRPr="007F2C86" w:rsidRDefault="00AF4838" w:rsidP="00AF4838">
      <w:pPr>
        <w:pStyle w:val="Zitat"/>
        <w:rPr>
          <w:lang w:eastAsia="de-CH"/>
        </w:rPr>
      </w:pPr>
      <w:r w:rsidRPr="007F2C86">
        <w:rPr>
          <w:lang w:eastAsia="de-CH"/>
        </w:rPr>
        <w:t>;max_input_nesting_level = 64</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How many GET/POST/COOKIE input variables may be accepted</w:t>
      </w:r>
    </w:p>
    <w:p w:rsidR="00AF4838" w:rsidRPr="007F2C86" w:rsidRDefault="00AF4838" w:rsidP="00AF4838">
      <w:pPr>
        <w:pStyle w:val="Zitat"/>
        <w:rPr>
          <w:lang w:eastAsia="de-CH"/>
        </w:rPr>
      </w:pPr>
      <w:r w:rsidRPr="007F2C86">
        <w:rPr>
          <w:lang w:eastAsia="de-CH"/>
        </w:rPr>
        <w:t>; max_input_vars = 1000</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Maximum amount of memory a script may consume (128MB)</w:t>
      </w:r>
    </w:p>
    <w:p w:rsidR="00AF4838" w:rsidRPr="007F2C86" w:rsidRDefault="00AF4838" w:rsidP="00AF4838">
      <w:pPr>
        <w:pStyle w:val="Zitat"/>
        <w:rPr>
          <w:lang w:eastAsia="de-CH"/>
        </w:rPr>
      </w:pPr>
      <w:r w:rsidRPr="007F2C86">
        <w:rPr>
          <w:lang w:eastAsia="de-CH"/>
        </w:rPr>
        <w:t>; http://php.net/memory-limit</w:t>
      </w:r>
    </w:p>
    <w:p w:rsidR="00AF4838" w:rsidRPr="007F2C86" w:rsidRDefault="00AF4838" w:rsidP="00AF4838">
      <w:pPr>
        <w:pStyle w:val="Zitat"/>
        <w:rPr>
          <w:lang w:eastAsia="de-CH"/>
        </w:rPr>
      </w:pPr>
      <w:r w:rsidRPr="007F2C86">
        <w:rPr>
          <w:lang w:eastAsia="de-CH"/>
        </w:rPr>
        <w:t>; Das Memory Limit wird erhoeht das uebertragen zu verbessern</w:t>
      </w:r>
    </w:p>
    <w:p w:rsidR="00AF4838" w:rsidRPr="007F2C86" w:rsidRDefault="00AF4838" w:rsidP="00AF4838">
      <w:pPr>
        <w:pStyle w:val="Zitat"/>
        <w:rPr>
          <w:lang w:eastAsia="de-CH"/>
        </w:rPr>
      </w:pPr>
      <w:r w:rsidRPr="007F2C86">
        <w:rPr>
          <w:lang w:eastAsia="de-CH"/>
        </w:rPr>
        <w:t>memory_limit = 1024M</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w:t>
      </w:r>
    </w:p>
    <w:p w:rsidR="00AF4838" w:rsidRPr="007F2C86" w:rsidRDefault="00AF4838" w:rsidP="00AF4838">
      <w:pPr>
        <w:pStyle w:val="Zitat"/>
        <w:rPr>
          <w:lang w:eastAsia="de-CH"/>
        </w:rPr>
      </w:pPr>
      <w:r w:rsidRPr="007F2C86">
        <w:rPr>
          <w:lang w:eastAsia="de-CH"/>
        </w:rPr>
        <w:t>; Error handling and logging ;</w:t>
      </w:r>
    </w:p>
    <w:p w:rsidR="00AF4838" w:rsidRPr="007F2C86" w:rsidRDefault="00AF4838" w:rsidP="00AF4838">
      <w:pPr>
        <w:pStyle w:val="Zitat"/>
        <w:rPr>
          <w:lang w:eastAsia="de-CH"/>
        </w:rPr>
      </w:pPr>
      <w:r w:rsidRPr="007F2C86">
        <w:rPr>
          <w:lang w:eastAsia="de-CH"/>
        </w:rPr>
        <w:t>;;;;;;;;;;;;;;;;;;;;;;;;;;;;;;</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This directive informs PHP of which errors, warnings and notices you would like</w:t>
      </w:r>
    </w:p>
    <w:p w:rsidR="00AF4838" w:rsidRPr="007F2C86" w:rsidRDefault="00AF4838" w:rsidP="00AF4838">
      <w:pPr>
        <w:pStyle w:val="Zitat"/>
        <w:rPr>
          <w:lang w:eastAsia="de-CH"/>
        </w:rPr>
      </w:pPr>
      <w:r w:rsidRPr="007F2C86">
        <w:rPr>
          <w:lang w:eastAsia="de-CH"/>
        </w:rPr>
        <w:t>; it to take action for. The recommended way of setting values for this</w:t>
      </w:r>
    </w:p>
    <w:p w:rsidR="00AF4838" w:rsidRPr="007F2C86" w:rsidRDefault="00AF4838" w:rsidP="00AF4838">
      <w:pPr>
        <w:pStyle w:val="Zitat"/>
        <w:rPr>
          <w:lang w:eastAsia="de-CH"/>
        </w:rPr>
      </w:pPr>
      <w:r w:rsidRPr="007F2C86">
        <w:rPr>
          <w:lang w:eastAsia="de-CH"/>
        </w:rPr>
        <w:t>; directive is through the use of the error level constants and bitwise</w:t>
      </w:r>
    </w:p>
    <w:p w:rsidR="00AF4838" w:rsidRPr="007F2C86" w:rsidRDefault="00AF4838" w:rsidP="00AF4838">
      <w:pPr>
        <w:pStyle w:val="Zitat"/>
        <w:rPr>
          <w:lang w:eastAsia="de-CH"/>
        </w:rPr>
      </w:pPr>
      <w:r w:rsidRPr="007F2C86">
        <w:rPr>
          <w:lang w:eastAsia="de-CH"/>
        </w:rPr>
        <w:t>; operators. The error level constants are below here for convenience as well as</w:t>
      </w:r>
    </w:p>
    <w:p w:rsidR="00AF4838" w:rsidRPr="007F2C86" w:rsidRDefault="00AF4838" w:rsidP="00AF4838">
      <w:pPr>
        <w:pStyle w:val="Zitat"/>
        <w:rPr>
          <w:lang w:eastAsia="de-CH"/>
        </w:rPr>
      </w:pPr>
      <w:r w:rsidRPr="007F2C86">
        <w:rPr>
          <w:lang w:eastAsia="de-CH"/>
        </w:rPr>
        <w:t>; some common settings and their meanings.</w:t>
      </w:r>
    </w:p>
    <w:p w:rsidR="00AF4838" w:rsidRPr="007F2C86" w:rsidRDefault="00AF4838" w:rsidP="00AF4838">
      <w:pPr>
        <w:pStyle w:val="Zitat"/>
        <w:rPr>
          <w:lang w:eastAsia="de-CH"/>
        </w:rPr>
      </w:pPr>
      <w:r w:rsidRPr="007F2C86">
        <w:rPr>
          <w:lang w:eastAsia="de-CH"/>
        </w:rPr>
        <w:t>; By default, PHP is set to take action on all errors, notices and warnings EXCEPT</w:t>
      </w:r>
    </w:p>
    <w:p w:rsidR="00AF4838" w:rsidRPr="007F2C86" w:rsidRDefault="00AF4838" w:rsidP="00AF4838">
      <w:pPr>
        <w:pStyle w:val="Zitat"/>
        <w:rPr>
          <w:lang w:eastAsia="de-CH"/>
        </w:rPr>
      </w:pPr>
      <w:r w:rsidRPr="007F2C86">
        <w:rPr>
          <w:lang w:eastAsia="de-CH"/>
        </w:rPr>
        <w:t>; those related to E_NOTICE and E_STRICT, which together cover best practices and</w:t>
      </w:r>
    </w:p>
    <w:p w:rsidR="00AF4838" w:rsidRPr="007F2C86" w:rsidRDefault="00AF4838" w:rsidP="00AF4838">
      <w:pPr>
        <w:pStyle w:val="Zitat"/>
        <w:rPr>
          <w:lang w:eastAsia="de-CH"/>
        </w:rPr>
      </w:pPr>
      <w:r w:rsidRPr="007F2C86">
        <w:rPr>
          <w:lang w:eastAsia="de-CH"/>
        </w:rPr>
        <w:t>; recommended coding standards in PHP. For performance reasons, this is the</w:t>
      </w:r>
    </w:p>
    <w:p w:rsidR="00AF4838" w:rsidRPr="007F2C86" w:rsidRDefault="00AF4838" w:rsidP="00AF4838">
      <w:pPr>
        <w:pStyle w:val="Zitat"/>
        <w:rPr>
          <w:lang w:eastAsia="de-CH"/>
        </w:rPr>
      </w:pPr>
      <w:r w:rsidRPr="007F2C86">
        <w:rPr>
          <w:lang w:eastAsia="de-CH"/>
        </w:rPr>
        <w:t>; recommend error reporting setting. Your production server shouldn't be wasting</w:t>
      </w:r>
    </w:p>
    <w:p w:rsidR="00AF4838" w:rsidRPr="007F2C86" w:rsidRDefault="00AF4838" w:rsidP="00AF4838">
      <w:pPr>
        <w:pStyle w:val="Zitat"/>
        <w:rPr>
          <w:lang w:eastAsia="de-CH"/>
        </w:rPr>
      </w:pPr>
      <w:r w:rsidRPr="007F2C86">
        <w:rPr>
          <w:lang w:eastAsia="de-CH"/>
        </w:rPr>
        <w:t>; resources complaining about best practices and coding standards. That's what</w:t>
      </w:r>
    </w:p>
    <w:p w:rsidR="00AF4838" w:rsidRPr="007F2C86" w:rsidRDefault="00AF4838" w:rsidP="00AF4838">
      <w:pPr>
        <w:pStyle w:val="Zitat"/>
        <w:rPr>
          <w:lang w:eastAsia="de-CH"/>
        </w:rPr>
      </w:pPr>
      <w:r w:rsidRPr="007F2C86">
        <w:rPr>
          <w:lang w:eastAsia="de-CH"/>
        </w:rPr>
        <w:t>; development servers and development settings are for.</w:t>
      </w:r>
    </w:p>
    <w:p w:rsidR="00AF4838" w:rsidRPr="007F2C86" w:rsidRDefault="00AF4838" w:rsidP="00AF4838">
      <w:pPr>
        <w:pStyle w:val="Zitat"/>
        <w:rPr>
          <w:lang w:eastAsia="de-CH"/>
        </w:rPr>
      </w:pPr>
      <w:r w:rsidRPr="007F2C86">
        <w:rPr>
          <w:lang w:eastAsia="de-CH"/>
        </w:rPr>
        <w:t>; Note: The php.ini-development file has this setting as E_ALL | E_STRICT. This</w:t>
      </w:r>
    </w:p>
    <w:p w:rsidR="00AF4838" w:rsidRPr="007F2C86" w:rsidRDefault="00AF4838" w:rsidP="00AF4838">
      <w:pPr>
        <w:pStyle w:val="Zitat"/>
        <w:rPr>
          <w:lang w:eastAsia="de-CH"/>
        </w:rPr>
      </w:pPr>
      <w:r w:rsidRPr="007F2C86">
        <w:rPr>
          <w:lang w:eastAsia="de-CH"/>
        </w:rPr>
        <w:t>; means it pretty much reports everything which is exactly what you want during</w:t>
      </w:r>
    </w:p>
    <w:p w:rsidR="00AF4838" w:rsidRPr="007F2C86" w:rsidRDefault="00AF4838" w:rsidP="00AF4838">
      <w:pPr>
        <w:pStyle w:val="Zitat"/>
        <w:rPr>
          <w:lang w:eastAsia="de-CH"/>
        </w:rPr>
      </w:pPr>
      <w:r w:rsidRPr="007F2C86">
        <w:rPr>
          <w:lang w:eastAsia="de-CH"/>
        </w:rPr>
        <w:t>; development and early testing.</w:t>
      </w:r>
    </w:p>
    <w:p w:rsidR="00AF4838" w:rsidRPr="007F2C86" w:rsidRDefault="00AF4838" w:rsidP="00AF4838">
      <w:pPr>
        <w:pStyle w:val="Zitat"/>
        <w:rPr>
          <w:lang w:eastAsia="de-CH"/>
        </w:rPr>
      </w:pPr>
      <w:r w:rsidRPr="007F2C86">
        <w:rPr>
          <w:lang w:eastAsia="de-CH"/>
        </w:rPr>
        <w:t>;</w:t>
      </w:r>
    </w:p>
    <w:p w:rsidR="00AF4838" w:rsidRPr="007F2C86" w:rsidRDefault="00AF4838" w:rsidP="00AF4838">
      <w:pPr>
        <w:pStyle w:val="Zitat"/>
        <w:rPr>
          <w:lang w:eastAsia="de-CH"/>
        </w:rPr>
      </w:pPr>
      <w:r w:rsidRPr="007F2C86">
        <w:rPr>
          <w:lang w:eastAsia="de-CH"/>
        </w:rPr>
        <w:t>; Error Level Constants:</w:t>
      </w:r>
    </w:p>
    <w:p w:rsidR="00AF4838" w:rsidRPr="007F2C86" w:rsidRDefault="00AF4838" w:rsidP="00AF4838">
      <w:pPr>
        <w:pStyle w:val="Zitat"/>
        <w:rPr>
          <w:lang w:eastAsia="de-CH"/>
        </w:rPr>
      </w:pPr>
      <w:r w:rsidRPr="007F2C86">
        <w:rPr>
          <w:lang w:eastAsia="de-CH"/>
        </w:rPr>
        <w:t>; E_ALL             - All errors and warnings (includes E_STRICT as of PHP 6.0.0)</w:t>
      </w:r>
    </w:p>
    <w:p w:rsidR="00AF4838" w:rsidRPr="007F2C86" w:rsidRDefault="00AF4838" w:rsidP="00AF4838">
      <w:pPr>
        <w:pStyle w:val="Zitat"/>
        <w:rPr>
          <w:lang w:eastAsia="de-CH"/>
        </w:rPr>
      </w:pPr>
      <w:r w:rsidRPr="007F2C86">
        <w:rPr>
          <w:lang w:eastAsia="de-CH"/>
        </w:rPr>
        <w:t>; E_ERROR           - fatal run-time errors</w:t>
      </w:r>
    </w:p>
    <w:p w:rsidR="00AF4838" w:rsidRPr="007F2C86" w:rsidRDefault="00AF4838" w:rsidP="00AF4838">
      <w:pPr>
        <w:pStyle w:val="Zitat"/>
        <w:rPr>
          <w:lang w:eastAsia="de-CH"/>
        </w:rPr>
      </w:pPr>
      <w:r w:rsidRPr="007F2C86">
        <w:rPr>
          <w:lang w:eastAsia="de-CH"/>
        </w:rPr>
        <w:lastRenderedPageBreak/>
        <w:t>; E_RECOVERABLE_ERROR  - almost fatal run-time errors</w:t>
      </w:r>
    </w:p>
    <w:p w:rsidR="00AF4838" w:rsidRPr="007F2C86" w:rsidRDefault="00AF4838" w:rsidP="00AF4838">
      <w:pPr>
        <w:pStyle w:val="Zitat"/>
        <w:rPr>
          <w:lang w:eastAsia="de-CH"/>
        </w:rPr>
      </w:pPr>
      <w:r w:rsidRPr="007F2C86">
        <w:rPr>
          <w:lang w:eastAsia="de-CH"/>
        </w:rPr>
        <w:t>; E_WARNING         - run-time warnings (non-fatal errors)</w:t>
      </w:r>
    </w:p>
    <w:p w:rsidR="00AF4838" w:rsidRPr="007F2C86" w:rsidRDefault="00AF4838" w:rsidP="00AF4838">
      <w:pPr>
        <w:pStyle w:val="Zitat"/>
        <w:rPr>
          <w:lang w:eastAsia="de-CH"/>
        </w:rPr>
      </w:pPr>
      <w:r w:rsidRPr="007F2C86">
        <w:rPr>
          <w:lang w:eastAsia="de-CH"/>
        </w:rPr>
        <w:t>; E_PARSE           - compile-time parse errors</w:t>
      </w:r>
    </w:p>
    <w:p w:rsidR="00AF4838" w:rsidRPr="007F2C86" w:rsidRDefault="00AF4838" w:rsidP="00AF4838">
      <w:pPr>
        <w:pStyle w:val="Zitat"/>
        <w:rPr>
          <w:lang w:eastAsia="de-CH"/>
        </w:rPr>
      </w:pPr>
      <w:r w:rsidRPr="007F2C86">
        <w:rPr>
          <w:lang w:eastAsia="de-CH"/>
        </w:rPr>
        <w:t>; E_NOTICE          - run-time notices (these are warnings which often result</w:t>
      </w:r>
    </w:p>
    <w:p w:rsidR="00AF4838" w:rsidRPr="007F2C86" w:rsidRDefault="00AF4838" w:rsidP="00AF4838">
      <w:pPr>
        <w:pStyle w:val="Zitat"/>
        <w:rPr>
          <w:lang w:eastAsia="de-CH"/>
        </w:rPr>
      </w:pPr>
      <w:r w:rsidRPr="007F2C86">
        <w:rPr>
          <w:lang w:eastAsia="de-CH"/>
        </w:rPr>
        <w:t>;                     from a bug in your code, but it's possible that it was</w:t>
      </w:r>
    </w:p>
    <w:p w:rsidR="00AF4838" w:rsidRPr="007F2C86" w:rsidRDefault="00AF4838" w:rsidP="00AF4838">
      <w:pPr>
        <w:pStyle w:val="Zitat"/>
        <w:rPr>
          <w:lang w:eastAsia="de-CH"/>
        </w:rPr>
      </w:pPr>
      <w:r w:rsidRPr="007F2C86">
        <w:rPr>
          <w:lang w:eastAsia="de-CH"/>
        </w:rPr>
        <w:t>;                     intentional (e.g., using an uninitialized variable and</w:t>
      </w:r>
    </w:p>
    <w:p w:rsidR="00AF4838" w:rsidRPr="007F2C86" w:rsidRDefault="00AF4838" w:rsidP="00AF4838">
      <w:pPr>
        <w:pStyle w:val="Zitat"/>
        <w:rPr>
          <w:lang w:eastAsia="de-CH"/>
        </w:rPr>
      </w:pPr>
      <w:r w:rsidRPr="007F2C86">
        <w:rPr>
          <w:lang w:eastAsia="de-CH"/>
        </w:rPr>
        <w:t>;                     relying on the fact it's automatically initialized to an</w:t>
      </w:r>
    </w:p>
    <w:p w:rsidR="00AF4838" w:rsidRPr="007F2C86" w:rsidRDefault="00AF4838" w:rsidP="00AF4838">
      <w:pPr>
        <w:pStyle w:val="Zitat"/>
        <w:rPr>
          <w:lang w:eastAsia="de-CH"/>
        </w:rPr>
      </w:pPr>
      <w:r w:rsidRPr="007F2C86">
        <w:rPr>
          <w:lang w:eastAsia="de-CH"/>
        </w:rPr>
        <w:t>;                     empty string)</w:t>
      </w:r>
    </w:p>
    <w:p w:rsidR="00AF4838" w:rsidRPr="007F2C86" w:rsidRDefault="00AF4838" w:rsidP="00AF4838">
      <w:pPr>
        <w:pStyle w:val="Zitat"/>
        <w:rPr>
          <w:lang w:eastAsia="de-CH"/>
        </w:rPr>
      </w:pPr>
      <w:r w:rsidRPr="007F2C86">
        <w:rPr>
          <w:lang w:eastAsia="de-CH"/>
        </w:rPr>
        <w:t>; E_STRICT          - run-time notices, enable to have PHP suggest changes</w:t>
      </w:r>
    </w:p>
    <w:p w:rsidR="00AF4838" w:rsidRPr="007F2C86" w:rsidRDefault="00AF4838" w:rsidP="00AF4838">
      <w:pPr>
        <w:pStyle w:val="Zitat"/>
        <w:rPr>
          <w:lang w:eastAsia="de-CH"/>
        </w:rPr>
      </w:pPr>
      <w:r w:rsidRPr="007F2C86">
        <w:rPr>
          <w:lang w:eastAsia="de-CH"/>
        </w:rPr>
        <w:t>;                     to your code which will ensure the best interoperability</w:t>
      </w:r>
    </w:p>
    <w:p w:rsidR="00AF4838" w:rsidRPr="007F2C86" w:rsidRDefault="00AF4838" w:rsidP="00AF4838">
      <w:pPr>
        <w:pStyle w:val="Zitat"/>
        <w:rPr>
          <w:lang w:eastAsia="de-CH"/>
        </w:rPr>
      </w:pPr>
      <w:r w:rsidRPr="007F2C86">
        <w:rPr>
          <w:lang w:eastAsia="de-CH"/>
        </w:rPr>
        <w:t>;                     and forward compatibility of your code</w:t>
      </w:r>
    </w:p>
    <w:p w:rsidR="00AF4838" w:rsidRPr="007F2C86" w:rsidRDefault="00AF4838" w:rsidP="00AF4838">
      <w:pPr>
        <w:pStyle w:val="Zitat"/>
        <w:rPr>
          <w:lang w:eastAsia="de-CH"/>
        </w:rPr>
      </w:pPr>
      <w:r w:rsidRPr="007F2C86">
        <w:rPr>
          <w:lang w:eastAsia="de-CH"/>
        </w:rPr>
        <w:t>; E_CORE_ERROR      - fatal errors that occur during PHP's initial startup</w:t>
      </w:r>
    </w:p>
    <w:p w:rsidR="00AF4838" w:rsidRPr="007F2C86" w:rsidRDefault="00AF4838" w:rsidP="00AF4838">
      <w:pPr>
        <w:pStyle w:val="Zitat"/>
        <w:rPr>
          <w:lang w:eastAsia="de-CH"/>
        </w:rPr>
      </w:pPr>
      <w:r w:rsidRPr="007F2C86">
        <w:rPr>
          <w:lang w:eastAsia="de-CH"/>
        </w:rPr>
        <w:t>; E_CORE_WARNING    - warnings (non-fatal errors) that occur during PHP's</w:t>
      </w:r>
    </w:p>
    <w:p w:rsidR="00AF4838" w:rsidRPr="007F2C86" w:rsidRDefault="00AF4838" w:rsidP="00AF4838">
      <w:pPr>
        <w:pStyle w:val="Zitat"/>
        <w:rPr>
          <w:lang w:eastAsia="de-CH"/>
        </w:rPr>
      </w:pPr>
      <w:r w:rsidRPr="007F2C86">
        <w:rPr>
          <w:lang w:eastAsia="de-CH"/>
        </w:rPr>
        <w:t>;                     initial startup</w:t>
      </w:r>
    </w:p>
    <w:p w:rsidR="00AF4838" w:rsidRPr="007F2C86" w:rsidRDefault="00AF4838" w:rsidP="00AF4838">
      <w:pPr>
        <w:pStyle w:val="Zitat"/>
        <w:rPr>
          <w:lang w:eastAsia="de-CH"/>
        </w:rPr>
      </w:pPr>
      <w:r w:rsidRPr="007F2C86">
        <w:rPr>
          <w:lang w:eastAsia="de-CH"/>
        </w:rPr>
        <w:t>; E_COMPILE_ERROR   - fatal compile-time errors</w:t>
      </w:r>
    </w:p>
    <w:p w:rsidR="00AF4838" w:rsidRPr="007F2C86" w:rsidRDefault="00AF4838" w:rsidP="00AF4838">
      <w:pPr>
        <w:pStyle w:val="Zitat"/>
        <w:rPr>
          <w:lang w:eastAsia="de-CH"/>
        </w:rPr>
      </w:pPr>
      <w:r w:rsidRPr="007F2C86">
        <w:rPr>
          <w:lang w:eastAsia="de-CH"/>
        </w:rPr>
        <w:t>; E_COMPILE_WARNING - compile-time warnings (non-fatal errors)</w:t>
      </w:r>
    </w:p>
    <w:p w:rsidR="00AF4838" w:rsidRPr="007F2C86" w:rsidRDefault="00AF4838" w:rsidP="00AF4838">
      <w:pPr>
        <w:pStyle w:val="Zitat"/>
        <w:rPr>
          <w:lang w:eastAsia="de-CH"/>
        </w:rPr>
      </w:pPr>
      <w:r w:rsidRPr="007F2C86">
        <w:rPr>
          <w:lang w:eastAsia="de-CH"/>
        </w:rPr>
        <w:t>; E_USER_ERROR      - user-generated error message</w:t>
      </w:r>
    </w:p>
    <w:p w:rsidR="00AF4838" w:rsidRPr="007F2C86" w:rsidRDefault="00AF4838" w:rsidP="00AF4838">
      <w:pPr>
        <w:pStyle w:val="Zitat"/>
        <w:rPr>
          <w:lang w:eastAsia="de-CH"/>
        </w:rPr>
      </w:pPr>
      <w:r w:rsidRPr="007F2C86">
        <w:rPr>
          <w:lang w:eastAsia="de-CH"/>
        </w:rPr>
        <w:t>; E_USER_WARNING    - user-generated warning message</w:t>
      </w:r>
    </w:p>
    <w:p w:rsidR="00AF4838" w:rsidRPr="007F2C86" w:rsidRDefault="00AF4838" w:rsidP="00AF4838">
      <w:pPr>
        <w:pStyle w:val="Zitat"/>
        <w:rPr>
          <w:lang w:eastAsia="de-CH"/>
        </w:rPr>
      </w:pPr>
      <w:r w:rsidRPr="007F2C86">
        <w:rPr>
          <w:lang w:eastAsia="de-CH"/>
        </w:rPr>
        <w:t>; E_USER_NOTICE     - user-generated notice message</w:t>
      </w:r>
    </w:p>
    <w:p w:rsidR="00AF4838" w:rsidRPr="007F2C86" w:rsidRDefault="00AF4838" w:rsidP="00AF4838">
      <w:pPr>
        <w:pStyle w:val="Zitat"/>
        <w:rPr>
          <w:lang w:eastAsia="de-CH"/>
        </w:rPr>
      </w:pPr>
      <w:r w:rsidRPr="007F2C86">
        <w:rPr>
          <w:lang w:eastAsia="de-CH"/>
        </w:rPr>
        <w:t>; E_DEPRECATED      - warn about code that will not work in future versions</w:t>
      </w:r>
    </w:p>
    <w:p w:rsidR="00AF4838" w:rsidRPr="007F2C86" w:rsidRDefault="00AF4838" w:rsidP="00AF4838">
      <w:pPr>
        <w:pStyle w:val="Zitat"/>
        <w:rPr>
          <w:lang w:eastAsia="de-CH"/>
        </w:rPr>
      </w:pPr>
      <w:r w:rsidRPr="007F2C86">
        <w:rPr>
          <w:lang w:eastAsia="de-CH"/>
        </w:rPr>
        <w:t>;                     of PHP</w:t>
      </w:r>
    </w:p>
    <w:p w:rsidR="00AF4838" w:rsidRPr="007F2C86" w:rsidRDefault="00AF4838" w:rsidP="00AF4838">
      <w:pPr>
        <w:pStyle w:val="Zitat"/>
        <w:rPr>
          <w:lang w:eastAsia="de-CH"/>
        </w:rPr>
      </w:pPr>
      <w:r w:rsidRPr="007F2C86">
        <w:rPr>
          <w:lang w:eastAsia="de-CH"/>
        </w:rPr>
        <w:t>; E_USER_DEPRECATED - user-generated deprecation warnings</w:t>
      </w:r>
    </w:p>
    <w:p w:rsidR="00AF4838" w:rsidRPr="007F2C86" w:rsidRDefault="00AF4838" w:rsidP="00AF4838">
      <w:pPr>
        <w:pStyle w:val="Zitat"/>
        <w:rPr>
          <w:lang w:eastAsia="de-CH"/>
        </w:rPr>
      </w:pPr>
      <w:r w:rsidRPr="007F2C86">
        <w:rPr>
          <w:lang w:eastAsia="de-CH"/>
        </w:rPr>
        <w:t>;</w:t>
      </w:r>
    </w:p>
    <w:p w:rsidR="00AF4838" w:rsidRPr="007F2C86" w:rsidRDefault="00AF4838" w:rsidP="00AF4838">
      <w:pPr>
        <w:pStyle w:val="Zitat"/>
        <w:rPr>
          <w:lang w:eastAsia="de-CH"/>
        </w:rPr>
      </w:pPr>
      <w:r w:rsidRPr="007F2C86">
        <w:rPr>
          <w:lang w:eastAsia="de-CH"/>
        </w:rPr>
        <w:t>; Common Values:</w:t>
      </w:r>
    </w:p>
    <w:p w:rsidR="00AF4838" w:rsidRPr="007F2C86" w:rsidRDefault="00AF4838" w:rsidP="00AF4838">
      <w:pPr>
        <w:pStyle w:val="Zitat"/>
        <w:rPr>
          <w:lang w:eastAsia="de-CH"/>
        </w:rPr>
      </w:pPr>
      <w:r w:rsidRPr="007F2C86">
        <w:rPr>
          <w:lang w:eastAsia="de-CH"/>
        </w:rPr>
        <w:t>;   E_ALL &amp; ~E_NOTICE  (Show all errors, except for notices and coding standards warnings.)</w:t>
      </w:r>
    </w:p>
    <w:p w:rsidR="00AF4838" w:rsidRPr="007F2C86" w:rsidRDefault="00AF4838" w:rsidP="00AF4838">
      <w:pPr>
        <w:pStyle w:val="Zitat"/>
        <w:rPr>
          <w:lang w:eastAsia="de-CH"/>
        </w:rPr>
      </w:pPr>
      <w:r w:rsidRPr="007F2C86">
        <w:rPr>
          <w:lang w:eastAsia="de-CH"/>
        </w:rPr>
        <w:t>;   E_ALL &amp; ~E_NOTICE | E_STRICT  (Show all errors, except for notices)</w:t>
      </w:r>
    </w:p>
    <w:p w:rsidR="00AF4838" w:rsidRPr="007F2C86" w:rsidRDefault="00AF4838" w:rsidP="00AF4838">
      <w:pPr>
        <w:pStyle w:val="Zitat"/>
        <w:rPr>
          <w:lang w:eastAsia="de-CH"/>
        </w:rPr>
      </w:pPr>
      <w:r w:rsidRPr="007F2C86">
        <w:rPr>
          <w:lang w:eastAsia="de-CH"/>
        </w:rPr>
        <w:t>;   E_COMPILE_ERROR|E_RECOVERABLE_ERROR|E_ERROR|E_CORE_ERROR  (Show only errors)</w:t>
      </w:r>
    </w:p>
    <w:p w:rsidR="00AF4838" w:rsidRPr="007F2C86" w:rsidRDefault="00AF4838" w:rsidP="00AF4838">
      <w:pPr>
        <w:pStyle w:val="Zitat"/>
        <w:rPr>
          <w:lang w:eastAsia="de-CH"/>
        </w:rPr>
      </w:pPr>
      <w:r w:rsidRPr="007F2C86">
        <w:rPr>
          <w:lang w:eastAsia="de-CH"/>
        </w:rPr>
        <w:t>;   E_ALL | E_STRICT  (Show all errors, warnings and notices including coding standards.)</w:t>
      </w:r>
    </w:p>
    <w:p w:rsidR="00AF4838" w:rsidRPr="007F2C86" w:rsidRDefault="00AF4838" w:rsidP="00AF4838">
      <w:pPr>
        <w:pStyle w:val="Zitat"/>
        <w:rPr>
          <w:lang w:eastAsia="de-CH"/>
        </w:rPr>
      </w:pPr>
      <w:r w:rsidRPr="007F2C86">
        <w:rPr>
          <w:lang w:eastAsia="de-CH"/>
        </w:rPr>
        <w:t>; Default Value: E_ALL &amp; ~E_NOTICE</w:t>
      </w:r>
    </w:p>
    <w:p w:rsidR="00AF4838" w:rsidRPr="007F2C86" w:rsidRDefault="00AF4838" w:rsidP="00AF4838">
      <w:pPr>
        <w:pStyle w:val="Zitat"/>
        <w:rPr>
          <w:lang w:eastAsia="de-CH"/>
        </w:rPr>
      </w:pPr>
      <w:r w:rsidRPr="007F2C86">
        <w:rPr>
          <w:lang w:eastAsia="de-CH"/>
        </w:rPr>
        <w:t>; Development Value: E_ALL | E_STRICT</w:t>
      </w:r>
    </w:p>
    <w:p w:rsidR="00AF4838" w:rsidRPr="007F2C86" w:rsidRDefault="00AF4838" w:rsidP="00AF4838">
      <w:pPr>
        <w:pStyle w:val="Zitat"/>
        <w:rPr>
          <w:lang w:eastAsia="de-CH"/>
        </w:rPr>
      </w:pPr>
      <w:r w:rsidRPr="007F2C86">
        <w:rPr>
          <w:lang w:eastAsia="de-CH"/>
        </w:rPr>
        <w:t>; Production Value: E_ALL &amp; ~E_DEPRECATED</w:t>
      </w:r>
    </w:p>
    <w:p w:rsidR="00AF4838" w:rsidRPr="007F2C86" w:rsidRDefault="00AF4838" w:rsidP="00AF4838">
      <w:pPr>
        <w:pStyle w:val="Zitat"/>
        <w:rPr>
          <w:lang w:eastAsia="de-CH"/>
        </w:rPr>
      </w:pPr>
      <w:r w:rsidRPr="007F2C86">
        <w:rPr>
          <w:lang w:eastAsia="de-CH"/>
        </w:rPr>
        <w:t>; http://php.net/error-reporting</w:t>
      </w:r>
    </w:p>
    <w:p w:rsidR="00AF4838" w:rsidRPr="007F2C86" w:rsidRDefault="00AF4838" w:rsidP="00AF4838">
      <w:pPr>
        <w:pStyle w:val="Zitat"/>
        <w:rPr>
          <w:lang w:eastAsia="de-CH"/>
        </w:rPr>
      </w:pPr>
      <w:r w:rsidRPr="007F2C86">
        <w:rPr>
          <w:lang w:eastAsia="de-CH"/>
        </w:rPr>
        <w:t>error_reporting = E_ALL &amp; ~E_DEPRECATED</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This directive controls whether or not and where PHP will output errors,</w:t>
      </w:r>
    </w:p>
    <w:p w:rsidR="00AF4838" w:rsidRPr="007F2C86" w:rsidRDefault="00AF4838" w:rsidP="00AF4838">
      <w:pPr>
        <w:pStyle w:val="Zitat"/>
        <w:rPr>
          <w:lang w:eastAsia="de-CH"/>
        </w:rPr>
      </w:pPr>
      <w:r w:rsidRPr="007F2C86">
        <w:rPr>
          <w:lang w:eastAsia="de-CH"/>
        </w:rPr>
        <w:t>; notices and warnings too. Error output is very useful during development, but</w:t>
      </w:r>
    </w:p>
    <w:p w:rsidR="00AF4838" w:rsidRPr="007F2C86" w:rsidRDefault="00AF4838" w:rsidP="00AF4838">
      <w:pPr>
        <w:pStyle w:val="Zitat"/>
        <w:rPr>
          <w:lang w:eastAsia="de-CH"/>
        </w:rPr>
      </w:pPr>
      <w:r w:rsidRPr="007F2C86">
        <w:rPr>
          <w:lang w:eastAsia="de-CH"/>
        </w:rPr>
        <w:t>; it could be very dangerous in production environments. Depending on the code</w:t>
      </w:r>
    </w:p>
    <w:p w:rsidR="00AF4838" w:rsidRPr="007F2C86" w:rsidRDefault="00AF4838" w:rsidP="00AF4838">
      <w:pPr>
        <w:pStyle w:val="Zitat"/>
        <w:rPr>
          <w:lang w:eastAsia="de-CH"/>
        </w:rPr>
      </w:pPr>
      <w:r w:rsidRPr="007F2C86">
        <w:rPr>
          <w:lang w:eastAsia="de-CH"/>
        </w:rPr>
        <w:t>; which is triggering the error, sensitive information could potentially leak</w:t>
      </w:r>
    </w:p>
    <w:p w:rsidR="00AF4838" w:rsidRPr="007F2C86" w:rsidRDefault="00AF4838" w:rsidP="00AF4838">
      <w:pPr>
        <w:pStyle w:val="Zitat"/>
        <w:rPr>
          <w:lang w:eastAsia="de-CH"/>
        </w:rPr>
      </w:pPr>
      <w:r w:rsidRPr="007F2C86">
        <w:rPr>
          <w:lang w:eastAsia="de-CH"/>
        </w:rPr>
        <w:lastRenderedPageBreak/>
        <w:t>; out of your application such as database usernames and passwords or worse.</w:t>
      </w:r>
    </w:p>
    <w:p w:rsidR="00AF4838" w:rsidRPr="007F2C86" w:rsidRDefault="00AF4838" w:rsidP="00AF4838">
      <w:pPr>
        <w:pStyle w:val="Zitat"/>
        <w:rPr>
          <w:lang w:eastAsia="de-CH"/>
        </w:rPr>
      </w:pPr>
      <w:r w:rsidRPr="007F2C86">
        <w:rPr>
          <w:lang w:eastAsia="de-CH"/>
        </w:rPr>
        <w:t>; It's recommended that errors be logged on production servers rather than</w:t>
      </w:r>
    </w:p>
    <w:p w:rsidR="00AF4838" w:rsidRPr="007F2C86" w:rsidRDefault="00AF4838" w:rsidP="00AF4838">
      <w:pPr>
        <w:pStyle w:val="Zitat"/>
        <w:rPr>
          <w:lang w:eastAsia="de-CH"/>
        </w:rPr>
      </w:pPr>
      <w:r w:rsidRPr="007F2C86">
        <w:rPr>
          <w:lang w:eastAsia="de-CH"/>
        </w:rPr>
        <w:t>; having the errors sent to STDOUT.</w:t>
      </w:r>
    </w:p>
    <w:p w:rsidR="00AF4838" w:rsidRPr="007F2C86" w:rsidRDefault="00AF4838" w:rsidP="00AF4838">
      <w:pPr>
        <w:pStyle w:val="Zitat"/>
        <w:rPr>
          <w:lang w:eastAsia="de-CH"/>
        </w:rPr>
      </w:pPr>
      <w:r w:rsidRPr="007F2C86">
        <w:rPr>
          <w:lang w:eastAsia="de-CH"/>
        </w:rPr>
        <w:t>; Possible Values:</w:t>
      </w:r>
    </w:p>
    <w:p w:rsidR="00AF4838" w:rsidRPr="007F2C86" w:rsidRDefault="00AF4838" w:rsidP="00AF4838">
      <w:pPr>
        <w:pStyle w:val="Zitat"/>
        <w:rPr>
          <w:lang w:eastAsia="de-CH"/>
        </w:rPr>
      </w:pPr>
      <w:r w:rsidRPr="007F2C86">
        <w:rPr>
          <w:lang w:eastAsia="de-CH"/>
        </w:rPr>
        <w:t>;   Off = Do not display any errors</w:t>
      </w:r>
    </w:p>
    <w:p w:rsidR="00AF4838" w:rsidRPr="007F2C86" w:rsidRDefault="00AF4838" w:rsidP="00AF4838">
      <w:pPr>
        <w:pStyle w:val="Zitat"/>
        <w:rPr>
          <w:lang w:eastAsia="de-CH"/>
        </w:rPr>
      </w:pPr>
      <w:r w:rsidRPr="007F2C86">
        <w:rPr>
          <w:lang w:eastAsia="de-CH"/>
        </w:rPr>
        <w:t>;   stderr = Display errors to STDERR (affects only CGI/CLI binaries!)</w:t>
      </w:r>
    </w:p>
    <w:p w:rsidR="00AF4838" w:rsidRPr="007F2C86" w:rsidRDefault="00AF4838" w:rsidP="00AF4838">
      <w:pPr>
        <w:pStyle w:val="Zitat"/>
        <w:rPr>
          <w:lang w:eastAsia="de-CH"/>
        </w:rPr>
      </w:pPr>
      <w:r w:rsidRPr="007F2C86">
        <w:rPr>
          <w:lang w:eastAsia="de-CH"/>
        </w:rPr>
        <w:t>;   On or stdout = Display errors to STDOUT</w:t>
      </w:r>
    </w:p>
    <w:p w:rsidR="00AF4838" w:rsidRPr="007F2C86" w:rsidRDefault="00AF4838" w:rsidP="00AF4838">
      <w:pPr>
        <w:pStyle w:val="Zitat"/>
        <w:rPr>
          <w:lang w:eastAsia="de-CH"/>
        </w:rPr>
      </w:pPr>
      <w:r w:rsidRPr="007F2C86">
        <w:rPr>
          <w:lang w:eastAsia="de-CH"/>
        </w:rPr>
        <w:t>; Default Value: On</w:t>
      </w:r>
    </w:p>
    <w:p w:rsidR="00AF4838" w:rsidRPr="007F2C86" w:rsidRDefault="00AF4838" w:rsidP="00AF4838">
      <w:pPr>
        <w:pStyle w:val="Zitat"/>
        <w:rPr>
          <w:lang w:eastAsia="de-CH"/>
        </w:rPr>
      </w:pPr>
      <w:r w:rsidRPr="007F2C86">
        <w:rPr>
          <w:lang w:eastAsia="de-CH"/>
        </w:rPr>
        <w:t>; Development Value: On</w:t>
      </w:r>
    </w:p>
    <w:p w:rsidR="00AF4838" w:rsidRPr="007F2C86" w:rsidRDefault="00AF4838" w:rsidP="00AF4838">
      <w:pPr>
        <w:pStyle w:val="Zitat"/>
        <w:rPr>
          <w:lang w:eastAsia="de-CH"/>
        </w:rPr>
      </w:pPr>
      <w:r w:rsidRPr="007F2C86">
        <w:rPr>
          <w:lang w:eastAsia="de-CH"/>
        </w:rPr>
        <w:t>; Production Value: Off</w:t>
      </w:r>
    </w:p>
    <w:p w:rsidR="00AF4838" w:rsidRPr="007F2C86" w:rsidRDefault="00AF4838" w:rsidP="00AF4838">
      <w:pPr>
        <w:pStyle w:val="Zitat"/>
        <w:rPr>
          <w:lang w:eastAsia="de-CH"/>
        </w:rPr>
      </w:pPr>
      <w:r w:rsidRPr="007F2C86">
        <w:rPr>
          <w:lang w:eastAsia="de-CH"/>
        </w:rPr>
        <w:t>; http://php.net/display-errors</w:t>
      </w:r>
    </w:p>
    <w:p w:rsidR="00AF4838" w:rsidRPr="007F2C86" w:rsidRDefault="00AF4838" w:rsidP="00AF4838">
      <w:pPr>
        <w:pStyle w:val="Zitat"/>
        <w:rPr>
          <w:lang w:eastAsia="de-CH"/>
        </w:rPr>
      </w:pPr>
      <w:r w:rsidRPr="007F2C86">
        <w:rPr>
          <w:lang w:eastAsia="de-CH"/>
        </w:rPr>
        <w:t>display_errors = Off</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The display of errors which occur during PHP's startup sequence are handled</w:t>
      </w:r>
    </w:p>
    <w:p w:rsidR="00AF4838" w:rsidRPr="007F2C86" w:rsidRDefault="00AF4838" w:rsidP="00AF4838">
      <w:pPr>
        <w:pStyle w:val="Zitat"/>
        <w:rPr>
          <w:lang w:eastAsia="de-CH"/>
        </w:rPr>
      </w:pPr>
      <w:r w:rsidRPr="007F2C86">
        <w:rPr>
          <w:lang w:eastAsia="de-CH"/>
        </w:rPr>
        <w:t>; separately from display_errors. PHP's default behavior is to suppress those</w:t>
      </w:r>
    </w:p>
    <w:p w:rsidR="00AF4838" w:rsidRPr="007F2C86" w:rsidRDefault="00AF4838" w:rsidP="00AF4838">
      <w:pPr>
        <w:pStyle w:val="Zitat"/>
        <w:rPr>
          <w:lang w:eastAsia="de-CH"/>
        </w:rPr>
      </w:pPr>
      <w:r w:rsidRPr="007F2C86">
        <w:rPr>
          <w:lang w:eastAsia="de-CH"/>
        </w:rPr>
        <w:t>; errors from clients. Turning the display of startup errors on can be useful in</w:t>
      </w:r>
    </w:p>
    <w:p w:rsidR="00AF4838" w:rsidRPr="007F2C86" w:rsidRDefault="00AF4838" w:rsidP="00AF4838">
      <w:pPr>
        <w:pStyle w:val="Zitat"/>
        <w:rPr>
          <w:lang w:eastAsia="de-CH"/>
        </w:rPr>
      </w:pPr>
      <w:r w:rsidRPr="007F2C86">
        <w:rPr>
          <w:lang w:eastAsia="de-CH"/>
        </w:rPr>
        <w:t>; debugging configuration problems. But, it's strongly recommended that you</w:t>
      </w:r>
    </w:p>
    <w:p w:rsidR="00AF4838" w:rsidRPr="007F2C86" w:rsidRDefault="00AF4838" w:rsidP="00AF4838">
      <w:pPr>
        <w:pStyle w:val="Zitat"/>
        <w:rPr>
          <w:lang w:eastAsia="de-CH"/>
        </w:rPr>
      </w:pPr>
      <w:r w:rsidRPr="007F2C86">
        <w:rPr>
          <w:lang w:eastAsia="de-CH"/>
        </w:rPr>
        <w:t>; leave this setting off on production servers.</w:t>
      </w:r>
    </w:p>
    <w:p w:rsidR="00AF4838" w:rsidRPr="007F2C86" w:rsidRDefault="00AF4838" w:rsidP="00AF4838">
      <w:pPr>
        <w:pStyle w:val="Zitat"/>
        <w:rPr>
          <w:lang w:eastAsia="de-CH"/>
        </w:rPr>
      </w:pPr>
      <w:r w:rsidRPr="007F2C86">
        <w:rPr>
          <w:lang w:eastAsia="de-CH"/>
        </w:rPr>
        <w:t>; Default Value: Off</w:t>
      </w:r>
    </w:p>
    <w:p w:rsidR="00AF4838" w:rsidRPr="007F2C86" w:rsidRDefault="00AF4838" w:rsidP="00AF4838">
      <w:pPr>
        <w:pStyle w:val="Zitat"/>
        <w:rPr>
          <w:lang w:eastAsia="de-CH"/>
        </w:rPr>
      </w:pPr>
      <w:r w:rsidRPr="007F2C86">
        <w:rPr>
          <w:lang w:eastAsia="de-CH"/>
        </w:rPr>
        <w:t>; Development Value: On</w:t>
      </w:r>
    </w:p>
    <w:p w:rsidR="00AF4838" w:rsidRPr="007F2C86" w:rsidRDefault="00AF4838" w:rsidP="00AF4838">
      <w:pPr>
        <w:pStyle w:val="Zitat"/>
        <w:rPr>
          <w:lang w:eastAsia="de-CH"/>
        </w:rPr>
      </w:pPr>
      <w:r w:rsidRPr="007F2C86">
        <w:rPr>
          <w:lang w:eastAsia="de-CH"/>
        </w:rPr>
        <w:t>; Production Value: Off</w:t>
      </w:r>
    </w:p>
    <w:p w:rsidR="00AF4838" w:rsidRPr="007F2C86" w:rsidRDefault="00AF4838" w:rsidP="00AF4838">
      <w:pPr>
        <w:pStyle w:val="Zitat"/>
        <w:rPr>
          <w:lang w:eastAsia="de-CH"/>
        </w:rPr>
      </w:pPr>
      <w:r w:rsidRPr="007F2C86">
        <w:rPr>
          <w:lang w:eastAsia="de-CH"/>
        </w:rPr>
        <w:t>; http://php.net/display-startup-errors</w:t>
      </w:r>
    </w:p>
    <w:p w:rsidR="00AF4838" w:rsidRPr="007F2C86" w:rsidRDefault="00AF4838" w:rsidP="00AF4838">
      <w:pPr>
        <w:pStyle w:val="Zitat"/>
        <w:rPr>
          <w:lang w:eastAsia="de-CH"/>
        </w:rPr>
      </w:pPr>
      <w:r w:rsidRPr="007F2C86">
        <w:rPr>
          <w:lang w:eastAsia="de-CH"/>
        </w:rPr>
        <w:t>display_startup_errors = Off</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Besides displaying errors, PHP can also log errors to locations such as a</w:t>
      </w:r>
    </w:p>
    <w:p w:rsidR="00AF4838" w:rsidRPr="007F2C86" w:rsidRDefault="00AF4838" w:rsidP="00AF4838">
      <w:pPr>
        <w:pStyle w:val="Zitat"/>
        <w:rPr>
          <w:lang w:eastAsia="de-CH"/>
        </w:rPr>
      </w:pPr>
      <w:r w:rsidRPr="007F2C86">
        <w:rPr>
          <w:lang w:eastAsia="de-CH"/>
        </w:rPr>
        <w:t>; server-specific log, STDERR, or a location specified by the error_log</w:t>
      </w:r>
    </w:p>
    <w:p w:rsidR="00AF4838" w:rsidRPr="007F2C86" w:rsidRDefault="00AF4838" w:rsidP="00AF4838">
      <w:pPr>
        <w:pStyle w:val="Zitat"/>
        <w:rPr>
          <w:lang w:eastAsia="de-CH"/>
        </w:rPr>
      </w:pPr>
      <w:r w:rsidRPr="007F2C86">
        <w:rPr>
          <w:lang w:eastAsia="de-CH"/>
        </w:rPr>
        <w:t>; directive found below. While errors should not be displayed on productions</w:t>
      </w:r>
    </w:p>
    <w:p w:rsidR="00AF4838" w:rsidRPr="007F2C86" w:rsidRDefault="00AF4838" w:rsidP="00AF4838">
      <w:pPr>
        <w:pStyle w:val="Zitat"/>
        <w:rPr>
          <w:lang w:eastAsia="de-CH"/>
        </w:rPr>
      </w:pPr>
      <w:r w:rsidRPr="007F2C86">
        <w:rPr>
          <w:lang w:eastAsia="de-CH"/>
        </w:rPr>
        <w:t>; servers they should still be monitored and logging is a great way to do that.</w:t>
      </w:r>
    </w:p>
    <w:p w:rsidR="00AF4838" w:rsidRPr="007F2C86" w:rsidRDefault="00AF4838" w:rsidP="00AF4838">
      <w:pPr>
        <w:pStyle w:val="Zitat"/>
        <w:rPr>
          <w:lang w:eastAsia="de-CH"/>
        </w:rPr>
      </w:pPr>
      <w:r w:rsidRPr="007F2C86">
        <w:rPr>
          <w:lang w:eastAsia="de-CH"/>
        </w:rPr>
        <w:t>; Default Value: Off</w:t>
      </w:r>
    </w:p>
    <w:p w:rsidR="00AF4838" w:rsidRPr="007F2C86" w:rsidRDefault="00AF4838" w:rsidP="00AF4838">
      <w:pPr>
        <w:pStyle w:val="Zitat"/>
        <w:rPr>
          <w:lang w:eastAsia="de-CH"/>
        </w:rPr>
      </w:pPr>
      <w:r w:rsidRPr="007F2C86">
        <w:rPr>
          <w:lang w:eastAsia="de-CH"/>
        </w:rPr>
        <w:t>; Development Value: On</w:t>
      </w:r>
    </w:p>
    <w:p w:rsidR="00AF4838" w:rsidRPr="007F2C86" w:rsidRDefault="00AF4838" w:rsidP="00AF4838">
      <w:pPr>
        <w:pStyle w:val="Zitat"/>
        <w:rPr>
          <w:lang w:eastAsia="de-CH"/>
        </w:rPr>
      </w:pPr>
      <w:r w:rsidRPr="007F2C86">
        <w:rPr>
          <w:lang w:eastAsia="de-CH"/>
        </w:rPr>
        <w:t>; Production Value: On</w:t>
      </w:r>
    </w:p>
    <w:p w:rsidR="00AF4838" w:rsidRPr="007F2C86" w:rsidRDefault="00AF4838" w:rsidP="00AF4838">
      <w:pPr>
        <w:pStyle w:val="Zitat"/>
        <w:rPr>
          <w:lang w:eastAsia="de-CH"/>
        </w:rPr>
      </w:pPr>
      <w:r w:rsidRPr="007F2C86">
        <w:rPr>
          <w:lang w:eastAsia="de-CH"/>
        </w:rPr>
        <w:t>; http://php.net/log-errors</w:t>
      </w:r>
    </w:p>
    <w:p w:rsidR="00AF4838" w:rsidRPr="007F2C86" w:rsidRDefault="00AF4838" w:rsidP="00AF4838">
      <w:pPr>
        <w:pStyle w:val="Zitat"/>
        <w:rPr>
          <w:lang w:eastAsia="de-CH"/>
        </w:rPr>
      </w:pPr>
      <w:r w:rsidRPr="007F2C86">
        <w:rPr>
          <w:lang w:eastAsia="de-CH"/>
        </w:rPr>
        <w:t>;Hier wird angegeben, dass das Errorlog eingeschalten ist.</w:t>
      </w:r>
    </w:p>
    <w:p w:rsidR="00AF4838" w:rsidRPr="007F2C86" w:rsidRDefault="00AF4838" w:rsidP="00AF4838">
      <w:pPr>
        <w:pStyle w:val="Zitat"/>
        <w:rPr>
          <w:lang w:eastAsia="de-CH"/>
        </w:rPr>
      </w:pPr>
      <w:r w:rsidRPr="007F2C86">
        <w:rPr>
          <w:lang w:eastAsia="de-CH"/>
        </w:rPr>
        <w:t>log_errors = On</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Set maximum length of log_errors. In error_log information about the source is</w:t>
      </w:r>
    </w:p>
    <w:p w:rsidR="00AF4838" w:rsidRPr="007F2C86" w:rsidRDefault="00AF4838" w:rsidP="00AF4838">
      <w:pPr>
        <w:pStyle w:val="Zitat"/>
        <w:rPr>
          <w:lang w:eastAsia="de-CH"/>
        </w:rPr>
      </w:pPr>
      <w:r w:rsidRPr="007F2C86">
        <w:rPr>
          <w:lang w:eastAsia="de-CH"/>
        </w:rPr>
        <w:t>; added. The default is 1024 and 0 allows to not apply any maximum length at all.</w:t>
      </w:r>
    </w:p>
    <w:p w:rsidR="00AF4838" w:rsidRPr="007F2C86" w:rsidRDefault="00AF4838" w:rsidP="00AF4838">
      <w:pPr>
        <w:pStyle w:val="Zitat"/>
        <w:rPr>
          <w:lang w:eastAsia="de-CH"/>
        </w:rPr>
      </w:pPr>
      <w:r w:rsidRPr="007F2C86">
        <w:rPr>
          <w:lang w:eastAsia="de-CH"/>
        </w:rPr>
        <w:t>; http://php.net/log-errors-max-len</w:t>
      </w:r>
    </w:p>
    <w:p w:rsidR="00AF4838" w:rsidRPr="007F2C86" w:rsidRDefault="00AF4838" w:rsidP="00AF4838">
      <w:pPr>
        <w:pStyle w:val="Zitat"/>
        <w:rPr>
          <w:lang w:eastAsia="de-CH"/>
        </w:rPr>
      </w:pPr>
      <w:r w:rsidRPr="007F2C86">
        <w:rPr>
          <w:lang w:eastAsia="de-CH"/>
        </w:rPr>
        <w:t>log_errors_max_len = 1024</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Do not log repeated messages. Repeated errors must occur in same file on same</w:t>
      </w:r>
    </w:p>
    <w:p w:rsidR="00AF4838" w:rsidRPr="007F2C86" w:rsidRDefault="00AF4838" w:rsidP="00AF4838">
      <w:pPr>
        <w:pStyle w:val="Zitat"/>
        <w:rPr>
          <w:lang w:eastAsia="de-CH"/>
        </w:rPr>
      </w:pPr>
      <w:r w:rsidRPr="007F2C86">
        <w:rPr>
          <w:lang w:eastAsia="de-CH"/>
        </w:rPr>
        <w:t>; line unless ignore_repeated_source is set true.</w:t>
      </w:r>
    </w:p>
    <w:p w:rsidR="00AF4838" w:rsidRPr="007F2C86" w:rsidRDefault="00AF4838" w:rsidP="00AF4838">
      <w:pPr>
        <w:pStyle w:val="Zitat"/>
        <w:rPr>
          <w:lang w:eastAsia="de-CH"/>
        </w:rPr>
      </w:pPr>
      <w:r w:rsidRPr="007F2C86">
        <w:rPr>
          <w:lang w:eastAsia="de-CH"/>
        </w:rPr>
        <w:lastRenderedPageBreak/>
        <w:t>; http://php.net/ignore-repeated-errors</w:t>
      </w:r>
    </w:p>
    <w:p w:rsidR="00AF4838" w:rsidRPr="007F2C86" w:rsidRDefault="00AF4838" w:rsidP="00AF4838">
      <w:pPr>
        <w:pStyle w:val="Zitat"/>
        <w:rPr>
          <w:lang w:eastAsia="de-CH"/>
        </w:rPr>
      </w:pPr>
      <w:r w:rsidRPr="007F2C86">
        <w:rPr>
          <w:lang w:eastAsia="de-CH"/>
        </w:rPr>
        <w:t>ignore_repeated_errors = Off</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Ignore source of message when ignoring repeated messages. When this setting</w:t>
      </w:r>
    </w:p>
    <w:p w:rsidR="00AF4838" w:rsidRPr="007F2C86" w:rsidRDefault="00AF4838" w:rsidP="00AF4838">
      <w:pPr>
        <w:pStyle w:val="Zitat"/>
        <w:rPr>
          <w:lang w:eastAsia="de-CH"/>
        </w:rPr>
      </w:pPr>
      <w:r w:rsidRPr="007F2C86">
        <w:rPr>
          <w:lang w:eastAsia="de-CH"/>
        </w:rPr>
        <w:t>; is On you will not log errors with repeated messages from different files or</w:t>
      </w:r>
    </w:p>
    <w:p w:rsidR="00AF4838" w:rsidRPr="007F2C86" w:rsidRDefault="00AF4838" w:rsidP="00AF4838">
      <w:pPr>
        <w:pStyle w:val="Zitat"/>
        <w:rPr>
          <w:lang w:eastAsia="de-CH"/>
        </w:rPr>
      </w:pPr>
      <w:r w:rsidRPr="007F2C86">
        <w:rPr>
          <w:lang w:eastAsia="de-CH"/>
        </w:rPr>
        <w:t>; source lines.</w:t>
      </w:r>
    </w:p>
    <w:p w:rsidR="00AF4838" w:rsidRPr="007F2C86" w:rsidRDefault="00AF4838" w:rsidP="00AF4838">
      <w:pPr>
        <w:pStyle w:val="Zitat"/>
        <w:rPr>
          <w:lang w:eastAsia="de-CH"/>
        </w:rPr>
      </w:pPr>
      <w:r w:rsidRPr="007F2C86">
        <w:rPr>
          <w:lang w:eastAsia="de-CH"/>
        </w:rPr>
        <w:t>; http://php.net/ignore-repeated-source</w:t>
      </w:r>
    </w:p>
    <w:p w:rsidR="00AF4838" w:rsidRPr="007F2C86" w:rsidRDefault="00AF4838" w:rsidP="00AF4838">
      <w:pPr>
        <w:pStyle w:val="Zitat"/>
        <w:rPr>
          <w:lang w:eastAsia="de-CH"/>
        </w:rPr>
      </w:pPr>
      <w:r w:rsidRPr="007F2C86">
        <w:rPr>
          <w:lang w:eastAsia="de-CH"/>
        </w:rPr>
        <w:t>ignore_repeated_source = Off</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If this parameter is set to Off, then memory leaks will not be shown (on</w:t>
      </w:r>
    </w:p>
    <w:p w:rsidR="00AF4838" w:rsidRPr="007F2C86" w:rsidRDefault="00AF4838" w:rsidP="00AF4838">
      <w:pPr>
        <w:pStyle w:val="Zitat"/>
        <w:rPr>
          <w:lang w:eastAsia="de-CH"/>
        </w:rPr>
      </w:pPr>
      <w:r w:rsidRPr="007F2C86">
        <w:rPr>
          <w:lang w:eastAsia="de-CH"/>
        </w:rPr>
        <w:t>; stdout or in the log). This has only effect in a debug compile, and if</w:t>
      </w:r>
    </w:p>
    <w:p w:rsidR="00AF4838" w:rsidRPr="007F2C86" w:rsidRDefault="00AF4838" w:rsidP="00AF4838">
      <w:pPr>
        <w:pStyle w:val="Zitat"/>
        <w:rPr>
          <w:lang w:eastAsia="de-CH"/>
        </w:rPr>
      </w:pPr>
      <w:r w:rsidRPr="007F2C86">
        <w:rPr>
          <w:lang w:eastAsia="de-CH"/>
        </w:rPr>
        <w:t>; error reporting includes E_WARNING in the allowed list</w:t>
      </w:r>
    </w:p>
    <w:p w:rsidR="00AF4838" w:rsidRPr="007F2C86" w:rsidRDefault="00AF4838" w:rsidP="00AF4838">
      <w:pPr>
        <w:pStyle w:val="Zitat"/>
        <w:rPr>
          <w:lang w:eastAsia="de-CH"/>
        </w:rPr>
      </w:pPr>
      <w:r w:rsidRPr="007F2C86">
        <w:rPr>
          <w:lang w:eastAsia="de-CH"/>
        </w:rPr>
        <w:t>; http://php.net/report-memleaks</w:t>
      </w:r>
    </w:p>
    <w:p w:rsidR="00AF4838" w:rsidRPr="007F2C86" w:rsidRDefault="00AF4838" w:rsidP="00AF4838">
      <w:pPr>
        <w:pStyle w:val="Zitat"/>
        <w:rPr>
          <w:lang w:eastAsia="de-CH"/>
        </w:rPr>
      </w:pPr>
      <w:r w:rsidRPr="007F2C86">
        <w:rPr>
          <w:lang w:eastAsia="de-CH"/>
        </w:rPr>
        <w:t>report_memleaks = On</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This setting is on by default.</w:t>
      </w:r>
    </w:p>
    <w:p w:rsidR="00AF4838" w:rsidRPr="007F2C86" w:rsidRDefault="00AF4838" w:rsidP="00AF4838">
      <w:pPr>
        <w:pStyle w:val="Zitat"/>
        <w:rPr>
          <w:lang w:eastAsia="de-CH"/>
        </w:rPr>
      </w:pPr>
      <w:r w:rsidRPr="007F2C86">
        <w:rPr>
          <w:lang w:eastAsia="de-CH"/>
        </w:rPr>
        <w:t>;report_zend_debug = 0</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Store the last error/warning message in $php_errormsg (boolean). Setting this value</w:t>
      </w:r>
    </w:p>
    <w:p w:rsidR="00AF4838" w:rsidRPr="007F2C86" w:rsidRDefault="00AF4838" w:rsidP="00AF4838">
      <w:pPr>
        <w:pStyle w:val="Zitat"/>
        <w:rPr>
          <w:lang w:eastAsia="de-CH"/>
        </w:rPr>
      </w:pPr>
      <w:r w:rsidRPr="007F2C86">
        <w:rPr>
          <w:lang w:eastAsia="de-CH"/>
        </w:rPr>
        <w:t>; to On can assist in debugging and is appropriate for development servers. It should</w:t>
      </w:r>
    </w:p>
    <w:p w:rsidR="00AF4838" w:rsidRPr="007F2C86" w:rsidRDefault="00AF4838" w:rsidP="00AF4838">
      <w:pPr>
        <w:pStyle w:val="Zitat"/>
        <w:rPr>
          <w:lang w:eastAsia="de-CH"/>
        </w:rPr>
      </w:pPr>
      <w:r w:rsidRPr="007F2C86">
        <w:rPr>
          <w:lang w:eastAsia="de-CH"/>
        </w:rPr>
        <w:t>; however be disabled on production servers.</w:t>
      </w:r>
    </w:p>
    <w:p w:rsidR="00AF4838" w:rsidRPr="007F2C86" w:rsidRDefault="00AF4838" w:rsidP="00AF4838">
      <w:pPr>
        <w:pStyle w:val="Zitat"/>
        <w:rPr>
          <w:lang w:eastAsia="de-CH"/>
        </w:rPr>
      </w:pPr>
      <w:r w:rsidRPr="007F2C86">
        <w:rPr>
          <w:lang w:eastAsia="de-CH"/>
        </w:rPr>
        <w:t>; Default Value: Off</w:t>
      </w:r>
    </w:p>
    <w:p w:rsidR="00AF4838" w:rsidRPr="007F2C86" w:rsidRDefault="00AF4838" w:rsidP="00AF4838">
      <w:pPr>
        <w:pStyle w:val="Zitat"/>
        <w:rPr>
          <w:lang w:eastAsia="de-CH"/>
        </w:rPr>
      </w:pPr>
      <w:r w:rsidRPr="007F2C86">
        <w:rPr>
          <w:lang w:eastAsia="de-CH"/>
        </w:rPr>
        <w:t>; Development Value: On</w:t>
      </w:r>
    </w:p>
    <w:p w:rsidR="00AF4838" w:rsidRPr="007F2C86" w:rsidRDefault="00AF4838" w:rsidP="00AF4838">
      <w:pPr>
        <w:pStyle w:val="Zitat"/>
        <w:rPr>
          <w:lang w:eastAsia="de-CH"/>
        </w:rPr>
      </w:pPr>
      <w:r w:rsidRPr="007F2C86">
        <w:rPr>
          <w:lang w:eastAsia="de-CH"/>
        </w:rPr>
        <w:t>; Production Value: Off</w:t>
      </w:r>
    </w:p>
    <w:p w:rsidR="00AF4838" w:rsidRPr="007F2C86" w:rsidRDefault="00AF4838" w:rsidP="00AF4838">
      <w:pPr>
        <w:pStyle w:val="Zitat"/>
        <w:rPr>
          <w:lang w:eastAsia="de-CH"/>
        </w:rPr>
      </w:pPr>
      <w:r w:rsidRPr="007F2C86">
        <w:rPr>
          <w:lang w:eastAsia="de-CH"/>
        </w:rPr>
        <w:t>; http://php.net/track-errors</w:t>
      </w:r>
    </w:p>
    <w:p w:rsidR="00AF4838" w:rsidRPr="007F2C86" w:rsidRDefault="00AF4838" w:rsidP="00AF4838">
      <w:pPr>
        <w:pStyle w:val="Zitat"/>
        <w:rPr>
          <w:lang w:eastAsia="de-CH"/>
        </w:rPr>
      </w:pPr>
      <w:r w:rsidRPr="007F2C86">
        <w:rPr>
          <w:lang w:eastAsia="de-CH"/>
        </w:rPr>
        <w:t>track_errors = Off</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Turn off normal error reporting and emit XML-RPC error XML</w:t>
      </w:r>
    </w:p>
    <w:p w:rsidR="00AF4838" w:rsidRPr="007F2C86" w:rsidRDefault="00AF4838" w:rsidP="00AF4838">
      <w:pPr>
        <w:pStyle w:val="Zitat"/>
        <w:rPr>
          <w:lang w:eastAsia="de-CH"/>
        </w:rPr>
      </w:pPr>
      <w:r w:rsidRPr="007F2C86">
        <w:rPr>
          <w:lang w:eastAsia="de-CH"/>
        </w:rPr>
        <w:t>; http://php.net/xmlrpc-errors</w:t>
      </w:r>
    </w:p>
    <w:p w:rsidR="00AF4838" w:rsidRPr="007F2C86" w:rsidRDefault="00AF4838" w:rsidP="00AF4838">
      <w:pPr>
        <w:pStyle w:val="Zitat"/>
        <w:rPr>
          <w:lang w:eastAsia="de-CH"/>
        </w:rPr>
      </w:pPr>
      <w:r w:rsidRPr="007F2C86">
        <w:rPr>
          <w:lang w:eastAsia="de-CH"/>
        </w:rPr>
        <w:t>;xmlrpc_errors = 0</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An XML-RPC faultCode</w:t>
      </w:r>
    </w:p>
    <w:p w:rsidR="00AF4838" w:rsidRPr="007F2C86" w:rsidRDefault="00AF4838" w:rsidP="00AF4838">
      <w:pPr>
        <w:pStyle w:val="Zitat"/>
        <w:rPr>
          <w:lang w:eastAsia="de-CH"/>
        </w:rPr>
      </w:pPr>
      <w:r w:rsidRPr="007F2C86">
        <w:rPr>
          <w:lang w:eastAsia="de-CH"/>
        </w:rPr>
        <w:t>;xmlrpc_error_number = 0</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When PHP displays or logs an error, it has the capability of inserting html</w:t>
      </w:r>
    </w:p>
    <w:p w:rsidR="00AF4838" w:rsidRPr="007F2C86" w:rsidRDefault="00AF4838" w:rsidP="00AF4838">
      <w:pPr>
        <w:pStyle w:val="Zitat"/>
        <w:rPr>
          <w:lang w:eastAsia="de-CH"/>
        </w:rPr>
      </w:pPr>
      <w:r w:rsidRPr="007F2C86">
        <w:rPr>
          <w:lang w:eastAsia="de-CH"/>
        </w:rPr>
        <w:t>; links to documentation related to that error. This directive controls whether</w:t>
      </w:r>
    </w:p>
    <w:p w:rsidR="00AF4838" w:rsidRPr="007F2C86" w:rsidRDefault="00AF4838" w:rsidP="00AF4838">
      <w:pPr>
        <w:pStyle w:val="Zitat"/>
        <w:rPr>
          <w:lang w:eastAsia="de-CH"/>
        </w:rPr>
      </w:pPr>
      <w:r w:rsidRPr="007F2C86">
        <w:rPr>
          <w:lang w:eastAsia="de-CH"/>
        </w:rPr>
        <w:t>; those HTML links appear in error messages or not. For performance and security</w:t>
      </w:r>
    </w:p>
    <w:p w:rsidR="00AF4838" w:rsidRPr="007F2C86" w:rsidRDefault="00AF4838" w:rsidP="00AF4838">
      <w:pPr>
        <w:pStyle w:val="Zitat"/>
        <w:rPr>
          <w:lang w:eastAsia="de-CH"/>
        </w:rPr>
      </w:pPr>
      <w:r w:rsidRPr="007F2C86">
        <w:rPr>
          <w:lang w:eastAsia="de-CH"/>
        </w:rPr>
        <w:t>; reasons, it's recommended you disable this on production servers.</w:t>
      </w:r>
    </w:p>
    <w:p w:rsidR="00AF4838" w:rsidRPr="007F2C86" w:rsidRDefault="00AF4838" w:rsidP="00AF4838">
      <w:pPr>
        <w:pStyle w:val="Zitat"/>
        <w:rPr>
          <w:lang w:eastAsia="de-CH"/>
        </w:rPr>
      </w:pPr>
      <w:r w:rsidRPr="007F2C86">
        <w:rPr>
          <w:lang w:eastAsia="de-CH"/>
        </w:rPr>
        <w:t>; Note: This directive is hardcoded to Off for the CLI SAPI</w:t>
      </w:r>
    </w:p>
    <w:p w:rsidR="00AF4838" w:rsidRPr="007F2C86" w:rsidRDefault="00AF4838" w:rsidP="00AF4838">
      <w:pPr>
        <w:pStyle w:val="Zitat"/>
        <w:rPr>
          <w:lang w:eastAsia="de-CH"/>
        </w:rPr>
      </w:pPr>
      <w:r w:rsidRPr="007F2C86">
        <w:rPr>
          <w:lang w:eastAsia="de-CH"/>
        </w:rPr>
        <w:t>; Default Value: On</w:t>
      </w:r>
    </w:p>
    <w:p w:rsidR="00AF4838" w:rsidRPr="007F2C86" w:rsidRDefault="00AF4838" w:rsidP="00AF4838">
      <w:pPr>
        <w:pStyle w:val="Zitat"/>
        <w:rPr>
          <w:lang w:eastAsia="de-CH"/>
        </w:rPr>
      </w:pPr>
      <w:r w:rsidRPr="007F2C86">
        <w:rPr>
          <w:lang w:eastAsia="de-CH"/>
        </w:rPr>
        <w:t>; Development Value: On</w:t>
      </w:r>
    </w:p>
    <w:p w:rsidR="00AF4838" w:rsidRPr="007F2C86" w:rsidRDefault="00AF4838" w:rsidP="00AF4838">
      <w:pPr>
        <w:pStyle w:val="Zitat"/>
        <w:rPr>
          <w:lang w:eastAsia="de-CH"/>
        </w:rPr>
      </w:pPr>
      <w:r w:rsidRPr="007F2C86">
        <w:rPr>
          <w:lang w:eastAsia="de-CH"/>
        </w:rPr>
        <w:t>; Production value: Off</w:t>
      </w:r>
    </w:p>
    <w:p w:rsidR="00AF4838" w:rsidRPr="007F2C86" w:rsidRDefault="00AF4838" w:rsidP="00AF4838">
      <w:pPr>
        <w:pStyle w:val="Zitat"/>
        <w:rPr>
          <w:lang w:eastAsia="de-CH"/>
        </w:rPr>
      </w:pPr>
      <w:r w:rsidRPr="007F2C86">
        <w:rPr>
          <w:lang w:eastAsia="de-CH"/>
        </w:rPr>
        <w:t>; http://php.net/html-errors</w:t>
      </w:r>
    </w:p>
    <w:p w:rsidR="00AF4838" w:rsidRPr="007F2C86" w:rsidRDefault="00AF4838" w:rsidP="00AF4838">
      <w:pPr>
        <w:pStyle w:val="Zitat"/>
        <w:rPr>
          <w:lang w:eastAsia="de-CH"/>
        </w:rPr>
      </w:pPr>
      <w:r w:rsidRPr="007F2C86">
        <w:rPr>
          <w:lang w:eastAsia="de-CH"/>
        </w:rPr>
        <w:t>html_errors = Off</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lastRenderedPageBreak/>
        <w:t>; If html_errors is set On PHP produces clickable error messages that direct</w:t>
      </w:r>
    </w:p>
    <w:p w:rsidR="00AF4838" w:rsidRPr="007F2C86" w:rsidRDefault="00AF4838" w:rsidP="00AF4838">
      <w:pPr>
        <w:pStyle w:val="Zitat"/>
        <w:rPr>
          <w:lang w:eastAsia="de-CH"/>
        </w:rPr>
      </w:pPr>
      <w:r w:rsidRPr="007F2C86">
        <w:rPr>
          <w:lang w:eastAsia="de-CH"/>
        </w:rPr>
        <w:t>; to a page describing the error or function causing the error in detail.</w:t>
      </w:r>
    </w:p>
    <w:p w:rsidR="00AF4838" w:rsidRPr="007F2C86" w:rsidRDefault="00AF4838" w:rsidP="00AF4838">
      <w:pPr>
        <w:pStyle w:val="Zitat"/>
        <w:rPr>
          <w:lang w:eastAsia="de-CH"/>
        </w:rPr>
      </w:pPr>
      <w:r w:rsidRPr="007F2C86">
        <w:rPr>
          <w:lang w:eastAsia="de-CH"/>
        </w:rPr>
        <w:t>; You can download a copy of the PHP manual from http://php.net/docs</w:t>
      </w:r>
    </w:p>
    <w:p w:rsidR="00AF4838" w:rsidRPr="007F2C86" w:rsidRDefault="00AF4838" w:rsidP="00AF4838">
      <w:pPr>
        <w:pStyle w:val="Zitat"/>
        <w:rPr>
          <w:lang w:eastAsia="de-CH"/>
        </w:rPr>
      </w:pPr>
      <w:r w:rsidRPr="007F2C86">
        <w:rPr>
          <w:lang w:eastAsia="de-CH"/>
        </w:rPr>
        <w:t>; and change docref_root to the base URL of your local copy including the</w:t>
      </w:r>
    </w:p>
    <w:p w:rsidR="00AF4838" w:rsidRPr="007F2C86" w:rsidRDefault="00AF4838" w:rsidP="00AF4838">
      <w:pPr>
        <w:pStyle w:val="Zitat"/>
        <w:rPr>
          <w:lang w:eastAsia="de-CH"/>
        </w:rPr>
      </w:pPr>
      <w:r w:rsidRPr="007F2C86">
        <w:rPr>
          <w:lang w:eastAsia="de-CH"/>
        </w:rPr>
        <w:t>; leading '/'. You must also specify the file extension being used including</w:t>
      </w:r>
    </w:p>
    <w:p w:rsidR="00AF4838" w:rsidRPr="007F2C86" w:rsidRDefault="00AF4838" w:rsidP="00AF4838">
      <w:pPr>
        <w:pStyle w:val="Zitat"/>
        <w:rPr>
          <w:lang w:eastAsia="de-CH"/>
        </w:rPr>
      </w:pPr>
      <w:r w:rsidRPr="007F2C86">
        <w:rPr>
          <w:lang w:eastAsia="de-CH"/>
        </w:rPr>
        <w:t>; the dot. PHP's default behavior is to leave these settings empty.</w:t>
      </w:r>
    </w:p>
    <w:p w:rsidR="00AF4838" w:rsidRPr="007F2C86" w:rsidRDefault="00AF4838" w:rsidP="00AF4838">
      <w:pPr>
        <w:pStyle w:val="Zitat"/>
        <w:rPr>
          <w:lang w:eastAsia="de-CH"/>
        </w:rPr>
      </w:pPr>
      <w:r w:rsidRPr="007F2C86">
        <w:rPr>
          <w:lang w:eastAsia="de-CH"/>
        </w:rPr>
        <w:t>; Note: Never use this feature for production boxes.</w:t>
      </w:r>
    </w:p>
    <w:p w:rsidR="00AF4838" w:rsidRPr="007F2C86" w:rsidRDefault="00AF4838" w:rsidP="00AF4838">
      <w:pPr>
        <w:pStyle w:val="Zitat"/>
        <w:rPr>
          <w:lang w:eastAsia="de-CH"/>
        </w:rPr>
      </w:pPr>
      <w:r w:rsidRPr="007F2C86">
        <w:rPr>
          <w:lang w:eastAsia="de-CH"/>
        </w:rPr>
        <w:t>; http://php.net/docref-root</w:t>
      </w:r>
    </w:p>
    <w:p w:rsidR="00AF4838" w:rsidRPr="007F2C86" w:rsidRDefault="00AF4838" w:rsidP="00AF4838">
      <w:pPr>
        <w:pStyle w:val="Zitat"/>
        <w:rPr>
          <w:lang w:eastAsia="de-CH"/>
        </w:rPr>
      </w:pPr>
      <w:r w:rsidRPr="007F2C86">
        <w:rPr>
          <w:lang w:eastAsia="de-CH"/>
        </w:rPr>
        <w:t>; Examples</w:t>
      </w:r>
    </w:p>
    <w:p w:rsidR="00AF4838" w:rsidRPr="007F2C86" w:rsidRDefault="00AF4838" w:rsidP="00AF4838">
      <w:pPr>
        <w:pStyle w:val="Zitat"/>
        <w:rPr>
          <w:lang w:eastAsia="de-CH"/>
        </w:rPr>
      </w:pPr>
      <w:r w:rsidRPr="007F2C86">
        <w:rPr>
          <w:lang w:eastAsia="de-CH"/>
        </w:rPr>
        <w:t>;docref_root = "/phpmanual/"</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http://php.net/docref-ext</w:t>
      </w:r>
    </w:p>
    <w:p w:rsidR="00AF4838" w:rsidRPr="007F2C86" w:rsidRDefault="00AF4838" w:rsidP="00AF4838">
      <w:pPr>
        <w:pStyle w:val="Zitat"/>
        <w:rPr>
          <w:lang w:eastAsia="de-CH"/>
        </w:rPr>
      </w:pPr>
      <w:r w:rsidRPr="007F2C86">
        <w:rPr>
          <w:lang w:eastAsia="de-CH"/>
        </w:rPr>
        <w:t>;docref_ext = .html</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String to output before an error message. PHP's default behavior is to leave</w:t>
      </w:r>
    </w:p>
    <w:p w:rsidR="00AF4838" w:rsidRPr="007F2C86" w:rsidRDefault="00AF4838" w:rsidP="00AF4838">
      <w:pPr>
        <w:pStyle w:val="Zitat"/>
        <w:rPr>
          <w:lang w:eastAsia="de-CH"/>
        </w:rPr>
      </w:pPr>
      <w:r w:rsidRPr="007F2C86">
        <w:rPr>
          <w:lang w:eastAsia="de-CH"/>
        </w:rPr>
        <w:t>; this setting blank.</w:t>
      </w:r>
    </w:p>
    <w:p w:rsidR="00AF4838" w:rsidRPr="007F2C86" w:rsidRDefault="00AF4838" w:rsidP="00AF4838">
      <w:pPr>
        <w:pStyle w:val="Zitat"/>
        <w:rPr>
          <w:lang w:eastAsia="de-CH"/>
        </w:rPr>
      </w:pPr>
      <w:r w:rsidRPr="007F2C86">
        <w:rPr>
          <w:lang w:eastAsia="de-CH"/>
        </w:rPr>
        <w:t>; http://php.net/error-prepend-string</w:t>
      </w:r>
    </w:p>
    <w:p w:rsidR="00AF4838" w:rsidRPr="007F2C86" w:rsidRDefault="00AF4838" w:rsidP="00AF4838">
      <w:pPr>
        <w:pStyle w:val="Zitat"/>
        <w:rPr>
          <w:lang w:eastAsia="de-CH"/>
        </w:rPr>
      </w:pPr>
      <w:r w:rsidRPr="007F2C86">
        <w:rPr>
          <w:lang w:eastAsia="de-CH"/>
        </w:rPr>
        <w:t>; Example:</w:t>
      </w:r>
    </w:p>
    <w:p w:rsidR="00AF4838" w:rsidRPr="007F2C86" w:rsidRDefault="00AF4838" w:rsidP="00AF4838">
      <w:pPr>
        <w:pStyle w:val="Zitat"/>
        <w:rPr>
          <w:lang w:eastAsia="de-CH"/>
        </w:rPr>
      </w:pPr>
      <w:r w:rsidRPr="007F2C86">
        <w:rPr>
          <w:lang w:eastAsia="de-CH"/>
        </w:rPr>
        <w:t>;error_prepend_string = "&lt;font color=#ff0000&gt;"</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String to output after an error message. PHP's default behavior is to leave</w:t>
      </w:r>
    </w:p>
    <w:p w:rsidR="00AF4838" w:rsidRPr="007F2C86" w:rsidRDefault="00AF4838" w:rsidP="00AF4838">
      <w:pPr>
        <w:pStyle w:val="Zitat"/>
        <w:rPr>
          <w:lang w:eastAsia="de-CH"/>
        </w:rPr>
      </w:pPr>
      <w:r w:rsidRPr="007F2C86">
        <w:rPr>
          <w:lang w:eastAsia="de-CH"/>
        </w:rPr>
        <w:t>; this setting blank.</w:t>
      </w:r>
    </w:p>
    <w:p w:rsidR="00AF4838" w:rsidRPr="007F2C86" w:rsidRDefault="00AF4838" w:rsidP="00AF4838">
      <w:pPr>
        <w:pStyle w:val="Zitat"/>
        <w:rPr>
          <w:lang w:eastAsia="de-CH"/>
        </w:rPr>
      </w:pPr>
      <w:r w:rsidRPr="007F2C86">
        <w:rPr>
          <w:lang w:eastAsia="de-CH"/>
        </w:rPr>
        <w:t>; http://php.net/error-append-string</w:t>
      </w:r>
    </w:p>
    <w:p w:rsidR="00AF4838" w:rsidRPr="007F2C86" w:rsidRDefault="00AF4838" w:rsidP="00AF4838">
      <w:pPr>
        <w:pStyle w:val="Zitat"/>
        <w:rPr>
          <w:lang w:eastAsia="de-CH"/>
        </w:rPr>
      </w:pPr>
      <w:r w:rsidRPr="007F2C86">
        <w:rPr>
          <w:lang w:eastAsia="de-CH"/>
        </w:rPr>
        <w:t>; Example:</w:t>
      </w:r>
    </w:p>
    <w:p w:rsidR="00AF4838" w:rsidRPr="007F2C86" w:rsidRDefault="00AF4838" w:rsidP="00AF4838">
      <w:pPr>
        <w:pStyle w:val="Zitat"/>
        <w:rPr>
          <w:lang w:eastAsia="de-CH"/>
        </w:rPr>
      </w:pPr>
      <w:r w:rsidRPr="007F2C86">
        <w:rPr>
          <w:lang w:eastAsia="de-CH"/>
        </w:rPr>
        <w:t>;error_append_string = "&lt;/font&gt;"</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Log errors to specified file. PHP's default behavior is to leave this value</w:t>
      </w:r>
    </w:p>
    <w:p w:rsidR="00AF4838" w:rsidRPr="007F2C86" w:rsidRDefault="00AF4838" w:rsidP="00AF4838">
      <w:pPr>
        <w:pStyle w:val="Zitat"/>
        <w:rPr>
          <w:lang w:eastAsia="de-CH"/>
        </w:rPr>
      </w:pPr>
      <w:r w:rsidRPr="007F2C86">
        <w:rPr>
          <w:lang w:eastAsia="de-CH"/>
        </w:rPr>
        <w:t>; empty.</w:t>
      </w:r>
    </w:p>
    <w:p w:rsidR="00AF4838" w:rsidRPr="007F2C86" w:rsidRDefault="00AF4838" w:rsidP="00AF4838">
      <w:pPr>
        <w:pStyle w:val="Zitat"/>
        <w:rPr>
          <w:lang w:eastAsia="de-CH"/>
        </w:rPr>
      </w:pPr>
      <w:r w:rsidRPr="007F2C86">
        <w:rPr>
          <w:lang w:eastAsia="de-CH"/>
        </w:rPr>
        <w:t>; http://php.net/error-log</w:t>
      </w:r>
    </w:p>
    <w:p w:rsidR="00AF4838" w:rsidRPr="007F2C86" w:rsidRDefault="00AF4838" w:rsidP="00AF4838">
      <w:pPr>
        <w:pStyle w:val="Zitat"/>
        <w:rPr>
          <w:lang w:eastAsia="de-CH"/>
        </w:rPr>
      </w:pPr>
      <w:r w:rsidRPr="007F2C86">
        <w:rPr>
          <w:lang w:eastAsia="de-CH"/>
        </w:rPr>
        <w:t>; Example:</w:t>
      </w:r>
    </w:p>
    <w:p w:rsidR="00AF4838" w:rsidRPr="007F2C86" w:rsidRDefault="00AF4838" w:rsidP="00AF4838">
      <w:pPr>
        <w:pStyle w:val="Zitat"/>
        <w:rPr>
          <w:lang w:eastAsia="de-CH"/>
        </w:rPr>
      </w:pPr>
      <w:r w:rsidRPr="007F2C86">
        <w:rPr>
          <w:lang w:eastAsia="de-CH"/>
        </w:rPr>
        <w:t>;Hier wird angegeben in welches logfile die Errormeldungen geschrieben werden</w:t>
      </w:r>
    </w:p>
    <w:p w:rsidR="00AF4838" w:rsidRPr="007F2C86" w:rsidRDefault="00AF4838" w:rsidP="00AF4838">
      <w:pPr>
        <w:pStyle w:val="Zitat"/>
        <w:rPr>
          <w:lang w:eastAsia="de-CH"/>
        </w:rPr>
      </w:pPr>
      <w:r w:rsidRPr="007F2C86">
        <w:rPr>
          <w:lang w:eastAsia="de-CH"/>
        </w:rPr>
        <w:t>error_log = php_errors.log</w:t>
      </w:r>
    </w:p>
    <w:p w:rsidR="00AF4838" w:rsidRPr="007F2C86" w:rsidRDefault="00AF4838" w:rsidP="00AF4838">
      <w:pPr>
        <w:pStyle w:val="Zitat"/>
        <w:rPr>
          <w:lang w:eastAsia="de-CH"/>
        </w:rPr>
      </w:pPr>
      <w:r w:rsidRPr="007F2C86">
        <w:rPr>
          <w:lang w:eastAsia="de-CH"/>
        </w:rPr>
        <w:t>; Log errors to syslog (Event Log on NT, not valid in Windows 95).</w:t>
      </w:r>
    </w:p>
    <w:p w:rsidR="00AF4838" w:rsidRPr="007F2C86" w:rsidRDefault="00AF4838" w:rsidP="00AF4838">
      <w:pPr>
        <w:pStyle w:val="Zitat"/>
        <w:rPr>
          <w:lang w:eastAsia="de-CH"/>
        </w:rPr>
      </w:pPr>
      <w:r w:rsidRPr="007F2C86">
        <w:rPr>
          <w:lang w:eastAsia="de-CH"/>
        </w:rPr>
        <w:t>;error_log = syslog</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w:t>
      </w:r>
    </w:p>
    <w:p w:rsidR="00AF4838" w:rsidRPr="007F2C86" w:rsidRDefault="00AF4838" w:rsidP="00AF4838">
      <w:pPr>
        <w:pStyle w:val="Zitat"/>
        <w:rPr>
          <w:lang w:eastAsia="de-CH"/>
        </w:rPr>
      </w:pPr>
      <w:r w:rsidRPr="007F2C86">
        <w:rPr>
          <w:lang w:eastAsia="de-CH"/>
        </w:rPr>
        <w:t>; Data Handling ;</w:t>
      </w:r>
    </w:p>
    <w:p w:rsidR="00AF4838" w:rsidRPr="007F2C86" w:rsidRDefault="00AF4838" w:rsidP="00AF4838">
      <w:pPr>
        <w:pStyle w:val="Zitat"/>
        <w:rPr>
          <w:lang w:eastAsia="de-CH"/>
        </w:rPr>
      </w:pPr>
      <w:r w:rsidRPr="007F2C86">
        <w:rPr>
          <w:lang w:eastAsia="de-CH"/>
        </w:rPr>
        <w:t>;;;;;;;;;;;;;;;;;</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The separator used in PHP generated URLs to separate arguments.</w:t>
      </w:r>
    </w:p>
    <w:p w:rsidR="00AF4838" w:rsidRPr="007F2C86" w:rsidRDefault="00AF4838" w:rsidP="00AF4838">
      <w:pPr>
        <w:pStyle w:val="Zitat"/>
        <w:rPr>
          <w:lang w:eastAsia="de-CH"/>
        </w:rPr>
      </w:pPr>
      <w:r w:rsidRPr="007F2C86">
        <w:rPr>
          <w:lang w:eastAsia="de-CH"/>
        </w:rPr>
        <w:t>; PHP's default setting is "&amp;".</w:t>
      </w:r>
    </w:p>
    <w:p w:rsidR="00AF4838" w:rsidRPr="007F2C86" w:rsidRDefault="00AF4838" w:rsidP="00AF4838">
      <w:pPr>
        <w:pStyle w:val="Zitat"/>
        <w:rPr>
          <w:lang w:eastAsia="de-CH"/>
        </w:rPr>
      </w:pPr>
      <w:r w:rsidRPr="007F2C86">
        <w:rPr>
          <w:lang w:eastAsia="de-CH"/>
        </w:rPr>
        <w:t>; http://php.net/arg-separator.output</w:t>
      </w:r>
    </w:p>
    <w:p w:rsidR="00AF4838" w:rsidRPr="007F2C86" w:rsidRDefault="00AF4838" w:rsidP="00AF4838">
      <w:pPr>
        <w:pStyle w:val="Zitat"/>
        <w:rPr>
          <w:lang w:eastAsia="de-CH"/>
        </w:rPr>
      </w:pPr>
      <w:r w:rsidRPr="007F2C86">
        <w:rPr>
          <w:lang w:eastAsia="de-CH"/>
        </w:rPr>
        <w:t>; Example:</w:t>
      </w:r>
    </w:p>
    <w:p w:rsidR="00AF4838" w:rsidRPr="007F2C86" w:rsidRDefault="00AF4838" w:rsidP="00AF4838">
      <w:pPr>
        <w:pStyle w:val="Zitat"/>
        <w:rPr>
          <w:lang w:eastAsia="de-CH"/>
        </w:rPr>
      </w:pPr>
      <w:r w:rsidRPr="007F2C86">
        <w:rPr>
          <w:lang w:eastAsia="de-CH"/>
        </w:rPr>
        <w:t>;arg_separator.output = "&amp;amp;"</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List of separator(s) used by PHP to parse input URLs into variables.</w:t>
      </w:r>
    </w:p>
    <w:p w:rsidR="00AF4838" w:rsidRPr="007F2C86" w:rsidRDefault="00AF4838" w:rsidP="00AF4838">
      <w:pPr>
        <w:pStyle w:val="Zitat"/>
        <w:rPr>
          <w:lang w:eastAsia="de-CH"/>
        </w:rPr>
      </w:pPr>
      <w:r w:rsidRPr="007F2C86">
        <w:rPr>
          <w:lang w:eastAsia="de-CH"/>
        </w:rPr>
        <w:t>; PHP's default setting is "&amp;".</w:t>
      </w:r>
    </w:p>
    <w:p w:rsidR="00AF4838" w:rsidRPr="007F2C86" w:rsidRDefault="00AF4838" w:rsidP="00AF4838">
      <w:pPr>
        <w:pStyle w:val="Zitat"/>
        <w:rPr>
          <w:lang w:eastAsia="de-CH"/>
        </w:rPr>
      </w:pPr>
      <w:r w:rsidRPr="007F2C86">
        <w:rPr>
          <w:lang w:eastAsia="de-CH"/>
        </w:rPr>
        <w:t>; NOTE: Every character in this directive is considered as separator!</w:t>
      </w:r>
    </w:p>
    <w:p w:rsidR="00AF4838" w:rsidRPr="007F2C86" w:rsidRDefault="00AF4838" w:rsidP="00AF4838">
      <w:pPr>
        <w:pStyle w:val="Zitat"/>
        <w:rPr>
          <w:lang w:eastAsia="de-CH"/>
        </w:rPr>
      </w:pPr>
      <w:r w:rsidRPr="007F2C86">
        <w:rPr>
          <w:lang w:eastAsia="de-CH"/>
        </w:rPr>
        <w:t>; http://php.net/arg-separator.input</w:t>
      </w:r>
    </w:p>
    <w:p w:rsidR="00AF4838" w:rsidRPr="007F2C86" w:rsidRDefault="00AF4838" w:rsidP="00AF4838">
      <w:pPr>
        <w:pStyle w:val="Zitat"/>
        <w:rPr>
          <w:lang w:eastAsia="de-CH"/>
        </w:rPr>
      </w:pPr>
      <w:r w:rsidRPr="007F2C86">
        <w:rPr>
          <w:lang w:eastAsia="de-CH"/>
        </w:rPr>
        <w:t>; Example:</w:t>
      </w:r>
    </w:p>
    <w:p w:rsidR="00AF4838" w:rsidRPr="007F2C86" w:rsidRDefault="00AF4838" w:rsidP="00AF4838">
      <w:pPr>
        <w:pStyle w:val="Zitat"/>
        <w:rPr>
          <w:lang w:eastAsia="de-CH"/>
        </w:rPr>
      </w:pPr>
      <w:r w:rsidRPr="007F2C86">
        <w:rPr>
          <w:lang w:eastAsia="de-CH"/>
        </w:rPr>
        <w:t>;arg_separator.input = ";&amp;"</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This directive determines which super global arrays are registered when PHP</w:t>
      </w:r>
    </w:p>
    <w:p w:rsidR="00AF4838" w:rsidRPr="007F2C86" w:rsidRDefault="00AF4838" w:rsidP="00AF4838">
      <w:pPr>
        <w:pStyle w:val="Zitat"/>
        <w:rPr>
          <w:lang w:eastAsia="de-CH"/>
        </w:rPr>
      </w:pPr>
      <w:r w:rsidRPr="007F2C86">
        <w:rPr>
          <w:lang w:eastAsia="de-CH"/>
        </w:rPr>
        <w:t>; starts up. If the register_globals directive is enabled, it also determines</w:t>
      </w:r>
    </w:p>
    <w:p w:rsidR="00AF4838" w:rsidRPr="007F2C86" w:rsidRDefault="00AF4838" w:rsidP="00AF4838">
      <w:pPr>
        <w:pStyle w:val="Zitat"/>
        <w:rPr>
          <w:lang w:eastAsia="de-CH"/>
        </w:rPr>
      </w:pPr>
      <w:r w:rsidRPr="007F2C86">
        <w:rPr>
          <w:lang w:eastAsia="de-CH"/>
        </w:rPr>
        <w:t>; what order variables are populated into the global space. G,P,C,E &amp; S are</w:t>
      </w:r>
    </w:p>
    <w:p w:rsidR="00AF4838" w:rsidRPr="007F2C86" w:rsidRDefault="00AF4838" w:rsidP="00AF4838">
      <w:pPr>
        <w:pStyle w:val="Zitat"/>
        <w:rPr>
          <w:lang w:eastAsia="de-CH"/>
        </w:rPr>
      </w:pPr>
      <w:r w:rsidRPr="007F2C86">
        <w:rPr>
          <w:lang w:eastAsia="de-CH"/>
        </w:rPr>
        <w:t>; abbreviations for the following respective super globals: GET, POST, COOKIE,</w:t>
      </w:r>
    </w:p>
    <w:p w:rsidR="00AF4838" w:rsidRPr="007F2C86" w:rsidRDefault="00AF4838" w:rsidP="00AF4838">
      <w:pPr>
        <w:pStyle w:val="Zitat"/>
        <w:rPr>
          <w:lang w:eastAsia="de-CH"/>
        </w:rPr>
      </w:pPr>
      <w:r w:rsidRPr="007F2C86">
        <w:rPr>
          <w:lang w:eastAsia="de-CH"/>
        </w:rPr>
        <w:t>; ENV and SERVER. There is a performance penalty paid for the registration of</w:t>
      </w:r>
    </w:p>
    <w:p w:rsidR="00AF4838" w:rsidRPr="007F2C86" w:rsidRDefault="00AF4838" w:rsidP="00AF4838">
      <w:pPr>
        <w:pStyle w:val="Zitat"/>
        <w:rPr>
          <w:lang w:eastAsia="de-CH"/>
        </w:rPr>
      </w:pPr>
      <w:r w:rsidRPr="007F2C86">
        <w:rPr>
          <w:lang w:eastAsia="de-CH"/>
        </w:rPr>
        <w:t>; these arrays and because ENV is not as commonly used as the others, ENV is</w:t>
      </w:r>
    </w:p>
    <w:p w:rsidR="00AF4838" w:rsidRPr="007F2C86" w:rsidRDefault="00AF4838" w:rsidP="00AF4838">
      <w:pPr>
        <w:pStyle w:val="Zitat"/>
        <w:rPr>
          <w:lang w:eastAsia="de-CH"/>
        </w:rPr>
      </w:pPr>
      <w:r w:rsidRPr="007F2C86">
        <w:rPr>
          <w:lang w:eastAsia="de-CH"/>
        </w:rPr>
        <w:t>; is not recommended on productions servers. You can still get access to</w:t>
      </w:r>
    </w:p>
    <w:p w:rsidR="00AF4838" w:rsidRPr="007F2C86" w:rsidRDefault="00AF4838" w:rsidP="00AF4838">
      <w:pPr>
        <w:pStyle w:val="Zitat"/>
        <w:rPr>
          <w:lang w:eastAsia="de-CH"/>
        </w:rPr>
      </w:pPr>
      <w:r w:rsidRPr="007F2C86">
        <w:rPr>
          <w:lang w:eastAsia="de-CH"/>
        </w:rPr>
        <w:t>; the environment variables through getenv() should you need to.</w:t>
      </w:r>
    </w:p>
    <w:p w:rsidR="00AF4838" w:rsidRPr="007F2C86" w:rsidRDefault="00AF4838" w:rsidP="00AF4838">
      <w:pPr>
        <w:pStyle w:val="Zitat"/>
        <w:rPr>
          <w:lang w:eastAsia="de-CH"/>
        </w:rPr>
      </w:pPr>
      <w:r w:rsidRPr="007F2C86">
        <w:rPr>
          <w:lang w:eastAsia="de-CH"/>
        </w:rPr>
        <w:t>; Default Value: "EGPCS"</w:t>
      </w:r>
    </w:p>
    <w:p w:rsidR="00AF4838" w:rsidRPr="007F2C86" w:rsidRDefault="00AF4838" w:rsidP="00AF4838">
      <w:pPr>
        <w:pStyle w:val="Zitat"/>
        <w:rPr>
          <w:lang w:eastAsia="de-CH"/>
        </w:rPr>
      </w:pPr>
      <w:r w:rsidRPr="007F2C86">
        <w:rPr>
          <w:lang w:eastAsia="de-CH"/>
        </w:rPr>
        <w:t>; Development Value: "GPCS"</w:t>
      </w:r>
    </w:p>
    <w:p w:rsidR="00AF4838" w:rsidRPr="007F2C86" w:rsidRDefault="00AF4838" w:rsidP="00AF4838">
      <w:pPr>
        <w:pStyle w:val="Zitat"/>
        <w:rPr>
          <w:lang w:eastAsia="de-CH"/>
        </w:rPr>
      </w:pPr>
      <w:r w:rsidRPr="007F2C86">
        <w:rPr>
          <w:lang w:eastAsia="de-CH"/>
        </w:rPr>
        <w:t>; Production Value: "GPCS";</w:t>
      </w:r>
    </w:p>
    <w:p w:rsidR="00AF4838" w:rsidRPr="007F2C86" w:rsidRDefault="00AF4838" w:rsidP="00AF4838">
      <w:pPr>
        <w:pStyle w:val="Zitat"/>
        <w:rPr>
          <w:lang w:eastAsia="de-CH"/>
        </w:rPr>
      </w:pPr>
      <w:r w:rsidRPr="007F2C86">
        <w:rPr>
          <w:lang w:eastAsia="de-CH"/>
        </w:rPr>
        <w:t>; http://php.net/variables-order</w:t>
      </w:r>
    </w:p>
    <w:p w:rsidR="00AF4838" w:rsidRPr="007F2C86" w:rsidRDefault="00AF4838" w:rsidP="00AF4838">
      <w:pPr>
        <w:pStyle w:val="Zitat"/>
        <w:rPr>
          <w:lang w:eastAsia="de-CH"/>
        </w:rPr>
      </w:pPr>
      <w:r w:rsidRPr="007F2C86">
        <w:rPr>
          <w:lang w:eastAsia="de-CH"/>
        </w:rPr>
        <w:t>variables_order = "GPCS"</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This directive determines which super global data (G,P,C,E &amp; S) should</w:t>
      </w:r>
    </w:p>
    <w:p w:rsidR="00AF4838" w:rsidRPr="007F2C86" w:rsidRDefault="00AF4838" w:rsidP="00AF4838">
      <w:pPr>
        <w:pStyle w:val="Zitat"/>
        <w:rPr>
          <w:lang w:eastAsia="de-CH"/>
        </w:rPr>
      </w:pPr>
      <w:r w:rsidRPr="007F2C86">
        <w:rPr>
          <w:lang w:eastAsia="de-CH"/>
        </w:rPr>
        <w:t>; be registered into the super global array REQUEST. If so, it also determines</w:t>
      </w:r>
    </w:p>
    <w:p w:rsidR="00AF4838" w:rsidRPr="007F2C86" w:rsidRDefault="00AF4838" w:rsidP="00AF4838">
      <w:pPr>
        <w:pStyle w:val="Zitat"/>
        <w:rPr>
          <w:lang w:eastAsia="de-CH"/>
        </w:rPr>
      </w:pPr>
      <w:r w:rsidRPr="007F2C86">
        <w:rPr>
          <w:lang w:eastAsia="de-CH"/>
        </w:rPr>
        <w:t>; the order in which that data is registered. The values for this directive are</w:t>
      </w:r>
    </w:p>
    <w:p w:rsidR="00AF4838" w:rsidRPr="007F2C86" w:rsidRDefault="00AF4838" w:rsidP="00AF4838">
      <w:pPr>
        <w:pStyle w:val="Zitat"/>
        <w:rPr>
          <w:lang w:eastAsia="de-CH"/>
        </w:rPr>
      </w:pPr>
      <w:r w:rsidRPr="007F2C86">
        <w:rPr>
          <w:lang w:eastAsia="de-CH"/>
        </w:rPr>
        <w:t>; specified in the same manner as the variables_order directive, EXCEPT one.</w:t>
      </w:r>
    </w:p>
    <w:p w:rsidR="00AF4838" w:rsidRPr="007F2C86" w:rsidRDefault="00AF4838" w:rsidP="00AF4838">
      <w:pPr>
        <w:pStyle w:val="Zitat"/>
        <w:rPr>
          <w:lang w:eastAsia="de-CH"/>
        </w:rPr>
      </w:pPr>
      <w:r w:rsidRPr="007F2C86">
        <w:rPr>
          <w:lang w:eastAsia="de-CH"/>
        </w:rPr>
        <w:t>; Leaving this value empty will cause PHP to use the value set in the</w:t>
      </w:r>
    </w:p>
    <w:p w:rsidR="00AF4838" w:rsidRPr="007F2C86" w:rsidRDefault="00AF4838" w:rsidP="00AF4838">
      <w:pPr>
        <w:pStyle w:val="Zitat"/>
        <w:rPr>
          <w:lang w:eastAsia="de-CH"/>
        </w:rPr>
      </w:pPr>
      <w:r w:rsidRPr="007F2C86">
        <w:rPr>
          <w:lang w:eastAsia="de-CH"/>
        </w:rPr>
        <w:t>; variables_order directive. It does not mean it will leave the super globals</w:t>
      </w:r>
    </w:p>
    <w:p w:rsidR="00AF4838" w:rsidRPr="007F2C86" w:rsidRDefault="00AF4838" w:rsidP="00AF4838">
      <w:pPr>
        <w:pStyle w:val="Zitat"/>
        <w:rPr>
          <w:lang w:eastAsia="de-CH"/>
        </w:rPr>
      </w:pPr>
      <w:r w:rsidRPr="007F2C86">
        <w:rPr>
          <w:lang w:eastAsia="de-CH"/>
        </w:rPr>
        <w:t>; array REQUEST empty.</w:t>
      </w:r>
    </w:p>
    <w:p w:rsidR="00AF4838" w:rsidRPr="007F2C86" w:rsidRDefault="00AF4838" w:rsidP="00AF4838">
      <w:pPr>
        <w:pStyle w:val="Zitat"/>
        <w:rPr>
          <w:lang w:eastAsia="de-CH"/>
        </w:rPr>
      </w:pPr>
      <w:r w:rsidRPr="007F2C86">
        <w:rPr>
          <w:lang w:eastAsia="de-CH"/>
        </w:rPr>
        <w:t>; Default Value: None</w:t>
      </w:r>
    </w:p>
    <w:p w:rsidR="00AF4838" w:rsidRPr="007F2C86" w:rsidRDefault="00AF4838" w:rsidP="00AF4838">
      <w:pPr>
        <w:pStyle w:val="Zitat"/>
        <w:rPr>
          <w:lang w:eastAsia="de-CH"/>
        </w:rPr>
      </w:pPr>
      <w:r w:rsidRPr="007F2C86">
        <w:rPr>
          <w:lang w:eastAsia="de-CH"/>
        </w:rPr>
        <w:t>; Development Value: "GP"</w:t>
      </w:r>
    </w:p>
    <w:p w:rsidR="00AF4838" w:rsidRPr="007F2C86" w:rsidRDefault="00AF4838" w:rsidP="00AF4838">
      <w:pPr>
        <w:pStyle w:val="Zitat"/>
        <w:rPr>
          <w:lang w:eastAsia="de-CH"/>
        </w:rPr>
      </w:pPr>
      <w:r w:rsidRPr="007F2C86">
        <w:rPr>
          <w:lang w:eastAsia="de-CH"/>
        </w:rPr>
        <w:t>; Production Value: "GP"</w:t>
      </w:r>
    </w:p>
    <w:p w:rsidR="00AF4838" w:rsidRPr="007F2C86" w:rsidRDefault="00AF4838" w:rsidP="00AF4838">
      <w:pPr>
        <w:pStyle w:val="Zitat"/>
        <w:rPr>
          <w:lang w:eastAsia="de-CH"/>
        </w:rPr>
      </w:pPr>
      <w:r w:rsidRPr="007F2C86">
        <w:rPr>
          <w:lang w:eastAsia="de-CH"/>
        </w:rPr>
        <w:t>; http://php.net/request-order</w:t>
      </w:r>
    </w:p>
    <w:p w:rsidR="00AF4838" w:rsidRPr="007F2C86" w:rsidRDefault="00AF4838" w:rsidP="00AF4838">
      <w:pPr>
        <w:pStyle w:val="Zitat"/>
        <w:rPr>
          <w:lang w:eastAsia="de-CH"/>
        </w:rPr>
      </w:pPr>
      <w:r w:rsidRPr="007F2C86">
        <w:rPr>
          <w:lang w:eastAsia="de-CH"/>
        </w:rPr>
        <w:t>request_order = "GP"</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Whether or not to register the EGPCS variables as global variables.  You may</w:t>
      </w:r>
    </w:p>
    <w:p w:rsidR="00AF4838" w:rsidRPr="007F2C86" w:rsidRDefault="00AF4838" w:rsidP="00AF4838">
      <w:pPr>
        <w:pStyle w:val="Zitat"/>
        <w:rPr>
          <w:lang w:eastAsia="de-CH"/>
        </w:rPr>
      </w:pPr>
      <w:r w:rsidRPr="007F2C86">
        <w:rPr>
          <w:lang w:eastAsia="de-CH"/>
        </w:rPr>
        <w:t>; want to turn this off if you don't want to clutter your scripts' global scope</w:t>
      </w:r>
    </w:p>
    <w:p w:rsidR="00AF4838" w:rsidRPr="007F2C86" w:rsidRDefault="00AF4838" w:rsidP="00AF4838">
      <w:pPr>
        <w:pStyle w:val="Zitat"/>
        <w:rPr>
          <w:lang w:eastAsia="de-CH"/>
        </w:rPr>
      </w:pPr>
      <w:r w:rsidRPr="007F2C86">
        <w:rPr>
          <w:lang w:eastAsia="de-CH"/>
        </w:rPr>
        <w:t>; with user data.</w:t>
      </w:r>
    </w:p>
    <w:p w:rsidR="00AF4838" w:rsidRPr="007F2C86" w:rsidRDefault="00AF4838" w:rsidP="00AF4838">
      <w:pPr>
        <w:pStyle w:val="Zitat"/>
        <w:rPr>
          <w:lang w:eastAsia="de-CH"/>
        </w:rPr>
      </w:pPr>
      <w:r w:rsidRPr="007F2C86">
        <w:rPr>
          <w:lang w:eastAsia="de-CH"/>
        </w:rPr>
        <w:lastRenderedPageBreak/>
        <w:t>; You should do your best to write your scripts so that they do not require</w:t>
      </w:r>
    </w:p>
    <w:p w:rsidR="00AF4838" w:rsidRPr="007F2C86" w:rsidRDefault="00AF4838" w:rsidP="00AF4838">
      <w:pPr>
        <w:pStyle w:val="Zitat"/>
        <w:rPr>
          <w:lang w:eastAsia="de-CH"/>
        </w:rPr>
      </w:pPr>
      <w:r w:rsidRPr="007F2C86">
        <w:rPr>
          <w:lang w:eastAsia="de-CH"/>
        </w:rPr>
        <w:t>; register_globals to be on;  Using form variables as globals can easily lead</w:t>
      </w:r>
    </w:p>
    <w:p w:rsidR="00AF4838" w:rsidRPr="007F2C86" w:rsidRDefault="00AF4838" w:rsidP="00AF4838">
      <w:pPr>
        <w:pStyle w:val="Zitat"/>
        <w:rPr>
          <w:lang w:eastAsia="de-CH"/>
        </w:rPr>
      </w:pPr>
      <w:r w:rsidRPr="007F2C86">
        <w:rPr>
          <w:lang w:eastAsia="de-CH"/>
        </w:rPr>
        <w:t>; to possible security problems, if the code is not very well thought of.</w:t>
      </w:r>
    </w:p>
    <w:p w:rsidR="00AF4838" w:rsidRPr="007F2C86" w:rsidRDefault="00AF4838" w:rsidP="00AF4838">
      <w:pPr>
        <w:pStyle w:val="Zitat"/>
        <w:rPr>
          <w:lang w:eastAsia="de-CH"/>
        </w:rPr>
      </w:pPr>
      <w:r w:rsidRPr="007F2C86">
        <w:rPr>
          <w:lang w:eastAsia="de-CH"/>
        </w:rPr>
        <w:t>; http://php.net/register-globals</w:t>
      </w:r>
    </w:p>
    <w:p w:rsidR="00AF4838" w:rsidRPr="007F2C86" w:rsidRDefault="00AF4838" w:rsidP="00AF4838">
      <w:pPr>
        <w:pStyle w:val="Zitat"/>
        <w:rPr>
          <w:lang w:eastAsia="de-CH"/>
        </w:rPr>
      </w:pPr>
      <w:r w:rsidRPr="007F2C86">
        <w:rPr>
          <w:lang w:eastAsia="de-CH"/>
        </w:rPr>
        <w:t>register_globals = Off</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Determines whether the deprecated long $HTTP_*_VARS type predefined variables</w:t>
      </w:r>
    </w:p>
    <w:p w:rsidR="00AF4838" w:rsidRPr="007F2C86" w:rsidRDefault="00AF4838" w:rsidP="00AF4838">
      <w:pPr>
        <w:pStyle w:val="Zitat"/>
        <w:rPr>
          <w:lang w:eastAsia="de-CH"/>
        </w:rPr>
      </w:pPr>
      <w:r w:rsidRPr="007F2C86">
        <w:rPr>
          <w:lang w:eastAsia="de-CH"/>
        </w:rPr>
        <w:t>; are registered by PHP or not. As they are deprecated, we obviously don't</w:t>
      </w:r>
    </w:p>
    <w:p w:rsidR="00AF4838" w:rsidRPr="007F2C86" w:rsidRDefault="00AF4838" w:rsidP="00AF4838">
      <w:pPr>
        <w:pStyle w:val="Zitat"/>
        <w:rPr>
          <w:lang w:eastAsia="de-CH"/>
        </w:rPr>
      </w:pPr>
      <w:r w:rsidRPr="007F2C86">
        <w:rPr>
          <w:lang w:eastAsia="de-CH"/>
        </w:rPr>
        <w:t>; recommend you use them. They are on by default for compatibility reasons but</w:t>
      </w:r>
    </w:p>
    <w:p w:rsidR="00AF4838" w:rsidRPr="007F2C86" w:rsidRDefault="00AF4838" w:rsidP="00AF4838">
      <w:pPr>
        <w:pStyle w:val="Zitat"/>
        <w:rPr>
          <w:lang w:eastAsia="de-CH"/>
        </w:rPr>
      </w:pPr>
      <w:r w:rsidRPr="007F2C86">
        <w:rPr>
          <w:lang w:eastAsia="de-CH"/>
        </w:rPr>
        <w:t>; they are not recommended on production servers.</w:t>
      </w:r>
    </w:p>
    <w:p w:rsidR="00AF4838" w:rsidRPr="007F2C86" w:rsidRDefault="00AF4838" w:rsidP="00AF4838">
      <w:pPr>
        <w:pStyle w:val="Zitat"/>
        <w:rPr>
          <w:lang w:eastAsia="de-CH"/>
        </w:rPr>
      </w:pPr>
      <w:r w:rsidRPr="007F2C86">
        <w:rPr>
          <w:lang w:eastAsia="de-CH"/>
        </w:rPr>
        <w:t>; Default Value: On</w:t>
      </w:r>
    </w:p>
    <w:p w:rsidR="00AF4838" w:rsidRPr="007F2C86" w:rsidRDefault="00AF4838" w:rsidP="00AF4838">
      <w:pPr>
        <w:pStyle w:val="Zitat"/>
        <w:rPr>
          <w:lang w:eastAsia="de-CH"/>
        </w:rPr>
      </w:pPr>
      <w:r w:rsidRPr="007F2C86">
        <w:rPr>
          <w:lang w:eastAsia="de-CH"/>
        </w:rPr>
        <w:t>; Development Value: Off</w:t>
      </w:r>
    </w:p>
    <w:p w:rsidR="00AF4838" w:rsidRPr="007F2C86" w:rsidRDefault="00AF4838" w:rsidP="00AF4838">
      <w:pPr>
        <w:pStyle w:val="Zitat"/>
        <w:rPr>
          <w:lang w:eastAsia="de-CH"/>
        </w:rPr>
      </w:pPr>
      <w:r w:rsidRPr="007F2C86">
        <w:rPr>
          <w:lang w:eastAsia="de-CH"/>
        </w:rPr>
        <w:t>; Production Value: Off</w:t>
      </w:r>
    </w:p>
    <w:p w:rsidR="00AF4838" w:rsidRPr="007F2C86" w:rsidRDefault="00AF4838" w:rsidP="00AF4838">
      <w:pPr>
        <w:pStyle w:val="Zitat"/>
        <w:rPr>
          <w:lang w:eastAsia="de-CH"/>
        </w:rPr>
      </w:pPr>
      <w:r w:rsidRPr="007F2C86">
        <w:rPr>
          <w:lang w:eastAsia="de-CH"/>
        </w:rPr>
        <w:t>; http://php.net/register-long-arrays</w:t>
      </w:r>
    </w:p>
    <w:p w:rsidR="00AF4838" w:rsidRPr="007F2C86" w:rsidRDefault="00AF4838" w:rsidP="00AF4838">
      <w:pPr>
        <w:pStyle w:val="Zitat"/>
        <w:rPr>
          <w:lang w:eastAsia="de-CH"/>
        </w:rPr>
      </w:pPr>
      <w:r w:rsidRPr="007F2C86">
        <w:rPr>
          <w:lang w:eastAsia="de-CH"/>
        </w:rPr>
        <w:t>register_long_arrays = Off</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This directive determines whether PHP registers $argv &amp; $argc each time it</w:t>
      </w:r>
    </w:p>
    <w:p w:rsidR="00AF4838" w:rsidRPr="007F2C86" w:rsidRDefault="00AF4838" w:rsidP="00AF4838">
      <w:pPr>
        <w:pStyle w:val="Zitat"/>
        <w:rPr>
          <w:lang w:eastAsia="de-CH"/>
        </w:rPr>
      </w:pPr>
      <w:r w:rsidRPr="007F2C86">
        <w:rPr>
          <w:lang w:eastAsia="de-CH"/>
        </w:rPr>
        <w:t>; runs. $argv contains an array of all the arguments passed to PHP when a script</w:t>
      </w:r>
    </w:p>
    <w:p w:rsidR="00AF4838" w:rsidRPr="007F2C86" w:rsidRDefault="00AF4838" w:rsidP="00AF4838">
      <w:pPr>
        <w:pStyle w:val="Zitat"/>
        <w:rPr>
          <w:lang w:eastAsia="de-CH"/>
        </w:rPr>
      </w:pPr>
      <w:r w:rsidRPr="007F2C86">
        <w:rPr>
          <w:lang w:eastAsia="de-CH"/>
        </w:rPr>
        <w:t>; is invoked. $argc contains an integer representing the number of arguments</w:t>
      </w:r>
    </w:p>
    <w:p w:rsidR="00AF4838" w:rsidRPr="007F2C86" w:rsidRDefault="00AF4838" w:rsidP="00AF4838">
      <w:pPr>
        <w:pStyle w:val="Zitat"/>
        <w:rPr>
          <w:lang w:eastAsia="de-CH"/>
        </w:rPr>
      </w:pPr>
      <w:r w:rsidRPr="007F2C86">
        <w:rPr>
          <w:lang w:eastAsia="de-CH"/>
        </w:rPr>
        <w:t>; that were passed when the script was invoked. These arrays are extremely</w:t>
      </w:r>
    </w:p>
    <w:p w:rsidR="00AF4838" w:rsidRPr="007F2C86" w:rsidRDefault="00AF4838" w:rsidP="00AF4838">
      <w:pPr>
        <w:pStyle w:val="Zitat"/>
        <w:rPr>
          <w:lang w:eastAsia="de-CH"/>
        </w:rPr>
      </w:pPr>
      <w:r w:rsidRPr="007F2C86">
        <w:rPr>
          <w:lang w:eastAsia="de-CH"/>
        </w:rPr>
        <w:t>; useful when running scripts from the command line. When this directive is</w:t>
      </w:r>
    </w:p>
    <w:p w:rsidR="00AF4838" w:rsidRPr="007F2C86" w:rsidRDefault="00AF4838" w:rsidP="00AF4838">
      <w:pPr>
        <w:pStyle w:val="Zitat"/>
        <w:rPr>
          <w:lang w:eastAsia="de-CH"/>
        </w:rPr>
      </w:pPr>
      <w:r w:rsidRPr="007F2C86">
        <w:rPr>
          <w:lang w:eastAsia="de-CH"/>
        </w:rPr>
        <w:t>; enabled, registering these variables consumes CPU cycles and memory each time</w:t>
      </w:r>
    </w:p>
    <w:p w:rsidR="00AF4838" w:rsidRPr="007F2C86" w:rsidRDefault="00AF4838" w:rsidP="00AF4838">
      <w:pPr>
        <w:pStyle w:val="Zitat"/>
        <w:rPr>
          <w:lang w:eastAsia="de-CH"/>
        </w:rPr>
      </w:pPr>
      <w:r w:rsidRPr="007F2C86">
        <w:rPr>
          <w:lang w:eastAsia="de-CH"/>
        </w:rPr>
        <w:t>; a script is executed. For performance reasons, this feature should be disabled</w:t>
      </w:r>
    </w:p>
    <w:p w:rsidR="00AF4838" w:rsidRPr="007F2C86" w:rsidRDefault="00AF4838" w:rsidP="00AF4838">
      <w:pPr>
        <w:pStyle w:val="Zitat"/>
        <w:rPr>
          <w:lang w:eastAsia="de-CH"/>
        </w:rPr>
      </w:pPr>
      <w:r w:rsidRPr="007F2C86">
        <w:rPr>
          <w:lang w:eastAsia="de-CH"/>
        </w:rPr>
        <w:t>; on production servers.</w:t>
      </w:r>
    </w:p>
    <w:p w:rsidR="00AF4838" w:rsidRPr="007F2C86" w:rsidRDefault="00AF4838" w:rsidP="00AF4838">
      <w:pPr>
        <w:pStyle w:val="Zitat"/>
        <w:rPr>
          <w:lang w:eastAsia="de-CH"/>
        </w:rPr>
      </w:pPr>
      <w:r w:rsidRPr="007F2C86">
        <w:rPr>
          <w:lang w:eastAsia="de-CH"/>
        </w:rPr>
        <w:t>; Note: This directive is hardcoded to On for the CLI SAPI</w:t>
      </w:r>
    </w:p>
    <w:p w:rsidR="00AF4838" w:rsidRPr="007F2C86" w:rsidRDefault="00AF4838" w:rsidP="00AF4838">
      <w:pPr>
        <w:pStyle w:val="Zitat"/>
        <w:rPr>
          <w:lang w:eastAsia="de-CH"/>
        </w:rPr>
      </w:pPr>
      <w:r w:rsidRPr="007F2C86">
        <w:rPr>
          <w:lang w:eastAsia="de-CH"/>
        </w:rPr>
        <w:t>; Default Value: On</w:t>
      </w:r>
    </w:p>
    <w:p w:rsidR="00AF4838" w:rsidRPr="007F2C86" w:rsidRDefault="00AF4838" w:rsidP="00AF4838">
      <w:pPr>
        <w:pStyle w:val="Zitat"/>
        <w:rPr>
          <w:lang w:eastAsia="de-CH"/>
        </w:rPr>
      </w:pPr>
      <w:r w:rsidRPr="007F2C86">
        <w:rPr>
          <w:lang w:eastAsia="de-CH"/>
        </w:rPr>
        <w:t>; Development Value: Off</w:t>
      </w:r>
    </w:p>
    <w:p w:rsidR="00AF4838" w:rsidRPr="007F2C86" w:rsidRDefault="00AF4838" w:rsidP="00AF4838">
      <w:pPr>
        <w:pStyle w:val="Zitat"/>
        <w:rPr>
          <w:lang w:eastAsia="de-CH"/>
        </w:rPr>
      </w:pPr>
      <w:r w:rsidRPr="007F2C86">
        <w:rPr>
          <w:lang w:eastAsia="de-CH"/>
        </w:rPr>
        <w:t>; Production Value: Off</w:t>
      </w:r>
    </w:p>
    <w:p w:rsidR="00AF4838" w:rsidRPr="007F2C86" w:rsidRDefault="00AF4838" w:rsidP="00AF4838">
      <w:pPr>
        <w:pStyle w:val="Zitat"/>
        <w:rPr>
          <w:lang w:eastAsia="de-CH"/>
        </w:rPr>
      </w:pPr>
      <w:r w:rsidRPr="007F2C86">
        <w:rPr>
          <w:lang w:eastAsia="de-CH"/>
        </w:rPr>
        <w:t>; http://php.net/register-argc-argv</w:t>
      </w:r>
    </w:p>
    <w:p w:rsidR="00AF4838" w:rsidRPr="007F2C86" w:rsidRDefault="00AF4838" w:rsidP="00AF4838">
      <w:pPr>
        <w:pStyle w:val="Zitat"/>
        <w:rPr>
          <w:lang w:eastAsia="de-CH"/>
        </w:rPr>
      </w:pPr>
      <w:r w:rsidRPr="007F2C86">
        <w:rPr>
          <w:lang w:eastAsia="de-CH"/>
        </w:rPr>
        <w:t>register_argc_argv = Off</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When enabled, the SERVER and ENV variables are created when they're first</w:t>
      </w:r>
    </w:p>
    <w:p w:rsidR="00AF4838" w:rsidRPr="007F2C86" w:rsidRDefault="00AF4838" w:rsidP="00AF4838">
      <w:pPr>
        <w:pStyle w:val="Zitat"/>
        <w:rPr>
          <w:lang w:eastAsia="de-CH"/>
        </w:rPr>
      </w:pPr>
      <w:r w:rsidRPr="007F2C86">
        <w:rPr>
          <w:lang w:eastAsia="de-CH"/>
        </w:rPr>
        <w:t>; used (Just In Time) instead of when the script starts. If these variables</w:t>
      </w:r>
    </w:p>
    <w:p w:rsidR="00AF4838" w:rsidRPr="007F2C86" w:rsidRDefault="00AF4838" w:rsidP="00AF4838">
      <w:pPr>
        <w:pStyle w:val="Zitat"/>
        <w:rPr>
          <w:lang w:eastAsia="de-CH"/>
        </w:rPr>
      </w:pPr>
      <w:r w:rsidRPr="007F2C86">
        <w:rPr>
          <w:lang w:eastAsia="de-CH"/>
        </w:rPr>
        <w:t>; are not used within a script, having this directive on will result in a</w:t>
      </w:r>
    </w:p>
    <w:p w:rsidR="00AF4838" w:rsidRPr="007F2C86" w:rsidRDefault="00AF4838" w:rsidP="00AF4838">
      <w:pPr>
        <w:pStyle w:val="Zitat"/>
        <w:rPr>
          <w:lang w:eastAsia="de-CH"/>
        </w:rPr>
      </w:pPr>
      <w:r w:rsidRPr="007F2C86">
        <w:rPr>
          <w:lang w:eastAsia="de-CH"/>
        </w:rPr>
        <w:t>; performance gain. The PHP directives register_globals, register_long_arrays,</w:t>
      </w:r>
    </w:p>
    <w:p w:rsidR="00AF4838" w:rsidRPr="007F2C86" w:rsidRDefault="00AF4838" w:rsidP="00AF4838">
      <w:pPr>
        <w:pStyle w:val="Zitat"/>
        <w:rPr>
          <w:lang w:eastAsia="de-CH"/>
        </w:rPr>
      </w:pPr>
      <w:r w:rsidRPr="007F2C86">
        <w:rPr>
          <w:lang w:eastAsia="de-CH"/>
        </w:rPr>
        <w:t>; and register_argc_argv must be disabled for this directive to have any affect.</w:t>
      </w:r>
    </w:p>
    <w:p w:rsidR="00AF4838" w:rsidRPr="007F2C86" w:rsidRDefault="00AF4838" w:rsidP="00AF4838">
      <w:pPr>
        <w:pStyle w:val="Zitat"/>
        <w:rPr>
          <w:lang w:eastAsia="de-CH"/>
        </w:rPr>
      </w:pPr>
      <w:r w:rsidRPr="007F2C86">
        <w:rPr>
          <w:lang w:eastAsia="de-CH"/>
        </w:rPr>
        <w:t>; http://php.net/auto-globals-jit</w:t>
      </w:r>
    </w:p>
    <w:p w:rsidR="00AF4838" w:rsidRPr="007F2C86" w:rsidRDefault="00AF4838" w:rsidP="00AF4838">
      <w:pPr>
        <w:pStyle w:val="Zitat"/>
        <w:rPr>
          <w:lang w:eastAsia="de-CH"/>
        </w:rPr>
      </w:pPr>
      <w:r w:rsidRPr="007F2C86">
        <w:rPr>
          <w:lang w:eastAsia="de-CH"/>
        </w:rPr>
        <w:t>auto_globals_jit = On</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Maximum size of POST data that PHP will accept.</w:t>
      </w:r>
    </w:p>
    <w:p w:rsidR="00AF4838" w:rsidRPr="007F2C86" w:rsidRDefault="00AF4838" w:rsidP="00AF4838">
      <w:pPr>
        <w:pStyle w:val="Zitat"/>
        <w:rPr>
          <w:lang w:eastAsia="de-CH"/>
        </w:rPr>
      </w:pPr>
      <w:r w:rsidRPr="007F2C86">
        <w:rPr>
          <w:lang w:eastAsia="de-CH"/>
        </w:rPr>
        <w:t>; http://php.net/post-max-size</w:t>
      </w:r>
    </w:p>
    <w:p w:rsidR="00AF4838" w:rsidRPr="007F2C86" w:rsidRDefault="00AF4838" w:rsidP="00AF4838">
      <w:pPr>
        <w:pStyle w:val="Zitat"/>
        <w:rPr>
          <w:lang w:eastAsia="de-CH"/>
        </w:rPr>
      </w:pPr>
      <w:r w:rsidRPr="007F2C86">
        <w:rPr>
          <w:lang w:eastAsia="de-CH"/>
        </w:rPr>
        <w:t>;Hier wird die  maximale Grösse für den Post Upload angegeben das ist der max upload + POST zusätze</w:t>
      </w:r>
    </w:p>
    <w:p w:rsidR="00AF4838" w:rsidRPr="007F2C86" w:rsidRDefault="00AF4838" w:rsidP="00AF4838">
      <w:pPr>
        <w:pStyle w:val="Zitat"/>
        <w:rPr>
          <w:lang w:eastAsia="de-CH"/>
        </w:rPr>
      </w:pPr>
      <w:r w:rsidRPr="007F2C86">
        <w:rPr>
          <w:lang w:eastAsia="de-CH"/>
        </w:rPr>
        <w:t>post_max_size = 10500M</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Magic quotes are a preprocessing feature of PHP where PHP will attempt to</w:t>
      </w:r>
    </w:p>
    <w:p w:rsidR="00AF4838" w:rsidRPr="007F2C86" w:rsidRDefault="00AF4838" w:rsidP="00AF4838">
      <w:pPr>
        <w:pStyle w:val="Zitat"/>
        <w:rPr>
          <w:lang w:eastAsia="de-CH"/>
        </w:rPr>
      </w:pPr>
      <w:r w:rsidRPr="007F2C86">
        <w:rPr>
          <w:lang w:eastAsia="de-CH"/>
        </w:rPr>
        <w:t>; escape any character sequences in GET, POST, COOKIE and ENV data which might</w:t>
      </w:r>
    </w:p>
    <w:p w:rsidR="00AF4838" w:rsidRPr="007F2C86" w:rsidRDefault="00AF4838" w:rsidP="00AF4838">
      <w:pPr>
        <w:pStyle w:val="Zitat"/>
        <w:rPr>
          <w:lang w:eastAsia="de-CH"/>
        </w:rPr>
      </w:pPr>
      <w:r w:rsidRPr="007F2C86">
        <w:rPr>
          <w:lang w:eastAsia="de-CH"/>
        </w:rPr>
        <w:t>; otherwise corrupt data being placed in resources such as databases before</w:t>
      </w:r>
    </w:p>
    <w:p w:rsidR="00AF4838" w:rsidRPr="007F2C86" w:rsidRDefault="00AF4838" w:rsidP="00AF4838">
      <w:pPr>
        <w:pStyle w:val="Zitat"/>
        <w:rPr>
          <w:lang w:eastAsia="de-CH"/>
        </w:rPr>
      </w:pPr>
      <w:r w:rsidRPr="007F2C86">
        <w:rPr>
          <w:lang w:eastAsia="de-CH"/>
        </w:rPr>
        <w:t>; making that data available to you. Because of character encoding issues and</w:t>
      </w:r>
    </w:p>
    <w:p w:rsidR="00AF4838" w:rsidRPr="007F2C86" w:rsidRDefault="00AF4838" w:rsidP="00AF4838">
      <w:pPr>
        <w:pStyle w:val="Zitat"/>
        <w:rPr>
          <w:lang w:eastAsia="de-CH"/>
        </w:rPr>
      </w:pPr>
      <w:r w:rsidRPr="007F2C86">
        <w:rPr>
          <w:lang w:eastAsia="de-CH"/>
        </w:rPr>
        <w:t>; non-standard SQL implementations across many databases, it's not currently</w:t>
      </w:r>
    </w:p>
    <w:p w:rsidR="00AF4838" w:rsidRPr="007F2C86" w:rsidRDefault="00AF4838" w:rsidP="00AF4838">
      <w:pPr>
        <w:pStyle w:val="Zitat"/>
        <w:rPr>
          <w:lang w:eastAsia="de-CH"/>
        </w:rPr>
      </w:pPr>
      <w:r w:rsidRPr="007F2C86">
        <w:rPr>
          <w:lang w:eastAsia="de-CH"/>
        </w:rPr>
        <w:t>; possible for this feature to be 100% accurate. PHP's default behavior is to</w:t>
      </w:r>
    </w:p>
    <w:p w:rsidR="00AF4838" w:rsidRPr="007F2C86" w:rsidRDefault="00AF4838" w:rsidP="00AF4838">
      <w:pPr>
        <w:pStyle w:val="Zitat"/>
        <w:rPr>
          <w:lang w:eastAsia="de-CH"/>
        </w:rPr>
      </w:pPr>
      <w:r w:rsidRPr="007F2C86">
        <w:rPr>
          <w:lang w:eastAsia="de-CH"/>
        </w:rPr>
        <w:t>; enable the feature. We strongly recommend you use the escaping mechanisms</w:t>
      </w:r>
    </w:p>
    <w:p w:rsidR="00AF4838" w:rsidRPr="007F2C86" w:rsidRDefault="00AF4838" w:rsidP="00AF4838">
      <w:pPr>
        <w:pStyle w:val="Zitat"/>
        <w:rPr>
          <w:lang w:eastAsia="de-CH"/>
        </w:rPr>
      </w:pPr>
      <w:r w:rsidRPr="007F2C86">
        <w:rPr>
          <w:lang w:eastAsia="de-CH"/>
        </w:rPr>
        <w:t>; designed specifically for the database your using instead of relying on this</w:t>
      </w:r>
    </w:p>
    <w:p w:rsidR="00AF4838" w:rsidRPr="007F2C86" w:rsidRDefault="00AF4838" w:rsidP="00AF4838">
      <w:pPr>
        <w:pStyle w:val="Zitat"/>
        <w:rPr>
          <w:lang w:eastAsia="de-CH"/>
        </w:rPr>
      </w:pPr>
      <w:r w:rsidRPr="007F2C86">
        <w:rPr>
          <w:lang w:eastAsia="de-CH"/>
        </w:rPr>
        <w:t>; feature. Also note, this feature has been deprecated as of PHP 5.3.0 and is</w:t>
      </w:r>
    </w:p>
    <w:p w:rsidR="00AF4838" w:rsidRPr="007F2C86" w:rsidRDefault="00AF4838" w:rsidP="00AF4838">
      <w:pPr>
        <w:pStyle w:val="Zitat"/>
        <w:rPr>
          <w:lang w:eastAsia="de-CH"/>
        </w:rPr>
      </w:pPr>
      <w:r w:rsidRPr="007F2C86">
        <w:rPr>
          <w:lang w:eastAsia="de-CH"/>
        </w:rPr>
        <w:t>; scheduled for removal in PHP 6.</w:t>
      </w:r>
    </w:p>
    <w:p w:rsidR="00AF4838" w:rsidRPr="007F2C86" w:rsidRDefault="00AF4838" w:rsidP="00AF4838">
      <w:pPr>
        <w:pStyle w:val="Zitat"/>
        <w:rPr>
          <w:lang w:eastAsia="de-CH"/>
        </w:rPr>
      </w:pPr>
      <w:r w:rsidRPr="007F2C86">
        <w:rPr>
          <w:lang w:eastAsia="de-CH"/>
        </w:rPr>
        <w:t>; Default Value: On</w:t>
      </w:r>
    </w:p>
    <w:p w:rsidR="00AF4838" w:rsidRPr="007F2C86" w:rsidRDefault="00AF4838" w:rsidP="00AF4838">
      <w:pPr>
        <w:pStyle w:val="Zitat"/>
        <w:rPr>
          <w:lang w:eastAsia="de-CH"/>
        </w:rPr>
      </w:pPr>
      <w:r w:rsidRPr="007F2C86">
        <w:rPr>
          <w:lang w:eastAsia="de-CH"/>
        </w:rPr>
        <w:t>; Development Value: Off</w:t>
      </w:r>
    </w:p>
    <w:p w:rsidR="00AF4838" w:rsidRPr="007F2C86" w:rsidRDefault="00AF4838" w:rsidP="00AF4838">
      <w:pPr>
        <w:pStyle w:val="Zitat"/>
        <w:rPr>
          <w:lang w:eastAsia="de-CH"/>
        </w:rPr>
      </w:pPr>
      <w:r w:rsidRPr="007F2C86">
        <w:rPr>
          <w:lang w:eastAsia="de-CH"/>
        </w:rPr>
        <w:t>; Production Value: Off</w:t>
      </w:r>
    </w:p>
    <w:p w:rsidR="00AF4838" w:rsidRPr="007F2C86" w:rsidRDefault="00AF4838" w:rsidP="00AF4838">
      <w:pPr>
        <w:pStyle w:val="Zitat"/>
        <w:rPr>
          <w:lang w:eastAsia="de-CH"/>
        </w:rPr>
      </w:pPr>
      <w:r w:rsidRPr="007F2C86">
        <w:rPr>
          <w:lang w:eastAsia="de-CH"/>
        </w:rPr>
        <w:t>; http://php.net/magic-quotes-gpc</w:t>
      </w:r>
    </w:p>
    <w:p w:rsidR="00AF4838" w:rsidRPr="007F2C86" w:rsidRDefault="00AF4838" w:rsidP="00AF4838">
      <w:pPr>
        <w:pStyle w:val="Zitat"/>
        <w:rPr>
          <w:lang w:eastAsia="de-CH"/>
        </w:rPr>
      </w:pPr>
      <w:r w:rsidRPr="007F2C86">
        <w:rPr>
          <w:lang w:eastAsia="de-CH"/>
        </w:rPr>
        <w:t>magic_quotes_gpc = Off</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Magic quotes for runtime-generated data, e.g. data from SQL, from exec(), etc.</w:t>
      </w:r>
    </w:p>
    <w:p w:rsidR="00AF4838" w:rsidRPr="007F2C86" w:rsidRDefault="00AF4838" w:rsidP="00AF4838">
      <w:pPr>
        <w:pStyle w:val="Zitat"/>
        <w:rPr>
          <w:lang w:eastAsia="de-CH"/>
        </w:rPr>
      </w:pPr>
      <w:r w:rsidRPr="007F2C86">
        <w:rPr>
          <w:lang w:eastAsia="de-CH"/>
        </w:rPr>
        <w:t>; http://php.net/magic-quotes-runtime</w:t>
      </w:r>
    </w:p>
    <w:p w:rsidR="00AF4838" w:rsidRPr="007F2C86" w:rsidRDefault="00AF4838" w:rsidP="00AF4838">
      <w:pPr>
        <w:pStyle w:val="Zitat"/>
        <w:rPr>
          <w:lang w:eastAsia="de-CH"/>
        </w:rPr>
      </w:pPr>
      <w:r w:rsidRPr="007F2C86">
        <w:rPr>
          <w:lang w:eastAsia="de-CH"/>
        </w:rPr>
        <w:t>magic_quotes_runtime = Off</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Use Sybase-style magic quotes (escape ' with '' instead of \').</w:t>
      </w:r>
    </w:p>
    <w:p w:rsidR="00AF4838" w:rsidRPr="007F2C86" w:rsidRDefault="00AF4838" w:rsidP="00AF4838">
      <w:pPr>
        <w:pStyle w:val="Zitat"/>
        <w:rPr>
          <w:lang w:eastAsia="de-CH"/>
        </w:rPr>
      </w:pPr>
      <w:r w:rsidRPr="007F2C86">
        <w:rPr>
          <w:lang w:eastAsia="de-CH"/>
        </w:rPr>
        <w:t>; http://php.net/magic-quotes-sybase</w:t>
      </w:r>
    </w:p>
    <w:p w:rsidR="00AF4838" w:rsidRPr="007F2C86" w:rsidRDefault="00AF4838" w:rsidP="00AF4838">
      <w:pPr>
        <w:pStyle w:val="Zitat"/>
        <w:rPr>
          <w:lang w:eastAsia="de-CH"/>
        </w:rPr>
      </w:pPr>
      <w:r w:rsidRPr="007F2C86">
        <w:rPr>
          <w:lang w:eastAsia="de-CH"/>
        </w:rPr>
        <w:t>magic_quotes_sybase = Off</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Automatically add files before PHP document.</w:t>
      </w:r>
    </w:p>
    <w:p w:rsidR="00AF4838" w:rsidRPr="007F2C86" w:rsidRDefault="00AF4838" w:rsidP="00AF4838">
      <w:pPr>
        <w:pStyle w:val="Zitat"/>
        <w:rPr>
          <w:lang w:eastAsia="de-CH"/>
        </w:rPr>
      </w:pPr>
      <w:r w:rsidRPr="007F2C86">
        <w:rPr>
          <w:lang w:eastAsia="de-CH"/>
        </w:rPr>
        <w:t>; http://php.net/auto-prepend-file</w:t>
      </w:r>
    </w:p>
    <w:p w:rsidR="00AF4838" w:rsidRPr="007F2C86" w:rsidRDefault="00AF4838" w:rsidP="00AF4838">
      <w:pPr>
        <w:pStyle w:val="Zitat"/>
        <w:rPr>
          <w:lang w:eastAsia="de-CH"/>
        </w:rPr>
      </w:pPr>
      <w:r w:rsidRPr="007F2C86">
        <w:rPr>
          <w:lang w:eastAsia="de-CH"/>
        </w:rPr>
        <w:t>auto_prepend_file =</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Automatically add files after PHP document.</w:t>
      </w:r>
    </w:p>
    <w:p w:rsidR="00AF4838" w:rsidRPr="007F2C86" w:rsidRDefault="00AF4838" w:rsidP="00AF4838">
      <w:pPr>
        <w:pStyle w:val="Zitat"/>
        <w:rPr>
          <w:lang w:eastAsia="de-CH"/>
        </w:rPr>
      </w:pPr>
      <w:r w:rsidRPr="007F2C86">
        <w:rPr>
          <w:lang w:eastAsia="de-CH"/>
        </w:rPr>
        <w:t>; http://php.net/auto-append-file</w:t>
      </w:r>
    </w:p>
    <w:p w:rsidR="00AF4838" w:rsidRPr="007F2C86" w:rsidRDefault="00AF4838" w:rsidP="00AF4838">
      <w:pPr>
        <w:pStyle w:val="Zitat"/>
        <w:rPr>
          <w:lang w:eastAsia="de-CH"/>
        </w:rPr>
      </w:pPr>
      <w:r w:rsidRPr="007F2C86">
        <w:rPr>
          <w:lang w:eastAsia="de-CH"/>
        </w:rPr>
        <w:t>auto_append_file =</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By default, PHP will output a character encoding using</w:t>
      </w:r>
    </w:p>
    <w:p w:rsidR="00AF4838" w:rsidRPr="007F2C86" w:rsidRDefault="00AF4838" w:rsidP="00AF4838">
      <w:pPr>
        <w:pStyle w:val="Zitat"/>
        <w:rPr>
          <w:lang w:eastAsia="de-CH"/>
        </w:rPr>
      </w:pPr>
      <w:r w:rsidRPr="007F2C86">
        <w:rPr>
          <w:lang w:eastAsia="de-CH"/>
        </w:rPr>
        <w:t>; the Content-type: header.  To disable sending of the charset, simply</w:t>
      </w:r>
    </w:p>
    <w:p w:rsidR="00AF4838" w:rsidRPr="007F2C86" w:rsidRDefault="00AF4838" w:rsidP="00AF4838">
      <w:pPr>
        <w:pStyle w:val="Zitat"/>
        <w:rPr>
          <w:lang w:eastAsia="de-CH"/>
        </w:rPr>
      </w:pPr>
      <w:r w:rsidRPr="007F2C86">
        <w:rPr>
          <w:lang w:eastAsia="de-CH"/>
        </w:rPr>
        <w:t>; set it to be empty.</w:t>
      </w:r>
    </w:p>
    <w:p w:rsidR="00AF4838" w:rsidRPr="007F2C86" w:rsidRDefault="00AF4838" w:rsidP="00AF4838">
      <w:pPr>
        <w:pStyle w:val="Zitat"/>
        <w:rPr>
          <w:lang w:eastAsia="de-CH"/>
        </w:rPr>
      </w:pPr>
      <w:r w:rsidRPr="007F2C86">
        <w:rPr>
          <w:lang w:eastAsia="de-CH"/>
        </w:rPr>
        <w:t>;</w:t>
      </w:r>
    </w:p>
    <w:p w:rsidR="00AF4838" w:rsidRPr="007F2C86" w:rsidRDefault="00AF4838" w:rsidP="00AF4838">
      <w:pPr>
        <w:pStyle w:val="Zitat"/>
        <w:rPr>
          <w:lang w:eastAsia="de-CH"/>
        </w:rPr>
      </w:pPr>
      <w:r w:rsidRPr="007F2C86">
        <w:rPr>
          <w:lang w:eastAsia="de-CH"/>
        </w:rPr>
        <w:t>; PHP's built-in default is text/html</w:t>
      </w:r>
    </w:p>
    <w:p w:rsidR="00AF4838" w:rsidRPr="007F2C86" w:rsidRDefault="00AF4838" w:rsidP="00AF4838">
      <w:pPr>
        <w:pStyle w:val="Zitat"/>
        <w:rPr>
          <w:lang w:eastAsia="de-CH"/>
        </w:rPr>
      </w:pPr>
      <w:r w:rsidRPr="007F2C86">
        <w:rPr>
          <w:lang w:eastAsia="de-CH"/>
        </w:rPr>
        <w:lastRenderedPageBreak/>
        <w:t>; http://php.net/default-mimetype</w:t>
      </w:r>
    </w:p>
    <w:p w:rsidR="00AF4838" w:rsidRPr="007F2C86" w:rsidRDefault="00AF4838" w:rsidP="00AF4838">
      <w:pPr>
        <w:pStyle w:val="Zitat"/>
        <w:rPr>
          <w:lang w:eastAsia="de-CH"/>
        </w:rPr>
      </w:pPr>
      <w:r w:rsidRPr="007F2C86">
        <w:rPr>
          <w:lang w:eastAsia="de-CH"/>
        </w:rPr>
        <w:t>default_mimetype = "text/html"</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PHP's default character set is set to empty.</w:t>
      </w:r>
    </w:p>
    <w:p w:rsidR="00AF4838" w:rsidRPr="007F2C86" w:rsidRDefault="00AF4838" w:rsidP="00AF4838">
      <w:pPr>
        <w:pStyle w:val="Zitat"/>
        <w:rPr>
          <w:lang w:eastAsia="de-CH"/>
        </w:rPr>
      </w:pPr>
      <w:r w:rsidRPr="007F2C86">
        <w:rPr>
          <w:lang w:eastAsia="de-CH"/>
        </w:rPr>
        <w:t>; http://php.net/default-charset</w:t>
      </w:r>
    </w:p>
    <w:p w:rsidR="00AF4838" w:rsidRPr="007F2C86" w:rsidRDefault="00AF4838" w:rsidP="00AF4838">
      <w:pPr>
        <w:pStyle w:val="Zitat"/>
        <w:rPr>
          <w:lang w:eastAsia="de-CH"/>
        </w:rPr>
      </w:pPr>
      <w:r w:rsidRPr="007F2C86">
        <w:rPr>
          <w:lang w:eastAsia="de-CH"/>
        </w:rPr>
        <w:t>;default_charset = "iso-8859-1"</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Always populate the $HTTP_RAW_POST_DATA variable. PHP's default behavior is</w:t>
      </w:r>
    </w:p>
    <w:p w:rsidR="00AF4838" w:rsidRPr="007F2C86" w:rsidRDefault="00AF4838" w:rsidP="00AF4838">
      <w:pPr>
        <w:pStyle w:val="Zitat"/>
        <w:rPr>
          <w:lang w:eastAsia="de-CH"/>
        </w:rPr>
      </w:pPr>
      <w:r w:rsidRPr="007F2C86">
        <w:rPr>
          <w:lang w:eastAsia="de-CH"/>
        </w:rPr>
        <w:t>; to disable this feature.</w:t>
      </w:r>
    </w:p>
    <w:p w:rsidR="00AF4838" w:rsidRPr="007F2C86" w:rsidRDefault="00AF4838" w:rsidP="00AF4838">
      <w:pPr>
        <w:pStyle w:val="Zitat"/>
        <w:rPr>
          <w:lang w:eastAsia="de-CH"/>
        </w:rPr>
      </w:pPr>
      <w:r w:rsidRPr="007F2C86">
        <w:rPr>
          <w:lang w:eastAsia="de-CH"/>
        </w:rPr>
        <w:t>; http://php.net/always-populate-raw-post-data</w:t>
      </w:r>
    </w:p>
    <w:p w:rsidR="00AF4838" w:rsidRPr="007F2C86" w:rsidRDefault="00AF4838" w:rsidP="00AF4838">
      <w:pPr>
        <w:pStyle w:val="Zitat"/>
        <w:rPr>
          <w:lang w:eastAsia="de-CH"/>
        </w:rPr>
      </w:pPr>
      <w:r w:rsidRPr="007F2C86">
        <w:rPr>
          <w:lang w:eastAsia="de-CH"/>
        </w:rPr>
        <w:t>;always_populate_raw_post_data = On</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w:t>
      </w:r>
    </w:p>
    <w:p w:rsidR="00AF4838" w:rsidRPr="007F2C86" w:rsidRDefault="00AF4838" w:rsidP="00AF4838">
      <w:pPr>
        <w:pStyle w:val="Zitat"/>
        <w:rPr>
          <w:lang w:eastAsia="de-CH"/>
        </w:rPr>
      </w:pPr>
      <w:r w:rsidRPr="007F2C86">
        <w:rPr>
          <w:lang w:eastAsia="de-CH"/>
        </w:rPr>
        <w:t>; Paths and Directories ;</w:t>
      </w:r>
    </w:p>
    <w:p w:rsidR="00AF4838" w:rsidRPr="007F2C86" w:rsidRDefault="00AF4838" w:rsidP="00AF4838">
      <w:pPr>
        <w:pStyle w:val="Zitat"/>
        <w:rPr>
          <w:lang w:eastAsia="de-CH"/>
        </w:rPr>
      </w:pPr>
      <w:r w:rsidRPr="007F2C86">
        <w:rPr>
          <w:lang w:eastAsia="de-CH"/>
        </w:rPr>
        <w:t>;;;;;;;;;;;;;;;;;;;;;;;;;</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UNIX: "/path1:/path2"</w:t>
      </w:r>
    </w:p>
    <w:p w:rsidR="00AF4838" w:rsidRPr="007F2C86" w:rsidRDefault="00AF4838" w:rsidP="00AF4838">
      <w:pPr>
        <w:pStyle w:val="Zitat"/>
        <w:rPr>
          <w:lang w:eastAsia="de-CH"/>
        </w:rPr>
      </w:pPr>
      <w:r w:rsidRPr="007F2C86">
        <w:rPr>
          <w:lang w:eastAsia="de-CH"/>
        </w:rPr>
        <w:t>;include_path = ".:/usr/share/php"</w:t>
      </w:r>
    </w:p>
    <w:p w:rsidR="00AF4838" w:rsidRPr="007F2C86" w:rsidRDefault="00AF4838" w:rsidP="00AF4838">
      <w:pPr>
        <w:pStyle w:val="Zitat"/>
        <w:rPr>
          <w:lang w:eastAsia="de-CH"/>
        </w:rPr>
      </w:pPr>
      <w:r w:rsidRPr="007F2C86">
        <w:rPr>
          <w:lang w:eastAsia="de-CH"/>
        </w:rPr>
        <w:t>;</w:t>
      </w:r>
    </w:p>
    <w:p w:rsidR="00AF4838" w:rsidRPr="007F2C86" w:rsidRDefault="00AF4838" w:rsidP="00AF4838">
      <w:pPr>
        <w:pStyle w:val="Zitat"/>
        <w:rPr>
          <w:lang w:eastAsia="de-CH"/>
        </w:rPr>
      </w:pPr>
      <w:r w:rsidRPr="007F2C86">
        <w:rPr>
          <w:lang w:eastAsia="de-CH"/>
        </w:rPr>
        <w:t>; Windows: "\path1;\path2"</w:t>
      </w:r>
    </w:p>
    <w:p w:rsidR="00AF4838" w:rsidRPr="007F2C86" w:rsidRDefault="00AF4838" w:rsidP="00AF4838">
      <w:pPr>
        <w:pStyle w:val="Zitat"/>
        <w:rPr>
          <w:lang w:eastAsia="de-CH"/>
        </w:rPr>
      </w:pPr>
      <w:r w:rsidRPr="007F2C86">
        <w:rPr>
          <w:lang w:eastAsia="de-CH"/>
        </w:rPr>
        <w:t>;include_path = ".;c:\php\includes"</w:t>
      </w:r>
    </w:p>
    <w:p w:rsidR="00AF4838" w:rsidRPr="007F2C86" w:rsidRDefault="00AF4838" w:rsidP="00AF4838">
      <w:pPr>
        <w:pStyle w:val="Zitat"/>
        <w:rPr>
          <w:lang w:eastAsia="de-CH"/>
        </w:rPr>
      </w:pPr>
      <w:r w:rsidRPr="007F2C86">
        <w:rPr>
          <w:lang w:eastAsia="de-CH"/>
        </w:rPr>
        <w:t>;</w:t>
      </w:r>
    </w:p>
    <w:p w:rsidR="00AF4838" w:rsidRPr="007F2C86" w:rsidRDefault="00AF4838" w:rsidP="00AF4838">
      <w:pPr>
        <w:pStyle w:val="Zitat"/>
        <w:rPr>
          <w:lang w:eastAsia="de-CH"/>
        </w:rPr>
      </w:pPr>
      <w:r w:rsidRPr="007F2C86">
        <w:rPr>
          <w:lang w:eastAsia="de-CH"/>
        </w:rPr>
        <w:t>; PHP's default setting for include_path is ".;/path/to/php/pear"</w:t>
      </w:r>
    </w:p>
    <w:p w:rsidR="00AF4838" w:rsidRPr="007F2C86" w:rsidRDefault="00AF4838" w:rsidP="00AF4838">
      <w:pPr>
        <w:pStyle w:val="Zitat"/>
        <w:rPr>
          <w:lang w:eastAsia="de-CH"/>
        </w:rPr>
      </w:pPr>
      <w:r w:rsidRPr="007F2C86">
        <w:rPr>
          <w:lang w:eastAsia="de-CH"/>
        </w:rPr>
        <w:t>; http://php.net/include-path</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The root of the PHP pages, used only if nonempty.</w:t>
      </w:r>
    </w:p>
    <w:p w:rsidR="00AF4838" w:rsidRPr="007F2C86" w:rsidRDefault="00AF4838" w:rsidP="00AF4838">
      <w:pPr>
        <w:pStyle w:val="Zitat"/>
        <w:rPr>
          <w:lang w:eastAsia="de-CH"/>
        </w:rPr>
      </w:pPr>
      <w:r w:rsidRPr="007F2C86">
        <w:rPr>
          <w:lang w:eastAsia="de-CH"/>
        </w:rPr>
        <w:t>; if PHP was not compiled with FORCE_REDIRECT, you SHOULD set doc_root</w:t>
      </w:r>
    </w:p>
    <w:p w:rsidR="00AF4838" w:rsidRPr="007F2C86" w:rsidRDefault="00AF4838" w:rsidP="00AF4838">
      <w:pPr>
        <w:pStyle w:val="Zitat"/>
        <w:rPr>
          <w:lang w:eastAsia="de-CH"/>
        </w:rPr>
      </w:pPr>
      <w:r w:rsidRPr="007F2C86">
        <w:rPr>
          <w:lang w:eastAsia="de-CH"/>
        </w:rPr>
        <w:t>; if you are running php as a CGI under any web server (other than IIS)</w:t>
      </w:r>
    </w:p>
    <w:p w:rsidR="00AF4838" w:rsidRPr="007F2C86" w:rsidRDefault="00AF4838" w:rsidP="00AF4838">
      <w:pPr>
        <w:pStyle w:val="Zitat"/>
        <w:rPr>
          <w:lang w:eastAsia="de-CH"/>
        </w:rPr>
      </w:pPr>
      <w:r w:rsidRPr="007F2C86">
        <w:rPr>
          <w:lang w:eastAsia="de-CH"/>
        </w:rPr>
        <w:t>; see documentation for security issues.  The alternate is to use the</w:t>
      </w:r>
    </w:p>
    <w:p w:rsidR="00AF4838" w:rsidRPr="007F2C86" w:rsidRDefault="00AF4838" w:rsidP="00AF4838">
      <w:pPr>
        <w:pStyle w:val="Zitat"/>
        <w:rPr>
          <w:lang w:eastAsia="de-CH"/>
        </w:rPr>
      </w:pPr>
      <w:r w:rsidRPr="007F2C86">
        <w:rPr>
          <w:lang w:eastAsia="de-CH"/>
        </w:rPr>
        <w:t>; cgi.force_redirect configuration below</w:t>
      </w:r>
    </w:p>
    <w:p w:rsidR="00AF4838" w:rsidRPr="007F2C86" w:rsidRDefault="00AF4838" w:rsidP="00AF4838">
      <w:pPr>
        <w:pStyle w:val="Zitat"/>
        <w:rPr>
          <w:lang w:eastAsia="de-CH"/>
        </w:rPr>
      </w:pPr>
      <w:r w:rsidRPr="007F2C86">
        <w:rPr>
          <w:lang w:eastAsia="de-CH"/>
        </w:rPr>
        <w:t>; http://php.net/doc-root</w:t>
      </w:r>
    </w:p>
    <w:p w:rsidR="00AF4838" w:rsidRPr="007F2C86" w:rsidRDefault="00AF4838" w:rsidP="00AF4838">
      <w:pPr>
        <w:pStyle w:val="Zitat"/>
        <w:rPr>
          <w:lang w:eastAsia="de-CH"/>
        </w:rPr>
      </w:pPr>
      <w:r w:rsidRPr="007F2C86">
        <w:rPr>
          <w:lang w:eastAsia="de-CH"/>
        </w:rPr>
        <w:t>doc_root =</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The directory under which PHP opens the script using /~username used only</w:t>
      </w:r>
    </w:p>
    <w:p w:rsidR="00AF4838" w:rsidRPr="007F2C86" w:rsidRDefault="00AF4838" w:rsidP="00AF4838">
      <w:pPr>
        <w:pStyle w:val="Zitat"/>
        <w:rPr>
          <w:lang w:eastAsia="de-CH"/>
        </w:rPr>
      </w:pPr>
      <w:r w:rsidRPr="007F2C86">
        <w:rPr>
          <w:lang w:eastAsia="de-CH"/>
        </w:rPr>
        <w:t>; if nonempty.</w:t>
      </w:r>
    </w:p>
    <w:p w:rsidR="00AF4838" w:rsidRPr="007F2C86" w:rsidRDefault="00AF4838" w:rsidP="00AF4838">
      <w:pPr>
        <w:pStyle w:val="Zitat"/>
        <w:rPr>
          <w:lang w:eastAsia="de-CH"/>
        </w:rPr>
      </w:pPr>
      <w:r w:rsidRPr="007F2C86">
        <w:rPr>
          <w:lang w:eastAsia="de-CH"/>
        </w:rPr>
        <w:t>; http://php.net/user-dir</w:t>
      </w:r>
    </w:p>
    <w:p w:rsidR="00AF4838" w:rsidRPr="007F2C86" w:rsidRDefault="00AF4838" w:rsidP="00AF4838">
      <w:pPr>
        <w:pStyle w:val="Zitat"/>
        <w:rPr>
          <w:lang w:eastAsia="de-CH"/>
        </w:rPr>
      </w:pPr>
      <w:r w:rsidRPr="007F2C86">
        <w:rPr>
          <w:lang w:eastAsia="de-CH"/>
        </w:rPr>
        <w:t>user_dir =</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Directory in which the loadable extensions (modules) reside.</w:t>
      </w:r>
    </w:p>
    <w:p w:rsidR="00AF4838" w:rsidRPr="007F2C86" w:rsidRDefault="00AF4838" w:rsidP="00AF4838">
      <w:pPr>
        <w:pStyle w:val="Zitat"/>
        <w:rPr>
          <w:lang w:eastAsia="de-CH"/>
        </w:rPr>
      </w:pPr>
      <w:r w:rsidRPr="007F2C86">
        <w:rPr>
          <w:lang w:eastAsia="de-CH"/>
        </w:rPr>
        <w:t>; http://php.net/extension-dir</w:t>
      </w:r>
    </w:p>
    <w:p w:rsidR="00AF4838" w:rsidRPr="007F2C86" w:rsidRDefault="00AF4838" w:rsidP="00AF4838">
      <w:pPr>
        <w:pStyle w:val="Zitat"/>
        <w:rPr>
          <w:lang w:eastAsia="de-CH"/>
        </w:rPr>
      </w:pPr>
      <w:r w:rsidRPr="007F2C86">
        <w:rPr>
          <w:lang w:eastAsia="de-CH"/>
        </w:rPr>
        <w:t>; extension_dir = "./"</w:t>
      </w:r>
    </w:p>
    <w:p w:rsidR="00AF4838" w:rsidRPr="007F2C86" w:rsidRDefault="00AF4838" w:rsidP="00AF4838">
      <w:pPr>
        <w:pStyle w:val="Zitat"/>
        <w:rPr>
          <w:lang w:eastAsia="de-CH"/>
        </w:rPr>
      </w:pPr>
      <w:r w:rsidRPr="007F2C86">
        <w:rPr>
          <w:lang w:eastAsia="de-CH"/>
        </w:rPr>
        <w:t>; On windows:</w:t>
      </w:r>
    </w:p>
    <w:p w:rsidR="00AF4838" w:rsidRPr="007F2C86" w:rsidRDefault="00AF4838" w:rsidP="00AF4838">
      <w:pPr>
        <w:pStyle w:val="Zitat"/>
        <w:rPr>
          <w:lang w:eastAsia="de-CH"/>
        </w:rPr>
      </w:pPr>
      <w:r w:rsidRPr="007F2C86">
        <w:rPr>
          <w:lang w:eastAsia="de-CH"/>
        </w:rPr>
        <w:t>; extension_dir = "ext"</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Whether or not to enable the dl() function.  The dl() function does NOT work</w:t>
      </w:r>
    </w:p>
    <w:p w:rsidR="00AF4838" w:rsidRPr="007F2C86" w:rsidRDefault="00AF4838" w:rsidP="00AF4838">
      <w:pPr>
        <w:pStyle w:val="Zitat"/>
        <w:rPr>
          <w:lang w:eastAsia="de-CH"/>
        </w:rPr>
      </w:pPr>
      <w:r w:rsidRPr="007F2C86">
        <w:rPr>
          <w:lang w:eastAsia="de-CH"/>
        </w:rPr>
        <w:t>; properly in multithreaded servers, such as IIS or Zeus, and is automatically</w:t>
      </w:r>
    </w:p>
    <w:p w:rsidR="00AF4838" w:rsidRPr="007F2C86" w:rsidRDefault="00AF4838" w:rsidP="00AF4838">
      <w:pPr>
        <w:pStyle w:val="Zitat"/>
        <w:rPr>
          <w:lang w:eastAsia="de-CH"/>
        </w:rPr>
      </w:pPr>
      <w:r w:rsidRPr="007F2C86">
        <w:rPr>
          <w:lang w:eastAsia="de-CH"/>
        </w:rPr>
        <w:t>; disabled on them.</w:t>
      </w:r>
    </w:p>
    <w:p w:rsidR="00AF4838" w:rsidRPr="007F2C86" w:rsidRDefault="00AF4838" w:rsidP="00AF4838">
      <w:pPr>
        <w:pStyle w:val="Zitat"/>
        <w:rPr>
          <w:lang w:eastAsia="de-CH"/>
        </w:rPr>
      </w:pPr>
      <w:r w:rsidRPr="007F2C86">
        <w:rPr>
          <w:lang w:eastAsia="de-CH"/>
        </w:rPr>
        <w:t>; http://php.net/enable-dl</w:t>
      </w:r>
    </w:p>
    <w:p w:rsidR="00AF4838" w:rsidRPr="007F2C86" w:rsidRDefault="00AF4838" w:rsidP="00AF4838">
      <w:pPr>
        <w:pStyle w:val="Zitat"/>
        <w:rPr>
          <w:lang w:eastAsia="de-CH"/>
        </w:rPr>
      </w:pPr>
      <w:r w:rsidRPr="007F2C86">
        <w:rPr>
          <w:lang w:eastAsia="de-CH"/>
        </w:rPr>
        <w:lastRenderedPageBreak/>
        <w:t>enable_dl = Off</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cgi.force_redirect is necessary to provide security running PHP as a CGI under</w:t>
      </w:r>
    </w:p>
    <w:p w:rsidR="00AF4838" w:rsidRPr="007F2C86" w:rsidRDefault="00AF4838" w:rsidP="00AF4838">
      <w:pPr>
        <w:pStyle w:val="Zitat"/>
        <w:rPr>
          <w:lang w:eastAsia="de-CH"/>
        </w:rPr>
      </w:pPr>
      <w:r w:rsidRPr="007F2C86">
        <w:rPr>
          <w:lang w:eastAsia="de-CH"/>
        </w:rPr>
        <w:t>; most web servers.  Left undefined, PHP turns this on by default.  You can</w:t>
      </w:r>
    </w:p>
    <w:p w:rsidR="00AF4838" w:rsidRPr="007F2C86" w:rsidRDefault="00AF4838" w:rsidP="00AF4838">
      <w:pPr>
        <w:pStyle w:val="Zitat"/>
        <w:rPr>
          <w:lang w:eastAsia="de-CH"/>
        </w:rPr>
      </w:pPr>
      <w:r w:rsidRPr="007F2C86">
        <w:rPr>
          <w:lang w:eastAsia="de-CH"/>
        </w:rPr>
        <w:t>; turn it off here AT YOUR OWN RISK</w:t>
      </w:r>
    </w:p>
    <w:p w:rsidR="00AF4838" w:rsidRPr="007F2C86" w:rsidRDefault="00AF4838" w:rsidP="00AF4838">
      <w:pPr>
        <w:pStyle w:val="Zitat"/>
        <w:rPr>
          <w:lang w:eastAsia="de-CH"/>
        </w:rPr>
      </w:pPr>
      <w:r w:rsidRPr="007F2C86">
        <w:rPr>
          <w:lang w:eastAsia="de-CH"/>
        </w:rPr>
        <w:t>; **You CAN safely turn this off for IIS, in fact, you MUST.**</w:t>
      </w:r>
    </w:p>
    <w:p w:rsidR="00AF4838" w:rsidRPr="007F2C86" w:rsidRDefault="00AF4838" w:rsidP="00AF4838">
      <w:pPr>
        <w:pStyle w:val="Zitat"/>
        <w:rPr>
          <w:lang w:eastAsia="de-CH"/>
        </w:rPr>
      </w:pPr>
      <w:r w:rsidRPr="007F2C86">
        <w:rPr>
          <w:lang w:eastAsia="de-CH"/>
        </w:rPr>
        <w:t>; http://php.net/cgi.force-redirect</w:t>
      </w:r>
    </w:p>
    <w:p w:rsidR="00AF4838" w:rsidRPr="007F2C86" w:rsidRDefault="00AF4838" w:rsidP="00AF4838">
      <w:pPr>
        <w:pStyle w:val="Zitat"/>
        <w:rPr>
          <w:lang w:eastAsia="de-CH"/>
        </w:rPr>
      </w:pPr>
      <w:r w:rsidRPr="007F2C86">
        <w:rPr>
          <w:lang w:eastAsia="de-CH"/>
        </w:rPr>
        <w:t>;cgi.force_redirect = 1</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if cgi.nph is enabled it will force cgi to always sent Status: 200 with</w:t>
      </w:r>
    </w:p>
    <w:p w:rsidR="00AF4838" w:rsidRPr="007F2C86" w:rsidRDefault="00AF4838" w:rsidP="00AF4838">
      <w:pPr>
        <w:pStyle w:val="Zitat"/>
        <w:rPr>
          <w:lang w:eastAsia="de-CH"/>
        </w:rPr>
      </w:pPr>
      <w:r w:rsidRPr="007F2C86">
        <w:rPr>
          <w:lang w:eastAsia="de-CH"/>
        </w:rPr>
        <w:t>; every request. PHP's default behavior is to disable this feature.</w:t>
      </w:r>
    </w:p>
    <w:p w:rsidR="00AF4838" w:rsidRPr="007F2C86" w:rsidRDefault="00AF4838" w:rsidP="00AF4838">
      <w:pPr>
        <w:pStyle w:val="Zitat"/>
        <w:rPr>
          <w:lang w:eastAsia="de-CH"/>
        </w:rPr>
      </w:pPr>
      <w:r w:rsidRPr="007F2C86">
        <w:rPr>
          <w:lang w:eastAsia="de-CH"/>
        </w:rPr>
        <w:t>;cgi.nph = 1</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if cgi.force_redirect is turned on, and you are not running under Apache or Netscape</w:t>
      </w:r>
    </w:p>
    <w:p w:rsidR="00AF4838" w:rsidRPr="007F2C86" w:rsidRDefault="00AF4838" w:rsidP="00AF4838">
      <w:pPr>
        <w:pStyle w:val="Zitat"/>
        <w:rPr>
          <w:lang w:eastAsia="de-CH"/>
        </w:rPr>
      </w:pPr>
      <w:r w:rsidRPr="007F2C86">
        <w:rPr>
          <w:lang w:eastAsia="de-CH"/>
        </w:rPr>
        <w:t>; (iPlanet) web servers, you MAY need to set an environment variable name that PHP</w:t>
      </w:r>
    </w:p>
    <w:p w:rsidR="00AF4838" w:rsidRPr="007F2C86" w:rsidRDefault="00AF4838" w:rsidP="00AF4838">
      <w:pPr>
        <w:pStyle w:val="Zitat"/>
        <w:rPr>
          <w:lang w:eastAsia="de-CH"/>
        </w:rPr>
      </w:pPr>
      <w:r w:rsidRPr="007F2C86">
        <w:rPr>
          <w:lang w:eastAsia="de-CH"/>
        </w:rPr>
        <w:t>; will look for to know it is OK to continue execution.  Setting this variable MAY</w:t>
      </w:r>
    </w:p>
    <w:p w:rsidR="00AF4838" w:rsidRPr="007F2C86" w:rsidRDefault="00AF4838" w:rsidP="00AF4838">
      <w:pPr>
        <w:pStyle w:val="Zitat"/>
        <w:rPr>
          <w:lang w:eastAsia="de-CH"/>
        </w:rPr>
      </w:pPr>
      <w:r w:rsidRPr="007F2C86">
        <w:rPr>
          <w:lang w:eastAsia="de-CH"/>
        </w:rPr>
        <w:t>; cause security issues, KNOW WHAT YOU ARE DOING FIRST.</w:t>
      </w:r>
    </w:p>
    <w:p w:rsidR="00AF4838" w:rsidRPr="007F2C86" w:rsidRDefault="00AF4838" w:rsidP="00AF4838">
      <w:pPr>
        <w:pStyle w:val="Zitat"/>
        <w:rPr>
          <w:lang w:eastAsia="de-CH"/>
        </w:rPr>
      </w:pPr>
      <w:r w:rsidRPr="007F2C86">
        <w:rPr>
          <w:lang w:eastAsia="de-CH"/>
        </w:rPr>
        <w:t>; http://php.net/cgi.redirect-status-env</w:t>
      </w:r>
    </w:p>
    <w:p w:rsidR="00AF4838" w:rsidRPr="007F2C86" w:rsidRDefault="00AF4838" w:rsidP="00AF4838">
      <w:pPr>
        <w:pStyle w:val="Zitat"/>
        <w:rPr>
          <w:lang w:eastAsia="de-CH"/>
        </w:rPr>
      </w:pPr>
      <w:r w:rsidRPr="007F2C86">
        <w:rPr>
          <w:lang w:eastAsia="de-CH"/>
        </w:rPr>
        <w:t>;cgi.redirect_status_env = ;</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cgi.fix_pathinfo provides *real* PATH_INFO/PATH_TRANSLATED support for CGI.  PHP's</w:t>
      </w:r>
    </w:p>
    <w:p w:rsidR="00AF4838" w:rsidRPr="007F2C86" w:rsidRDefault="00AF4838" w:rsidP="00AF4838">
      <w:pPr>
        <w:pStyle w:val="Zitat"/>
        <w:rPr>
          <w:lang w:eastAsia="de-CH"/>
        </w:rPr>
      </w:pPr>
      <w:r w:rsidRPr="007F2C86">
        <w:rPr>
          <w:lang w:eastAsia="de-CH"/>
        </w:rPr>
        <w:t>; previous behaviour was to set PATH_TRANSLATED to SCRIPT_FILENAME, and to not grok</w:t>
      </w:r>
    </w:p>
    <w:p w:rsidR="00AF4838" w:rsidRPr="007F2C86" w:rsidRDefault="00AF4838" w:rsidP="00AF4838">
      <w:pPr>
        <w:pStyle w:val="Zitat"/>
        <w:rPr>
          <w:lang w:eastAsia="de-CH"/>
        </w:rPr>
      </w:pPr>
      <w:r w:rsidRPr="007F2C86">
        <w:rPr>
          <w:lang w:eastAsia="de-CH"/>
        </w:rPr>
        <w:t>; what PATH_INFO is.  For more information on PATH_INFO, see the cgi specs.  Setting</w:t>
      </w:r>
    </w:p>
    <w:p w:rsidR="00AF4838" w:rsidRPr="007F2C86" w:rsidRDefault="00AF4838" w:rsidP="00AF4838">
      <w:pPr>
        <w:pStyle w:val="Zitat"/>
        <w:rPr>
          <w:lang w:eastAsia="de-CH"/>
        </w:rPr>
      </w:pPr>
      <w:r w:rsidRPr="007F2C86">
        <w:rPr>
          <w:lang w:eastAsia="de-CH"/>
        </w:rPr>
        <w:t>; this to 1 will cause PHP CGI to fix its paths to conform to the spec.  A setting</w:t>
      </w:r>
    </w:p>
    <w:p w:rsidR="00AF4838" w:rsidRPr="007F2C86" w:rsidRDefault="00AF4838" w:rsidP="00AF4838">
      <w:pPr>
        <w:pStyle w:val="Zitat"/>
        <w:rPr>
          <w:lang w:eastAsia="de-CH"/>
        </w:rPr>
      </w:pPr>
      <w:r w:rsidRPr="007F2C86">
        <w:rPr>
          <w:lang w:eastAsia="de-CH"/>
        </w:rPr>
        <w:t>; of zero causes PHP to behave as before.  Default is 1.  You should fix your scripts</w:t>
      </w:r>
    </w:p>
    <w:p w:rsidR="00AF4838" w:rsidRPr="007F2C86" w:rsidRDefault="00AF4838" w:rsidP="00AF4838">
      <w:pPr>
        <w:pStyle w:val="Zitat"/>
        <w:rPr>
          <w:lang w:eastAsia="de-CH"/>
        </w:rPr>
      </w:pPr>
      <w:r w:rsidRPr="007F2C86">
        <w:rPr>
          <w:lang w:eastAsia="de-CH"/>
        </w:rPr>
        <w:t>; to use SCRIPT_FILENAME rather than PATH_TRANSLATED.</w:t>
      </w:r>
    </w:p>
    <w:p w:rsidR="00AF4838" w:rsidRPr="007F2C86" w:rsidRDefault="00AF4838" w:rsidP="00AF4838">
      <w:pPr>
        <w:pStyle w:val="Zitat"/>
        <w:rPr>
          <w:lang w:eastAsia="de-CH"/>
        </w:rPr>
      </w:pPr>
      <w:r w:rsidRPr="007F2C86">
        <w:rPr>
          <w:lang w:eastAsia="de-CH"/>
        </w:rPr>
        <w:t>; http://php.net/cgi.fix-pathinfo</w:t>
      </w:r>
    </w:p>
    <w:p w:rsidR="00AF4838" w:rsidRPr="007F2C86" w:rsidRDefault="00AF4838" w:rsidP="00AF4838">
      <w:pPr>
        <w:pStyle w:val="Zitat"/>
        <w:rPr>
          <w:lang w:eastAsia="de-CH"/>
        </w:rPr>
      </w:pPr>
      <w:r w:rsidRPr="007F2C86">
        <w:rPr>
          <w:lang w:eastAsia="de-CH"/>
        </w:rPr>
        <w:t>;cgi.fix_pathinfo=1</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FastCGI under IIS (on WINNT based OS) supports the ability to impersonate</w:t>
      </w:r>
    </w:p>
    <w:p w:rsidR="00AF4838" w:rsidRPr="007F2C86" w:rsidRDefault="00AF4838" w:rsidP="00AF4838">
      <w:pPr>
        <w:pStyle w:val="Zitat"/>
        <w:rPr>
          <w:lang w:eastAsia="de-CH"/>
        </w:rPr>
      </w:pPr>
      <w:r w:rsidRPr="007F2C86">
        <w:rPr>
          <w:lang w:eastAsia="de-CH"/>
        </w:rPr>
        <w:t>; security tokens of the calling client.  This allows IIS to define the</w:t>
      </w:r>
    </w:p>
    <w:p w:rsidR="00AF4838" w:rsidRPr="007F2C86" w:rsidRDefault="00AF4838" w:rsidP="00AF4838">
      <w:pPr>
        <w:pStyle w:val="Zitat"/>
        <w:rPr>
          <w:lang w:eastAsia="de-CH"/>
        </w:rPr>
      </w:pPr>
      <w:r w:rsidRPr="007F2C86">
        <w:rPr>
          <w:lang w:eastAsia="de-CH"/>
        </w:rPr>
        <w:t>; security context that the request runs under.  mod_fastcgi under Apache</w:t>
      </w:r>
    </w:p>
    <w:p w:rsidR="00AF4838" w:rsidRPr="007F2C86" w:rsidRDefault="00AF4838" w:rsidP="00AF4838">
      <w:pPr>
        <w:pStyle w:val="Zitat"/>
        <w:rPr>
          <w:lang w:eastAsia="de-CH"/>
        </w:rPr>
      </w:pPr>
      <w:r w:rsidRPr="007F2C86">
        <w:rPr>
          <w:lang w:eastAsia="de-CH"/>
        </w:rPr>
        <w:t>; does not currently support this feature (03/17/2002)</w:t>
      </w:r>
    </w:p>
    <w:p w:rsidR="00AF4838" w:rsidRPr="007F2C86" w:rsidRDefault="00AF4838" w:rsidP="00AF4838">
      <w:pPr>
        <w:pStyle w:val="Zitat"/>
        <w:rPr>
          <w:lang w:eastAsia="de-CH"/>
        </w:rPr>
      </w:pPr>
      <w:r w:rsidRPr="007F2C86">
        <w:rPr>
          <w:lang w:eastAsia="de-CH"/>
        </w:rPr>
        <w:t>; Set to 1 if running under IIS.  Default is zero.</w:t>
      </w:r>
    </w:p>
    <w:p w:rsidR="00AF4838" w:rsidRPr="007F2C86" w:rsidRDefault="00AF4838" w:rsidP="00AF4838">
      <w:pPr>
        <w:pStyle w:val="Zitat"/>
        <w:rPr>
          <w:lang w:eastAsia="de-CH"/>
        </w:rPr>
      </w:pPr>
      <w:r w:rsidRPr="007F2C86">
        <w:rPr>
          <w:lang w:eastAsia="de-CH"/>
        </w:rPr>
        <w:t>; http://php.net/fastcgi.impersonate</w:t>
      </w:r>
    </w:p>
    <w:p w:rsidR="00AF4838" w:rsidRPr="007F2C86" w:rsidRDefault="00AF4838" w:rsidP="00AF4838">
      <w:pPr>
        <w:pStyle w:val="Zitat"/>
        <w:rPr>
          <w:lang w:eastAsia="de-CH"/>
        </w:rPr>
      </w:pPr>
      <w:r w:rsidRPr="007F2C86">
        <w:rPr>
          <w:lang w:eastAsia="de-CH"/>
        </w:rPr>
        <w:t>;fastcgi.impersonate = 1;</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Disable logging through FastCGI connection. PHP's default behavior is to enable</w:t>
      </w:r>
    </w:p>
    <w:p w:rsidR="00AF4838" w:rsidRPr="007F2C86" w:rsidRDefault="00AF4838" w:rsidP="00AF4838">
      <w:pPr>
        <w:pStyle w:val="Zitat"/>
        <w:rPr>
          <w:lang w:eastAsia="de-CH"/>
        </w:rPr>
      </w:pPr>
      <w:r w:rsidRPr="007F2C86">
        <w:rPr>
          <w:lang w:eastAsia="de-CH"/>
        </w:rPr>
        <w:t>; this feature.</w:t>
      </w:r>
    </w:p>
    <w:p w:rsidR="00AF4838" w:rsidRPr="007F2C86" w:rsidRDefault="00AF4838" w:rsidP="00AF4838">
      <w:pPr>
        <w:pStyle w:val="Zitat"/>
        <w:rPr>
          <w:lang w:eastAsia="de-CH"/>
        </w:rPr>
      </w:pPr>
      <w:r w:rsidRPr="007F2C86">
        <w:rPr>
          <w:lang w:eastAsia="de-CH"/>
        </w:rPr>
        <w:t>;fastcgi.logging = 0</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cgi.rfc2616_headers configuration option tells PHP what type of headers to</w:t>
      </w:r>
    </w:p>
    <w:p w:rsidR="00AF4838" w:rsidRPr="007F2C86" w:rsidRDefault="00AF4838" w:rsidP="00AF4838">
      <w:pPr>
        <w:pStyle w:val="Zitat"/>
        <w:rPr>
          <w:lang w:eastAsia="de-CH"/>
        </w:rPr>
      </w:pPr>
      <w:r w:rsidRPr="007F2C86">
        <w:rPr>
          <w:lang w:eastAsia="de-CH"/>
        </w:rPr>
        <w:t>; use when sending HTTP response code. If it's set 0 PHP sends Status: header that</w:t>
      </w:r>
    </w:p>
    <w:p w:rsidR="00AF4838" w:rsidRPr="007F2C86" w:rsidRDefault="00AF4838" w:rsidP="00AF4838">
      <w:pPr>
        <w:pStyle w:val="Zitat"/>
        <w:rPr>
          <w:lang w:eastAsia="de-CH"/>
        </w:rPr>
      </w:pPr>
      <w:r w:rsidRPr="007F2C86">
        <w:rPr>
          <w:lang w:eastAsia="de-CH"/>
        </w:rPr>
        <w:t>; is supported by Apache. When this option is set to 1 PHP will send</w:t>
      </w:r>
    </w:p>
    <w:p w:rsidR="00AF4838" w:rsidRPr="007F2C86" w:rsidRDefault="00AF4838" w:rsidP="00AF4838">
      <w:pPr>
        <w:pStyle w:val="Zitat"/>
        <w:rPr>
          <w:lang w:eastAsia="de-CH"/>
        </w:rPr>
      </w:pPr>
      <w:r w:rsidRPr="007F2C86">
        <w:rPr>
          <w:lang w:eastAsia="de-CH"/>
        </w:rPr>
        <w:t>; RFC2616 compliant header.</w:t>
      </w:r>
    </w:p>
    <w:p w:rsidR="00AF4838" w:rsidRPr="007F2C86" w:rsidRDefault="00AF4838" w:rsidP="00AF4838">
      <w:pPr>
        <w:pStyle w:val="Zitat"/>
        <w:rPr>
          <w:lang w:eastAsia="de-CH"/>
        </w:rPr>
      </w:pPr>
      <w:r w:rsidRPr="007F2C86">
        <w:rPr>
          <w:lang w:eastAsia="de-CH"/>
        </w:rPr>
        <w:t>; Default is zero.</w:t>
      </w:r>
    </w:p>
    <w:p w:rsidR="00AF4838" w:rsidRPr="007F2C86" w:rsidRDefault="00AF4838" w:rsidP="00AF4838">
      <w:pPr>
        <w:pStyle w:val="Zitat"/>
        <w:rPr>
          <w:lang w:eastAsia="de-CH"/>
        </w:rPr>
      </w:pPr>
      <w:r w:rsidRPr="007F2C86">
        <w:rPr>
          <w:lang w:eastAsia="de-CH"/>
        </w:rPr>
        <w:t>; http://php.net/cgi.rfc2616-headers</w:t>
      </w:r>
    </w:p>
    <w:p w:rsidR="00AF4838" w:rsidRPr="007F2C86" w:rsidRDefault="00AF4838" w:rsidP="00AF4838">
      <w:pPr>
        <w:pStyle w:val="Zitat"/>
        <w:rPr>
          <w:lang w:eastAsia="de-CH"/>
        </w:rPr>
      </w:pPr>
      <w:r w:rsidRPr="007F2C86">
        <w:rPr>
          <w:lang w:eastAsia="de-CH"/>
        </w:rPr>
        <w:t>;cgi.rfc2616_headers = 0</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w:t>
      </w:r>
    </w:p>
    <w:p w:rsidR="00AF4838" w:rsidRPr="007F2C86" w:rsidRDefault="00AF4838" w:rsidP="00AF4838">
      <w:pPr>
        <w:pStyle w:val="Zitat"/>
        <w:rPr>
          <w:lang w:eastAsia="de-CH"/>
        </w:rPr>
      </w:pPr>
      <w:r w:rsidRPr="007F2C86">
        <w:rPr>
          <w:lang w:eastAsia="de-CH"/>
        </w:rPr>
        <w:t>; File Uploads ;</w:t>
      </w:r>
    </w:p>
    <w:p w:rsidR="00AF4838" w:rsidRPr="007F2C86" w:rsidRDefault="00AF4838" w:rsidP="00AF4838">
      <w:pPr>
        <w:pStyle w:val="Zitat"/>
        <w:rPr>
          <w:lang w:eastAsia="de-CH"/>
        </w:rPr>
      </w:pPr>
      <w:r w:rsidRPr="007F2C86">
        <w:rPr>
          <w:lang w:eastAsia="de-CH"/>
        </w:rPr>
        <w:t>;;;;;;;;;;;;;;;;</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Whether to allow HTTP file uploads.</w:t>
      </w:r>
    </w:p>
    <w:p w:rsidR="00AF4838" w:rsidRPr="007F2C86" w:rsidRDefault="00AF4838" w:rsidP="00AF4838">
      <w:pPr>
        <w:pStyle w:val="Zitat"/>
        <w:rPr>
          <w:lang w:eastAsia="de-CH"/>
        </w:rPr>
      </w:pPr>
      <w:r w:rsidRPr="007F2C86">
        <w:rPr>
          <w:lang w:eastAsia="de-CH"/>
        </w:rPr>
        <w:t>; http://php.net/file-uploads</w:t>
      </w:r>
    </w:p>
    <w:p w:rsidR="00AF4838" w:rsidRPr="007F2C86" w:rsidRDefault="00AF4838" w:rsidP="00AF4838">
      <w:pPr>
        <w:pStyle w:val="Zitat"/>
        <w:rPr>
          <w:lang w:eastAsia="de-CH"/>
        </w:rPr>
      </w:pPr>
      <w:r w:rsidRPr="007F2C86">
        <w:rPr>
          <w:lang w:eastAsia="de-CH"/>
        </w:rPr>
        <w:t>file_uploads = On</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Temporary directory for HTTP uploaded files (will use system default if not</w:t>
      </w:r>
    </w:p>
    <w:p w:rsidR="00AF4838" w:rsidRPr="007F2C86" w:rsidRDefault="00AF4838" w:rsidP="00AF4838">
      <w:pPr>
        <w:pStyle w:val="Zitat"/>
        <w:rPr>
          <w:lang w:eastAsia="de-CH"/>
        </w:rPr>
      </w:pPr>
      <w:r w:rsidRPr="007F2C86">
        <w:rPr>
          <w:lang w:eastAsia="de-CH"/>
        </w:rPr>
        <w:t>; specified).</w:t>
      </w:r>
    </w:p>
    <w:p w:rsidR="00AF4838" w:rsidRPr="007F2C86" w:rsidRDefault="00AF4838" w:rsidP="00AF4838">
      <w:pPr>
        <w:pStyle w:val="Zitat"/>
        <w:rPr>
          <w:lang w:eastAsia="de-CH"/>
        </w:rPr>
      </w:pPr>
      <w:r w:rsidRPr="007F2C86">
        <w:rPr>
          <w:lang w:eastAsia="de-CH"/>
        </w:rPr>
        <w:t>; http://php.net/upload-tmp-dir</w:t>
      </w:r>
    </w:p>
    <w:p w:rsidR="00AF4838" w:rsidRPr="007F2C86" w:rsidRDefault="00AF4838" w:rsidP="00AF4838">
      <w:pPr>
        <w:pStyle w:val="Zitat"/>
        <w:rPr>
          <w:lang w:eastAsia="de-CH"/>
        </w:rPr>
      </w:pPr>
      <w:r w:rsidRPr="007F2C86">
        <w:rPr>
          <w:lang w:eastAsia="de-CH"/>
        </w:rPr>
        <w:t>;Hier kann das temporäre Upload Verzeichnis angegeben werden. Das Verzeichnis muss genug Platz für die Temporären Upload Daten haben.</w:t>
      </w:r>
    </w:p>
    <w:p w:rsidR="00AF4838" w:rsidRPr="007F2C86" w:rsidRDefault="00AF4838" w:rsidP="00AF4838">
      <w:pPr>
        <w:pStyle w:val="Zitat"/>
        <w:rPr>
          <w:lang w:eastAsia="de-CH"/>
        </w:rPr>
      </w:pPr>
      <w:r w:rsidRPr="007F2C86">
        <w:rPr>
          <w:lang w:eastAsia="de-CH"/>
        </w:rPr>
        <w:t>upload_tmp_dir = /usr/local/filesender/files/tmp/</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Maximum allowed size for uploaded files.</w:t>
      </w:r>
    </w:p>
    <w:p w:rsidR="00AF4838" w:rsidRPr="007F2C86" w:rsidRDefault="00AF4838" w:rsidP="00AF4838">
      <w:pPr>
        <w:pStyle w:val="Zitat"/>
        <w:rPr>
          <w:lang w:eastAsia="de-CH"/>
        </w:rPr>
      </w:pPr>
      <w:r w:rsidRPr="007F2C86">
        <w:rPr>
          <w:lang w:eastAsia="de-CH"/>
        </w:rPr>
        <w:t>; http://php.net/upload-max-filesize</w:t>
      </w:r>
    </w:p>
    <w:p w:rsidR="00AF4838" w:rsidRPr="007F2C86" w:rsidRDefault="00AF4838" w:rsidP="00AF4838">
      <w:pPr>
        <w:pStyle w:val="Zitat"/>
        <w:rPr>
          <w:lang w:eastAsia="de-CH"/>
        </w:rPr>
      </w:pPr>
      <w:r w:rsidRPr="007F2C86">
        <w:rPr>
          <w:lang w:eastAsia="de-CH"/>
        </w:rPr>
        <w:t>;Den max Upload wird auf 10240M (10 GB) gesetzt, damit auch grosse Daten versand werden können.</w:t>
      </w:r>
    </w:p>
    <w:p w:rsidR="00AF4838" w:rsidRPr="007F2C86" w:rsidRDefault="00AF4838" w:rsidP="00AF4838">
      <w:pPr>
        <w:pStyle w:val="Zitat"/>
        <w:rPr>
          <w:lang w:eastAsia="de-CH"/>
        </w:rPr>
      </w:pPr>
      <w:r w:rsidRPr="007F2C86">
        <w:rPr>
          <w:lang w:eastAsia="de-CH"/>
        </w:rPr>
        <w:t>upload_max_filesize = 10240M</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Maximum number of files that can be uploaded via a single request</w:t>
      </w:r>
    </w:p>
    <w:p w:rsidR="00AF4838" w:rsidRPr="007F2C86" w:rsidRDefault="00AF4838" w:rsidP="00AF4838">
      <w:pPr>
        <w:pStyle w:val="Zitat"/>
        <w:rPr>
          <w:lang w:eastAsia="de-CH"/>
        </w:rPr>
      </w:pPr>
      <w:r w:rsidRPr="007F2C86">
        <w:rPr>
          <w:lang w:eastAsia="de-CH"/>
        </w:rPr>
        <w:t>max_file_uploads = 20</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w:t>
      </w:r>
    </w:p>
    <w:p w:rsidR="00AF4838" w:rsidRPr="007F2C86" w:rsidRDefault="00AF4838" w:rsidP="00AF4838">
      <w:pPr>
        <w:pStyle w:val="Zitat"/>
        <w:rPr>
          <w:lang w:eastAsia="de-CH"/>
        </w:rPr>
      </w:pPr>
      <w:r w:rsidRPr="007F2C86">
        <w:rPr>
          <w:lang w:eastAsia="de-CH"/>
        </w:rPr>
        <w:t>; Fopen wrappers ;</w:t>
      </w:r>
    </w:p>
    <w:p w:rsidR="00AF4838" w:rsidRPr="007F2C86" w:rsidRDefault="00AF4838" w:rsidP="00AF4838">
      <w:pPr>
        <w:pStyle w:val="Zitat"/>
        <w:rPr>
          <w:lang w:eastAsia="de-CH"/>
        </w:rPr>
      </w:pPr>
      <w:r w:rsidRPr="007F2C86">
        <w:rPr>
          <w:lang w:eastAsia="de-CH"/>
        </w:rPr>
        <w:t>;;;;;;;;;;;;;;;;;;</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Whether to allow the treatment of URLs (like http:// or ftp://) as files.</w:t>
      </w:r>
    </w:p>
    <w:p w:rsidR="00AF4838" w:rsidRPr="007F2C86" w:rsidRDefault="00AF4838" w:rsidP="00AF4838">
      <w:pPr>
        <w:pStyle w:val="Zitat"/>
        <w:rPr>
          <w:lang w:eastAsia="de-CH"/>
        </w:rPr>
      </w:pPr>
      <w:r w:rsidRPr="007F2C86">
        <w:rPr>
          <w:lang w:eastAsia="de-CH"/>
        </w:rPr>
        <w:t>; http://php.net/allow-url-fopen</w:t>
      </w:r>
    </w:p>
    <w:p w:rsidR="00AF4838" w:rsidRPr="007F2C86" w:rsidRDefault="00AF4838" w:rsidP="00AF4838">
      <w:pPr>
        <w:pStyle w:val="Zitat"/>
        <w:rPr>
          <w:lang w:eastAsia="de-CH"/>
        </w:rPr>
      </w:pPr>
      <w:r w:rsidRPr="007F2C86">
        <w:rPr>
          <w:lang w:eastAsia="de-CH"/>
        </w:rPr>
        <w:t>allow_url_fopen = On</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Whether to allow include/require to open URLs (like http:// or ftp://) as files.</w:t>
      </w:r>
    </w:p>
    <w:p w:rsidR="00AF4838" w:rsidRPr="007F2C86" w:rsidRDefault="00AF4838" w:rsidP="00AF4838">
      <w:pPr>
        <w:pStyle w:val="Zitat"/>
        <w:rPr>
          <w:lang w:eastAsia="de-CH"/>
        </w:rPr>
      </w:pPr>
      <w:r w:rsidRPr="007F2C86">
        <w:rPr>
          <w:lang w:eastAsia="de-CH"/>
        </w:rPr>
        <w:t>; http://php.net/allow-url-include</w:t>
      </w:r>
    </w:p>
    <w:p w:rsidR="00AF4838" w:rsidRPr="007F2C86" w:rsidRDefault="00AF4838" w:rsidP="00AF4838">
      <w:pPr>
        <w:pStyle w:val="Zitat"/>
        <w:rPr>
          <w:lang w:eastAsia="de-CH"/>
        </w:rPr>
      </w:pPr>
      <w:r w:rsidRPr="007F2C86">
        <w:rPr>
          <w:lang w:eastAsia="de-CH"/>
        </w:rPr>
        <w:t>allow_url_include = Off</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Define the anonymous ftp password (your email address). PHP's default setting</w:t>
      </w:r>
    </w:p>
    <w:p w:rsidR="00AF4838" w:rsidRPr="007F2C86" w:rsidRDefault="00AF4838" w:rsidP="00AF4838">
      <w:pPr>
        <w:pStyle w:val="Zitat"/>
        <w:rPr>
          <w:lang w:eastAsia="de-CH"/>
        </w:rPr>
      </w:pPr>
      <w:r w:rsidRPr="007F2C86">
        <w:rPr>
          <w:lang w:eastAsia="de-CH"/>
        </w:rPr>
        <w:t>; for this is empty.</w:t>
      </w:r>
    </w:p>
    <w:p w:rsidR="00AF4838" w:rsidRPr="007F2C86" w:rsidRDefault="00AF4838" w:rsidP="00AF4838">
      <w:pPr>
        <w:pStyle w:val="Zitat"/>
        <w:rPr>
          <w:lang w:eastAsia="de-CH"/>
        </w:rPr>
      </w:pPr>
      <w:r w:rsidRPr="007F2C86">
        <w:rPr>
          <w:lang w:eastAsia="de-CH"/>
        </w:rPr>
        <w:lastRenderedPageBreak/>
        <w:t>; http://php.net/from</w:t>
      </w:r>
    </w:p>
    <w:p w:rsidR="00AF4838" w:rsidRPr="007F2C86" w:rsidRDefault="00AF4838" w:rsidP="00AF4838">
      <w:pPr>
        <w:pStyle w:val="Zitat"/>
        <w:rPr>
          <w:lang w:eastAsia="de-CH"/>
        </w:rPr>
      </w:pPr>
      <w:r w:rsidRPr="007F2C86">
        <w:rPr>
          <w:lang w:eastAsia="de-CH"/>
        </w:rPr>
        <w:t>;from="john@doe.com"</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Define the User-Agent string. PHP's default setting for this is empty.</w:t>
      </w:r>
    </w:p>
    <w:p w:rsidR="00AF4838" w:rsidRPr="007F2C86" w:rsidRDefault="00AF4838" w:rsidP="00AF4838">
      <w:pPr>
        <w:pStyle w:val="Zitat"/>
        <w:rPr>
          <w:lang w:eastAsia="de-CH"/>
        </w:rPr>
      </w:pPr>
      <w:r w:rsidRPr="007F2C86">
        <w:rPr>
          <w:lang w:eastAsia="de-CH"/>
        </w:rPr>
        <w:t>; http://php.net/user-agent</w:t>
      </w:r>
    </w:p>
    <w:p w:rsidR="00AF4838" w:rsidRPr="007F2C86" w:rsidRDefault="00AF4838" w:rsidP="00AF4838">
      <w:pPr>
        <w:pStyle w:val="Zitat"/>
        <w:rPr>
          <w:lang w:eastAsia="de-CH"/>
        </w:rPr>
      </w:pPr>
      <w:r w:rsidRPr="007F2C86">
        <w:rPr>
          <w:lang w:eastAsia="de-CH"/>
        </w:rPr>
        <w:t>;user_agent="PHP"</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Default timeout for socket based streams (seconds)</w:t>
      </w:r>
    </w:p>
    <w:p w:rsidR="00AF4838" w:rsidRPr="007F2C86" w:rsidRDefault="00AF4838" w:rsidP="00AF4838">
      <w:pPr>
        <w:pStyle w:val="Zitat"/>
        <w:rPr>
          <w:lang w:eastAsia="de-CH"/>
        </w:rPr>
      </w:pPr>
      <w:r w:rsidRPr="007F2C86">
        <w:rPr>
          <w:lang w:eastAsia="de-CH"/>
        </w:rPr>
        <w:t>; http://php.net/default-socket-timeout</w:t>
      </w:r>
    </w:p>
    <w:p w:rsidR="00AF4838" w:rsidRPr="007F2C86" w:rsidRDefault="00AF4838" w:rsidP="00AF4838">
      <w:pPr>
        <w:pStyle w:val="Zitat"/>
        <w:rPr>
          <w:lang w:eastAsia="de-CH"/>
        </w:rPr>
      </w:pPr>
      <w:r w:rsidRPr="007F2C86">
        <w:rPr>
          <w:lang w:eastAsia="de-CH"/>
        </w:rPr>
        <w:t>default_socket_timeout = 60</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If your scripts have to deal with files from Macintosh systems,</w:t>
      </w:r>
    </w:p>
    <w:p w:rsidR="00AF4838" w:rsidRPr="007F2C86" w:rsidRDefault="00AF4838" w:rsidP="00AF4838">
      <w:pPr>
        <w:pStyle w:val="Zitat"/>
        <w:rPr>
          <w:lang w:eastAsia="de-CH"/>
        </w:rPr>
      </w:pPr>
      <w:r w:rsidRPr="007F2C86">
        <w:rPr>
          <w:lang w:eastAsia="de-CH"/>
        </w:rPr>
        <w:t>; or you are running on a Mac and need to deal with files from</w:t>
      </w:r>
    </w:p>
    <w:p w:rsidR="00AF4838" w:rsidRPr="007F2C86" w:rsidRDefault="00AF4838" w:rsidP="00AF4838">
      <w:pPr>
        <w:pStyle w:val="Zitat"/>
        <w:rPr>
          <w:lang w:eastAsia="de-CH"/>
        </w:rPr>
      </w:pPr>
      <w:r w:rsidRPr="007F2C86">
        <w:rPr>
          <w:lang w:eastAsia="de-CH"/>
        </w:rPr>
        <w:t>; unix or win32 systems, setting this flag will cause PHP to</w:t>
      </w:r>
    </w:p>
    <w:p w:rsidR="00AF4838" w:rsidRPr="007F2C86" w:rsidRDefault="00AF4838" w:rsidP="00AF4838">
      <w:pPr>
        <w:pStyle w:val="Zitat"/>
        <w:rPr>
          <w:lang w:eastAsia="de-CH"/>
        </w:rPr>
      </w:pPr>
      <w:r w:rsidRPr="007F2C86">
        <w:rPr>
          <w:lang w:eastAsia="de-CH"/>
        </w:rPr>
        <w:t>; automatically detect the EOL character in those files so that</w:t>
      </w:r>
    </w:p>
    <w:p w:rsidR="00AF4838" w:rsidRPr="007F2C86" w:rsidRDefault="00AF4838" w:rsidP="00AF4838">
      <w:pPr>
        <w:pStyle w:val="Zitat"/>
        <w:rPr>
          <w:lang w:eastAsia="de-CH"/>
        </w:rPr>
      </w:pPr>
      <w:r w:rsidRPr="007F2C86">
        <w:rPr>
          <w:lang w:eastAsia="de-CH"/>
        </w:rPr>
        <w:t>; fgets() and file() will work regardless of the source of the file.</w:t>
      </w:r>
    </w:p>
    <w:p w:rsidR="00AF4838" w:rsidRPr="007F2C86" w:rsidRDefault="00AF4838" w:rsidP="00AF4838">
      <w:pPr>
        <w:pStyle w:val="Zitat"/>
        <w:rPr>
          <w:lang w:eastAsia="de-CH"/>
        </w:rPr>
      </w:pPr>
      <w:r w:rsidRPr="007F2C86">
        <w:rPr>
          <w:lang w:eastAsia="de-CH"/>
        </w:rPr>
        <w:t>; http://php.net/auto-detect-line-endings</w:t>
      </w:r>
    </w:p>
    <w:p w:rsidR="00AF4838" w:rsidRPr="007F2C86" w:rsidRDefault="00AF4838" w:rsidP="00AF4838">
      <w:pPr>
        <w:pStyle w:val="Zitat"/>
        <w:rPr>
          <w:lang w:eastAsia="de-CH"/>
        </w:rPr>
      </w:pPr>
      <w:r w:rsidRPr="007F2C86">
        <w:rPr>
          <w:lang w:eastAsia="de-CH"/>
        </w:rPr>
        <w:t>;auto_detect_line_endings = Off</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w:t>
      </w:r>
    </w:p>
    <w:p w:rsidR="00AF4838" w:rsidRPr="007F2C86" w:rsidRDefault="00AF4838" w:rsidP="00AF4838">
      <w:pPr>
        <w:pStyle w:val="Zitat"/>
        <w:rPr>
          <w:lang w:eastAsia="de-CH"/>
        </w:rPr>
      </w:pPr>
      <w:r w:rsidRPr="007F2C86">
        <w:rPr>
          <w:lang w:eastAsia="de-CH"/>
        </w:rPr>
        <w:t>; Dynamic Extensions ;</w:t>
      </w:r>
    </w:p>
    <w:p w:rsidR="00AF4838" w:rsidRPr="007F2C86" w:rsidRDefault="00AF4838" w:rsidP="00AF4838">
      <w:pPr>
        <w:pStyle w:val="Zitat"/>
        <w:rPr>
          <w:lang w:eastAsia="de-CH"/>
        </w:rPr>
      </w:pPr>
      <w:r w:rsidRPr="007F2C86">
        <w:rPr>
          <w:lang w:eastAsia="de-CH"/>
        </w:rPr>
        <w:t>;;;;;;;;;;;;;;;;;;;;;;</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If you wish to have an extension loaded automatically, use the following</w:t>
      </w:r>
    </w:p>
    <w:p w:rsidR="00AF4838" w:rsidRPr="007F2C86" w:rsidRDefault="00AF4838" w:rsidP="00AF4838">
      <w:pPr>
        <w:pStyle w:val="Zitat"/>
        <w:rPr>
          <w:lang w:eastAsia="de-CH"/>
        </w:rPr>
      </w:pPr>
      <w:r w:rsidRPr="007F2C86">
        <w:rPr>
          <w:lang w:eastAsia="de-CH"/>
        </w:rPr>
        <w:t>; syntax:</w:t>
      </w:r>
    </w:p>
    <w:p w:rsidR="00AF4838" w:rsidRPr="007F2C86" w:rsidRDefault="00AF4838" w:rsidP="00AF4838">
      <w:pPr>
        <w:pStyle w:val="Zitat"/>
        <w:rPr>
          <w:lang w:eastAsia="de-CH"/>
        </w:rPr>
      </w:pPr>
      <w:r w:rsidRPr="007F2C86">
        <w:rPr>
          <w:lang w:eastAsia="de-CH"/>
        </w:rPr>
        <w:t>;</w:t>
      </w:r>
    </w:p>
    <w:p w:rsidR="00AF4838" w:rsidRPr="007F2C86" w:rsidRDefault="00AF4838" w:rsidP="00AF4838">
      <w:pPr>
        <w:pStyle w:val="Zitat"/>
        <w:rPr>
          <w:lang w:eastAsia="de-CH"/>
        </w:rPr>
      </w:pPr>
      <w:r w:rsidRPr="007F2C86">
        <w:rPr>
          <w:lang w:eastAsia="de-CH"/>
        </w:rPr>
        <w:t>;   extension=modulename.extension</w:t>
      </w:r>
    </w:p>
    <w:p w:rsidR="00AF4838" w:rsidRPr="007F2C86" w:rsidRDefault="00AF4838" w:rsidP="00AF4838">
      <w:pPr>
        <w:pStyle w:val="Zitat"/>
        <w:rPr>
          <w:lang w:eastAsia="de-CH"/>
        </w:rPr>
      </w:pPr>
      <w:r w:rsidRPr="007F2C86">
        <w:rPr>
          <w:lang w:eastAsia="de-CH"/>
        </w:rPr>
        <w:t>;</w:t>
      </w:r>
    </w:p>
    <w:p w:rsidR="00AF4838" w:rsidRPr="007F2C86" w:rsidRDefault="00AF4838" w:rsidP="00AF4838">
      <w:pPr>
        <w:pStyle w:val="Zitat"/>
        <w:rPr>
          <w:lang w:eastAsia="de-CH"/>
        </w:rPr>
      </w:pPr>
      <w:r w:rsidRPr="007F2C86">
        <w:rPr>
          <w:lang w:eastAsia="de-CH"/>
        </w:rPr>
        <w:t>; For example, on Windows:</w:t>
      </w:r>
    </w:p>
    <w:p w:rsidR="00AF4838" w:rsidRPr="007F2C86" w:rsidRDefault="00AF4838" w:rsidP="00AF4838">
      <w:pPr>
        <w:pStyle w:val="Zitat"/>
        <w:rPr>
          <w:lang w:eastAsia="de-CH"/>
        </w:rPr>
      </w:pPr>
      <w:r w:rsidRPr="007F2C86">
        <w:rPr>
          <w:lang w:eastAsia="de-CH"/>
        </w:rPr>
        <w:t>;</w:t>
      </w:r>
    </w:p>
    <w:p w:rsidR="00AF4838" w:rsidRPr="007F2C86" w:rsidRDefault="00AF4838" w:rsidP="00AF4838">
      <w:pPr>
        <w:pStyle w:val="Zitat"/>
        <w:rPr>
          <w:lang w:eastAsia="de-CH"/>
        </w:rPr>
      </w:pPr>
      <w:r w:rsidRPr="007F2C86">
        <w:rPr>
          <w:lang w:eastAsia="de-CH"/>
        </w:rPr>
        <w:t>;   extension=msql.dll</w:t>
      </w:r>
    </w:p>
    <w:p w:rsidR="00AF4838" w:rsidRPr="007F2C86" w:rsidRDefault="00AF4838" w:rsidP="00AF4838">
      <w:pPr>
        <w:pStyle w:val="Zitat"/>
        <w:rPr>
          <w:lang w:eastAsia="de-CH"/>
        </w:rPr>
      </w:pPr>
      <w:r w:rsidRPr="007F2C86">
        <w:rPr>
          <w:lang w:eastAsia="de-CH"/>
        </w:rPr>
        <w:t>;</w:t>
      </w:r>
    </w:p>
    <w:p w:rsidR="00AF4838" w:rsidRPr="007F2C86" w:rsidRDefault="00AF4838" w:rsidP="00AF4838">
      <w:pPr>
        <w:pStyle w:val="Zitat"/>
        <w:rPr>
          <w:lang w:eastAsia="de-CH"/>
        </w:rPr>
      </w:pPr>
      <w:r w:rsidRPr="007F2C86">
        <w:rPr>
          <w:lang w:eastAsia="de-CH"/>
        </w:rPr>
        <w:t>; ... or under UNIX:</w:t>
      </w:r>
    </w:p>
    <w:p w:rsidR="00AF4838" w:rsidRPr="007F2C86" w:rsidRDefault="00AF4838" w:rsidP="00AF4838">
      <w:pPr>
        <w:pStyle w:val="Zitat"/>
        <w:rPr>
          <w:lang w:eastAsia="de-CH"/>
        </w:rPr>
      </w:pPr>
      <w:r w:rsidRPr="007F2C86">
        <w:rPr>
          <w:lang w:eastAsia="de-CH"/>
        </w:rPr>
        <w:t>;</w:t>
      </w:r>
    </w:p>
    <w:p w:rsidR="00AF4838" w:rsidRPr="007F2C86" w:rsidRDefault="00AF4838" w:rsidP="00AF4838">
      <w:pPr>
        <w:pStyle w:val="Zitat"/>
        <w:rPr>
          <w:lang w:eastAsia="de-CH"/>
        </w:rPr>
      </w:pPr>
      <w:r w:rsidRPr="007F2C86">
        <w:rPr>
          <w:lang w:eastAsia="de-CH"/>
        </w:rPr>
        <w:t>;   extension=msql.so</w:t>
      </w:r>
    </w:p>
    <w:p w:rsidR="00AF4838" w:rsidRPr="007F2C86" w:rsidRDefault="00AF4838" w:rsidP="00AF4838">
      <w:pPr>
        <w:pStyle w:val="Zitat"/>
        <w:rPr>
          <w:lang w:eastAsia="de-CH"/>
        </w:rPr>
      </w:pPr>
      <w:r w:rsidRPr="007F2C86">
        <w:rPr>
          <w:lang w:eastAsia="de-CH"/>
        </w:rPr>
        <w:t>;</w:t>
      </w:r>
    </w:p>
    <w:p w:rsidR="00AF4838" w:rsidRPr="007F2C86" w:rsidRDefault="00AF4838" w:rsidP="00AF4838">
      <w:pPr>
        <w:pStyle w:val="Zitat"/>
        <w:rPr>
          <w:lang w:eastAsia="de-CH"/>
        </w:rPr>
      </w:pPr>
      <w:r w:rsidRPr="007F2C86">
        <w:rPr>
          <w:lang w:eastAsia="de-CH"/>
        </w:rPr>
        <w:t>; ... or with a path:</w:t>
      </w:r>
    </w:p>
    <w:p w:rsidR="00AF4838" w:rsidRPr="007F2C86" w:rsidRDefault="00AF4838" w:rsidP="00AF4838">
      <w:pPr>
        <w:pStyle w:val="Zitat"/>
        <w:rPr>
          <w:lang w:eastAsia="de-CH"/>
        </w:rPr>
      </w:pPr>
      <w:r w:rsidRPr="007F2C86">
        <w:rPr>
          <w:lang w:eastAsia="de-CH"/>
        </w:rPr>
        <w:t>;</w:t>
      </w:r>
    </w:p>
    <w:p w:rsidR="00AF4838" w:rsidRPr="007F2C86" w:rsidRDefault="00AF4838" w:rsidP="00AF4838">
      <w:pPr>
        <w:pStyle w:val="Zitat"/>
        <w:rPr>
          <w:lang w:eastAsia="de-CH"/>
        </w:rPr>
      </w:pPr>
      <w:r w:rsidRPr="007F2C86">
        <w:rPr>
          <w:lang w:eastAsia="de-CH"/>
        </w:rPr>
        <w:t>;   extension=/path/to/extension/msql.so</w:t>
      </w:r>
    </w:p>
    <w:p w:rsidR="00AF4838" w:rsidRPr="007F2C86" w:rsidRDefault="00AF4838" w:rsidP="00AF4838">
      <w:pPr>
        <w:pStyle w:val="Zitat"/>
        <w:rPr>
          <w:lang w:eastAsia="de-CH"/>
        </w:rPr>
      </w:pPr>
      <w:r w:rsidRPr="007F2C86">
        <w:rPr>
          <w:lang w:eastAsia="de-CH"/>
        </w:rPr>
        <w:t>;</w:t>
      </w:r>
    </w:p>
    <w:p w:rsidR="00AF4838" w:rsidRPr="007F2C86" w:rsidRDefault="00AF4838" w:rsidP="00AF4838">
      <w:pPr>
        <w:pStyle w:val="Zitat"/>
        <w:rPr>
          <w:lang w:eastAsia="de-CH"/>
        </w:rPr>
      </w:pPr>
      <w:r w:rsidRPr="007F2C86">
        <w:rPr>
          <w:lang w:eastAsia="de-CH"/>
        </w:rPr>
        <w:t>; If you only provide the name of the extension, PHP will look for it in its</w:t>
      </w:r>
    </w:p>
    <w:p w:rsidR="00AF4838" w:rsidRPr="007F2C86" w:rsidRDefault="00AF4838" w:rsidP="00AF4838">
      <w:pPr>
        <w:pStyle w:val="Zitat"/>
        <w:rPr>
          <w:lang w:eastAsia="de-CH"/>
        </w:rPr>
      </w:pPr>
      <w:r w:rsidRPr="007F2C86">
        <w:rPr>
          <w:lang w:eastAsia="de-CH"/>
        </w:rPr>
        <w:t>; default extension directory.</w:t>
      </w:r>
    </w:p>
    <w:p w:rsidR="00AF4838" w:rsidRPr="007F2C86" w:rsidRDefault="00AF4838" w:rsidP="00AF4838">
      <w:pPr>
        <w:pStyle w:val="Zitat"/>
        <w:rPr>
          <w:lang w:eastAsia="de-CH"/>
        </w:rPr>
      </w:pPr>
      <w:r w:rsidRPr="007F2C86">
        <w:rPr>
          <w:lang w:eastAsia="de-CH"/>
        </w:rPr>
        <w:t>;</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w:t>
      </w:r>
    </w:p>
    <w:p w:rsidR="00AF4838" w:rsidRPr="007F2C86" w:rsidRDefault="00AF4838" w:rsidP="00AF4838">
      <w:pPr>
        <w:pStyle w:val="Zitat"/>
        <w:rPr>
          <w:lang w:eastAsia="de-CH"/>
        </w:rPr>
      </w:pPr>
      <w:r w:rsidRPr="007F2C86">
        <w:rPr>
          <w:lang w:eastAsia="de-CH"/>
        </w:rPr>
        <w:t>; Module Settings ;</w:t>
      </w:r>
    </w:p>
    <w:p w:rsidR="00AF4838" w:rsidRPr="007F2C86" w:rsidRDefault="00AF4838" w:rsidP="00AF4838">
      <w:pPr>
        <w:pStyle w:val="Zitat"/>
        <w:rPr>
          <w:lang w:eastAsia="de-CH"/>
        </w:rPr>
      </w:pPr>
      <w:r w:rsidRPr="007F2C86">
        <w:rPr>
          <w:lang w:eastAsia="de-CH"/>
        </w:rPr>
        <w:t>;;;;;;;;;;;;;;;;;;;</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[Date]</w:t>
      </w:r>
    </w:p>
    <w:p w:rsidR="00AF4838" w:rsidRPr="007F2C86" w:rsidRDefault="00AF4838" w:rsidP="00AF4838">
      <w:pPr>
        <w:pStyle w:val="Zitat"/>
        <w:rPr>
          <w:lang w:eastAsia="de-CH"/>
        </w:rPr>
      </w:pPr>
      <w:r w:rsidRPr="007F2C86">
        <w:rPr>
          <w:lang w:eastAsia="de-CH"/>
        </w:rPr>
        <w:t>; Defines the default timezone used by the date functions</w:t>
      </w:r>
    </w:p>
    <w:p w:rsidR="00AF4838" w:rsidRPr="007F2C86" w:rsidRDefault="00AF4838" w:rsidP="00AF4838">
      <w:pPr>
        <w:pStyle w:val="Zitat"/>
        <w:rPr>
          <w:lang w:eastAsia="de-CH"/>
        </w:rPr>
      </w:pPr>
      <w:r w:rsidRPr="007F2C86">
        <w:rPr>
          <w:lang w:eastAsia="de-CH"/>
        </w:rPr>
        <w:lastRenderedPageBreak/>
        <w:t>; http://php.net/date.timezone</w:t>
      </w:r>
    </w:p>
    <w:p w:rsidR="00AF4838" w:rsidRPr="007F2C86" w:rsidRDefault="00AF4838" w:rsidP="00AF4838">
      <w:pPr>
        <w:pStyle w:val="Zitat"/>
        <w:rPr>
          <w:lang w:eastAsia="de-CH"/>
        </w:rPr>
      </w:pPr>
      <w:r w:rsidRPr="007F2C86">
        <w:rPr>
          <w:lang w:eastAsia="de-CH"/>
        </w:rPr>
        <w:t>;date.timezone =</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http://php.net/date.default-latitude</w:t>
      </w:r>
    </w:p>
    <w:p w:rsidR="00AF4838" w:rsidRPr="007F2C86" w:rsidRDefault="00AF4838" w:rsidP="00AF4838">
      <w:pPr>
        <w:pStyle w:val="Zitat"/>
        <w:rPr>
          <w:lang w:eastAsia="de-CH"/>
        </w:rPr>
      </w:pPr>
      <w:r w:rsidRPr="007F2C86">
        <w:rPr>
          <w:lang w:eastAsia="de-CH"/>
        </w:rPr>
        <w:t>;date.default_latitude = 31.7667</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http://php.net/date.default-longitude</w:t>
      </w:r>
    </w:p>
    <w:p w:rsidR="00AF4838" w:rsidRPr="007F2C86" w:rsidRDefault="00AF4838" w:rsidP="00AF4838">
      <w:pPr>
        <w:pStyle w:val="Zitat"/>
        <w:rPr>
          <w:lang w:eastAsia="de-CH"/>
        </w:rPr>
      </w:pPr>
      <w:r w:rsidRPr="007F2C86">
        <w:rPr>
          <w:lang w:eastAsia="de-CH"/>
        </w:rPr>
        <w:t>;date.default_longitude = 35.2333</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http://php.net/date.sunrise-zenith</w:t>
      </w:r>
    </w:p>
    <w:p w:rsidR="00AF4838" w:rsidRPr="007F2C86" w:rsidRDefault="00AF4838" w:rsidP="00AF4838">
      <w:pPr>
        <w:pStyle w:val="Zitat"/>
        <w:rPr>
          <w:lang w:eastAsia="de-CH"/>
        </w:rPr>
      </w:pPr>
      <w:r w:rsidRPr="007F2C86">
        <w:rPr>
          <w:lang w:eastAsia="de-CH"/>
        </w:rPr>
        <w:t>;date.sunrise_zenith = 90.583333</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http://php.net/date.sunset-zenith</w:t>
      </w:r>
    </w:p>
    <w:p w:rsidR="00AF4838" w:rsidRPr="007F2C86" w:rsidRDefault="00AF4838" w:rsidP="00AF4838">
      <w:pPr>
        <w:pStyle w:val="Zitat"/>
        <w:rPr>
          <w:lang w:eastAsia="de-CH"/>
        </w:rPr>
      </w:pPr>
      <w:r w:rsidRPr="007F2C86">
        <w:rPr>
          <w:lang w:eastAsia="de-CH"/>
        </w:rPr>
        <w:t>;date.sunset_zenith = 90.583333</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[filter]</w:t>
      </w:r>
    </w:p>
    <w:p w:rsidR="00AF4838" w:rsidRPr="007F2C86" w:rsidRDefault="00AF4838" w:rsidP="00AF4838">
      <w:pPr>
        <w:pStyle w:val="Zitat"/>
        <w:rPr>
          <w:lang w:eastAsia="de-CH"/>
        </w:rPr>
      </w:pPr>
      <w:r w:rsidRPr="007F2C86">
        <w:rPr>
          <w:lang w:eastAsia="de-CH"/>
        </w:rPr>
        <w:t>; http://php.net/filter.default</w:t>
      </w:r>
    </w:p>
    <w:p w:rsidR="00AF4838" w:rsidRPr="007F2C86" w:rsidRDefault="00AF4838" w:rsidP="00AF4838">
      <w:pPr>
        <w:pStyle w:val="Zitat"/>
        <w:rPr>
          <w:lang w:eastAsia="de-CH"/>
        </w:rPr>
      </w:pPr>
      <w:r w:rsidRPr="007F2C86">
        <w:rPr>
          <w:lang w:eastAsia="de-CH"/>
        </w:rPr>
        <w:t>;filter.default = unsafe_raw</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http://php.net/filter.default-flags</w:t>
      </w:r>
    </w:p>
    <w:p w:rsidR="00AF4838" w:rsidRPr="007F2C86" w:rsidRDefault="00AF4838" w:rsidP="00AF4838">
      <w:pPr>
        <w:pStyle w:val="Zitat"/>
        <w:rPr>
          <w:lang w:eastAsia="de-CH"/>
        </w:rPr>
      </w:pPr>
      <w:r w:rsidRPr="007F2C86">
        <w:rPr>
          <w:lang w:eastAsia="de-CH"/>
        </w:rPr>
        <w:t>;filter.default_flags =</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[iconv]</w:t>
      </w:r>
    </w:p>
    <w:p w:rsidR="00AF4838" w:rsidRPr="007F2C86" w:rsidRDefault="00AF4838" w:rsidP="00AF4838">
      <w:pPr>
        <w:pStyle w:val="Zitat"/>
        <w:rPr>
          <w:lang w:eastAsia="de-CH"/>
        </w:rPr>
      </w:pPr>
      <w:r w:rsidRPr="007F2C86">
        <w:rPr>
          <w:lang w:eastAsia="de-CH"/>
        </w:rPr>
        <w:t>;iconv.input_encoding = ISO-8859-1</w:t>
      </w:r>
    </w:p>
    <w:p w:rsidR="00AF4838" w:rsidRPr="007F2C86" w:rsidRDefault="00AF4838" w:rsidP="00AF4838">
      <w:pPr>
        <w:pStyle w:val="Zitat"/>
        <w:rPr>
          <w:lang w:eastAsia="de-CH"/>
        </w:rPr>
      </w:pPr>
      <w:r w:rsidRPr="007F2C86">
        <w:rPr>
          <w:lang w:eastAsia="de-CH"/>
        </w:rPr>
        <w:t>;iconv.internal_encoding = ISO-8859-1</w:t>
      </w:r>
    </w:p>
    <w:p w:rsidR="00AF4838" w:rsidRPr="007F2C86" w:rsidRDefault="00AF4838" w:rsidP="00AF4838">
      <w:pPr>
        <w:pStyle w:val="Zitat"/>
        <w:rPr>
          <w:lang w:eastAsia="de-CH"/>
        </w:rPr>
      </w:pPr>
      <w:r w:rsidRPr="007F2C86">
        <w:rPr>
          <w:lang w:eastAsia="de-CH"/>
        </w:rPr>
        <w:t>;iconv.output_encoding = ISO-8859-1</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[intl]</w:t>
      </w:r>
    </w:p>
    <w:p w:rsidR="00AF4838" w:rsidRPr="007F2C86" w:rsidRDefault="00AF4838" w:rsidP="00AF4838">
      <w:pPr>
        <w:pStyle w:val="Zitat"/>
        <w:rPr>
          <w:lang w:eastAsia="de-CH"/>
        </w:rPr>
      </w:pPr>
      <w:r w:rsidRPr="007F2C86">
        <w:rPr>
          <w:lang w:eastAsia="de-CH"/>
        </w:rPr>
        <w:t>;intl.default_locale =</w:t>
      </w:r>
    </w:p>
    <w:p w:rsidR="00AF4838" w:rsidRPr="007F2C86" w:rsidRDefault="00AF4838" w:rsidP="00AF4838">
      <w:pPr>
        <w:pStyle w:val="Zitat"/>
        <w:rPr>
          <w:lang w:eastAsia="de-CH"/>
        </w:rPr>
      </w:pPr>
      <w:r w:rsidRPr="007F2C86">
        <w:rPr>
          <w:lang w:eastAsia="de-CH"/>
        </w:rPr>
        <w:t>; This directive allows you to produce PHP errors when some error</w:t>
      </w:r>
    </w:p>
    <w:p w:rsidR="00AF4838" w:rsidRPr="007F2C86" w:rsidRDefault="00AF4838" w:rsidP="00AF4838">
      <w:pPr>
        <w:pStyle w:val="Zitat"/>
        <w:rPr>
          <w:lang w:eastAsia="de-CH"/>
        </w:rPr>
      </w:pPr>
      <w:r w:rsidRPr="007F2C86">
        <w:rPr>
          <w:lang w:eastAsia="de-CH"/>
        </w:rPr>
        <w:t>; happens within intl functions. The value is the level of the error produced.</w:t>
      </w:r>
    </w:p>
    <w:p w:rsidR="00AF4838" w:rsidRPr="007F2C86" w:rsidRDefault="00AF4838" w:rsidP="00AF4838">
      <w:pPr>
        <w:pStyle w:val="Zitat"/>
        <w:rPr>
          <w:lang w:eastAsia="de-CH"/>
        </w:rPr>
      </w:pPr>
      <w:r w:rsidRPr="007F2C86">
        <w:rPr>
          <w:lang w:eastAsia="de-CH"/>
        </w:rPr>
        <w:t>; Default is 0, which does not produce any errors.</w:t>
      </w:r>
    </w:p>
    <w:p w:rsidR="00AF4838" w:rsidRPr="007F2C86" w:rsidRDefault="00AF4838" w:rsidP="00AF4838">
      <w:pPr>
        <w:pStyle w:val="Zitat"/>
        <w:rPr>
          <w:lang w:eastAsia="de-CH"/>
        </w:rPr>
      </w:pPr>
      <w:r w:rsidRPr="007F2C86">
        <w:rPr>
          <w:lang w:eastAsia="de-CH"/>
        </w:rPr>
        <w:t>;intl.error_level = E_WARNING</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[sqlite]</w:t>
      </w:r>
    </w:p>
    <w:p w:rsidR="00AF4838" w:rsidRPr="007F2C86" w:rsidRDefault="00AF4838" w:rsidP="00AF4838">
      <w:pPr>
        <w:pStyle w:val="Zitat"/>
        <w:rPr>
          <w:lang w:eastAsia="de-CH"/>
        </w:rPr>
      </w:pPr>
      <w:r w:rsidRPr="007F2C86">
        <w:rPr>
          <w:lang w:eastAsia="de-CH"/>
        </w:rPr>
        <w:t>; http://php.net/sqlite.assoc-case</w:t>
      </w:r>
    </w:p>
    <w:p w:rsidR="00AF4838" w:rsidRPr="007F2C86" w:rsidRDefault="00AF4838" w:rsidP="00AF4838">
      <w:pPr>
        <w:pStyle w:val="Zitat"/>
        <w:rPr>
          <w:lang w:eastAsia="de-CH"/>
        </w:rPr>
      </w:pPr>
      <w:r w:rsidRPr="007F2C86">
        <w:rPr>
          <w:lang w:eastAsia="de-CH"/>
        </w:rPr>
        <w:t>;sqlite.assoc_case = 0</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[sqlite3]</w:t>
      </w:r>
    </w:p>
    <w:p w:rsidR="00AF4838" w:rsidRPr="007F2C86" w:rsidRDefault="00AF4838" w:rsidP="00AF4838">
      <w:pPr>
        <w:pStyle w:val="Zitat"/>
        <w:rPr>
          <w:lang w:eastAsia="de-CH"/>
        </w:rPr>
      </w:pPr>
      <w:r w:rsidRPr="007F2C86">
        <w:rPr>
          <w:lang w:eastAsia="de-CH"/>
        </w:rPr>
        <w:t>;sqlite3.extension_dir =</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[Pcre]</w:t>
      </w:r>
    </w:p>
    <w:p w:rsidR="00AF4838" w:rsidRPr="007F2C86" w:rsidRDefault="00AF4838" w:rsidP="00AF4838">
      <w:pPr>
        <w:pStyle w:val="Zitat"/>
        <w:rPr>
          <w:lang w:eastAsia="de-CH"/>
        </w:rPr>
      </w:pPr>
      <w:r w:rsidRPr="007F2C86">
        <w:rPr>
          <w:lang w:eastAsia="de-CH"/>
        </w:rPr>
        <w:t>;PCRE library backtracking limit.</w:t>
      </w:r>
    </w:p>
    <w:p w:rsidR="00AF4838" w:rsidRPr="007F2C86" w:rsidRDefault="00AF4838" w:rsidP="00AF4838">
      <w:pPr>
        <w:pStyle w:val="Zitat"/>
        <w:rPr>
          <w:lang w:eastAsia="de-CH"/>
        </w:rPr>
      </w:pPr>
      <w:r w:rsidRPr="007F2C86">
        <w:rPr>
          <w:lang w:eastAsia="de-CH"/>
        </w:rPr>
        <w:t>; http://php.net/pcre.backtrack-limit</w:t>
      </w:r>
    </w:p>
    <w:p w:rsidR="00AF4838" w:rsidRPr="007F2C86" w:rsidRDefault="00AF4838" w:rsidP="00AF4838">
      <w:pPr>
        <w:pStyle w:val="Zitat"/>
        <w:rPr>
          <w:lang w:eastAsia="de-CH"/>
        </w:rPr>
      </w:pPr>
      <w:r w:rsidRPr="007F2C86">
        <w:rPr>
          <w:lang w:eastAsia="de-CH"/>
        </w:rPr>
        <w:t>;pcre.backtrack_limit=100000</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;PCRE library recursion limit.</w:t>
      </w:r>
    </w:p>
    <w:p w:rsidR="00AF4838" w:rsidRPr="007F2C86" w:rsidRDefault="00AF4838" w:rsidP="00AF4838">
      <w:pPr>
        <w:pStyle w:val="Zitat"/>
        <w:rPr>
          <w:lang w:eastAsia="de-CH"/>
        </w:rPr>
      </w:pPr>
      <w:r w:rsidRPr="007F2C86">
        <w:rPr>
          <w:lang w:eastAsia="de-CH"/>
        </w:rPr>
        <w:t>;Please note that if you set this value to a high number you may consume all</w:t>
      </w:r>
    </w:p>
    <w:p w:rsidR="00AF4838" w:rsidRPr="007F2C86" w:rsidRDefault="00AF4838" w:rsidP="00AF4838">
      <w:pPr>
        <w:pStyle w:val="Zitat"/>
        <w:rPr>
          <w:lang w:eastAsia="de-CH"/>
        </w:rPr>
      </w:pPr>
      <w:r w:rsidRPr="007F2C86">
        <w:rPr>
          <w:lang w:eastAsia="de-CH"/>
        </w:rPr>
        <w:t>;the available process stack and eventually crash PHP (due to reaching the</w:t>
      </w:r>
    </w:p>
    <w:p w:rsidR="00AF4838" w:rsidRPr="007F2C86" w:rsidRDefault="00AF4838" w:rsidP="00AF4838">
      <w:pPr>
        <w:pStyle w:val="Zitat"/>
        <w:rPr>
          <w:lang w:eastAsia="de-CH"/>
        </w:rPr>
      </w:pPr>
      <w:r w:rsidRPr="007F2C86">
        <w:rPr>
          <w:lang w:eastAsia="de-CH"/>
        </w:rPr>
        <w:t>;stack size limit imposed by the Operating System).</w:t>
      </w:r>
    </w:p>
    <w:p w:rsidR="00AF4838" w:rsidRPr="007F2C86" w:rsidRDefault="00AF4838" w:rsidP="00AF4838">
      <w:pPr>
        <w:pStyle w:val="Zitat"/>
        <w:rPr>
          <w:lang w:eastAsia="de-CH"/>
        </w:rPr>
      </w:pPr>
      <w:r w:rsidRPr="007F2C86">
        <w:rPr>
          <w:lang w:eastAsia="de-CH"/>
        </w:rPr>
        <w:t>; http://php.net/pcre.recursion-limit</w:t>
      </w:r>
    </w:p>
    <w:p w:rsidR="00AF4838" w:rsidRPr="007F2C86" w:rsidRDefault="00AF4838" w:rsidP="00AF4838">
      <w:pPr>
        <w:pStyle w:val="Zitat"/>
        <w:rPr>
          <w:lang w:eastAsia="de-CH"/>
        </w:rPr>
      </w:pPr>
      <w:r w:rsidRPr="007F2C86">
        <w:rPr>
          <w:lang w:eastAsia="de-CH"/>
        </w:rPr>
        <w:t>;pcre.recursion_limit=100000</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[Pdo]</w:t>
      </w:r>
    </w:p>
    <w:p w:rsidR="00AF4838" w:rsidRPr="007F2C86" w:rsidRDefault="00AF4838" w:rsidP="00AF4838">
      <w:pPr>
        <w:pStyle w:val="Zitat"/>
        <w:rPr>
          <w:lang w:eastAsia="de-CH"/>
        </w:rPr>
      </w:pPr>
      <w:r w:rsidRPr="007F2C86">
        <w:rPr>
          <w:lang w:eastAsia="de-CH"/>
        </w:rPr>
        <w:t>; Whether to pool ODBC connections. Can be one of "strict", "relaxed" or "off"</w:t>
      </w:r>
    </w:p>
    <w:p w:rsidR="00AF4838" w:rsidRPr="007F2C86" w:rsidRDefault="00AF4838" w:rsidP="00AF4838">
      <w:pPr>
        <w:pStyle w:val="Zitat"/>
        <w:rPr>
          <w:lang w:eastAsia="de-CH"/>
        </w:rPr>
      </w:pPr>
      <w:r w:rsidRPr="007F2C86">
        <w:rPr>
          <w:lang w:eastAsia="de-CH"/>
        </w:rPr>
        <w:t>; http://php.net/pdo-odbc.connection-pooling</w:t>
      </w:r>
    </w:p>
    <w:p w:rsidR="00AF4838" w:rsidRPr="007F2C86" w:rsidRDefault="00AF4838" w:rsidP="00AF4838">
      <w:pPr>
        <w:pStyle w:val="Zitat"/>
        <w:rPr>
          <w:lang w:eastAsia="de-CH"/>
        </w:rPr>
      </w:pPr>
      <w:r w:rsidRPr="007F2C86">
        <w:rPr>
          <w:lang w:eastAsia="de-CH"/>
        </w:rPr>
        <w:t>;pdo_odbc.connection_pooling=strict</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;pdo_odbc.db2_instance_name</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[Pdo_mysql]</w:t>
      </w:r>
    </w:p>
    <w:p w:rsidR="00AF4838" w:rsidRPr="007F2C86" w:rsidRDefault="00AF4838" w:rsidP="00AF4838">
      <w:pPr>
        <w:pStyle w:val="Zitat"/>
        <w:rPr>
          <w:lang w:eastAsia="de-CH"/>
        </w:rPr>
      </w:pPr>
      <w:r w:rsidRPr="007F2C86">
        <w:rPr>
          <w:lang w:eastAsia="de-CH"/>
        </w:rPr>
        <w:t>; If mysqlnd is used: Number of cache slots for the internal result set cache</w:t>
      </w:r>
    </w:p>
    <w:p w:rsidR="00AF4838" w:rsidRPr="007F2C86" w:rsidRDefault="00AF4838" w:rsidP="00AF4838">
      <w:pPr>
        <w:pStyle w:val="Zitat"/>
        <w:rPr>
          <w:lang w:eastAsia="de-CH"/>
        </w:rPr>
      </w:pPr>
      <w:r w:rsidRPr="007F2C86">
        <w:rPr>
          <w:lang w:eastAsia="de-CH"/>
        </w:rPr>
        <w:t>; http://php.net/pdo_mysql.cache_size</w:t>
      </w:r>
    </w:p>
    <w:p w:rsidR="00AF4838" w:rsidRPr="007F2C86" w:rsidRDefault="00AF4838" w:rsidP="00AF4838">
      <w:pPr>
        <w:pStyle w:val="Zitat"/>
        <w:rPr>
          <w:lang w:eastAsia="de-CH"/>
        </w:rPr>
      </w:pPr>
      <w:r w:rsidRPr="007F2C86">
        <w:rPr>
          <w:lang w:eastAsia="de-CH"/>
        </w:rPr>
        <w:t>pdo_mysql.cache_size = 2000</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Default socket name for local MySQL connects.  If empty, uses the built-in</w:t>
      </w:r>
    </w:p>
    <w:p w:rsidR="00AF4838" w:rsidRPr="007F2C86" w:rsidRDefault="00AF4838" w:rsidP="00AF4838">
      <w:pPr>
        <w:pStyle w:val="Zitat"/>
        <w:rPr>
          <w:lang w:eastAsia="de-CH"/>
        </w:rPr>
      </w:pPr>
      <w:r w:rsidRPr="007F2C86">
        <w:rPr>
          <w:lang w:eastAsia="de-CH"/>
        </w:rPr>
        <w:t>; MySQL defaults.</w:t>
      </w:r>
    </w:p>
    <w:p w:rsidR="00AF4838" w:rsidRPr="007F2C86" w:rsidRDefault="00AF4838" w:rsidP="00AF4838">
      <w:pPr>
        <w:pStyle w:val="Zitat"/>
        <w:rPr>
          <w:lang w:eastAsia="de-CH"/>
        </w:rPr>
      </w:pPr>
      <w:r w:rsidRPr="007F2C86">
        <w:rPr>
          <w:lang w:eastAsia="de-CH"/>
        </w:rPr>
        <w:t>; http://php.net/pdo_mysql.default-socket</w:t>
      </w:r>
    </w:p>
    <w:p w:rsidR="00AF4838" w:rsidRPr="007F2C86" w:rsidRDefault="00AF4838" w:rsidP="00AF4838">
      <w:pPr>
        <w:pStyle w:val="Zitat"/>
        <w:rPr>
          <w:lang w:eastAsia="de-CH"/>
        </w:rPr>
      </w:pPr>
      <w:r w:rsidRPr="007F2C86">
        <w:rPr>
          <w:lang w:eastAsia="de-CH"/>
        </w:rPr>
        <w:t>pdo_mysql.default_socket=</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[Phar]</w:t>
      </w:r>
    </w:p>
    <w:p w:rsidR="00AF4838" w:rsidRPr="007F2C86" w:rsidRDefault="00AF4838" w:rsidP="00AF4838">
      <w:pPr>
        <w:pStyle w:val="Zitat"/>
        <w:rPr>
          <w:lang w:eastAsia="de-CH"/>
        </w:rPr>
      </w:pPr>
      <w:r w:rsidRPr="007F2C86">
        <w:rPr>
          <w:lang w:eastAsia="de-CH"/>
        </w:rPr>
        <w:t>; http://php.net/phar.readonly</w:t>
      </w:r>
    </w:p>
    <w:p w:rsidR="00AF4838" w:rsidRPr="007F2C86" w:rsidRDefault="00AF4838" w:rsidP="00AF4838">
      <w:pPr>
        <w:pStyle w:val="Zitat"/>
        <w:rPr>
          <w:lang w:eastAsia="de-CH"/>
        </w:rPr>
      </w:pPr>
      <w:r w:rsidRPr="007F2C86">
        <w:rPr>
          <w:lang w:eastAsia="de-CH"/>
        </w:rPr>
        <w:t>;phar.readonly = On</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http://php.net/phar.require-hash</w:t>
      </w:r>
    </w:p>
    <w:p w:rsidR="00AF4838" w:rsidRPr="007F2C86" w:rsidRDefault="00AF4838" w:rsidP="00AF4838">
      <w:pPr>
        <w:pStyle w:val="Zitat"/>
        <w:rPr>
          <w:lang w:eastAsia="de-CH"/>
        </w:rPr>
      </w:pPr>
      <w:r w:rsidRPr="007F2C86">
        <w:rPr>
          <w:lang w:eastAsia="de-CH"/>
        </w:rPr>
        <w:t>;phar.require_hash = On</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;phar.cache_list =</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[Syslog]</w:t>
      </w:r>
    </w:p>
    <w:p w:rsidR="00AF4838" w:rsidRPr="007F2C86" w:rsidRDefault="00AF4838" w:rsidP="00AF4838">
      <w:pPr>
        <w:pStyle w:val="Zitat"/>
        <w:rPr>
          <w:lang w:eastAsia="de-CH"/>
        </w:rPr>
      </w:pPr>
      <w:r w:rsidRPr="007F2C86">
        <w:rPr>
          <w:lang w:eastAsia="de-CH"/>
        </w:rPr>
        <w:t>; Whether or not to define the various syslog variables (e.g. $LOG_PID,</w:t>
      </w:r>
    </w:p>
    <w:p w:rsidR="00AF4838" w:rsidRPr="007F2C86" w:rsidRDefault="00AF4838" w:rsidP="00AF4838">
      <w:pPr>
        <w:pStyle w:val="Zitat"/>
        <w:rPr>
          <w:lang w:eastAsia="de-CH"/>
        </w:rPr>
      </w:pPr>
      <w:r w:rsidRPr="007F2C86">
        <w:rPr>
          <w:lang w:eastAsia="de-CH"/>
        </w:rPr>
        <w:t>; $LOG_CRON, etc.).  Turning it off is a good idea performance-wise.  In</w:t>
      </w:r>
    </w:p>
    <w:p w:rsidR="00AF4838" w:rsidRPr="007F2C86" w:rsidRDefault="00AF4838" w:rsidP="00AF4838">
      <w:pPr>
        <w:pStyle w:val="Zitat"/>
        <w:rPr>
          <w:lang w:eastAsia="de-CH"/>
        </w:rPr>
      </w:pPr>
      <w:r w:rsidRPr="007F2C86">
        <w:rPr>
          <w:lang w:eastAsia="de-CH"/>
        </w:rPr>
        <w:t>; runtime, you can define these variables by calling define_syslog_variables().</w:t>
      </w:r>
    </w:p>
    <w:p w:rsidR="00AF4838" w:rsidRPr="007F2C86" w:rsidRDefault="00AF4838" w:rsidP="00AF4838">
      <w:pPr>
        <w:pStyle w:val="Zitat"/>
        <w:rPr>
          <w:lang w:eastAsia="de-CH"/>
        </w:rPr>
      </w:pPr>
      <w:r w:rsidRPr="007F2C86">
        <w:rPr>
          <w:lang w:eastAsia="de-CH"/>
        </w:rPr>
        <w:t>; http://php.net/define-syslog-variables</w:t>
      </w:r>
    </w:p>
    <w:p w:rsidR="00AF4838" w:rsidRPr="007F2C86" w:rsidRDefault="00AF4838" w:rsidP="00AF4838">
      <w:pPr>
        <w:pStyle w:val="Zitat"/>
        <w:rPr>
          <w:lang w:eastAsia="de-CH"/>
        </w:rPr>
      </w:pPr>
      <w:r w:rsidRPr="007F2C86">
        <w:rPr>
          <w:lang w:eastAsia="de-CH"/>
        </w:rPr>
        <w:t>define_syslog_variables  = Off</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[mail function]</w:t>
      </w:r>
    </w:p>
    <w:p w:rsidR="00AF4838" w:rsidRPr="007F2C86" w:rsidRDefault="00AF4838" w:rsidP="00AF4838">
      <w:pPr>
        <w:pStyle w:val="Zitat"/>
        <w:rPr>
          <w:lang w:eastAsia="de-CH"/>
        </w:rPr>
      </w:pPr>
      <w:r w:rsidRPr="007F2C86">
        <w:rPr>
          <w:lang w:eastAsia="de-CH"/>
        </w:rPr>
        <w:t>; For Win32 only.</w:t>
      </w:r>
    </w:p>
    <w:p w:rsidR="00AF4838" w:rsidRPr="007F2C86" w:rsidRDefault="00AF4838" w:rsidP="00AF4838">
      <w:pPr>
        <w:pStyle w:val="Zitat"/>
        <w:rPr>
          <w:lang w:eastAsia="de-CH"/>
        </w:rPr>
      </w:pPr>
      <w:r w:rsidRPr="007F2C86">
        <w:rPr>
          <w:lang w:eastAsia="de-CH"/>
        </w:rPr>
        <w:t>; http://php.net/smtp</w:t>
      </w:r>
    </w:p>
    <w:p w:rsidR="00AF4838" w:rsidRPr="007F2C86" w:rsidRDefault="00AF4838" w:rsidP="00AF4838">
      <w:pPr>
        <w:pStyle w:val="Zitat"/>
        <w:rPr>
          <w:lang w:eastAsia="de-CH"/>
        </w:rPr>
      </w:pPr>
      <w:r w:rsidRPr="007F2C86">
        <w:rPr>
          <w:lang w:eastAsia="de-CH"/>
        </w:rPr>
        <w:t>SMTP = localhost</w:t>
      </w:r>
    </w:p>
    <w:p w:rsidR="00AF4838" w:rsidRPr="007F2C86" w:rsidRDefault="00AF4838" w:rsidP="00AF4838">
      <w:pPr>
        <w:pStyle w:val="Zitat"/>
        <w:rPr>
          <w:lang w:eastAsia="de-CH"/>
        </w:rPr>
      </w:pPr>
      <w:r w:rsidRPr="007F2C86">
        <w:rPr>
          <w:lang w:eastAsia="de-CH"/>
        </w:rPr>
        <w:t>; http://php.net/smtp-port</w:t>
      </w:r>
    </w:p>
    <w:p w:rsidR="00AF4838" w:rsidRPr="007F2C86" w:rsidRDefault="00AF4838" w:rsidP="00AF4838">
      <w:pPr>
        <w:pStyle w:val="Zitat"/>
        <w:rPr>
          <w:lang w:eastAsia="de-CH"/>
        </w:rPr>
      </w:pPr>
      <w:r w:rsidRPr="007F2C86">
        <w:rPr>
          <w:lang w:eastAsia="de-CH"/>
        </w:rPr>
        <w:t>smtp_port = 25</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For Win32 only.</w:t>
      </w:r>
    </w:p>
    <w:p w:rsidR="00AF4838" w:rsidRPr="007F2C86" w:rsidRDefault="00AF4838" w:rsidP="00AF4838">
      <w:pPr>
        <w:pStyle w:val="Zitat"/>
        <w:rPr>
          <w:lang w:eastAsia="de-CH"/>
        </w:rPr>
      </w:pPr>
      <w:r w:rsidRPr="007F2C86">
        <w:rPr>
          <w:lang w:eastAsia="de-CH"/>
        </w:rPr>
        <w:t>; http://php.net/sendmail-from</w:t>
      </w:r>
    </w:p>
    <w:p w:rsidR="00AF4838" w:rsidRPr="007F2C86" w:rsidRDefault="00AF4838" w:rsidP="00AF4838">
      <w:pPr>
        <w:pStyle w:val="Zitat"/>
        <w:rPr>
          <w:lang w:eastAsia="de-CH"/>
        </w:rPr>
      </w:pPr>
      <w:r w:rsidRPr="007F2C86">
        <w:rPr>
          <w:lang w:eastAsia="de-CH"/>
        </w:rPr>
        <w:t>;sendmail_from = me@example.com</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For Unix only.  You may supply arguments as well (default: "sendmail -t -i").</w:t>
      </w:r>
    </w:p>
    <w:p w:rsidR="00AF4838" w:rsidRPr="007F2C86" w:rsidRDefault="00AF4838" w:rsidP="00AF4838">
      <w:pPr>
        <w:pStyle w:val="Zitat"/>
        <w:rPr>
          <w:lang w:eastAsia="de-CH"/>
        </w:rPr>
      </w:pPr>
      <w:r w:rsidRPr="007F2C86">
        <w:rPr>
          <w:lang w:eastAsia="de-CH"/>
        </w:rPr>
        <w:t>; http://php.net/sendmail-path</w:t>
      </w:r>
    </w:p>
    <w:p w:rsidR="00AF4838" w:rsidRPr="007F2C86" w:rsidRDefault="00AF4838" w:rsidP="00AF4838">
      <w:pPr>
        <w:pStyle w:val="Zitat"/>
        <w:rPr>
          <w:lang w:eastAsia="de-CH"/>
        </w:rPr>
      </w:pPr>
      <w:r w:rsidRPr="007F2C86">
        <w:rPr>
          <w:lang w:eastAsia="de-CH"/>
        </w:rPr>
        <w:t>;sendmail_path =</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lastRenderedPageBreak/>
        <w:t>; Force the addition of the specified parameters to be passed as extra parameters</w:t>
      </w:r>
    </w:p>
    <w:p w:rsidR="00AF4838" w:rsidRPr="007F2C86" w:rsidRDefault="00AF4838" w:rsidP="00AF4838">
      <w:pPr>
        <w:pStyle w:val="Zitat"/>
        <w:rPr>
          <w:lang w:eastAsia="de-CH"/>
        </w:rPr>
      </w:pPr>
      <w:r w:rsidRPr="007F2C86">
        <w:rPr>
          <w:lang w:eastAsia="de-CH"/>
        </w:rPr>
        <w:t>; to the sendmail binary. These parameters will always replace the value of</w:t>
      </w:r>
    </w:p>
    <w:p w:rsidR="00AF4838" w:rsidRPr="007F2C86" w:rsidRDefault="00AF4838" w:rsidP="00AF4838">
      <w:pPr>
        <w:pStyle w:val="Zitat"/>
        <w:rPr>
          <w:lang w:eastAsia="de-CH"/>
        </w:rPr>
      </w:pPr>
      <w:r w:rsidRPr="007F2C86">
        <w:rPr>
          <w:lang w:eastAsia="de-CH"/>
        </w:rPr>
        <w:t>; the 5th parameter to mail(), even in safe mode.</w:t>
      </w:r>
    </w:p>
    <w:p w:rsidR="00AF4838" w:rsidRPr="007F2C86" w:rsidRDefault="00AF4838" w:rsidP="00AF4838">
      <w:pPr>
        <w:pStyle w:val="Zitat"/>
        <w:rPr>
          <w:lang w:eastAsia="de-CH"/>
        </w:rPr>
      </w:pPr>
      <w:r w:rsidRPr="007F2C86">
        <w:rPr>
          <w:lang w:eastAsia="de-CH"/>
        </w:rPr>
        <w:t>;mail.force_extra_parameters =</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Add X-PHP-Originating-Script: that will include uid of the script followed by the filename</w:t>
      </w:r>
    </w:p>
    <w:p w:rsidR="00AF4838" w:rsidRPr="007F2C86" w:rsidRDefault="00AF4838" w:rsidP="00AF4838">
      <w:pPr>
        <w:pStyle w:val="Zitat"/>
        <w:rPr>
          <w:lang w:eastAsia="de-CH"/>
        </w:rPr>
      </w:pPr>
      <w:r w:rsidRPr="007F2C86">
        <w:rPr>
          <w:lang w:eastAsia="de-CH"/>
        </w:rPr>
        <w:t>mail.add_x_header = On</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Log all mail() calls including the full path of the script, line #, to address and headers</w:t>
      </w:r>
    </w:p>
    <w:p w:rsidR="00AF4838" w:rsidRPr="007F2C86" w:rsidRDefault="00AF4838" w:rsidP="00AF4838">
      <w:pPr>
        <w:pStyle w:val="Zitat"/>
        <w:rPr>
          <w:lang w:eastAsia="de-CH"/>
        </w:rPr>
      </w:pPr>
      <w:r w:rsidRPr="007F2C86">
        <w:rPr>
          <w:lang w:eastAsia="de-CH"/>
        </w:rPr>
        <w:t>;mail.log =</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[SQL]</w:t>
      </w:r>
    </w:p>
    <w:p w:rsidR="00AF4838" w:rsidRPr="007F2C86" w:rsidRDefault="00AF4838" w:rsidP="00AF4838">
      <w:pPr>
        <w:pStyle w:val="Zitat"/>
        <w:rPr>
          <w:lang w:eastAsia="de-CH"/>
        </w:rPr>
      </w:pPr>
      <w:r w:rsidRPr="007F2C86">
        <w:rPr>
          <w:lang w:eastAsia="de-CH"/>
        </w:rPr>
        <w:t>; http://php.net/sql.safe-mode</w:t>
      </w:r>
    </w:p>
    <w:p w:rsidR="00AF4838" w:rsidRPr="007F2C86" w:rsidRDefault="00AF4838" w:rsidP="00AF4838">
      <w:pPr>
        <w:pStyle w:val="Zitat"/>
        <w:rPr>
          <w:lang w:eastAsia="de-CH"/>
        </w:rPr>
      </w:pPr>
      <w:r w:rsidRPr="007F2C86">
        <w:rPr>
          <w:lang w:eastAsia="de-CH"/>
        </w:rPr>
        <w:t>sql.safe_mode = Off</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[ODBC]</w:t>
      </w:r>
    </w:p>
    <w:p w:rsidR="00AF4838" w:rsidRPr="007F2C86" w:rsidRDefault="00AF4838" w:rsidP="00AF4838">
      <w:pPr>
        <w:pStyle w:val="Zitat"/>
        <w:rPr>
          <w:lang w:eastAsia="de-CH"/>
        </w:rPr>
      </w:pPr>
      <w:r w:rsidRPr="007F2C86">
        <w:rPr>
          <w:lang w:eastAsia="de-CH"/>
        </w:rPr>
        <w:t>; http://php.net/odbc.default-db</w:t>
      </w:r>
    </w:p>
    <w:p w:rsidR="00AF4838" w:rsidRPr="007F2C86" w:rsidRDefault="00AF4838" w:rsidP="00AF4838">
      <w:pPr>
        <w:pStyle w:val="Zitat"/>
        <w:rPr>
          <w:lang w:eastAsia="de-CH"/>
        </w:rPr>
      </w:pPr>
      <w:r w:rsidRPr="007F2C86">
        <w:rPr>
          <w:lang w:eastAsia="de-CH"/>
        </w:rPr>
        <w:t>;odbc.default_db    =  Not yet implemented</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http://php.net/odbc.default-user</w:t>
      </w:r>
    </w:p>
    <w:p w:rsidR="00AF4838" w:rsidRPr="007F2C86" w:rsidRDefault="00AF4838" w:rsidP="00AF4838">
      <w:pPr>
        <w:pStyle w:val="Zitat"/>
        <w:rPr>
          <w:lang w:eastAsia="de-CH"/>
        </w:rPr>
      </w:pPr>
      <w:r w:rsidRPr="007F2C86">
        <w:rPr>
          <w:lang w:eastAsia="de-CH"/>
        </w:rPr>
        <w:t>;odbc.default_user  =  Not yet implemented</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http://php.net/odbc.default-pw</w:t>
      </w:r>
    </w:p>
    <w:p w:rsidR="00AF4838" w:rsidRPr="007F2C86" w:rsidRDefault="00AF4838" w:rsidP="00AF4838">
      <w:pPr>
        <w:pStyle w:val="Zitat"/>
        <w:rPr>
          <w:lang w:eastAsia="de-CH"/>
        </w:rPr>
      </w:pPr>
      <w:r w:rsidRPr="007F2C86">
        <w:rPr>
          <w:lang w:eastAsia="de-CH"/>
        </w:rPr>
        <w:t>;odbc.default_pw    =  Not yet implemented</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Controls the ODBC cursor model.</w:t>
      </w:r>
    </w:p>
    <w:p w:rsidR="00AF4838" w:rsidRPr="007F2C86" w:rsidRDefault="00AF4838" w:rsidP="00AF4838">
      <w:pPr>
        <w:pStyle w:val="Zitat"/>
        <w:rPr>
          <w:lang w:eastAsia="de-CH"/>
        </w:rPr>
      </w:pPr>
      <w:r w:rsidRPr="007F2C86">
        <w:rPr>
          <w:lang w:eastAsia="de-CH"/>
        </w:rPr>
        <w:t>; Default: SQL_CURSOR_STATIC (default).</w:t>
      </w:r>
    </w:p>
    <w:p w:rsidR="00AF4838" w:rsidRPr="007F2C86" w:rsidRDefault="00AF4838" w:rsidP="00AF4838">
      <w:pPr>
        <w:pStyle w:val="Zitat"/>
        <w:rPr>
          <w:lang w:eastAsia="de-CH"/>
        </w:rPr>
      </w:pPr>
      <w:r w:rsidRPr="007F2C86">
        <w:rPr>
          <w:lang w:eastAsia="de-CH"/>
        </w:rPr>
        <w:t>;odbc.default_cursortype</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Allow or prevent persistent links.</w:t>
      </w:r>
    </w:p>
    <w:p w:rsidR="00AF4838" w:rsidRPr="007F2C86" w:rsidRDefault="00AF4838" w:rsidP="00AF4838">
      <w:pPr>
        <w:pStyle w:val="Zitat"/>
        <w:rPr>
          <w:lang w:eastAsia="de-CH"/>
        </w:rPr>
      </w:pPr>
      <w:r w:rsidRPr="007F2C86">
        <w:rPr>
          <w:lang w:eastAsia="de-CH"/>
        </w:rPr>
        <w:t>; http://php.net/odbc.allow-persistent</w:t>
      </w:r>
    </w:p>
    <w:p w:rsidR="00AF4838" w:rsidRPr="007F2C86" w:rsidRDefault="00AF4838" w:rsidP="00AF4838">
      <w:pPr>
        <w:pStyle w:val="Zitat"/>
        <w:rPr>
          <w:lang w:eastAsia="de-CH"/>
        </w:rPr>
      </w:pPr>
      <w:r w:rsidRPr="007F2C86">
        <w:rPr>
          <w:lang w:eastAsia="de-CH"/>
        </w:rPr>
        <w:t>odbc.allow_persistent = On</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Check that a connection is still valid before reuse.</w:t>
      </w:r>
    </w:p>
    <w:p w:rsidR="00AF4838" w:rsidRPr="007F2C86" w:rsidRDefault="00AF4838" w:rsidP="00AF4838">
      <w:pPr>
        <w:pStyle w:val="Zitat"/>
        <w:rPr>
          <w:lang w:eastAsia="de-CH"/>
        </w:rPr>
      </w:pPr>
      <w:r w:rsidRPr="007F2C86">
        <w:rPr>
          <w:lang w:eastAsia="de-CH"/>
        </w:rPr>
        <w:t>; http://php.net/odbc.check-persistent</w:t>
      </w:r>
    </w:p>
    <w:p w:rsidR="00AF4838" w:rsidRPr="007F2C86" w:rsidRDefault="00AF4838" w:rsidP="00AF4838">
      <w:pPr>
        <w:pStyle w:val="Zitat"/>
        <w:rPr>
          <w:lang w:eastAsia="de-CH"/>
        </w:rPr>
      </w:pPr>
      <w:r w:rsidRPr="007F2C86">
        <w:rPr>
          <w:lang w:eastAsia="de-CH"/>
        </w:rPr>
        <w:t>odbc.check_persistent = On</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Maximum number of persistent links.  -1 means no limit.</w:t>
      </w:r>
    </w:p>
    <w:p w:rsidR="00AF4838" w:rsidRPr="007F2C86" w:rsidRDefault="00AF4838" w:rsidP="00AF4838">
      <w:pPr>
        <w:pStyle w:val="Zitat"/>
        <w:rPr>
          <w:lang w:eastAsia="de-CH"/>
        </w:rPr>
      </w:pPr>
      <w:r w:rsidRPr="007F2C86">
        <w:rPr>
          <w:lang w:eastAsia="de-CH"/>
        </w:rPr>
        <w:t>; http://php.net/odbc.max-persistent</w:t>
      </w:r>
    </w:p>
    <w:p w:rsidR="00AF4838" w:rsidRPr="007F2C86" w:rsidRDefault="00AF4838" w:rsidP="00AF4838">
      <w:pPr>
        <w:pStyle w:val="Zitat"/>
        <w:rPr>
          <w:lang w:eastAsia="de-CH"/>
        </w:rPr>
      </w:pPr>
      <w:r w:rsidRPr="007F2C86">
        <w:rPr>
          <w:lang w:eastAsia="de-CH"/>
        </w:rPr>
        <w:t>odbc.max_persistent = -1</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Maximum number of links (persistent + non-persistent).  -1 means no limit.</w:t>
      </w:r>
    </w:p>
    <w:p w:rsidR="00AF4838" w:rsidRPr="007F2C86" w:rsidRDefault="00AF4838" w:rsidP="00AF4838">
      <w:pPr>
        <w:pStyle w:val="Zitat"/>
        <w:rPr>
          <w:lang w:eastAsia="de-CH"/>
        </w:rPr>
      </w:pPr>
      <w:r w:rsidRPr="007F2C86">
        <w:rPr>
          <w:lang w:eastAsia="de-CH"/>
        </w:rPr>
        <w:t>; http://php.net/odbc.max-links</w:t>
      </w:r>
    </w:p>
    <w:p w:rsidR="00AF4838" w:rsidRPr="007F2C86" w:rsidRDefault="00AF4838" w:rsidP="00AF4838">
      <w:pPr>
        <w:pStyle w:val="Zitat"/>
        <w:rPr>
          <w:lang w:eastAsia="de-CH"/>
        </w:rPr>
      </w:pPr>
      <w:r w:rsidRPr="007F2C86">
        <w:rPr>
          <w:lang w:eastAsia="de-CH"/>
        </w:rPr>
        <w:t>odbc.max_links = -1</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Handling of LONG fields.  Returns number of bytes to variables.  0 means</w:t>
      </w:r>
    </w:p>
    <w:p w:rsidR="00AF4838" w:rsidRPr="007F2C86" w:rsidRDefault="00AF4838" w:rsidP="00AF4838">
      <w:pPr>
        <w:pStyle w:val="Zitat"/>
        <w:rPr>
          <w:lang w:eastAsia="de-CH"/>
        </w:rPr>
      </w:pPr>
      <w:r w:rsidRPr="007F2C86">
        <w:rPr>
          <w:lang w:eastAsia="de-CH"/>
        </w:rPr>
        <w:t>; passthru.</w:t>
      </w:r>
    </w:p>
    <w:p w:rsidR="00AF4838" w:rsidRPr="007F2C86" w:rsidRDefault="00AF4838" w:rsidP="00AF4838">
      <w:pPr>
        <w:pStyle w:val="Zitat"/>
        <w:rPr>
          <w:lang w:eastAsia="de-CH"/>
        </w:rPr>
      </w:pPr>
      <w:r w:rsidRPr="007F2C86">
        <w:rPr>
          <w:lang w:eastAsia="de-CH"/>
        </w:rPr>
        <w:t>; http://php.net/odbc.defaultlrl</w:t>
      </w:r>
    </w:p>
    <w:p w:rsidR="00AF4838" w:rsidRPr="007F2C86" w:rsidRDefault="00AF4838" w:rsidP="00AF4838">
      <w:pPr>
        <w:pStyle w:val="Zitat"/>
        <w:rPr>
          <w:lang w:eastAsia="de-CH"/>
        </w:rPr>
      </w:pPr>
      <w:r w:rsidRPr="007F2C86">
        <w:rPr>
          <w:lang w:eastAsia="de-CH"/>
        </w:rPr>
        <w:t>odbc.defaultlrl = 4096</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lastRenderedPageBreak/>
        <w:t>; Handling of binary data.  0 means passthru, 1 return as is, 2 convert to char.</w:t>
      </w:r>
    </w:p>
    <w:p w:rsidR="00AF4838" w:rsidRPr="007F2C86" w:rsidRDefault="00AF4838" w:rsidP="00AF4838">
      <w:pPr>
        <w:pStyle w:val="Zitat"/>
        <w:rPr>
          <w:lang w:eastAsia="de-CH"/>
        </w:rPr>
      </w:pPr>
      <w:r w:rsidRPr="007F2C86">
        <w:rPr>
          <w:lang w:eastAsia="de-CH"/>
        </w:rPr>
        <w:t>; See the documentation on odbc_binmode and odbc_longreadlen for an explanation</w:t>
      </w:r>
    </w:p>
    <w:p w:rsidR="00AF4838" w:rsidRPr="007F2C86" w:rsidRDefault="00AF4838" w:rsidP="00AF4838">
      <w:pPr>
        <w:pStyle w:val="Zitat"/>
        <w:rPr>
          <w:lang w:eastAsia="de-CH"/>
        </w:rPr>
      </w:pPr>
      <w:r w:rsidRPr="007F2C86">
        <w:rPr>
          <w:lang w:eastAsia="de-CH"/>
        </w:rPr>
        <w:t>; of odbc.defaultlrl and odbc.defaultbinmode</w:t>
      </w:r>
    </w:p>
    <w:p w:rsidR="00AF4838" w:rsidRPr="007F2C86" w:rsidRDefault="00AF4838" w:rsidP="00AF4838">
      <w:pPr>
        <w:pStyle w:val="Zitat"/>
        <w:rPr>
          <w:lang w:eastAsia="de-CH"/>
        </w:rPr>
      </w:pPr>
      <w:r w:rsidRPr="007F2C86">
        <w:rPr>
          <w:lang w:eastAsia="de-CH"/>
        </w:rPr>
        <w:t>; http://php.net/odbc.defaultbinmode</w:t>
      </w:r>
    </w:p>
    <w:p w:rsidR="00AF4838" w:rsidRPr="007F2C86" w:rsidRDefault="00AF4838" w:rsidP="00AF4838">
      <w:pPr>
        <w:pStyle w:val="Zitat"/>
        <w:rPr>
          <w:lang w:eastAsia="de-CH"/>
        </w:rPr>
      </w:pPr>
      <w:r w:rsidRPr="007F2C86">
        <w:rPr>
          <w:lang w:eastAsia="de-CH"/>
        </w:rPr>
        <w:t>odbc.defaultbinmode = 1</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;birdstep.max_links = -1</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[Interbase]</w:t>
      </w:r>
    </w:p>
    <w:p w:rsidR="00AF4838" w:rsidRPr="007F2C86" w:rsidRDefault="00AF4838" w:rsidP="00AF4838">
      <w:pPr>
        <w:pStyle w:val="Zitat"/>
        <w:rPr>
          <w:lang w:eastAsia="de-CH"/>
        </w:rPr>
      </w:pPr>
      <w:r w:rsidRPr="007F2C86">
        <w:rPr>
          <w:lang w:eastAsia="de-CH"/>
        </w:rPr>
        <w:t>; Allow or prevent persistent links.</w:t>
      </w:r>
    </w:p>
    <w:p w:rsidR="00AF4838" w:rsidRPr="007F2C86" w:rsidRDefault="00AF4838" w:rsidP="00AF4838">
      <w:pPr>
        <w:pStyle w:val="Zitat"/>
        <w:rPr>
          <w:lang w:eastAsia="de-CH"/>
        </w:rPr>
      </w:pPr>
      <w:r w:rsidRPr="007F2C86">
        <w:rPr>
          <w:lang w:eastAsia="de-CH"/>
        </w:rPr>
        <w:t>ibase.allow_persistent = 1</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Maximum number of persistent links.  -1 means no limit.</w:t>
      </w:r>
    </w:p>
    <w:p w:rsidR="00AF4838" w:rsidRPr="007F2C86" w:rsidRDefault="00AF4838" w:rsidP="00AF4838">
      <w:pPr>
        <w:pStyle w:val="Zitat"/>
        <w:rPr>
          <w:lang w:eastAsia="de-CH"/>
        </w:rPr>
      </w:pPr>
      <w:r w:rsidRPr="007F2C86">
        <w:rPr>
          <w:lang w:eastAsia="de-CH"/>
        </w:rPr>
        <w:t>ibase.max_persistent = -1</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Maximum number of links (persistent + non-persistent).  -1 means no limit.</w:t>
      </w:r>
    </w:p>
    <w:p w:rsidR="00AF4838" w:rsidRPr="007F2C86" w:rsidRDefault="00AF4838" w:rsidP="00AF4838">
      <w:pPr>
        <w:pStyle w:val="Zitat"/>
        <w:rPr>
          <w:lang w:eastAsia="de-CH"/>
        </w:rPr>
      </w:pPr>
      <w:r w:rsidRPr="007F2C86">
        <w:rPr>
          <w:lang w:eastAsia="de-CH"/>
        </w:rPr>
        <w:t>ibase.max_links = -1</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Default database name for ibase_connect().</w:t>
      </w:r>
    </w:p>
    <w:p w:rsidR="00AF4838" w:rsidRPr="007F2C86" w:rsidRDefault="00AF4838" w:rsidP="00AF4838">
      <w:pPr>
        <w:pStyle w:val="Zitat"/>
        <w:rPr>
          <w:lang w:eastAsia="de-CH"/>
        </w:rPr>
      </w:pPr>
      <w:r w:rsidRPr="007F2C86">
        <w:rPr>
          <w:lang w:eastAsia="de-CH"/>
        </w:rPr>
        <w:t>;ibase.default_db =</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Default username for ibase_connect().</w:t>
      </w:r>
    </w:p>
    <w:p w:rsidR="00AF4838" w:rsidRPr="007F2C86" w:rsidRDefault="00AF4838" w:rsidP="00AF4838">
      <w:pPr>
        <w:pStyle w:val="Zitat"/>
        <w:rPr>
          <w:lang w:eastAsia="de-CH"/>
        </w:rPr>
      </w:pPr>
      <w:r w:rsidRPr="007F2C86">
        <w:rPr>
          <w:lang w:eastAsia="de-CH"/>
        </w:rPr>
        <w:t>;ibase.default_user =</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Default password for ibase_connect().</w:t>
      </w:r>
    </w:p>
    <w:p w:rsidR="00AF4838" w:rsidRPr="007F2C86" w:rsidRDefault="00AF4838" w:rsidP="00AF4838">
      <w:pPr>
        <w:pStyle w:val="Zitat"/>
        <w:rPr>
          <w:lang w:eastAsia="de-CH"/>
        </w:rPr>
      </w:pPr>
      <w:r w:rsidRPr="007F2C86">
        <w:rPr>
          <w:lang w:eastAsia="de-CH"/>
        </w:rPr>
        <w:t>;ibase.default_password =</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Default charset for ibase_connect().</w:t>
      </w:r>
    </w:p>
    <w:p w:rsidR="00AF4838" w:rsidRPr="007F2C86" w:rsidRDefault="00AF4838" w:rsidP="00AF4838">
      <w:pPr>
        <w:pStyle w:val="Zitat"/>
        <w:rPr>
          <w:lang w:eastAsia="de-CH"/>
        </w:rPr>
      </w:pPr>
      <w:r w:rsidRPr="007F2C86">
        <w:rPr>
          <w:lang w:eastAsia="de-CH"/>
        </w:rPr>
        <w:t>;ibase.default_charset =</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Default timestamp format.</w:t>
      </w:r>
    </w:p>
    <w:p w:rsidR="00AF4838" w:rsidRPr="007F2C86" w:rsidRDefault="00AF4838" w:rsidP="00AF4838">
      <w:pPr>
        <w:pStyle w:val="Zitat"/>
        <w:rPr>
          <w:lang w:eastAsia="de-CH"/>
        </w:rPr>
      </w:pPr>
      <w:r w:rsidRPr="007F2C86">
        <w:rPr>
          <w:lang w:eastAsia="de-CH"/>
        </w:rPr>
        <w:t>ibase.timestampformat = "%Y-%m-%d %H:%M:%S"</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Default date format.</w:t>
      </w:r>
    </w:p>
    <w:p w:rsidR="00AF4838" w:rsidRPr="007F2C86" w:rsidRDefault="00AF4838" w:rsidP="00AF4838">
      <w:pPr>
        <w:pStyle w:val="Zitat"/>
        <w:rPr>
          <w:lang w:eastAsia="de-CH"/>
        </w:rPr>
      </w:pPr>
      <w:r w:rsidRPr="007F2C86">
        <w:rPr>
          <w:lang w:eastAsia="de-CH"/>
        </w:rPr>
        <w:t>ibase.dateformat = "%Y-%m-%d"</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Default time format.</w:t>
      </w:r>
    </w:p>
    <w:p w:rsidR="00AF4838" w:rsidRPr="007F2C86" w:rsidRDefault="00AF4838" w:rsidP="00AF4838">
      <w:pPr>
        <w:pStyle w:val="Zitat"/>
        <w:rPr>
          <w:lang w:eastAsia="de-CH"/>
        </w:rPr>
      </w:pPr>
      <w:r w:rsidRPr="007F2C86">
        <w:rPr>
          <w:lang w:eastAsia="de-CH"/>
        </w:rPr>
        <w:t>ibase.timeformat = "%H:%M:%S"</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[MySQL]</w:t>
      </w:r>
    </w:p>
    <w:p w:rsidR="00AF4838" w:rsidRPr="007F2C86" w:rsidRDefault="00AF4838" w:rsidP="00AF4838">
      <w:pPr>
        <w:pStyle w:val="Zitat"/>
        <w:rPr>
          <w:lang w:eastAsia="de-CH"/>
        </w:rPr>
      </w:pPr>
      <w:r w:rsidRPr="007F2C86">
        <w:rPr>
          <w:lang w:eastAsia="de-CH"/>
        </w:rPr>
        <w:t>; Allow accessing, from PHP's perspective, local files with LOAD DATA statements</w:t>
      </w:r>
    </w:p>
    <w:p w:rsidR="00AF4838" w:rsidRPr="007F2C86" w:rsidRDefault="00AF4838" w:rsidP="00AF4838">
      <w:pPr>
        <w:pStyle w:val="Zitat"/>
        <w:rPr>
          <w:lang w:eastAsia="de-CH"/>
        </w:rPr>
      </w:pPr>
      <w:r w:rsidRPr="007F2C86">
        <w:rPr>
          <w:lang w:eastAsia="de-CH"/>
        </w:rPr>
        <w:t>; http://php.net/mysql.allow_local_infile</w:t>
      </w:r>
    </w:p>
    <w:p w:rsidR="00AF4838" w:rsidRPr="007F2C86" w:rsidRDefault="00AF4838" w:rsidP="00AF4838">
      <w:pPr>
        <w:pStyle w:val="Zitat"/>
        <w:rPr>
          <w:lang w:eastAsia="de-CH"/>
        </w:rPr>
      </w:pPr>
      <w:r w:rsidRPr="007F2C86">
        <w:rPr>
          <w:lang w:eastAsia="de-CH"/>
        </w:rPr>
        <w:t>mysql.allow_local_infile = On</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Allow or prevent persistent links.</w:t>
      </w:r>
    </w:p>
    <w:p w:rsidR="00AF4838" w:rsidRPr="007F2C86" w:rsidRDefault="00AF4838" w:rsidP="00AF4838">
      <w:pPr>
        <w:pStyle w:val="Zitat"/>
        <w:rPr>
          <w:lang w:eastAsia="de-CH"/>
        </w:rPr>
      </w:pPr>
      <w:r w:rsidRPr="007F2C86">
        <w:rPr>
          <w:lang w:eastAsia="de-CH"/>
        </w:rPr>
        <w:t>; http://php.net/mysql.allow-persistent</w:t>
      </w:r>
    </w:p>
    <w:p w:rsidR="00AF4838" w:rsidRPr="007F2C86" w:rsidRDefault="00AF4838" w:rsidP="00AF4838">
      <w:pPr>
        <w:pStyle w:val="Zitat"/>
        <w:rPr>
          <w:lang w:eastAsia="de-CH"/>
        </w:rPr>
      </w:pPr>
      <w:r w:rsidRPr="007F2C86">
        <w:rPr>
          <w:lang w:eastAsia="de-CH"/>
        </w:rPr>
        <w:t>mysql.allow_persistent = On</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If mysqlnd is used: Number of cache slots for the internal result set cache</w:t>
      </w:r>
    </w:p>
    <w:p w:rsidR="00AF4838" w:rsidRPr="007F2C86" w:rsidRDefault="00AF4838" w:rsidP="00AF4838">
      <w:pPr>
        <w:pStyle w:val="Zitat"/>
        <w:rPr>
          <w:lang w:eastAsia="de-CH"/>
        </w:rPr>
      </w:pPr>
      <w:r w:rsidRPr="007F2C86">
        <w:rPr>
          <w:lang w:eastAsia="de-CH"/>
        </w:rPr>
        <w:t>; http://php.net/mysql.cache_size</w:t>
      </w:r>
    </w:p>
    <w:p w:rsidR="00AF4838" w:rsidRPr="007F2C86" w:rsidRDefault="00AF4838" w:rsidP="00AF4838">
      <w:pPr>
        <w:pStyle w:val="Zitat"/>
        <w:rPr>
          <w:lang w:eastAsia="de-CH"/>
        </w:rPr>
      </w:pPr>
      <w:r w:rsidRPr="007F2C86">
        <w:rPr>
          <w:lang w:eastAsia="de-CH"/>
        </w:rPr>
        <w:t>mysql.cache_size = 2000</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Maximum number of persistent links.  -1 means no limit.</w:t>
      </w:r>
    </w:p>
    <w:p w:rsidR="00AF4838" w:rsidRPr="007F2C86" w:rsidRDefault="00AF4838" w:rsidP="00AF4838">
      <w:pPr>
        <w:pStyle w:val="Zitat"/>
        <w:rPr>
          <w:lang w:eastAsia="de-CH"/>
        </w:rPr>
      </w:pPr>
      <w:r w:rsidRPr="007F2C86">
        <w:rPr>
          <w:lang w:eastAsia="de-CH"/>
        </w:rPr>
        <w:t>; http://php.net/mysql.max-persistent</w:t>
      </w:r>
    </w:p>
    <w:p w:rsidR="00AF4838" w:rsidRPr="007F2C86" w:rsidRDefault="00AF4838" w:rsidP="00AF4838">
      <w:pPr>
        <w:pStyle w:val="Zitat"/>
        <w:rPr>
          <w:lang w:eastAsia="de-CH"/>
        </w:rPr>
      </w:pPr>
      <w:r w:rsidRPr="007F2C86">
        <w:rPr>
          <w:lang w:eastAsia="de-CH"/>
        </w:rPr>
        <w:t>mysql.max_persistent = -1</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Maximum number of links (persistent + non-persistent).  -1 means no limit.</w:t>
      </w:r>
    </w:p>
    <w:p w:rsidR="00AF4838" w:rsidRPr="007F2C86" w:rsidRDefault="00AF4838" w:rsidP="00AF4838">
      <w:pPr>
        <w:pStyle w:val="Zitat"/>
        <w:rPr>
          <w:lang w:eastAsia="de-CH"/>
        </w:rPr>
      </w:pPr>
      <w:r w:rsidRPr="007F2C86">
        <w:rPr>
          <w:lang w:eastAsia="de-CH"/>
        </w:rPr>
        <w:t>; http://php.net/mysql.max-links</w:t>
      </w:r>
    </w:p>
    <w:p w:rsidR="00AF4838" w:rsidRPr="007F2C86" w:rsidRDefault="00AF4838" w:rsidP="00AF4838">
      <w:pPr>
        <w:pStyle w:val="Zitat"/>
        <w:rPr>
          <w:lang w:eastAsia="de-CH"/>
        </w:rPr>
      </w:pPr>
      <w:r w:rsidRPr="007F2C86">
        <w:rPr>
          <w:lang w:eastAsia="de-CH"/>
        </w:rPr>
        <w:t>mysql.max_links = -1</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Default port number for mysql_connect().  If unset, mysql_connect() will use</w:t>
      </w:r>
    </w:p>
    <w:p w:rsidR="00AF4838" w:rsidRPr="007F2C86" w:rsidRDefault="00AF4838" w:rsidP="00AF4838">
      <w:pPr>
        <w:pStyle w:val="Zitat"/>
        <w:rPr>
          <w:lang w:eastAsia="de-CH"/>
        </w:rPr>
      </w:pPr>
      <w:r w:rsidRPr="007F2C86">
        <w:rPr>
          <w:lang w:eastAsia="de-CH"/>
        </w:rPr>
        <w:t>; the $MYSQL_TCP_PORT or the mysql-tcp entry in /etc/services or the</w:t>
      </w:r>
    </w:p>
    <w:p w:rsidR="00AF4838" w:rsidRPr="007F2C86" w:rsidRDefault="00AF4838" w:rsidP="00AF4838">
      <w:pPr>
        <w:pStyle w:val="Zitat"/>
        <w:rPr>
          <w:lang w:eastAsia="de-CH"/>
        </w:rPr>
      </w:pPr>
      <w:r w:rsidRPr="007F2C86">
        <w:rPr>
          <w:lang w:eastAsia="de-CH"/>
        </w:rPr>
        <w:t>; compile-time value defined MYSQL_PORT (in that order).  Win32 will only look</w:t>
      </w:r>
    </w:p>
    <w:p w:rsidR="00AF4838" w:rsidRPr="007F2C86" w:rsidRDefault="00AF4838" w:rsidP="00AF4838">
      <w:pPr>
        <w:pStyle w:val="Zitat"/>
        <w:rPr>
          <w:lang w:eastAsia="de-CH"/>
        </w:rPr>
      </w:pPr>
      <w:r w:rsidRPr="007F2C86">
        <w:rPr>
          <w:lang w:eastAsia="de-CH"/>
        </w:rPr>
        <w:t>; at MYSQL_PORT.</w:t>
      </w:r>
    </w:p>
    <w:p w:rsidR="00AF4838" w:rsidRPr="007F2C86" w:rsidRDefault="00AF4838" w:rsidP="00AF4838">
      <w:pPr>
        <w:pStyle w:val="Zitat"/>
        <w:rPr>
          <w:lang w:eastAsia="de-CH"/>
        </w:rPr>
      </w:pPr>
      <w:r w:rsidRPr="007F2C86">
        <w:rPr>
          <w:lang w:eastAsia="de-CH"/>
        </w:rPr>
        <w:t>; http://php.net/mysql.default-port</w:t>
      </w:r>
    </w:p>
    <w:p w:rsidR="00AF4838" w:rsidRPr="007F2C86" w:rsidRDefault="00AF4838" w:rsidP="00AF4838">
      <w:pPr>
        <w:pStyle w:val="Zitat"/>
        <w:rPr>
          <w:lang w:eastAsia="de-CH"/>
        </w:rPr>
      </w:pPr>
      <w:r w:rsidRPr="007F2C86">
        <w:rPr>
          <w:lang w:eastAsia="de-CH"/>
        </w:rPr>
        <w:t>mysql.default_port =</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Default socket name for local MySQL connects.  If empty, uses the built-in</w:t>
      </w:r>
    </w:p>
    <w:p w:rsidR="00AF4838" w:rsidRPr="007F2C86" w:rsidRDefault="00AF4838" w:rsidP="00AF4838">
      <w:pPr>
        <w:pStyle w:val="Zitat"/>
        <w:rPr>
          <w:lang w:eastAsia="de-CH"/>
        </w:rPr>
      </w:pPr>
      <w:r w:rsidRPr="007F2C86">
        <w:rPr>
          <w:lang w:eastAsia="de-CH"/>
        </w:rPr>
        <w:t>; MySQL defaults.</w:t>
      </w:r>
    </w:p>
    <w:p w:rsidR="00AF4838" w:rsidRPr="007F2C86" w:rsidRDefault="00AF4838" w:rsidP="00AF4838">
      <w:pPr>
        <w:pStyle w:val="Zitat"/>
        <w:rPr>
          <w:lang w:eastAsia="de-CH"/>
        </w:rPr>
      </w:pPr>
      <w:r w:rsidRPr="007F2C86">
        <w:rPr>
          <w:lang w:eastAsia="de-CH"/>
        </w:rPr>
        <w:t>; http://php.net/mysql.default-socket</w:t>
      </w:r>
    </w:p>
    <w:p w:rsidR="00AF4838" w:rsidRPr="007F2C86" w:rsidRDefault="00AF4838" w:rsidP="00AF4838">
      <w:pPr>
        <w:pStyle w:val="Zitat"/>
        <w:rPr>
          <w:lang w:eastAsia="de-CH"/>
        </w:rPr>
      </w:pPr>
      <w:r w:rsidRPr="007F2C86">
        <w:rPr>
          <w:lang w:eastAsia="de-CH"/>
        </w:rPr>
        <w:t>mysql.default_socket =</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Default host for mysql_connect() (doesn't apply in safe mode).</w:t>
      </w:r>
    </w:p>
    <w:p w:rsidR="00AF4838" w:rsidRPr="007F2C86" w:rsidRDefault="00AF4838" w:rsidP="00AF4838">
      <w:pPr>
        <w:pStyle w:val="Zitat"/>
        <w:rPr>
          <w:lang w:eastAsia="de-CH"/>
        </w:rPr>
      </w:pPr>
      <w:r w:rsidRPr="007F2C86">
        <w:rPr>
          <w:lang w:eastAsia="de-CH"/>
        </w:rPr>
        <w:t>; http://php.net/mysql.default-host</w:t>
      </w:r>
    </w:p>
    <w:p w:rsidR="00AF4838" w:rsidRPr="007F2C86" w:rsidRDefault="00AF4838" w:rsidP="00AF4838">
      <w:pPr>
        <w:pStyle w:val="Zitat"/>
        <w:rPr>
          <w:lang w:eastAsia="de-CH"/>
        </w:rPr>
      </w:pPr>
      <w:r w:rsidRPr="007F2C86">
        <w:rPr>
          <w:lang w:eastAsia="de-CH"/>
        </w:rPr>
        <w:t>mysql.default_host =</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Default user for mysql_connect() (doesn't apply in safe mode).</w:t>
      </w:r>
    </w:p>
    <w:p w:rsidR="00AF4838" w:rsidRPr="007F2C86" w:rsidRDefault="00AF4838" w:rsidP="00AF4838">
      <w:pPr>
        <w:pStyle w:val="Zitat"/>
        <w:rPr>
          <w:lang w:eastAsia="de-CH"/>
        </w:rPr>
      </w:pPr>
      <w:r w:rsidRPr="007F2C86">
        <w:rPr>
          <w:lang w:eastAsia="de-CH"/>
        </w:rPr>
        <w:t>; http://php.net/mysql.default-user</w:t>
      </w:r>
    </w:p>
    <w:p w:rsidR="00AF4838" w:rsidRPr="007F2C86" w:rsidRDefault="00AF4838" w:rsidP="00AF4838">
      <w:pPr>
        <w:pStyle w:val="Zitat"/>
        <w:rPr>
          <w:lang w:eastAsia="de-CH"/>
        </w:rPr>
      </w:pPr>
      <w:r w:rsidRPr="007F2C86">
        <w:rPr>
          <w:lang w:eastAsia="de-CH"/>
        </w:rPr>
        <w:t>mysql.default_user =</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Default password for mysql_connect() (doesn't apply in safe mode).</w:t>
      </w:r>
    </w:p>
    <w:p w:rsidR="00AF4838" w:rsidRPr="007F2C86" w:rsidRDefault="00AF4838" w:rsidP="00AF4838">
      <w:pPr>
        <w:pStyle w:val="Zitat"/>
        <w:rPr>
          <w:lang w:eastAsia="de-CH"/>
        </w:rPr>
      </w:pPr>
      <w:r w:rsidRPr="007F2C86">
        <w:rPr>
          <w:lang w:eastAsia="de-CH"/>
        </w:rPr>
        <w:t>; Note that this is generally a *bad* idea to store passwords in this file.</w:t>
      </w:r>
    </w:p>
    <w:p w:rsidR="00AF4838" w:rsidRPr="007F2C86" w:rsidRDefault="00AF4838" w:rsidP="00AF4838">
      <w:pPr>
        <w:pStyle w:val="Zitat"/>
        <w:rPr>
          <w:lang w:eastAsia="de-CH"/>
        </w:rPr>
      </w:pPr>
      <w:r w:rsidRPr="007F2C86">
        <w:rPr>
          <w:lang w:eastAsia="de-CH"/>
        </w:rPr>
        <w:t>; *Any* user with PHP access can run 'echo get_cfg_var("mysql.default_password")</w:t>
      </w:r>
    </w:p>
    <w:p w:rsidR="00AF4838" w:rsidRPr="007F2C86" w:rsidRDefault="00AF4838" w:rsidP="00AF4838">
      <w:pPr>
        <w:pStyle w:val="Zitat"/>
        <w:rPr>
          <w:lang w:eastAsia="de-CH"/>
        </w:rPr>
      </w:pPr>
      <w:r w:rsidRPr="007F2C86">
        <w:rPr>
          <w:lang w:eastAsia="de-CH"/>
        </w:rPr>
        <w:t>; and reveal this password!  And of course, any users with read access to this</w:t>
      </w:r>
    </w:p>
    <w:p w:rsidR="00AF4838" w:rsidRPr="007F2C86" w:rsidRDefault="00AF4838" w:rsidP="00AF4838">
      <w:pPr>
        <w:pStyle w:val="Zitat"/>
        <w:rPr>
          <w:lang w:eastAsia="de-CH"/>
        </w:rPr>
      </w:pPr>
      <w:r w:rsidRPr="007F2C86">
        <w:rPr>
          <w:lang w:eastAsia="de-CH"/>
        </w:rPr>
        <w:t>; file will be able to reveal the password as well.</w:t>
      </w:r>
    </w:p>
    <w:p w:rsidR="00AF4838" w:rsidRPr="007F2C86" w:rsidRDefault="00AF4838" w:rsidP="00AF4838">
      <w:pPr>
        <w:pStyle w:val="Zitat"/>
        <w:rPr>
          <w:lang w:eastAsia="de-CH"/>
        </w:rPr>
      </w:pPr>
      <w:r w:rsidRPr="007F2C86">
        <w:rPr>
          <w:lang w:eastAsia="de-CH"/>
        </w:rPr>
        <w:t>; http://php.net/mysql.default-password</w:t>
      </w:r>
    </w:p>
    <w:p w:rsidR="00AF4838" w:rsidRPr="007F2C86" w:rsidRDefault="00AF4838" w:rsidP="00AF4838">
      <w:pPr>
        <w:pStyle w:val="Zitat"/>
        <w:rPr>
          <w:lang w:eastAsia="de-CH"/>
        </w:rPr>
      </w:pPr>
      <w:r w:rsidRPr="007F2C86">
        <w:rPr>
          <w:lang w:eastAsia="de-CH"/>
        </w:rPr>
        <w:t>mysql.default_password =</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Maximum time (in seconds) for connect timeout. -1 means no limit</w:t>
      </w:r>
    </w:p>
    <w:p w:rsidR="00AF4838" w:rsidRPr="007F2C86" w:rsidRDefault="00AF4838" w:rsidP="00AF4838">
      <w:pPr>
        <w:pStyle w:val="Zitat"/>
        <w:rPr>
          <w:lang w:eastAsia="de-CH"/>
        </w:rPr>
      </w:pPr>
      <w:r w:rsidRPr="007F2C86">
        <w:rPr>
          <w:lang w:eastAsia="de-CH"/>
        </w:rPr>
        <w:t>; http://php.net/mysql.connect-timeout</w:t>
      </w:r>
    </w:p>
    <w:p w:rsidR="00AF4838" w:rsidRPr="007F2C86" w:rsidRDefault="00AF4838" w:rsidP="00AF4838">
      <w:pPr>
        <w:pStyle w:val="Zitat"/>
        <w:rPr>
          <w:lang w:eastAsia="de-CH"/>
        </w:rPr>
      </w:pPr>
      <w:r w:rsidRPr="007F2C86">
        <w:rPr>
          <w:lang w:eastAsia="de-CH"/>
        </w:rPr>
        <w:t>mysql.connect_timeout = 60</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Trace mode. When trace_mode is active (=On), warnings for table/index scans and</w:t>
      </w:r>
    </w:p>
    <w:p w:rsidR="00AF4838" w:rsidRPr="007F2C86" w:rsidRDefault="00AF4838" w:rsidP="00AF4838">
      <w:pPr>
        <w:pStyle w:val="Zitat"/>
        <w:rPr>
          <w:lang w:eastAsia="de-CH"/>
        </w:rPr>
      </w:pPr>
      <w:r w:rsidRPr="007F2C86">
        <w:rPr>
          <w:lang w:eastAsia="de-CH"/>
        </w:rPr>
        <w:t>; SQL-Errors will be displayed.</w:t>
      </w:r>
    </w:p>
    <w:p w:rsidR="00AF4838" w:rsidRPr="007F2C86" w:rsidRDefault="00AF4838" w:rsidP="00AF4838">
      <w:pPr>
        <w:pStyle w:val="Zitat"/>
        <w:rPr>
          <w:lang w:eastAsia="de-CH"/>
        </w:rPr>
      </w:pPr>
      <w:r w:rsidRPr="007F2C86">
        <w:rPr>
          <w:lang w:eastAsia="de-CH"/>
        </w:rPr>
        <w:lastRenderedPageBreak/>
        <w:t>; http://php.net/mysql.trace-mode</w:t>
      </w:r>
    </w:p>
    <w:p w:rsidR="00AF4838" w:rsidRPr="007F2C86" w:rsidRDefault="00AF4838" w:rsidP="00AF4838">
      <w:pPr>
        <w:pStyle w:val="Zitat"/>
        <w:rPr>
          <w:lang w:eastAsia="de-CH"/>
        </w:rPr>
      </w:pPr>
      <w:r w:rsidRPr="007F2C86">
        <w:rPr>
          <w:lang w:eastAsia="de-CH"/>
        </w:rPr>
        <w:t>mysql.trace_mode = Off</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[MySQLi]</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Maximum number of persistent links.  -1 means no limit.</w:t>
      </w:r>
    </w:p>
    <w:p w:rsidR="00AF4838" w:rsidRPr="007F2C86" w:rsidRDefault="00AF4838" w:rsidP="00AF4838">
      <w:pPr>
        <w:pStyle w:val="Zitat"/>
        <w:rPr>
          <w:lang w:eastAsia="de-CH"/>
        </w:rPr>
      </w:pPr>
      <w:r w:rsidRPr="007F2C86">
        <w:rPr>
          <w:lang w:eastAsia="de-CH"/>
        </w:rPr>
        <w:t>; http://php.net/mysqli.max-persistent</w:t>
      </w:r>
    </w:p>
    <w:p w:rsidR="00AF4838" w:rsidRPr="007F2C86" w:rsidRDefault="00AF4838" w:rsidP="00AF4838">
      <w:pPr>
        <w:pStyle w:val="Zitat"/>
        <w:rPr>
          <w:lang w:eastAsia="de-CH"/>
        </w:rPr>
      </w:pPr>
      <w:r w:rsidRPr="007F2C86">
        <w:rPr>
          <w:lang w:eastAsia="de-CH"/>
        </w:rPr>
        <w:t>mysqli.max_persistent = -1</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Allow accessing, from PHP's perspective, local files with LOAD DATA statements</w:t>
      </w:r>
    </w:p>
    <w:p w:rsidR="00AF4838" w:rsidRPr="007F2C86" w:rsidRDefault="00AF4838" w:rsidP="00AF4838">
      <w:pPr>
        <w:pStyle w:val="Zitat"/>
        <w:rPr>
          <w:lang w:eastAsia="de-CH"/>
        </w:rPr>
      </w:pPr>
      <w:r w:rsidRPr="007F2C86">
        <w:rPr>
          <w:lang w:eastAsia="de-CH"/>
        </w:rPr>
        <w:t>; http://php.net/mysqli.allow_local_infile</w:t>
      </w:r>
    </w:p>
    <w:p w:rsidR="00AF4838" w:rsidRPr="007F2C86" w:rsidRDefault="00AF4838" w:rsidP="00AF4838">
      <w:pPr>
        <w:pStyle w:val="Zitat"/>
        <w:rPr>
          <w:lang w:eastAsia="de-CH"/>
        </w:rPr>
      </w:pPr>
      <w:r w:rsidRPr="007F2C86">
        <w:rPr>
          <w:lang w:eastAsia="de-CH"/>
        </w:rPr>
        <w:t>;mysqli.allow_local_infile = On</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Allow or prevent persistent links.</w:t>
      </w:r>
    </w:p>
    <w:p w:rsidR="00AF4838" w:rsidRPr="007F2C86" w:rsidRDefault="00AF4838" w:rsidP="00AF4838">
      <w:pPr>
        <w:pStyle w:val="Zitat"/>
        <w:rPr>
          <w:lang w:eastAsia="de-CH"/>
        </w:rPr>
      </w:pPr>
      <w:r w:rsidRPr="007F2C86">
        <w:rPr>
          <w:lang w:eastAsia="de-CH"/>
        </w:rPr>
        <w:t>; http://php.net/mysqli.allow-persistent</w:t>
      </w:r>
    </w:p>
    <w:p w:rsidR="00AF4838" w:rsidRPr="007F2C86" w:rsidRDefault="00AF4838" w:rsidP="00AF4838">
      <w:pPr>
        <w:pStyle w:val="Zitat"/>
        <w:rPr>
          <w:lang w:eastAsia="de-CH"/>
        </w:rPr>
      </w:pPr>
      <w:r w:rsidRPr="007F2C86">
        <w:rPr>
          <w:lang w:eastAsia="de-CH"/>
        </w:rPr>
        <w:t>mysqli.allow_persistent = On</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Maximum number of links.  -1 means no limit.</w:t>
      </w:r>
    </w:p>
    <w:p w:rsidR="00AF4838" w:rsidRPr="007F2C86" w:rsidRDefault="00AF4838" w:rsidP="00AF4838">
      <w:pPr>
        <w:pStyle w:val="Zitat"/>
        <w:rPr>
          <w:lang w:eastAsia="de-CH"/>
        </w:rPr>
      </w:pPr>
      <w:r w:rsidRPr="007F2C86">
        <w:rPr>
          <w:lang w:eastAsia="de-CH"/>
        </w:rPr>
        <w:t>; http://php.net/mysqli.max-links</w:t>
      </w:r>
    </w:p>
    <w:p w:rsidR="00AF4838" w:rsidRPr="007F2C86" w:rsidRDefault="00AF4838" w:rsidP="00AF4838">
      <w:pPr>
        <w:pStyle w:val="Zitat"/>
        <w:rPr>
          <w:lang w:eastAsia="de-CH"/>
        </w:rPr>
      </w:pPr>
      <w:r w:rsidRPr="007F2C86">
        <w:rPr>
          <w:lang w:eastAsia="de-CH"/>
        </w:rPr>
        <w:t>mysqli.max_links = -1</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If mysqlnd is used: Number of cache slots for the internal result set cache</w:t>
      </w:r>
    </w:p>
    <w:p w:rsidR="00AF4838" w:rsidRPr="007F2C86" w:rsidRDefault="00AF4838" w:rsidP="00AF4838">
      <w:pPr>
        <w:pStyle w:val="Zitat"/>
        <w:rPr>
          <w:lang w:eastAsia="de-CH"/>
        </w:rPr>
      </w:pPr>
      <w:r w:rsidRPr="007F2C86">
        <w:rPr>
          <w:lang w:eastAsia="de-CH"/>
        </w:rPr>
        <w:t>; http://php.net/mysqli.cache_size</w:t>
      </w:r>
    </w:p>
    <w:p w:rsidR="00AF4838" w:rsidRPr="007F2C86" w:rsidRDefault="00AF4838" w:rsidP="00AF4838">
      <w:pPr>
        <w:pStyle w:val="Zitat"/>
        <w:rPr>
          <w:lang w:eastAsia="de-CH"/>
        </w:rPr>
      </w:pPr>
      <w:r w:rsidRPr="007F2C86">
        <w:rPr>
          <w:lang w:eastAsia="de-CH"/>
        </w:rPr>
        <w:t>mysqli.cache_size = 2000</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Default port number for mysqli_connect().  If unset, mysqli_connect() will use</w:t>
      </w:r>
    </w:p>
    <w:p w:rsidR="00AF4838" w:rsidRPr="007F2C86" w:rsidRDefault="00AF4838" w:rsidP="00AF4838">
      <w:pPr>
        <w:pStyle w:val="Zitat"/>
        <w:rPr>
          <w:lang w:eastAsia="de-CH"/>
        </w:rPr>
      </w:pPr>
      <w:r w:rsidRPr="007F2C86">
        <w:rPr>
          <w:lang w:eastAsia="de-CH"/>
        </w:rPr>
        <w:t>; the $MYSQL_TCP_PORT or the mysql-tcp entry in /etc/services or the</w:t>
      </w:r>
    </w:p>
    <w:p w:rsidR="00AF4838" w:rsidRPr="007F2C86" w:rsidRDefault="00AF4838" w:rsidP="00AF4838">
      <w:pPr>
        <w:pStyle w:val="Zitat"/>
        <w:rPr>
          <w:lang w:eastAsia="de-CH"/>
        </w:rPr>
      </w:pPr>
      <w:r w:rsidRPr="007F2C86">
        <w:rPr>
          <w:lang w:eastAsia="de-CH"/>
        </w:rPr>
        <w:t>; compile-time value defined MYSQL_PORT (in that order).  Win32 will only look</w:t>
      </w:r>
    </w:p>
    <w:p w:rsidR="00AF4838" w:rsidRPr="007F2C86" w:rsidRDefault="00AF4838" w:rsidP="00AF4838">
      <w:pPr>
        <w:pStyle w:val="Zitat"/>
        <w:rPr>
          <w:lang w:eastAsia="de-CH"/>
        </w:rPr>
      </w:pPr>
      <w:r w:rsidRPr="007F2C86">
        <w:rPr>
          <w:lang w:eastAsia="de-CH"/>
        </w:rPr>
        <w:t>; at MYSQL_PORT.</w:t>
      </w:r>
    </w:p>
    <w:p w:rsidR="00AF4838" w:rsidRPr="007F2C86" w:rsidRDefault="00AF4838" w:rsidP="00AF4838">
      <w:pPr>
        <w:pStyle w:val="Zitat"/>
        <w:rPr>
          <w:lang w:eastAsia="de-CH"/>
        </w:rPr>
      </w:pPr>
      <w:r w:rsidRPr="007F2C86">
        <w:rPr>
          <w:lang w:eastAsia="de-CH"/>
        </w:rPr>
        <w:t>; http://php.net/mysqli.default-port</w:t>
      </w:r>
    </w:p>
    <w:p w:rsidR="00AF4838" w:rsidRPr="007F2C86" w:rsidRDefault="00AF4838" w:rsidP="00AF4838">
      <w:pPr>
        <w:pStyle w:val="Zitat"/>
        <w:rPr>
          <w:lang w:eastAsia="de-CH"/>
        </w:rPr>
      </w:pPr>
      <w:r w:rsidRPr="007F2C86">
        <w:rPr>
          <w:lang w:eastAsia="de-CH"/>
        </w:rPr>
        <w:t>mysqli.default_port = 3306</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Default socket name for local MySQL connects.  If empty, uses the built-in</w:t>
      </w:r>
    </w:p>
    <w:p w:rsidR="00AF4838" w:rsidRPr="007F2C86" w:rsidRDefault="00AF4838" w:rsidP="00AF4838">
      <w:pPr>
        <w:pStyle w:val="Zitat"/>
        <w:rPr>
          <w:lang w:eastAsia="de-CH"/>
        </w:rPr>
      </w:pPr>
      <w:r w:rsidRPr="007F2C86">
        <w:rPr>
          <w:lang w:eastAsia="de-CH"/>
        </w:rPr>
        <w:t>; MySQL defaults.</w:t>
      </w:r>
    </w:p>
    <w:p w:rsidR="00AF4838" w:rsidRPr="007F2C86" w:rsidRDefault="00AF4838" w:rsidP="00AF4838">
      <w:pPr>
        <w:pStyle w:val="Zitat"/>
        <w:rPr>
          <w:lang w:eastAsia="de-CH"/>
        </w:rPr>
      </w:pPr>
      <w:r w:rsidRPr="007F2C86">
        <w:rPr>
          <w:lang w:eastAsia="de-CH"/>
        </w:rPr>
        <w:t>; http://php.net/mysqli.default-socket</w:t>
      </w:r>
    </w:p>
    <w:p w:rsidR="00AF4838" w:rsidRPr="007F2C86" w:rsidRDefault="00AF4838" w:rsidP="00AF4838">
      <w:pPr>
        <w:pStyle w:val="Zitat"/>
        <w:rPr>
          <w:lang w:eastAsia="de-CH"/>
        </w:rPr>
      </w:pPr>
      <w:r w:rsidRPr="007F2C86">
        <w:rPr>
          <w:lang w:eastAsia="de-CH"/>
        </w:rPr>
        <w:t>mysqli.default_socket =</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Default host for mysql_connect() (doesn't apply in safe mode).</w:t>
      </w:r>
    </w:p>
    <w:p w:rsidR="00AF4838" w:rsidRPr="007F2C86" w:rsidRDefault="00AF4838" w:rsidP="00AF4838">
      <w:pPr>
        <w:pStyle w:val="Zitat"/>
        <w:rPr>
          <w:lang w:eastAsia="de-CH"/>
        </w:rPr>
      </w:pPr>
      <w:r w:rsidRPr="007F2C86">
        <w:rPr>
          <w:lang w:eastAsia="de-CH"/>
        </w:rPr>
        <w:t>; http://php.net/mysqli.default-host</w:t>
      </w:r>
    </w:p>
    <w:p w:rsidR="00AF4838" w:rsidRPr="007F2C86" w:rsidRDefault="00AF4838" w:rsidP="00AF4838">
      <w:pPr>
        <w:pStyle w:val="Zitat"/>
        <w:rPr>
          <w:lang w:eastAsia="de-CH"/>
        </w:rPr>
      </w:pPr>
      <w:r w:rsidRPr="007F2C86">
        <w:rPr>
          <w:lang w:eastAsia="de-CH"/>
        </w:rPr>
        <w:t>mysqli.default_host =</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Default user for mysql_connect() (doesn't apply in safe mode).</w:t>
      </w:r>
    </w:p>
    <w:p w:rsidR="00AF4838" w:rsidRPr="007F2C86" w:rsidRDefault="00AF4838" w:rsidP="00AF4838">
      <w:pPr>
        <w:pStyle w:val="Zitat"/>
        <w:rPr>
          <w:lang w:eastAsia="de-CH"/>
        </w:rPr>
      </w:pPr>
      <w:r w:rsidRPr="007F2C86">
        <w:rPr>
          <w:lang w:eastAsia="de-CH"/>
        </w:rPr>
        <w:t>; http://php.net/mysqli.default-user</w:t>
      </w:r>
    </w:p>
    <w:p w:rsidR="00AF4838" w:rsidRPr="007F2C86" w:rsidRDefault="00AF4838" w:rsidP="00AF4838">
      <w:pPr>
        <w:pStyle w:val="Zitat"/>
        <w:rPr>
          <w:lang w:eastAsia="de-CH"/>
        </w:rPr>
      </w:pPr>
      <w:r w:rsidRPr="007F2C86">
        <w:rPr>
          <w:lang w:eastAsia="de-CH"/>
        </w:rPr>
        <w:t>mysqli.default_user =</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Default password for mysqli_connect() (doesn't apply in safe mode).</w:t>
      </w:r>
    </w:p>
    <w:p w:rsidR="00AF4838" w:rsidRPr="007F2C86" w:rsidRDefault="00AF4838" w:rsidP="00AF4838">
      <w:pPr>
        <w:pStyle w:val="Zitat"/>
        <w:rPr>
          <w:lang w:eastAsia="de-CH"/>
        </w:rPr>
      </w:pPr>
      <w:r w:rsidRPr="007F2C86">
        <w:rPr>
          <w:lang w:eastAsia="de-CH"/>
        </w:rPr>
        <w:lastRenderedPageBreak/>
        <w:t>; Note that this is generally a *bad* idea to store passwords in this file.</w:t>
      </w:r>
    </w:p>
    <w:p w:rsidR="00AF4838" w:rsidRPr="007F2C86" w:rsidRDefault="00AF4838" w:rsidP="00AF4838">
      <w:pPr>
        <w:pStyle w:val="Zitat"/>
        <w:rPr>
          <w:lang w:eastAsia="de-CH"/>
        </w:rPr>
      </w:pPr>
      <w:r w:rsidRPr="007F2C86">
        <w:rPr>
          <w:lang w:eastAsia="de-CH"/>
        </w:rPr>
        <w:t>; *Any* user with PHP access can run 'echo get_cfg_var("mysqli.default_pw")</w:t>
      </w:r>
    </w:p>
    <w:p w:rsidR="00AF4838" w:rsidRPr="007F2C86" w:rsidRDefault="00AF4838" w:rsidP="00AF4838">
      <w:pPr>
        <w:pStyle w:val="Zitat"/>
        <w:rPr>
          <w:lang w:eastAsia="de-CH"/>
        </w:rPr>
      </w:pPr>
      <w:r w:rsidRPr="007F2C86">
        <w:rPr>
          <w:lang w:eastAsia="de-CH"/>
        </w:rPr>
        <w:t>; and reveal this password!  And of course, any users with read access to this</w:t>
      </w:r>
    </w:p>
    <w:p w:rsidR="00AF4838" w:rsidRPr="007F2C86" w:rsidRDefault="00AF4838" w:rsidP="00AF4838">
      <w:pPr>
        <w:pStyle w:val="Zitat"/>
        <w:rPr>
          <w:lang w:eastAsia="de-CH"/>
        </w:rPr>
      </w:pPr>
      <w:r w:rsidRPr="007F2C86">
        <w:rPr>
          <w:lang w:eastAsia="de-CH"/>
        </w:rPr>
        <w:t>; file will be able to reveal the password as well.</w:t>
      </w:r>
    </w:p>
    <w:p w:rsidR="00AF4838" w:rsidRPr="007F2C86" w:rsidRDefault="00AF4838" w:rsidP="00AF4838">
      <w:pPr>
        <w:pStyle w:val="Zitat"/>
        <w:rPr>
          <w:lang w:eastAsia="de-CH"/>
        </w:rPr>
      </w:pPr>
      <w:r w:rsidRPr="007F2C86">
        <w:rPr>
          <w:lang w:eastAsia="de-CH"/>
        </w:rPr>
        <w:t>; http://php.net/mysqli.default-pw</w:t>
      </w:r>
    </w:p>
    <w:p w:rsidR="00AF4838" w:rsidRPr="007F2C86" w:rsidRDefault="00AF4838" w:rsidP="00AF4838">
      <w:pPr>
        <w:pStyle w:val="Zitat"/>
        <w:rPr>
          <w:lang w:eastAsia="de-CH"/>
        </w:rPr>
      </w:pPr>
      <w:r w:rsidRPr="007F2C86">
        <w:rPr>
          <w:lang w:eastAsia="de-CH"/>
        </w:rPr>
        <w:t>mysqli.default_pw =</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Allow or prevent reconnect</w:t>
      </w:r>
    </w:p>
    <w:p w:rsidR="00AF4838" w:rsidRPr="007F2C86" w:rsidRDefault="00AF4838" w:rsidP="00AF4838">
      <w:pPr>
        <w:pStyle w:val="Zitat"/>
        <w:rPr>
          <w:lang w:eastAsia="de-CH"/>
        </w:rPr>
      </w:pPr>
      <w:r w:rsidRPr="007F2C86">
        <w:rPr>
          <w:lang w:eastAsia="de-CH"/>
        </w:rPr>
        <w:t>mysqli.reconnect = Off</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[mysqlnd]</w:t>
      </w:r>
    </w:p>
    <w:p w:rsidR="00AF4838" w:rsidRPr="007F2C86" w:rsidRDefault="00AF4838" w:rsidP="00AF4838">
      <w:pPr>
        <w:pStyle w:val="Zitat"/>
        <w:rPr>
          <w:lang w:eastAsia="de-CH"/>
        </w:rPr>
      </w:pPr>
      <w:r w:rsidRPr="007F2C86">
        <w:rPr>
          <w:lang w:eastAsia="de-CH"/>
        </w:rPr>
        <w:t>; Enable / Disable collection of general statstics by mysqlnd which can be</w:t>
      </w:r>
    </w:p>
    <w:p w:rsidR="00AF4838" w:rsidRPr="007F2C86" w:rsidRDefault="00AF4838" w:rsidP="00AF4838">
      <w:pPr>
        <w:pStyle w:val="Zitat"/>
        <w:rPr>
          <w:lang w:eastAsia="de-CH"/>
        </w:rPr>
      </w:pPr>
      <w:r w:rsidRPr="007F2C86">
        <w:rPr>
          <w:lang w:eastAsia="de-CH"/>
        </w:rPr>
        <w:t>; used to tune and monitor MySQL operations.</w:t>
      </w:r>
    </w:p>
    <w:p w:rsidR="00AF4838" w:rsidRPr="007F2C86" w:rsidRDefault="00AF4838" w:rsidP="00AF4838">
      <w:pPr>
        <w:pStyle w:val="Zitat"/>
        <w:rPr>
          <w:lang w:eastAsia="de-CH"/>
        </w:rPr>
      </w:pPr>
      <w:r w:rsidRPr="007F2C86">
        <w:rPr>
          <w:lang w:eastAsia="de-CH"/>
        </w:rPr>
        <w:t>; http://php.net/mysqlnd.collect_statistics</w:t>
      </w:r>
    </w:p>
    <w:p w:rsidR="00AF4838" w:rsidRPr="007F2C86" w:rsidRDefault="00AF4838" w:rsidP="00AF4838">
      <w:pPr>
        <w:pStyle w:val="Zitat"/>
        <w:rPr>
          <w:lang w:eastAsia="de-CH"/>
        </w:rPr>
      </w:pPr>
      <w:r w:rsidRPr="007F2C86">
        <w:rPr>
          <w:lang w:eastAsia="de-CH"/>
        </w:rPr>
        <w:t>mysqlnd.collect_statistics = On</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Enable / Disable collection of memory usage statstics by mysqlnd which can be</w:t>
      </w:r>
    </w:p>
    <w:p w:rsidR="00AF4838" w:rsidRPr="007F2C86" w:rsidRDefault="00AF4838" w:rsidP="00AF4838">
      <w:pPr>
        <w:pStyle w:val="Zitat"/>
        <w:rPr>
          <w:lang w:eastAsia="de-CH"/>
        </w:rPr>
      </w:pPr>
      <w:r w:rsidRPr="007F2C86">
        <w:rPr>
          <w:lang w:eastAsia="de-CH"/>
        </w:rPr>
        <w:t>; used to tune and monitor MySQL operations.</w:t>
      </w:r>
    </w:p>
    <w:p w:rsidR="00AF4838" w:rsidRPr="007F2C86" w:rsidRDefault="00AF4838" w:rsidP="00AF4838">
      <w:pPr>
        <w:pStyle w:val="Zitat"/>
        <w:rPr>
          <w:lang w:eastAsia="de-CH"/>
        </w:rPr>
      </w:pPr>
      <w:r w:rsidRPr="007F2C86">
        <w:rPr>
          <w:lang w:eastAsia="de-CH"/>
        </w:rPr>
        <w:t>; http://php.net/mysqlnd.collect_memory_statistics</w:t>
      </w:r>
    </w:p>
    <w:p w:rsidR="00AF4838" w:rsidRPr="007F2C86" w:rsidRDefault="00AF4838" w:rsidP="00AF4838">
      <w:pPr>
        <w:pStyle w:val="Zitat"/>
        <w:rPr>
          <w:lang w:eastAsia="de-CH"/>
        </w:rPr>
      </w:pPr>
      <w:r w:rsidRPr="007F2C86">
        <w:rPr>
          <w:lang w:eastAsia="de-CH"/>
        </w:rPr>
        <w:t>mysqlnd.collect_memory_statistics = Off</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Size of a pre-allocated buffer used when sending commands to MySQL in bytes.</w:t>
      </w:r>
    </w:p>
    <w:p w:rsidR="00AF4838" w:rsidRPr="007F2C86" w:rsidRDefault="00AF4838" w:rsidP="00AF4838">
      <w:pPr>
        <w:pStyle w:val="Zitat"/>
        <w:rPr>
          <w:lang w:eastAsia="de-CH"/>
        </w:rPr>
      </w:pPr>
      <w:r w:rsidRPr="007F2C86">
        <w:rPr>
          <w:lang w:eastAsia="de-CH"/>
        </w:rPr>
        <w:t>; http://php.net/mysqlnd.net_cmd_buffer_size</w:t>
      </w:r>
    </w:p>
    <w:p w:rsidR="00AF4838" w:rsidRPr="007F2C86" w:rsidRDefault="00AF4838" w:rsidP="00AF4838">
      <w:pPr>
        <w:pStyle w:val="Zitat"/>
        <w:rPr>
          <w:lang w:eastAsia="de-CH"/>
        </w:rPr>
      </w:pPr>
      <w:r w:rsidRPr="007F2C86">
        <w:rPr>
          <w:lang w:eastAsia="de-CH"/>
        </w:rPr>
        <w:t>;mysqlnd.net_cmd_buffer_size = 2048</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Size of a pre-allocated buffer used for reading data sent by the server in</w:t>
      </w:r>
    </w:p>
    <w:p w:rsidR="00AF4838" w:rsidRPr="007F2C86" w:rsidRDefault="00AF4838" w:rsidP="00AF4838">
      <w:pPr>
        <w:pStyle w:val="Zitat"/>
        <w:rPr>
          <w:lang w:eastAsia="de-CH"/>
        </w:rPr>
      </w:pPr>
      <w:r w:rsidRPr="007F2C86">
        <w:rPr>
          <w:lang w:eastAsia="de-CH"/>
        </w:rPr>
        <w:t>; bytes.</w:t>
      </w:r>
    </w:p>
    <w:p w:rsidR="00AF4838" w:rsidRPr="007F2C86" w:rsidRDefault="00AF4838" w:rsidP="00AF4838">
      <w:pPr>
        <w:pStyle w:val="Zitat"/>
        <w:rPr>
          <w:lang w:eastAsia="de-CH"/>
        </w:rPr>
      </w:pPr>
      <w:r w:rsidRPr="007F2C86">
        <w:rPr>
          <w:lang w:eastAsia="de-CH"/>
        </w:rPr>
        <w:t>; http://php.net/mysqlnd.net_read_buffer_size</w:t>
      </w:r>
    </w:p>
    <w:p w:rsidR="00AF4838" w:rsidRPr="007F2C86" w:rsidRDefault="00AF4838" w:rsidP="00AF4838">
      <w:pPr>
        <w:pStyle w:val="Zitat"/>
        <w:rPr>
          <w:lang w:eastAsia="de-CH"/>
        </w:rPr>
      </w:pPr>
      <w:r w:rsidRPr="007F2C86">
        <w:rPr>
          <w:lang w:eastAsia="de-CH"/>
        </w:rPr>
        <w:t>;mysqlnd.net_read_buffer_size = 32768</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[OCI8]</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Connection: Enables privileged connections using external</w:t>
      </w:r>
    </w:p>
    <w:p w:rsidR="00AF4838" w:rsidRPr="007F2C86" w:rsidRDefault="00AF4838" w:rsidP="00AF4838">
      <w:pPr>
        <w:pStyle w:val="Zitat"/>
        <w:rPr>
          <w:lang w:eastAsia="de-CH"/>
        </w:rPr>
      </w:pPr>
      <w:r w:rsidRPr="007F2C86">
        <w:rPr>
          <w:lang w:eastAsia="de-CH"/>
        </w:rPr>
        <w:t>; credentials (OCI_SYSOPER, OCI_SYSDBA)</w:t>
      </w:r>
    </w:p>
    <w:p w:rsidR="00AF4838" w:rsidRPr="007F2C86" w:rsidRDefault="00AF4838" w:rsidP="00AF4838">
      <w:pPr>
        <w:pStyle w:val="Zitat"/>
        <w:rPr>
          <w:lang w:eastAsia="de-CH"/>
        </w:rPr>
      </w:pPr>
      <w:r w:rsidRPr="007F2C86">
        <w:rPr>
          <w:lang w:eastAsia="de-CH"/>
        </w:rPr>
        <w:t>; http://php.net/oci8.privileged-connect</w:t>
      </w:r>
    </w:p>
    <w:p w:rsidR="00AF4838" w:rsidRPr="007F2C86" w:rsidRDefault="00AF4838" w:rsidP="00AF4838">
      <w:pPr>
        <w:pStyle w:val="Zitat"/>
        <w:rPr>
          <w:lang w:eastAsia="de-CH"/>
        </w:rPr>
      </w:pPr>
      <w:r w:rsidRPr="007F2C86">
        <w:rPr>
          <w:lang w:eastAsia="de-CH"/>
        </w:rPr>
        <w:t>;oci8.privileged_connect = Off</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Connection: The maximum number of persistent OCI8 connections per</w:t>
      </w:r>
    </w:p>
    <w:p w:rsidR="00AF4838" w:rsidRPr="007F2C86" w:rsidRDefault="00AF4838" w:rsidP="00AF4838">
      <w:pPr>
        <w:pStyle w:val="Zitat"/>
        <w:rPr>
          <w:lang w:eastAsia="de-CH"/>
        </w:rPr>
      </w:pPr>
      <w:r w:rsidRPr="007F2C86">
        <w:rPr>
          <w:lang w:eastAsia="de-CH"/>
        </w:rPr>
        <w:t>; process. Using -1 means no limit.</w:t>
      </w:r>
    </w:p>
    <w:p w:rsidR="00AF4838" w:rsidRPr="007F2C86" w:rsidRDefault="00AF4838" w:rsidP="00AF4838">
      <w:pPr>
        <w:pStyle w:val="Zitat"/>
        <w:rPr>
          <w:lang w:eastAsia="de-CH"/>
        </w:rPr>
      </w:pPr>
      <w:r w:rsidRPr="007F2C86">
        <w:rPr>
          <w:lang w:eastAsia="de-CH"/>
        </w:rPr>
        <w:t>; http://php.net/oci8.max-persistent</w:t>
      </w:r>
    </w:p>
    <w:p w:rsidR="00AF4838" w:rsidRPr="007F2C86" w:rsidRDefault="00AF4838" w:rsidP="00AF4838">
      <w:pPr>
        <w:pStyle w:val="Zitat"/>
        <w:rPr>
          <w:lang w:eastAsia="de-CH"/>
        </w:rPr>
      </w:pPr>
      <w:r w:rsidRPr="007F2C86">
        <w:rPr>
          <w:lang w:eastAsia="de-CH"/>
        </w:rPr>
        <w:t>;oci8.max_persistent = -1</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Connection: The maximum number of seconds a process is allowed to</w:t>
      </w:r>
    </w:p>
    <w:p w:rsidR="00AF4838" w:rsidRPr="007F2C86" w:rsidRDefault="00AF4838" w:rsidP="00AF4838">
      <w:pPr>
        <w:pStyle w:val="Zitat"/>
        <w:rPr>
          <w:lang w:eastAsia="de-CH"/>
        </w:rPr>
      </w:pPr>
      <w:r w:rsidRPr="007F2C86">
        <w:rPr>
          <w:lang w:eastAsia="de-CH"/>
        </w:rPr>
        <w:t>; maintain an idle persistent connection. Using -1 means idle</w:t>
      </w:r>
    </w:p>
    <w:p w:rsidR="00AF4838" w:rsidRPr="007F2C86" w:rsidRDefault="00AF4838" w:rsidP="00AF4838">
      <w:pPr>
        <w:pStyle w:val="Zitat"/>
        <w:rPr>
          <w:lang w:eastAsia="de-CH"/>
        </w:rPr>
      </w:pPr>
      <w:r w:rsidRPr="007F2C86">
        <w:rPr>
          <w:lang w:eastAsia="de-CH"/>
        </w:rPr>
        <w:t>; persistent connections will be maintained forever.</w:t>
      </w:r>
    </w:p>
    <w:p w:rsidR="00AF4838" w:rsidRPr="007F2C86" w:rsidRDefault="00AF4838" w:rsidP="00AF4838">
      <w:pPr>
        <w:pStyle w:val="Zitat"/>
        <w:rPr>
          <w:lang w:eastAsia="de-CH"/>
        </w:rPr>
      </w:pPr>
      <w:r w:rsidRPr="007F2C86">
        <w:rPr>
          <w:lang w:eastAsia="de-CH"/>
        </w:rPr>
        <w:t>; http://php.net/oci8.persistent-timeout</w:t>
      </w:r>
    </w:p>
    <w:p w:rsidR="00AF4838" w:rsidRPr="007F2C86" w:rsidRDefault="00AF4838" w:rsidP="00AF4838">
      <w:pPr>
        <w:pStyle w:val="Zitat"/>
        <w:rPr>
          <w:lang w:eastAsia="de-CH"/>
        </w:rPr>
      </w:pPr>
      <w:r w:rsidRPr="007F2C86">
        <w:rPr>
          <w:lang w:eastAsia="de-CH"/>
        </w:rPr>
        <w:t>;oci8.persistent_timeout = -1</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Connection: The number of seconds that must pass before issuing a</w:t>
      </w:r>
    </w:p>
    <w:p w:rsidR="00AF4838" w:rsidRPr="007F2C86" w:rsidRDefault="00AF4838" w:rsidP="00AF4838">
      <w:pPr>
        <w:pStyle w:val="Zitat"/>
        <w:rPr>
          <w:lang w:eastAsia="de-CH"/>
        </w:rPr>
      </w:pPr>
      <w:r w:rsidRPr="007F2C86">
        <w:rPr>
          <w:lang w:eastAsia="de-CH"/>
        </w:rPr>
        <w:t>; ping during oci_pconnect() to check the connection validity. When</w:t>
      </w:r>
    </w:p>
    <w:p w:rsidR="00AF4838" w:rsidRPr="007F2C86" w:rsidRDefault="00AF4838" w:rsidP="00AF4838">
      <w:pPr>
        <w:pStyle w:val="Zitat"/>
        <w:rPr>
          <w:lang w:eastAsia="de-CH"/>
        </w:rPr>
      </w:pPr>
      <w:r w:rsidRPr="007F2C86">
        <w:rPr>
          <w:lang w:eastAsia="de-CH"/>
        </w:rPr>
        <w:t>; set to 0, each oci_pconnect() will cause a ping. Using -1 disables</w:t>
      </w:r>
    </w:p>
    <w:p w:rsidR="00AF4838" w:rsidRPr="007F2C86" w:rsidRDefault="00AF4838" w:rsidP="00AF4838">
      <w:pPr>
        <w:pStyle w:val="Zitat"/>
        <w:rPr>
          <w:lang w:eastAsia="de-CH"/>
        </w:rPr>
      </w:pPr>
      <w:r w:rsidRPr="007F2C86">
        <w:rPr>
          <w:lang w:eastAsia="de-CH"/>
        </w:rPr>
        <w:t>; pings completely.</w:t>
      </w:r>
    </w:p>
    <w:p w:rsidR="00AF4838" w:rsidRPr="007F2C86" w:rsidRDefault="00AF4838" w:rsidP="00AF4838">
      <w:pPr>
        <w:pStyle w:val="Zitat"/>
        <w:rPr>
          <w:lang w:eastAsia="de-CH"/>
        </w:rPr>
      </w:pPr>
      <w:r w:rsidRPr="007F2C86">
        <w:rPr>
          <w:lang w:eastAsia="de-CH"/>
        </w:rPr>
        <w:t>; http://php.net/oci8.ping-interval</w:t>
      </w:r>
    </w:p>
    <w:p w:rsidR="00AF4838" w:rsidRPr="007F2C86" w:rsidRDefault="00AF4838" w:rsidP="00AF4838">
      <w:pPr>
        <w:pStyle w:val="Zitat"/>
        <w:rPr>
          <w:lang w:eastAsia="de-CH"/>
        </w:rPr>
      </w:pPr>
      <w:r w:rsidRPr="007F2C86">
        <w:rPr>
          <w:lang w:eastAsia="de-CH"/>
        </w:rPr>
        <w:t>;oci8.ping_interval = 60</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Connection: Set this to a user chosen connection class to be used</w:t>
      </w:r>
    </w:p>
    <w:p w:rsidR="00AF4838" w:rsidRPr="007F2C86" w:rsidRDefault="00AF4838" w:rsidP="00AF4838">
      <w:pPr>
        <w:pStyle w:val="Zitat"/>
        <w:rPr>
          <w:lang w:eastAsia="de-CH"/>
        </w:rPr>
      </w:pPr>
      <w:r w:rsidRPr="007F2C86">
        <w:rPr>
          <w:lang w:eastAsia="de-CH"/>
        </w:rPr>
        <w:t>; for all pooled server requests with Oracle 11g Database Resident</w:t>
      </w:r>
    </w:p>
    <w:p w:rsidR="00AF4838" w:rsidRPr="007F2C86" w:rsidRDefault="00AF4838" w:rsidP="00AF4838">
      <w:pPr>
        <w:pStyle w:val="Zitat"/>
        <w:rPr>
          <w:lang w:eastAsia="de-CH"/>
        </w:rPr>
      </w:pPr>
      <w:r w:rsidRPr="007F2C86">
        <w:rPr>
          <w:lang w:eastAsia="de-CH"/>
        </w:rPr>
        <w:t>; Connection Pooling (DRCP).  To use DRCP, this value should be set to</w:t>
      </w:r>
    </w:p>
    <w:p w:rsidR="00AF4838" w:rsidRPr="007F2C86" w:rsidRDefault="00AF4838" w:rsidP="00AF4838">
      <w:pPr>
        <w:pStyle w:val="Zitat"/>
        <w:rPr>
          <w:lang w:eastAsia="de-CH"/>
        </w:rPr>
      </w:pPr>
      <w:r w:rsidRPr="007F2C86">
        <w:rPr>
          <w:lang w:eastAsia="de-CH"/>
        </w:rPr>
        <w:t>; the same string for all web servers running the same application,</w:t>
      </w:r>
    </w:p>
    <w:p w:rsidR="00AF4838" w:rsidRPr="007F2C86" w:rsidRDefault="00AF4838" w:rsidP="00AF4838">
      <w:pPr>
        <w:pStyle w:val="Zitat"/>
        <w:rPr>
          <w:lang w:eastAsia="de-CH"/>
        </w:rPr>
      </w:pPr>
      <w:r w:rsidRPr="007F2C86">
        <w:rPr>
          <w:lang w:eastAsia="de-CH"/>
        </w:rPr>
        <w:t>; the database pool must be configured, and the connection string must</w:t>
      </w:r>
    </w:p>
    <w:p w:rsidR="00AF4838" w:rsidRPr="007F2C86" w:rsidRDefault="00AF4838" w:rsidP="00AF4838">
      <w:pPr>
        <w:pStyle w:val="Zitat"/>
        <w:rPr>
          <w:lang w:eastAsia="de-CH"/>
        </w:rPr>
      </w:pPr>
      <w:r w:rsidRPr="007F2C86">
        <w:rPr>
          <w:lang w:eastAsia="de-CH"/>
        </w:rPr>
        <w:t>; specify to use a pooled server.</w:t>
      </w:r>
    </w:p>
    <w:p w:rsidR="00AF4838" w:rsidRPr="007F2C86" w:rsidRDefault="00AF4838" w:rsidP="00AF4838">
      <w:pPr>
        <w:pStyle w:val="Zitat"/>
        <w:rPr>
          <w:lang w:eastAsia="de-CH"/>
        </w:rPr>
      </w:pPr>
      <w:r w:rsidRPr="007F2C86">
        <w:rPr>
          <w:lang w:eastAsia="de-CH"/>
        </w:rPr>
        <w:t>;oci8.connection_class =</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High Availability: Using On lets PHP receive Fast Application</w:t>
      </w:r>
    </w:p>
    <w:p w:rsidR="00AF4838" w:rsidRPr="007F2C86" w:rsidRDefault="00AF4838" w:rsidP="00AF4838">
      <w:pPr>
        <w:pStyle w:val="Zitat"/>
        <w:rPr>
          <w:lang w:eastAsia="de-CH"/>
        </w:rPr>
      </w:pPr>
      <w:r w:rsidRPr="007F2C86">
        <w:rPr>
          <w:lang w:eastAsia="de-CH"/>
        </w:rPr>
        <w:t>; Notification (FAN) events generated when a database node fails. The</w:t>
      </w:r>
    </w:p>
    <w:p w:rsidR="00AF4838" w:rsidRPr="007F2C86" w:rsidRDefault="00AF4838" w:rsidP="00AF4838">
      <w:pPr>
        <w:pStyle w:val="Zitat"/>
        <w:rPr>
          <w:lang w:eastAsia="de-CH"/>
        </w:rPr>
      </w:pPr>
      <w:r w:rsidRPr="007F2C86">
        <w:rPr>
          <w:lang w:eastAsia="de-CH"/>
        </w:rPr>
        <w:t>; database must also be configured to post FAN events.</w:t>
      </w:r>
    </w:p>
    <w:p w:rsidR="00AF4838" w:rsidRPr="007F2C86" w:rsidRDefault="00AF4838" w:rsidP="00AF4838">
      <w:pPr>
        <w:pStyle w:val="Zitat"/>
        <w:rPr>
          <w:lang w:eastAsia="de-CH"/>
        </w:rPr>
      </w:pPr>
      <w:r w:rsidRPr="007F2C86">
        <w:rPr>
          <w:lang w:eastAsia="de-CH"/>
        </w:rPr>
        <w:t>;oci8.events = Off</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Tuning: This option enables statement caching, and specifies how</w:t>
      </w:r>
    </w:p>
    <w:p w:rsidR="00AF4838" w:rsidRPr="007F2C86" w:rsidRDefault="00AF4838" w:rsidP="00AF4838">
      <w:pPr>
        <w:pStyle w:val="Zitat"/>
        <w:rPr>
          <w:lang w:eastAsia="de-CH"/>
        </w:rPr>
      </w:pPr>
      <w:r w:rsidRPr="007F2C86">
        <w:rPr>
          <w:lang w:eastAsia="de-CH"/>
        </w:rPr>
        <w:t>; many statements to cache. Using 0 disables statement caching.</w:t>
      </w:r>
    </w:p>
    <w:p w:rsidR="00AF4838" w:rsidRPr="007F2C86" w:rsidRDefault="00AF4838" w:rsidP="00AF4838">
      <w:pPr>
        <w:pStyle w:val="Zitat"/>
        <w:rPr>
          <w:lang w:eastAsia="de-CH"/>
        </w:rPr>
      </w:pPr>
      <w:r w:rsidRPr="007F2C86">
        <w:rPr>
          <w:lang w:eastAsia="de-CH"/>
        </w:rPr>
        <w:t>; http://php.net/oci8.statement-cache-size</w:t>
      </w:r>
    </w:p>
    <w:p w:rsidR="00AF4838" w:rsidRPr="007F2C86" w:rsidRDefault="00AF4838" w:rsidP="00AF4838">
      <w:pPr>
        <w:pStyle w:val="Zitat"/>
        <w:rPr>
          <w:lang w:eastAsia="de-CH"/>
        </w:rPr>
      </w:pPr>
      <w:r w:rsidRPr="007F2C86">
        <w:rPr>
          <w:lang w:eastAsia="de-CH"/>
        </w:rPr>
        <w:t>;oci8.statement_cache_size = 20</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Tuning: Enables statement prefetching and sets the default number of</w:t>
      </w:r>
    </w:p>
    <w:p w:rsidR="00AF4838" w:rsidRPr="007F2C86" w:rsidRDefault="00AF4838" w:rsidP="00AF4838">
      <w:pPr>
        <w:pStyle w:val="Zitat"/>
        <w:rPr>
          <w:lang w:eastAsia="de-CH"/>
        </w:rPr>
      </w:pPr>
      <w:r w:rsidRPr="007F2C86">
        <w:rPr>
          <w:lang w:eastAsia="de-CH"/>
        </w:rPr>
        <w:t>; rows that will be fetched automatically after statement execution.</w:t>
      </w:r>
    </w:p>
    <w:p w:rsidR="00AF4838" w:rsidRPr="007F2C86" w:rsidRDefault="00AF4838" w:rsidP="00AF4838">
      <w:pPr>
        <w:pStyle w:val="Zitat"/>
        <w:rPr>
          <w:lang w:eastAsia="de-CH"/>
        </w:rPr>
      </w:pPr>
      <w:r w:rsidRPr="007F2C86">
        <w:rPr>
          <w:lang w:eastAsia="de-CH"/>
        </w:rPr>
        <w:t>; http://php.net/oci8.default-prefetch</w:t>
      </w:r>
    </w:p>
    <w:p w:rsidR="00AF4838" w:rsidRPr="007F2C86" w:rsidRDefault="00AF4838" w:rsidP="00AF4838">
      <w:pPr>
        <w:pStyle w:val="Zitat"/>
        <w:rPr>
          <w:lang w:eastAsia="de-CH"/>
        </w:rPr>
      </w:pPr>
      <w:r w:rsidRPr="007F2C86">
        <w:rPr>
          <w:lang w:eastAsia="de-CH"/>
        </w:rPr>
        <w:t>;oci8.default_prefetch = 100</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Compatibility. Using On means oci_close() will not close</w:t>
      </w:r>
    </w:p>
    <w:p w:rsidR="00AF4838" w:rsidRPr="007F2C86" w:rsidRDefault="00AF4838" w:rsidP="00AF4838">
      <w:pPr>
        <w:pStyle w:val="Zitat"/>
        <w:rPr>
          <w:lang w:eastAsia="de-CH"/>
        </w:rPr>
      </w:pPr>
      <w:r w:rsidRPr="007F2C86">
        <w:rPr>
          <w:lang w:eastAsia="de-CH"/>
        </w:rPr>
        <w:t>; oci_connect() and oci_new_connect() connections.</w:t>
      </w:r>
    </w:p>
    <w:p w:rsidR="00AF4838" w:rsidRPr="007F2C86" w:rsidRDefault="00AF4838" w:rsidP="00AF4838">
      <w:pPr>
        <w:pStyle w:val="Zitat"/>
        <w:rPr>
          <w:lang w:eastAsia="de-CH"/>
        </w:rPr>
      </w:pPr>
      <w:r w:rsidRPr="007F2C86">
        <w:rPr>
          <w:lang w:eastAsia="de-CH"/>
        </w:rPr>
        <w:t>; http://php.net/oci8.old-oci-close-semantics</w:t>
      </w:r>
    </w:p>
    <w:p w:rsidR="00AF4838" w:rsidRPr="007F2C86" w:rsidRDefault="00AF4838" w:rsidP="00AF4838">
      <w:pPr>
        <w:pStyle w:val="Zitat"/>
        <w:rPr>
          <w:lang w:eastAsia="de-CH"/>
        </w:rPr>
      </w:pPr>
      <w:r w:rsidRPr="007F2C86">
        <w:rPr>
          <w:lang w:eastAsia="de-CH"/>
        </w:rPr>
        <w:t>;oci8.old_oci_close_semantics = Off</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[PostgresSQL]</w:t>
      </w:r>
    </w:p>
    <w:p w:rsidR="00AF4838" w:rsidRPr="007F2C86" w:rsidRDefault="00AF4838" w:rsidP="00AF4838">
      <w:pPr>
        <w:pStyle w:val="Zitat"/>
        <w:rPr>
          <w:lang w:eastAsia="de-CH"/>
        </w:rPr>
      </w:pPr>
      <w:r w:rsidRPr="007F2C86">
        <w:rPr>
          <w:lang w:eastAsia="de-CH"/>
        </w:rPr>
        <w:t>; Allow or prevent persistent links.</w:t>
      </w:r>
    </w:p>
    <w:p w:rsidR="00AF4838" w:rsidRPr="007F2C86" w:rsidRDefault="00AF4838" w:rsidP="00AF4838">
      <w:pPr>
        <w:pStyle w:val="Zitat"/>
        <w:rPr>
          <w:lang w:eastAsia="de-CH"/>
        </w:rPr>
      </w:pPr>
      <w:r w:rsidRPr="007F2C86">
        <w:rPr>
          <w:lang w:eastAsia="de-CH"/>
        </w:rPr>
        <w:t>; http://php.net/pgsql.allow-persistent</w:t>
      </w:r>
    </w:p>
    <w:p w:rsidR="00AF4838" w:rsidRPr="007F2C86" w:rsidRDefault="00AF4838" w:rsidP="00AF4838">
      <w:pPr>
        <w:pStyle w:val="Zitat"/>
        <w:rPr>
          <w:lang w:eastAsia="de-CH"/>
        </w:rPr>
      </w:pPr>
      <w:r w:rsidRPr="007F2C86">
        <w:rPr>
          <w:lang w:eastAsia="de-CH"/>
        </w:rPr>
        <w:t>pgsql.allow_persistent = On</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Detect broken persistent links always with pg_pconnect().</w:t>
      </w:r>
    </w:p>
    <w:p w:rsidR="00AF4838" w:rsidRPr="007F2C86" w:rsidRDefault="00AF4838" w:rsidP="00AF4838">
      <w:pPr>
        <w:pStyle w:val="Zitat"/>
        <w:rPr>
          <w:lang w:eastAsia="de-CH"/>
        </w:rPr>
      </w:pPr>
      <w:r w:rsidRPr="007F2C86">
        <w:rPr>
          <w:lang w:eastAsia="de-CH"/>
        </w:rPr>
        <w:lastRenderedPageBreak/>
        <w:t>; Auto reset feature requires a little overheads.</w:t>
      </w:r>
    </w:p>
    <w:p w:rsidR="00AF4838" w:rsidRPr="007F2C86" w:rsidRDefault="00AF4838" w:rsidP="00AF4838">
      <w:pPr>
        <w:pStyle w:val="Zitat"/>
        <w:rPr>
          <w:lang w:eastAsia="de-CH"/>
        </w:rPr>
      </w:pPr>
      <w:r w:rsidRPr="007F2C86">
        <w:rPr>
          <w:lang w:eastAsia="de-CH"/>
        </w:rPr>
        <w:t>; http://php.net/pgsql.auto-reset-persistent</w:t>
      </w:r>
    </w:p>
    <w:p w:rsidR="00AF4838" w:rsidRPr="007F2C86" w:rsidRDefault="00AF4838" w:rsidP="00AF4838">
      <w:pPr>
        <w:pStyle w:val="Zitat"/>
        <w:rPr>
          <w:lang w:eastAsia="de-CH"/>
        </w:rPr>
      </w:pPr>
      <w:r w:rsidRPr="007F2C86">
        <w:rPr>
          <w:lang w:eastAsia="de-CH"/>
        </w:rPr>
        <w:t>pgsql.auto_reset_persistent = Off</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Maximum number of persistent links.  -1 means no limit.</w:t>
      </w:r>
    </w:p>
    <w:p w:rsidR="00AF4838" w:rsidRPr="007F2C86" w:rsidRDefault="00AF4838" w:rsidP="00AF4838">
      <w:pPr>
        <w:pStyle w:val="Zitat"/>
        <w:rPr>
          <w:lang w:eastAsia="de-CH"/>
        </w:rPr>
      </w:pPr>
      <w:r w:rsidRPr="007F2C86">
        <w:rPr>
          <w:lang w:eastAsia="de-CH"/>
        </w:rPr>
        <w:t>; http://php.net/pgsql.max-persistent</w:t>
      </w:r>
    </w:p>
    <w:p w:rsidR="00AF4838" w:rsidRPr="007F2C86" w:rsidRDefault="00AF4838" w:rsidP="00AF4838">
      <w:pPr>
        <w:pStyle w:val="Zitat"/>
        <w:rPr>
          <w:lang w:eastAsia="de-CH"/>
        </w:rPr>
      </w:pPr>
      <w:r w:rsidRPr="007F2C86">
        <w:rPr>
          <w:lang w:eastAsia="de-CH"/>
        </w:rPr>
        <w:t>pgsql.max_persistent = -1</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Maximum number of links (persistent+non persistent).  -1 means no limit.</w:t>
      </w:r>
    </w:p>
    <w:p w:rsidR="00AF4838" w:rsidRPr="007F2C86" w:rsidRDefault="00AF4838" w:rsidP="00AF4838">
      <w:pPr>
        <w:pStyle w:val="Zitat"/>
        <w:rPr>
          <w:lang w:eastAsia="de-CH"/>
        </w:rPr>
      </w:pPr>
      <w:r w:rsidRPr="007F2C86">
        <w:rPr>
          <w:lang w:eastAsia="de-CH"/>
        </w:rPr>
        <w:t>; http://php.net/pgsql.max-links</w:t>
      </w:r>
    </w:p>
    <w:p w:rsidR="00AF4838" w:rsidRPr="007F2C86" w:rsidRDefault="00AF4838" w:rsidP="00AF4838">
      <w:pPr>
        <w:pStyle w:val="Zitat"/>
        <w:rPr>
          <w:lang w:eastAsia="de-CH"/>
        </w:rPr>
      </w:pPr>
      <w:r w:rsidRPr="007F2C86">
        <w:rPr>
          <w:lang w:eastAsia="de-CH"/>
        </w:rPr>
        <w:t>pgsql.max_links = -1</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Ignore PostgreSQL backends Notice message or not.</w:t>
      </w:r>
    </w:p>
    <w:p w:rsidR="00AF4838" w:rsidRPr="007F2C86" w:rsidRDefault="00AF4838" w:rsidP="00AF4838">
      <w:pPr>
        <w:pStyle w:val="Zitat"/>
        <w:rPr>
          <w:lang w:eastAsia="de-CH"/>
        </w:rPr>
      </w:pPr>
      <w:r w:rsidRPr="007F2C86">
        <w:rPr>
          <w:lang w:eastAsia="de-CH"/>
        </w:rPr>
        <w:t>; Notice message logging require a little overheads.</w:t>
      </w:r>
    </w:p>
    <w:p w:rsidR="00AF4838" w:rsidRPr="007F2C86" w:rsidRDefault="00AF4838" w:rsidP="00AF4838">
      <w:pPr>
        <w:pStyle w:val="Zitat"/>
        <w:rPr>
          <w:lang w:eastAsia="de-CH"/>
        </w:rPr>
      </w:pPr>
      <w:r w:rsidRPr="007F2C86">
        <w:rPr>
          <w:lang w:eastAsia="de-CH"/>
        </w:rPr>
        <w:t>; http://php.net/pgsql.ignore-notice</w:t>
      </w:r>
    </w:p>
    <w:p w:rsidR="00AF4838" w:rsidRPr="007F2C86" w:rsidRDefault="00AF4838" w:rsidP="00AF4838">
      <w:pPr>
        <w:pStyle w:val="Zitat"/>
        <w:rPr>
          <w:lang w:eastAsia="de-CH"/>
        </w:rPr>
      </w:pPr>
      <w:r w:rsidRPr="007F2C86">
        <w:rPr>
          <w:lang w:eastAsia="de-CH"/>
        </w:rPr>
        <w:t>pgsql.ignore_notice = 0</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Log PostgreSQL backends Notice message or not.</w:t>
      </w:r>
    </w:p>
    <w:p w:rsidR="00AF4838" w:rsidRPr="007F2C86" w:rsidRDefault="00AF4838" w:rsidP="00AF4838">
      <w:pPr>
        <w:pStyle w:val="Zitat"/>
        <w:rPr>
          <w:lang w:eastAsia="de-CH"/>
        </w:rPr>
      </w:pPr>
      <w:r w:rsidRPr="007F2C86">
        <w:rPr>
          <w:lang w:eastAsia="de-CH"/>
        </w:rPr>
        <w:t>; Unless pgsql.ignore_notice=0, module cannot log notice message.</w:t>
      </w:r>
    </w:p>
    <w:p w:rsidR="00AF4838" w:rsidRPr="007F2C86" w:rsidRDefault="00AF4838" w:rsidP="00AF4838">
      <w:pPr>
        <w:pStyle w:val="Zitat"/>
        <w:rPr>
          <w:lang w:eastAsia="de-CH"/>
        </w:rPr>
      </w:pPr>
      <w:r w:rsidRPr="007F2C86">
        <w:rPr>
          <w:lang w:eastAsia="de-CH"/>
        </w:rPr>
        <w:t>; http://php.net/pgsql.log-notice</w:t>
      </w:r>
    </w:p>
    <w:p w:rsidR="00AF4838" w:rsidRPr="007F2C86" w:rsidRDefault="00AF4838" w:rsidP="00AF4838">
      <w:pPr>
        <w:pStyle w:val="Zitat"/>
        <w:rPr>
          <w:lang w:eastAsia="de-CH"/>
        </w:rPr>
      </w:pPr>
      <w:r w:rsidRPr="007F2C86">
        <w:rPr>
          <w:lang w:eastAsia="de-CH"/>
        </w:rPr>
        <w:t>pgsql.log_notice = 0</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[Sybase-CT]</w:t>
      </w:r>
    </w:p>
    <w:p w:rsidR="00AF4838" w:rsidRPr="007F2C86" w:rsidRDefault="00AF4838" w:rsidP="00AF4838">
      <w:pPr>
        <w:pStyle w:val="Zitat"/>
        <w:rPr>
          <w:lang w:eastAsia="de-CH"/>
        </w:rPr>
      </w:pPr>
      <w:r w:rsidRPr="007F2C86">
        <w:rPr>
          <w:lang w:eastAsia="de-CH"/>
        </w:rPr>
        <w:t>; Allow or prevent persistent links.</w:t>
      </w:r>
    </w:p>
    <w:p w:rsidR="00AF4838" w:rsidRPr="007F2C86" w:rsidRDefault="00AF4838" w:rsidP="00AF4838">
      <w:pPr>
        <w:pStyle w:val="Zitat"/>
        <w:rPr>
          <w:lang w:eastAsia="de-CH"/>
        </w:rPr>
      </w:pPr>
      <w:r w:rsidRPr="007F2C86">
        <w:rPr>
          <w:lang w:eastAsia="de-CH"/>
        </w:rPr>
        <w:t>; http://php.net/sybct.allow-persistent</w:t>
      </w:r>
    </w:p>
    <w:p w:rsidR="00AF4838" w:rsidRPr="007F2C86" w:rsidRDefault="00AF4838" w:rsidP="00AF4838">
      <w:pPr>
        <w:pStyle w:val="Zitat"/>
        <w:rPr>
          <w:lang w:eastAsia="de-CH"/>
        </w:rPr>
      </w:pPr>
      <w:r w:rsidRPr="007F2C86">
        <w:rPr>
          <w:lang w:eastAsia="de-CH"/>
        </w:rPr>
        <w:t>sybct.allow_persistent = On</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Maximum number of persistent links.  -1 means no limit.</w:t>
      </w:r>
    </w:p>
    <w:p w:rsidR="00AF4838" w:rsidRPr="007F2C86" w:rsidRDefault="00AF4838" w:rsidP="00AF4838">
      <w:pPr>
        <w:pStyle w:val="Zitat"/>
        <w:rPr>
          <w:lang w:eastAsia="de-CH"/>
        </w:rPr>
      </w:pPr>
      <w:r w:rsidRPr="007F2C86">
        <w:rPr>
          <w:lang w:eastAsia="de-CH"/>
        </w:rPr>
        <w:t>; http://php.net/sybct.max-persistent</w:t>
      </w:r>
    </w:p>
    <w:p w:rsidR="00AF4838" w:rsidRPr="007F2C86" w:rsidRDefault="00AF4838" w:rsidP="00AF4838">
      <w:pPr>
        <w:pStyle w:val="Zitat"/>
        <w:rPr>
          <w:lang w:eastAsia="de-CH"/>
        </w:rPr>
      </w:pPr>
      <w:r w:rsidRPr="007F2C86">
        <w:rPr>
          <w:lang w:eastAsia="de-CH"/>
        </w:rPr>
        <w:t>sybct.max_persistent = -1</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Maximum number of links (persistent + non-persistent).  -1 means no limit.</w:t>
      </w:r>
    </w:p>
    <w:p w:rsidR="00AF4838" w:rsidRPr="007F2C86" w:rsidRDefault="00AF4838" w:rsidP="00AF4838">
      <w:pPr>
        <w:pStyle w:val="Zitat"/>
        <w:rPr>
          <w:lang w:eastAsia="de-CH"/>
        </w:rPr>
      </w:pPr>
      <w:r w:rsidRPr="007F2C86">
        <w:rPr>
          <w:lang w:eastAsia="de-CH"/>
        </w:rPr>
        <w:t>; http://php.net/sybct.max-links</w:t>
      </w:r>
    </w:p>
    <w:p w:rsidR="00AF4838" w:rsidRPr="007F2C86" w:rsidRDefault="00AF4838" w:rsidP="00AF4838">
      <w:pPr>
        <w:pStyle w:val="Zitat"/>
        <w:rPr>
          <w:lang w:eastAsia="de-CH"/>
        </w:rPr>
      </w:pPr>
      <w:r w:rsidRPr="007F2C86">
        <w:rPr>
          <w:lang w:eastAsia="de-CH"/>
        </w:rPr>
        <w:t>sybct.max_links = -1</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Minimum server message severity to display.</w:t>
      </w:r>
    </w:p>
    <w:p w:rsidR="00AF4838" w:rsidRPr="007F2C86" w:rsidRDefault="00AF4838" w:rsidP="00AF4838">
      <w:pPr>
        <w:pStyle w:val="Zitat"/>
        <w:rPr>
          <w:lang w:eastAsia="de-CH"/>
        </w:rPr>
      </w:pPr>
      <w:r w:rsidRPr="007F2C86">
        <w:rPr>
          <w:lang w:eastAsia="de-CH"/>
        </w:rPr>
        <w:t>; http://php.net/sybct.min-server-severity</w:t>
      </w:r>
    </w:p>
    <w:p w:rsidR="00AF4838" w:rsidRPr="007F2C86" w:rsidRDefault="00AF4838" w:rsidP="00AF4838">
      <w:pPr>
        <w:pStyle w:val="Zitat"/>
        <w:rPr>
          <w:lang w:eastAsia="de-CH"/>
        </w:rPr>
      </w:pPr>
      <w:r w:rsidRPr="007F2C86">
        <w:rPr>
          <w:lang w:eastAsia="de-CH"/>
        </w:rPr>
        <w:t>sybct.min_server_severity = 10</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Minimum client message severity to display.</w:t>
      </w:r>
    </w:p>
    <w:p w:rsidR="00AF4838" w:rsidRPr="007F2C86" w:rsidRDefault="00AF4838" w:rsidP="00AF4838">
      <w:pPr>
        <w:pStyle w:val="Zitat"/>
        <w:rPr>
          <w:lang w:eastAsia="de-CH"/>
        </w:rPr>
      </w:pPr>
      <w:r w:rsidRPr="007F2C86">
        <w:rPr>
          <w:lang w:eastAsia="de-CH"/>
        </w:rPr>
        <w:t>; http://php.net/sybct.min-client-severity</w:t>
      </w:r>
    </w:p>
    <w:p w:rsidR="00AF4838" w:rsidRPr="007F2C86" w:rsidRDefault="00AF4838" w:rsidP="00AF4838">
      <w:pPr>
        <w:pStyle w:val="Zitat"/>
        <w:rPr>
          <w:lang w:eastAsia="de-CH"/>
        </w:rPr>
      </w:pPr>
      <w:r w:rsidRPr="007F2C86">
        <w:rPr>
          <w:lang w:eastAsia="de-CH"/>
        </w:rPr>
        <w:t>sybct.min_client_severity = 10</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Set per-context timeout</w:t>
      </w:r>
    </w:p>
    <w:p w:rsidR="00AF4838" w:rsidRPr="007F2C86" w:rsidRDefault="00AF4838" w:rsidP="00AF4838">
      <w:pPr>
        <w:pStyle w:val="Zitat"/>
        <w:rPr>
          <w:lang w:eastAsia="de-CH"/>
        </w:rPr>
      </w:pPr>
      <w:r w:rsidRPr="007F2C86">
        <w:rPr>
          <w:lang w:eastAsia="de-CH"/>
        </w:rPr>
        <w:t>; http://php.net/sybct.timeout</w:t>
      </w:r>
    </w:p>
    <w:p w:rsidR="00AF4838" w:rsidRPr="007F2C86" w:rsidRDefault="00AF4838" w:rsidP="00AF4838">
      <w:pPr>
        <w:pStyle w:val="Zitat"/>
        <w:rPr>
          <w:lang w:eastAsia="de-CH"/>
        </w:rPr>
      </w:pPr>
      <w:r w:rsidRPr="007F2C86">
        <w:rPr>
          <w:lang w:eastAsia="de-CH"/>
        </w:rPr>
        <w:t>;sybct.timeout=</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;sybct.packet_size</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The maximum time in seconds to wait for a connection attempt to succeed before returning failure.</w:t>
      </w:r>
    </w:p>
    <w:p w:rsidR="00AF4838" w:rsidRPr="007F2C86" w:rsidRDefault="00AF4838" w:rsidP="00AF4838">
      <w:pPr>
        <w:pStyle w:val="Zitat"/>
        <w:rPr>
          <w:lang w:eastAsia="de-CH"/>
        </w:rPr>
      </w:pPr>
      <w:r w:rsidRPr="007F2C86">
        <w:rPr>
          <w:lang w:eastAsia="de-CH"/>
        </w:rPr>
        <w:t>; Default: one minute</w:t>
      </w:r>
    </w:p>
    <w:p w:rsidR="00AF4838" w:rsidRPr="007F2C86" w:rsidRDefault="00AF4838" w:rsidP="00AF4838">
      <w:pPr>
        <w:pStyle w:val="Zitat"/>
        <w:rPr>
          <w:lang w:eastAsia="de-CH"/>
        </w:rPr>
      </w:pPr>
      <w:r w:rsidRPr="007F2C86">
        <w:rPr>
          <w:lang w:eastAsia="de-CH"/>
        </w:rPr>
        <w:t>;sybct.login_timeout=</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The name of the host you claim to be connecting from, for display by sp_who.</w:t>
      </w:r>
    </w:p>
    <w:p w:rsidR="00AF4838" w:rsidRPr="007F2C86" w:rsidRDefault="00AF4838" w:rsidP="00AF4838">
      <w:pPr>
        <w:pStyle w:val="Zitat"/>
        <w:rPr>
          <w:lang w:eastAsia="de-CH"/>
        </w:rPr>
      </w:pPr>
      <w:r w:rsidRPr="007F2C86">
        <w:rPr>
          <w:lang w:eastAsia="de-CH"/>
        </w:rPr>
        <w:t>; Default: none</w:t>
      </w:r>
    </w:p>
    <w:p w:rsidR="00AF4838" w:rsidRPr="007F2C86" w:rsidRDefault="00AF4838" w:rsidP="00AF4838">
      <w:pPr>
        <w:pStyle w:val="Zitat"/>
        <w:rPr>
          <w:lang w:eastAsia="de-CH"/>
        </w:rPr>
      </w:pPr>
      <w:r w:rsidRPr="007F2C86">
        <w:rPr>
          <w:lang w:eastAsia="de-CH"/>
        </w:rPr>
        <w:t>;sybct.hostname=</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Allows you to define how often deadlocks are to be retried. -1 means "forever".</w:t>
      </w:r>
    </w:p>
    <w:p w:rsidR="00AF4838" w:rsidRPr="007F2C86" w:rsidRDefault="00AF4838" w:rsidP="00AF4838">
      <w:pPr>
        <w:pStyle w:val="Zitat"/>
        <w:rPr>
          <w:lang w:eastAsia="de-CH"/>
        </w:rPr>
      </w:pPr>
      <w:r w:rsidRPr="007F2C86">
        <w:rPr>
          <w:lang w:eastAsia="de-CH"/>
        </w:rPr>
        <w:t>; Default: 0</w:t>
      </w:r>
    </w:p>
    <w:p w:rsidR="00AF4838" w:rsidRPr="007F2C86" w:rsidRDefault="00AF4838" w:rsidP="00AF4838">
      <w:pPr>
        <w:pStyle w:val="Zitat"/>
        <w:rPr>
          <w:lang w:eastAsia="de-CH"/>
        </w:rPr>
      </w:pPr>
      <w:r w:rsidRPr="007F2C86">
        <w:rPr>
          <w:lang w:eastAsia="de-CH"/>
        </w:rPr>
        <w:t>;sybct.deadlock_retry_count=</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[bcmath]</w:t>
      </w:r>
    </w:p>
    <w:p w:rsidR="00AF4838" w:rsidRPr="007F2C86" w:rsidRDefault="00AF4838" w:rsidP="00AF4838">
      <w:pPr>
        <w:pStyle w:val="Zitat"/>
        <w:rPr>
          <w:lang w:eastAsia="de-CH"/>
        </w:rPr>
      </w:pPr>
      <w:r w:rsidRPr="007F2C86">
        <w:rPr>
          <w:lang w:eastAsia="de-CH"/>
        </w:rPr>
        <w:t>; Number of decimal digits for all bcmath functions.</w:t>
      </w:r>
    </w:p>
    <w:p w:rsidR="00AF4838" w:rsidRPr="007F2C86" w:rsidRDefault="00AF4838" w:rsidP="00AF4838">
      <w:pPr>
        <w:pStyle w:val="Zitat"/>
        <w:rPr>
          <w:lang w:eastAsia="de-CH"/>
        </w:rPr>
      </w:pPr>
      <w:r w:rsidRPr="007F2C86">
        <w:rPr>
          <w:lang w:eastAsia="de-CH"/>
        </w:rPr>
        <w:t>; http://php.net/bcmath.scale</w:t>
      </w:r>
    </w:p>
    <w:p w:rsidR="00AF4838" w:rsidRPr="007F2C86" w:rsidRDefault="00AF4838" w:rsidP="00AF4838">
      <w:pPr>
        <w:pStyle w:val="Zitat"/>
        <w:rPr>
          <w:lang w:eastAsia="de-CH"/>
        </w:rPr>
      </w:pPr>
      <w:r w:rsidRPr="007F2C86">
        <w:rPr>
          <w:lang w:eastAsia="de-CH"/>
        </w:rPr>
        <w:t>bcmath.scale = 0</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[browscap]</w:t>
      </w:r>
    </w:p>
    <w:p w:rsidR="00AF4838" w:rsidRPr="007F2C86" w:rsidRDefault="00AF4838" w:rsidP="00AF4838">
      <w:pPr>
        <w:pStyle w:val="Zitat"/>
        <w:rPr>
          <w:lang w:eastAsia="de-CH"/>
        </w:rPr>
      </w:pPr>
      <w:r w:rsidRPr="007F2C86">
        <w:rPr>
          <w:lang w:eastAsia="de-CH"/>
        </w:rPr>
        <w:t>; http://php.net/browscap</w:t>
      </w:r>
    </w:p>
    <w:p w:rsidR="00AF4838" w:rsidRPr="007F2C86" w:rsidRDefault="00AF4838" w:rsidP="00AF4838">
      <w:pPr>
        <w:pStyle w:val="Zitat"/>
        <w:rPr>
          <w:lang w:eastAsia="de-CH"/>
        </w:rPr>
      </w:pPr>
      <w:r w:rsidRPr="007F2C86">
        <w:rPr>
          <w:lang w:eastAsia="de-CH"/>
        </w:rPr>
        <w:t>;browscap = extra/browscap.ini</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[Session]</w:t>
      </w:r>
    </w:p>
    <w:p w:rsidR="00AF4838" w:rsidRPr="007F2C86" w:rsidRDefault="00AF4838" w:rsidP="00AF4838">
      <w:pPr>
        <w:pStyle w:val="Zitat"/>
        <w:rPr>
          <w:lang w:eastAsia="de-CH"/>
        </w:rPr>
      </w:pPr>
      <w:r w:rsidRPr="007F2C86">
        <w:rPr>
          <w:lang w:eastAsia="de-CH"/>
        </w:rPr>
        <w:t>; Handler used to store/retrieve data.</w:t>
      </w:r>
    </w:p>
    <w:p w:rsidR="00AF4838" w:rsidRPr="007F2C86" w:rsidRDefault="00AF4838" w:rsidP="00AF4838">
      <w:pPr>
        <w:pStyle w:val="Zitat"/>
        <w:rPr>
          <w:lang w:eastAsia="de-CH"/>
        </w:rPr>
      </w:pPr>
      <w:r w:rsidRPr="007F2C86">
        <w:rPr>
          <w:lang w:eastAsia="de-CH"/>
        </w:rPr>
        <w:t>; http://php.net/session.save-handler</w:t>
      </w:r>
    </w:p>
    <w:p w:rsidR="00AF4838" w:rsidRPr="007F2C86" w:rsidRDefault="00AF4838" w:rsidP="00AF4838">
      <w:pPr>
        <w:pStyle w:val="Zitat"/>
        <w:rPr>
          <w:lang w:eastAsia="de-CH"/>
        </w:rPr>
      </w:pPr>
      <w:r w:rsidRPr="007F2C86">
        <w:rPr>
          <w:lang w:eastAsia="de-CH"/>
        </w:rPr>
        <w:t>session.save_handler = files</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Argument passed to save_handler.  In the case of files, this is the path</w:t>
      </w:r>
    </w:p>
    <w:p w:rsidR="00AF4838" w:rsidRPr="007F2C86" w:rsidRDefault="00AF4838" w:rsidP="00AF4838">
      <w:pPr>
        <w:pStyle w:val="Zitat"/>
        <w:rPr>
          <w:lang w:eastAsia="de-CH"/>
        </w:rPr>
      </w:pPr>
      <w:r w:rsidRPr="007F2C86">
        <w:rPr>
          <w:lang w:eastAsia="de-CH"/>
        </w:rPr>
        <w:t>; where data files are stored. Note: Windows users have to change this</w:t>
      </w:r>
    </w:p>
    <w:p w:rsidR="00AF4838" w:rsidRPr="007F2C86" w:rsidRDefault="00AF4838" w:rsidP="00AF4838">
      <w:pPr>
        <w:pStyle w:val="Zitat"/>
        <w:rPr>
          <w:lang w:eastAsia="de-CH"/>
        </w:rPr>
      </w:pPr>
      <w:r w:rsidRPr="007F2C86">
        <w:rPr>
          <w:lang w:eastAsia="de-CH"/>
        </w:rPr>
        <w:t>; variable in order to use PHP's session functions.</w:t>
      </w:r>
    </w:p>
    <w:p w:rsidR="00AF4838" w:rsidRPr="007F2C86" w:rsidRDefault="00AF4838" w:rsidP="00AF4838">
      <w:pPr>
        <w:pStyle w:val="Zitat"/>
        <w:rPr>
          <w:lang w:eastAsia="de-CH"/>
        </w:rPr>
      </w:pPr>
      <w:r w:rsidRPr="007F2C86">
        <w:rPr>
          <w:lang w:eastAsia="de-CH"/>
        </w:rPr>
        <w:t>;</w:t>
      </w:r>
    </w:p>
    <w:p w:rsidR="00AF4838" w:rsidRPr="007F2C86" w:rsidRDefault="00AF4838" w:rsidP="00AF4838">
      <w:pPr>
        <w:pStyle w:val="Zitat"/>
        <w:rPr>
          <w:lang w:eastAsia="de-CH"/>
        </w:rPr>
      </w:pPr>
      <w:r w:rsidRPr="007F2C86">
        <w:rPr>
          <w:lang w:eastAsia="de-CH"/>
        </w:rPr>
        <w:t>; The path can be defined as:</w:t>
      </w:r>
    </w:p>
    <w:p w:rsidR="00AF4838" w:rsidRPr="007F2C86" w:rsidRDefault="00AF4838" w:rsidP="00AF4838">
      <w:pPr>
        <w:pStyle w:val="Zitat"/>
        <w:rPr>
          <w:lang w:eastAsia="de-CH"/>
        </w:rPr>
      </w:pPr>
      <w:r w:rsidRPr="007F2C86">
        <w:rPr>
          <w:lang w:eastAsia="de-CH"/>
        </w:rPr>
        <w:t>;</w:t>
      </w:r>
    </w:p>
    <w:p w:rsidR="00AF4838" w:rsidRPr="007F2C86" w:rsidRDefault="00AF4838" w:rsidP="00AF4838">
      <w:pPr>
        <w:pStyle w:val="Zitat"/>
        <w:rPr>
          <w:lang w:eastAsia="de-CH"/>
        </w:rPr>
      </w:pPr>
      <w:r w:rsidRPr="007F2C86">
        <w:rPr>
          <w:lang w:eastAsia="de-CH"/>
        </w:rPr>
        <w:t>;     session.save_path = "N;/path"</w:t>
      </w:r>
    </w:p>
    <w:p w:rsidR="00AF4838" w:rsidRPr="007F2C86" w:rsidRDefault="00AF4838" w:rsidP="00AF4838">
      <w:pPr>
        <w:pStyle w:val="Zitat"/>
        <w:rPr>
          <w:lang w:eastAsia="de-CH"/>
        </w:rPr>
      </w:pPr>
      <w:r w:rsidRPr="007F2C86">
        <w:rPr>
          <w:lang w:eastAsia="de-CH"/>
        </w:rPr>
        <w:t>;</w:t>
      </w:r>
    </w:p>
    <w:p w:rsidR="00AF4838" w:rsidRPr="007F2C86" w:rsidRDefault="00AF4838" w:rsidP="00AF4838">
      <w:pPr>
        <w:pStyle w:val="Zitat"/>
        <w:rPr>
          <w:lang w:eastAsia="de-CH"/>
        </w:rPr>
      </w:pPr>
      <w:r w:rsidRPr="007F2C86">
        <w:rPr>
          <w:lang w:eastAsia="de-CH"/>
        </w:rPr>
        <w:t>; where N is an integer.  Instead of storing all the session files in</w:t>
      </w:r>
    </w:p>
    <w:p w:rsidR="00AF4838" w:rsidRPr="007F2C86" w:rsidRDefault="00AF4838" w:rsidP="00AF4838">
      <w:pPr>
        <w:pStyle w:val="Zitat"/>
        <w:rPr>
          <w:lang w:eastAsia="de-CH"/>
        </w:rPr>
      </w:pPr>
      <w:r w:rsidRPr="007F2C86">
        <w:rPr>
          <w:lang w:eastAsia="de-CH"/>
        </w:rPr>
        <w:t>; /path, what this will do is use subdirectories N-levels deep, and</w:t>
      </w:r>
    </w:p>
    <w:p w:rsidR="00AF4838" w:rsidRPr="007F2C86" w:rsidRDefault="00AF4838" w:rsidP="00AF4838">
      <w:pPr>
        <w:pStyle w:val="Zitat"/>
        <w:rPr>
          <w:lang w:eastAsia="de-CH"/>
        </w:rPr>
      </w:pPr>
      <w:r w:rsidRPr="007F2C86">
        <w:rPr>
          <w:lang w:eastAsia="de-CH"/>
        </w:rPr>
        <w:t>; store the session data in those directories.  This is useful if you</w:t>
      </w:r>
    </w:p>
    <w:p w:rsidR="00AF4838" w:rsidRPr="007F2C86" w:rsidRDefault="00AF4838" w:rsidP="00AF4838">
      <w:pPr>
        <w:pStyle w:val="Zitat"/>
        <w:rPr>
          <w:lang w:eastAsia="de-CH"/>
        </w:rPr>
      </w:pPr>
      <w:r w:rsidRPr="007F2C86">
        <w:rPr>
          <w:lang w:eastAsia="de-CH"/>
        </w:rPr>
        <w:t>; or your OS have problems with lots of files in one directory, and is</w:t>
      </w:r>
    </w:p>
    <w:p w:rsidR="00AF4838" w:rsidRPr="007F2C86" w:rsidRDefault="00AF4838" w:rsidP="00AF4838">
      <w:pPr>
        <w:pStyle w:val="Zitat"/>
        <w:rPr>
          <w:lang w:eastAsia="de-CH"/>
        </w:rPr>
      </w:pPr>
      <w:r w:rsidRPr="007F2C86">
        <w:rPr>
          <w:lang w:eastAsia="de-CH"/>
        </w:rPr>
        <w:t>; a more efficient layout for servers that handle lots of sessions.</w:t>
      </w:r>
    </w:p>
    <w:p w:rsidR="00AF4838" w:rsidRPr="007F2C86" w:rsidRDefault="00AF4838" w:rsidP="00AF4838">
      <w:pPr>
        <w:pStyle w:val="Zitat"/>
        <w:rPr>
          <w:lang w:eastAsia="de-CH"/>
        </w:rPr>
      </w:pPr>
      <w:r w:rsidRPr="007F2C86">
        <w:rPr>
          <w:lang w:eastAsia="de-CH"/>
        </w:rPr>
        <w:t>;</w:t>
      </w:r>
    </w:p>
    <w:p w:rsidR="00AF4838" w:rsidRPr="007F2C86" w:rsidRDefault="00AF4838" w:rsidP="00AF4838">
      <w:pPr>
        <w:pStyle w:val="Zitat"/>
        <w:rPr>
          <w:lang w:eastAsia="de-CH"/>
        </w:rPr>
      </w:pPr>
      <w:r w:rsidRPr="007F2C86">
        <w:rPr>
          <w:lang w:eastAsia="de-CH"/>
        </w:rPr>
        <w:t>; NOTE 1: PHP will not create this directory structure automatically.</w:t>
      </w:r>
    </w:p>
    <w:p w:rsidR="00AF4838" w:rsidRPr="007F2C86" w:rsidRDefault="00AF4838" w:rsidP="00AF4838">
      <w:pPr>
        <w:pStyle w:val="Zitat"/>
        <w:rPr>
          <w:lang w:eastAsia="de-CH"/>
        </w:rPr>
      </w:pPr>
      <w:r w:rsidRPr="007F2C86">
        <w:rPr>
          <w:lang w:eastAsia="de-CH"/>
        </w:rPr>
        <w:t>;         You can use the script in the ext/session dir for that purpose.</w:t>
      </w:r>
    </w:p>
    <w:p w:rsidR="00AF4838" w:rsidRPr="007F2C86" w:rsidRDefault="00AF4838" w:rsidP="00AF4838">
      <w:pPr>
        <w:pStyle w:val="Zitat"/>
        <w:rPr>
          <w:lang w:eastAsia="de-CH"/>
        </w:rPr>
      </w:pPr>
      <w:r w:rsidRPr="007F2C86">
        <w:rPr>
          <w:lang w:eastAsia="de-CH"/>
        </w:rPr>
        <w:t>; NOTE 2: See the section on garbage collection below if you choose to</w:t>
      </w:r>
    </w:p>
    <w:p w:rsidR="00AF4838" w:rsidRPr="007F2C86" w:rsidRDefault="00AF4838" w:rsidP="00AF4838">
      <w:pPr>
        <w:pStyle w:val="Zitat"/>
        <w:rPr>
          <w:lang w:eastAsia="de-CH"/>
        </w:rPr>
      </w:pPr>
      <w:r w:rsidRPr="007F2C86">
        <w:rPr>
          <w:lang w:eastAsia="de-CH"/>
        </w:rPr>
        <w:t>;         use subdirectories for session storage</w:t>
      </w:r>
    </w:p>
    <w:p w:rsidR="00AF4838" w:rsidRPr="007F2C86" w:rsidRDefault="00AF4838" w:rsidP="00AF4838">
      <w:pPr>
        <w:pStyle w:val="Zitat"/>
        <w:rPr>
          <w:lang w:eastAsia="de-CH"/>
        </w:rPr>
      </w:pPr>
      <w:r w:rsidRPr="007F2C86">
        <w:rPr>
          <w:lang w:eastAsia="de-CH"/>
        </w:rPr>
        <w:t>;</w:t>
      </w:r>
    </w:p>
    <w:p w:rsidR="00AF4838" w:rsidRPr="007F2C86" w:rsidRDefault="00AF4838" w:rsidP="00AF4838">
      <w:pPr>
        <w:pStyle w:val="Zitat"/>
        <w:rPr>
          <w:lang w:eastAsia="de-CH"/>
        </w:rPr>
      </w:pPr>
      <w:r w:rsidRPr="007F2C86">
        <w:rPr>
          <w:lang w:eastAsia="de-CH"/>
        </w:rPr>
        <w:t>; The file storage module creates files using mode 600 by default.</w:t>
      </w:r>
    </w:p>
    <w:p w:rsidR="00AF4838" w:rsidRPr="007F2C86" w:rsidRDefault="00AF4838" w:rsidP="00AF4838">
      <w:pPr>
        <w:pStyle w:val="Zitat"/>
        <w:rPr>
          <w:lang w:eastAsia="de-CH"/>
        </w:rPr>
      </w:pPr>
      <w:r w:rsidRPr="007F2C86">
        <w:rPr>
          <w:lang w:eastAsia="de-CH"/>
        </w:rPr>
        <w:lastRenderedPageBreak/>
        <w:t>; You can change that by using</w:t>
      </w:r>
    </w:p>
    <w:p w:rsidR="00AF4838" w:rsidRPr="007F2C86" w:rsidRDefault="00AF4838" w:rsidP="00AF4838">
      <w:pPr>
        <w:pStyle w:val="Zitat"/>
        <w:rPr>
          <w:lang w:eastAsia="de-CH"/>
        </w:rPr>
      </w:pPr>
      <w:r w:rsidRPr="007F2C86">
        <w:rPr>
          <w:lang w:eastAsia="de-CH"/>
        </w:rPr>
        <w:t>;</w:t>
      </w:r>
    </w:p>
    <w:p w:rsidR="00AF4838" w:rsidRPr="007F2C86" w:rsidRDefault="00AF4838" w:rsidP="00AF4838">
      <w:pPr>
        <w:pStyle w:val="Zitat"/>
        <w:rPr>
          <w:lang w:eastAsia="de-CH"/>
        </w:rPr>
      </w:pPr>
      <w:r w:rsidRPr="007F2C86">
        <w:rPr>
          <w:lang w:eastAsia="de-CH"/>
        </w:rPr>
        <w:t>;     session.save_path = "N;MODE;/path"</w:t>
      </w:r>
    </w:p>
    <w:p w:rsidR="00AF4838" w:rsidRPr="007F2C86" w:rsidRDefault="00AF4838" w:rsidP="00AF4838">
      <w:pPr>
        <w:pStyle w:val="Zitat"/>
        <w:rPr>
          <w:lang w:eastAsia="de-CH"/>
        </w:rPr>
      </w:pPr>
      <w:r w:rsidRPr="007F2C86">
        <w:rPr>
          <w:lang w:eastAsia="de-CH"/>
        </w:rPr>
        <w:t>;</w:t>
      </w:r>
    </w:p>
    <w:p w:rsidR="00AF4838" w:rsidRPr="007F2C86" w:rsidRDefault="00AF4838" w:rsidP="00AF4838">
      <w:pPr>
        <w:pStyle w:val="Zitat"/>
        <w:rPr>
          <w:lang w:eastAsia="de-CH"/>
        </w:rPr>
      </w:pPr>
      <w:r w:rsidRPr="007F2C86">
        <w:rPr>
          <w:lang w:eastAsia="de-CH"/>
        </w:rPr>
        <w:t>; where MODE is the octal representation of the mode. Note that this</w:t>
      </w:r>
    </w:p>
    <w:p w:rsidR="00AF4838" w:rsidRPr="007F2C86" w:rsidRDefault="00AF4838" w:rsidP="00AF4838">
      <w:pPr>
        <w:pStyle w:val="Zitat"/>
        <w:rPr>
          <w:lang w:eastAsia="de-CH"/>
        </w:rPr>
      </w:pPr>
      <w:r w:rsidRPr="007F2C86">
        <w:rPr>
          <w:lang w:eastAsia="de-CH"/>
        </w:rPr>
        <w:t>; does not overwrite the process's umask.</w:t>
      </w:r>
    </w:p>
    <w:p w:rsidR="00AF4838" w:rsidRPr="007F2C86" w:rsidRDefault="00AF4838" w:rsidP="00AF4838">
      <w:pPr>
        <w:pStyle w:val="Zitat"/>
        <w:rPr>
          <w:lang w:eastAsia="de-CH"/>
        </w:rPr>
      </w:pPr>
      <w:r w:rsidRPr="007F2C86">
        <w:rPr>
          <w:lang w:eastAsia="de-CH"/>
        </w:rPr>
        <w:t>; http://php.net/session.save-path</w:t>
      </w:r>
    </w:p>
    <w:p w:rsidR="00AF4838" w:rsidRPr="007F2C86" w:rsidRDefault="00AF4838" w:rsidP="00AF4838">
      <w:pPr>
        <w:pStyle w:val="Zitat"/>
        <w:rPr>
          <w:lang w:eastAsia="de-CH"/>
        </w:rPr>
      </w:pPr>
      <w:r w:rsidRPr="007F2C86">
        <w:rPr>
          <w:lang w:eastAsia="de-CH"/>
        </w:rPr>
        <w:t>;session.save_path = "/tmp"</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Whether to use cookies.</w:t>
      </w:r>
    </w:p>
    <w:p w:rsidR="00AF4838" w:rsidRPr="007F2C86" w:rsidRDefault="00AF4838" w:rsidP="00AF4838">
      <w:pPr>
        <w:pStyle w:val="Zitat"/>
        <w:rPr>
          <w:lang w:eastAsia="de-CH"/>
        </w:rPr>
      </w:pPr>
      <w:r w:rsidRPr="007F2C86">
        <w:rPr>
          <w:lang w:eastAsia="de-CH"/>
        </w:rPr>
        <w:t>; http://php.net/session.use-cookies</w:t>
      </w:r>
    </w:p>
    <w:p w:rsidR="00AF4838" w:rsidRPr="007F2C86" w:rsidRDefault="00AF4838" w:rsidP="00AF4838">
      <w:pPr>
        <w:pStyle w:val="Zitat"/>
        <w:rPr>
          <w:lang w:eastAsia="de-CH"/>
        </w:rPr>
      </w:pPr>
      <w:r w:rsidRPr="007F2C86">
        <w:rPr>
          <w:lang w:eastAsia="de-CH"/>
        </w:rPr>
        <w:t>session.use_cookies = 1</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http://php.net/session.cookie-secure</w:t>
      </w:r>
    </w:p>
    <w:p w:rsidR="00AF4838" w:rsidRPr="007F2C86" w:rsidRDefault="00AF4838" w:rsidP="00AF4838">
      <w:pPr>
        <w:pStyle w:val="Zitat"/>
        <w:rPr>
          <w:lang w:eastAsia="de-CH"/>
        </w:rPr>
      </w:pPr>
      <w:r w:rsidRPr="007F2C86">
        <w:rPr>
          <w:lang w:eastAsia="de-CH"/>
        </w:rPr>
        <w:t>;Gibt an, ob Cookies nur über sichere Verbindungen gesendet werden</w:t>
      </w:r>
    </w:p>
    <w:p w:rsidR="00AF4838" w:rsidRPr="007F2C86" w:rsidRDefault="00AF4838" w:rsidP="00AF4838">
      <w:pPr>
        <w:pStyle w:val="Zitat"/>
        <w:rPr>
          <w:lang w:eastAsia="de-CH"/>
        </w:rPr>
      </w:pPr>
      <w:r w:rsidRPr="007F2C86">
        <w:rPr>
          <w:lang w:eastAsia="de-CH"/>
        </w:rPr>
        <w:t>session.cookie_secure = On</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This option forces PHP to fetch and use a cookie for storing and maintaining</w:t>
      </w:r>
    </w:p>
    <w:p w:rsidR="00AF4838" w:rsidRPr="007F2C86" w:rsidRDefault="00AF4838" w:rsidP="00AF4838">
      <w:pPr>
        <w:pStyle w:val="Zitat"/>
        <w:rPr>
          <w:lang w:eastAsia="de-CH"/>
        </w:rPr>
      </w:pPr>
      <w:r w:rsidRPr="007F2C86">
        <w:rPr>
          <w:lang w:eastAsia="de-CH"/>
        </w:rPr>
        <w:t>; the session id. We encourage this operation as it's very helpful in combatting</w:t>
      </w:r>
    </w:p>
    <w:p w:rsidR="00AF4838" w:rsidRPr="007F2C86" w:rsidRDefault="00AF4838" w:rsidP="00AF4838">
      <w:pPr>
        <w:pStyle w:val="Zitat"/>
        <w:rPr>
          <w:lang w:eastAsia="de-CH"/>
        </w:rPr>
      </w:pPr>
      <w:r w:rsidRPr="007F2C86">
        <w:rPr>
          <w:lang w:eastAsia="de-CH"/>
        </w:rPr>
        <w:t>; session hijacking when not specifying and managing your own session id. It is</w:t>
      </w:r>
    </w:p>
    <w:p w:rsidR="00AF4838" w:rsidRPr="007F2C86" w:rsidRDefault="00AF4838" w:rsidP="00AF4838">
      <w:pPr>
        <w:pStyle w:val="Zitat"/>
        <w:rPr>
          <w:lang w:eastAsia="de-CH"/>
        </w:rPr>
      </w:pPr>
      <w:r w:rsidRPr="007F2C86">
        <w:rPr>
          <w:lang w:eastAsia="de-CH"/>
        </w:rPr>
        <w:t>; not the end all be all of session hijacking defense, but it's a good start.</w:t>
      </w:r>
    </w:p>
    <w:p w:rsidR="00AF4838" w:rsidRPr="007F2C86" w:rsidRDefault="00AF4838" w:rsidP="00AF4838">
      <w:pPr>
        <w:pStyle w:val="Zitat"/>
        <w:rPr>
          <w:lang w:eastAsia="de-CH"/>
        </w:rPr>
      </w:pPr>
      <w:r w:rsidRPr="007F2C86">
        <w:rPr>
          <w:lang w:eastAsia="de-CH"/>
        </w:rPr>
        <w:t>; http://php.net/session.use-only-cookies</w:t>
      </w:r>
    </w:p>
    <w:p w:rsidR="00AF4838" w:rsidRPr="007F2C86" w:rsidRDefault="00AF4838" w:rsidP="00AF4838">
      <w:pPr>
        <w:pStyle w:val="Zitat"/>
        <w:rPr>
          <w:lang w:eastAsia="de-CH"/>
        </w:rPr>
      </w:pPr>
      <w:r w:rsidRPr="007F2C86">
        <w:rPr>
          <w:lang w:eastAsia="de-CH"/>
        </w:rPr>
        <w:t>session.use_only_cookies = 1</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Name of the session (used as cookie name).</w:t>
      </w:r>
    </w:p>
    <w:p w:rsidR="00AF4838" w:rsidRPr="007F2C86" w:rsidRDefault="00AF4838" w:rsidP="00AF4838">
      <w:pPr>
        <w:pStyle w:val="Zitat"/>
        <w:rPr>
          <w:lang w:eastAsia="de-CH"/>
        </w:rPr>
      </w:pPr>
      <w:r w:rsidRPr="007F2C86">
        <w:rPr>
          <w:lang w:eastAsia="de-CH"/>
        </w:rPr>
        <w:t>; http://php.net/session.name</w:t>
      </w:r>
    </w:p>
    <w:p w:rsidR="00AF4838" w:rsidRPr="007F2C86" w:rsidRDefault="00AF4838" w:rsidP="00AF4838">
      <w:pPr>
        <w:pStyle w:val="Zitat"/>
        <w:rPr>
          <w:lang w:eastAsia="de-CH"/>
        </w:rPr>
      </w:pPr>
      <w:r w:rsidRPr="007F2C86">
        <w:rPr>
          <w:lang w:eastAsia="de-CH"/>
        </w:rPr>
        <w:t>session.name = PHPSESSID</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Initialize session on request startup.</w:t>
      </w:r>
    </w:p>
    <w:p w:rsidR="00AF4838" w:rsidRPr="007F2C86" w:rsidRDefault="00AF4838" w:rsidP="00AF4838">
      <w:pPr>
        <w:pStyle w:val="Zitat"/>
        <w:rPr>
          <w:lang w:eastAsia="de-CH"/>
        </w:rPr>
      </w:pPr>
      <w:r w:rsidRPr="007F2C86">
        <w:rPr>
          <w:lang w:eastAsia="de-CH"/>
        </w:rPr>
        <w:t>; http://php.net/session.auto-start</w:t>
      </w:r>
    </w:p>
    <w:p w:rsidR="00AF4838" w:rsidRPr="007F2C86" w:rsidRDefault="00AF4838" w:rsidP="00AF4838">
      <w:pPr>
        <w:pStyle w:val="Zitat"/>
        <w:rPr>
          <w:lang w:eastAsia="de-CH"/>
        </w:rPr>
      </w:pPr>
      <w:r w:rsidRPr="007F2C86">
        <w:rPr>
          <w:lang w:eastAsia="de-CH"/>
        </w:rPr>
        <w:t>session.auto_start = 0</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Lifetime in seconds of cookie or, if 0, until browser is restarted.</w:t>
      </w:r>
    </w:p>
    <w:p w:rsidR="00AF4838" w:rsidRPr="007F2C86" w:rsidRDefault="00AF4838" w:rsidP="00AF4838">
      <w:pPr>
        <w:pStyle w:val="Zitat"/>
        <w:rPr>
          <w:lang w:eastAsia="de-CH"/>
        </w:rPr>
      </w:pPr>
      <w:r w:rsidRPr="007F2C86">
        <w:rPr>
          <w:lang w:eastAsia="de-CH"/>
        </w:rPr>
        <w:t>; http://php.net/session.cookie-lifetime</w:t>
      </w:r>
    </w:p>
    <w:p w:rsidR="00AF4838" w:rsidRPr="007F2C86" w:rsidRDefault="00AF4838" w:rsidP="00AF4838">
      <w:pPr>
        <w:pStyle w:val="Zitat"/>
        <w:rPr>
          <w:lang w:eastAsia="de-CH"/>
        </w:rPr>
      </w:pPr>
      <w:r w:rsidRPr="007F2C86">
        <w:rPr>
          <w:lang w:eastAsia="de-CH"/>
        </w:rPr>
        <w:t>session.cookie_lifetime = 0</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The path for which the cookie is valid.</w:t>
      </w:r>
    </w:p>
    <w:p w:rsidR="00AF4838" w:rsidRPr="007F2C86" w:rsidRDefault="00AF4838" w:rsidP="00AF4838">
      <w:pPr>
        <w:pStyle w:val="Zitat"/>
        <w:rPr>
          <w:lang w:eastAsia="de-CH"/>
        </w:rPr>
      </w:pPr>
      <w:r w:rsidRPr="007F2C86">
        <w:rPr>
          <w:lang w:eastAsia="de-CH"/>
        </w:rPr>
        <w:t>; http://php.net/session.cookie-path</w:t>
      </w:r>
    </w:p>
    <w:p w:rsidR="00AF4838" w:rsidRPr="007F2C86" w:rsidRDefault="00AF4838" w:rsidP="00AF4838">
      <w:pPr>
        <w:pStyle w:val="Zitat"/>
        <w:rPr>
          <w:lang w:eastAsia="de-CH"/>
        </w:rPr>
      </w:pPr>
      <w:r w:rsidRPr="007F2C86">
        <w:rPr>
          <w:lang w:eastAsia="de-CH"/>
        </w:rPr>
        <w:t>session.cookie_path = /</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The domain for which the cookie is valid.</w:t>
      </w:r>
    </w:p>
    <w:p w:rsidR="00AF4838" w:rsidRPr="007F2C86" w:rsidRDefault="00AF4838" w:rsidP="00AF4838">
      <w:pPr>
        <w:pStyle w:val="Zitat"/>
        <w:rPr>
          <w:lang w:eastAsia="de-CH"/>
        </w:rPr>
      </w:pPr>
      <w:r w:rsidRPr="007F2C86">
        <w:rPr>
          <w:lang w:eastAsia="de-CH"/>
        </w:rPr>
        <w:t>; http://php.net/session.cookie-domain</w:t>
      </w:r>
    </w:p>
    <w:p w:rsidR="00AF4838" w:rsidRPr="007F2C86" w:rsidRDefault="00AF4838" w:rsidP="00AF4838">
      <w:pPr>
        <w:pStyle w:val="Zitat"/>
        <w:rPr>
          <w:lang w:eastAsia="de-CH"/>
        </w:rPr>
      </w:pPr>
      <w:r w:rsidRPr="007F2C86">
        <w:rPr>
          <w:lang w:eastAsia="de-CH"/>
        </w:rPr>
        <w:t>session.cookie_domain =</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Whether or not to add the httpOnly flag to the cookie, which makes it inaccessible to browser scripting languages such as JavaScript.</w:t>
      </w:r>
    </w:p>
    <w:p w:rsidR="00AF4838" w:rsidRPr="007F2C86" w:rsidRDefault="00AF4838" w:rsidP="00AF4838">
      <w:pPr>
        <w:pStyle w:val="Zitat"/>
        <w:rPr>
          <w:lang w:eastAsia="de-CH"/>
        </w:rPr>
      </w:pPr>
      <w:r w:rsidRPr="007F2C86">
        <w:rPr>
          <w:lang w:eastAsia="de-CH"/>
        </w:rPr>
        <w:t>; http://php.net/session.cookie-httponly</w:t>
      </w:r>
    </w:p>
    <w:p w:rsidR="00AF4838" w:rsidRPr="007F2C86" w:rsidRDefault="00AF4838" w:rsidP="00AF4838">
      <w:pPr>
        <w:pStyle w:val="Zitat"/>
        <w:rPr>
          <w:lang w:eastAsia="de-CH"/>
        </w:rPr>
      </w:pPr>
      <w:r w:rsidRPr="007F2C86">
        <w:rPr>
          <w:lang w:eastAsia="de-CH"/>
        </w:rPr>
        <w:lastRenderedPageBreak/>
        <w:t>;Gibt an, ob das Cookie nur über das HTTP-Protokoll zugänglich ist oder nicht</w:t>
      </w:r>
    </w:p>
    <w:p w:rsidR="00AF4838" w:rsidRPr="007F2C86" w:rsidRDefault="00AF4838" w:rsidP="00AF4838">
      <w:pPr>
        <w:pStyle w:val="Zitat"/>
        <w:rPr>
          <w:lang w:eastAsia="de-CH"/>
        </w:rPr>
      </w:pPr>
      <w:r w:rsidRPr="007F2C86">
        <w:rPr>
          <w:lang w:eastAsia="de-CH"/>
        </w:rPr>
        <w:t>session.cookie_httponly = On</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Handler used to serialize data.  php is the standard serializer of PHP.</w:t>
      </w:r>
    </w:p>
    <w:p w:rsidR="00AF4838" w:rsidRPr="007F2C86" w:rsidRDefault="00AF4838" w:rsidP="00AF4838">
      <w:pPr>
        <w:pStyle w:val="Zitat"/>
        <w:rPr>
          <w:lang w:eastAsia="de-CH"/>
        </w:rPr>
      </w:pPr>
      <w:r w:rsidRPr="007F2C86">
        <w:rPr>
          <w:lang w:eastAsia="de-CH"/>
        </w:rPr>
        <w:t>; http://php.net/session.serialize-handler</w:t>
      </w:r>
    </w:p>
    <w:p w:rsidR="00AF4838" w:rsidRPr="007F2C86" w:rsidRDefault="00AF4838" w:rsidP="00AF4838">
      <w:pPr>
        <w:pStyle w:val="Zitat"/>
        <w:rPr>
          <w:lang w:eastAsia="de-CH"/>
        </w:rPr>
      </w:pPr>
      <w:r w:rsidRPr="007F2C86">
        <w:rPr>
          <w:lang w:eastAsia="de-CH"/>
        </w:rPr>
        <w:t>session.serialize_handler = php</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Defines the probability that the 'garbage collection' process is started</w:t>
      </w:r>
    </w:p>
    <w:p w:rsidR="00AF4838" w:rsidRPr="007F2C86" w:rsidRDefault="00AF4838" w:rsidP="00AF4838">
      <w:pPr>
        <w:pStyle w:val="Zitat"/>
        <w:rPr>
          <w:lang w:eastAsia="de-CH"/>
        </w:rPr>
      </w:pPr>
      <w:r w:rsidRPr="007F2C86">
        <w:rPr>
          <w:lang w:eastAsia="de-CH"/>
        </w:rPr>
        <w:t>; on every session initialization. The probability is calculated by using</w:t>
      </w:r>
    </w:p>
    <w:p w:rsidR="00AF4838" w:rsidRPr="007F2C86" w:rsidRDefault="00AF4838" w:rsidP="00AF4838">
      <w:pPr>
        <w:pStyle w:val="Zitat"/>
        <w:rPr>
          <w:lang w:eastAsia="de-CH"/>
        </w:rPr>
      </w:pPr>
      <w:r w:rsidRPr="007F2C86">
        <w:rPr>
          <w:lang w:eastAsia="de-CH"/>
        </w:rPr>
        <w:t>; gc_probability/gc_divisor. Where session.gc_probability is the numerator</w:t>
      </w:r>
    </w:p>
    <w:p w:rsidR="00AF4838" w:rsidRPr="007F2C86" w:rsidRDefault="00AF4838" w:rsidP="00AF4838">
      <w:pPr>
        <w:pStyle w:val="Zitat"/>
        <w:rPr>
          <w:lang w:eastAsia="de-CH"/>
        </w:rPr>
      </w:pPr>
      <w:r w:rsidRPr="007F2C86">
        <w:rPr>
          <w:lang w:eastAsia="de-CH"/>
        </w:rPr>
        <w:t>; and gc_divisor is the denominator in the equation. Setting this value to 1</w:t>
      </w:r>
    </w:p>
    <w:p w:rsidR="00AF4838" w:rsidRPr="007F2C86" w:rsidRDefault="00AF4838" w:rsidP="00AF4838">
      <w:pPr>
        <w:pStyle w:val="Zitat"/>
        <w:rPr>
          <w:lang w:eastAsia="de-CH"/>
        </w:rPr>
      </w:pPr>
      <w:r w:rsidRPr="007F2C86">
        <w:rPr>
          <w:lang w:eastAsia="de-CH"/>
        </w:rPr>
        <w:t>; when the session.gc_divisor value is 100 will give you approximately a 1% chance</w:t>
      </w:r>
    </w:p>
    <w:p w:rsidR="00AF4838" w:rsidRPr="007F2C86" w:rsidRDefault="00AF4838" w:rsidP="00AF4838">
      <w:pPr>
        <w:pStyle w:val="Zitat"/>
        <w:rPr>
          <w:lang w:eastAsia="de-CH"/>
        </w:rPr>
      </w:pPr>
      <w:r w:rsidRPr="007F2C86">
        <w:rPr>
          <w:lang w:eastAsia="de-CH"/>
        </w:rPr>
        <w:t>; the gc will run on any give request.</w:t>
      </w:r>
    </w:p>
    <w:p w:rsidR="00AF4838" w:rsidRPr="007F2C86" w:rsidRDefault="00AF4838" w:rsidP="00AF4838">
      <w:pPr>
        <w:pStyle w:val="Zitat"/>
        <w:rPr>
          <w:lang w:eastAsia="de-CH"/>
        </w:rPr>
      </w:pPr>
      <w:r w:rsidRPr="007F2C86">
        <w:rPr>
          <w:lang w:eastAsia="de-CH"/>
        </w:rPr>
        <w:t>; Default Value: 1</w:t>
      </w:r>
    </w:p>
    <w:p w:rsidR="00AF4838" w:rsidRPr="007F2C86" w:rsidRDefault="00AF4838" w:rsidP="00AF4838">
      <w:pPr>
        <w:pStyle w:val="Zitat"/>
        <w:rPr>
          <w:lang w:eastAsia="de-CH"/>
        </w:rPr>
      </w:pPr>
      <w:r w:rsidRPr="007F2C86">
        <w:rPr>
          <w:lang w:eastAsia="de-CH"/>
        </w:rPr>
        <w:t>; Development Value: 1</w:t>
      </w:r>
    </w:p>
    <w:p w:rsidR="00AF4838" w:rsidRPr="007F2C86" w:rsidRDefault="00AF4838" w:rsidP="00AF4838">
      <w:pPr>
        <w:pStyle w:val="Zitat"/>
        <w:rPr>
          <w:lang w:eastAsia="de-CH"/>
        </w:rPr>
      </w:pPr>
      <w:r w:rsidRPr="007F2C86">
        <w:rPr>
          <w:lang w:eastAsia="de-CH"/>
        </w:rPr>
        <w:t>; Production Value: 1</w:t>
      </w:r>
    </w:p>
    <w:p w:rsidR="00AF4838" w:rsidRPr="007F2C86" w:rsidRDefault="00AF4838" w:rsidP="00AF4838">
      <w:pPr>
        <w:pStyle w:val="Zitat"/>
        <w:rPr>
          <w:lang w:eastAsia="de-CH"/>
        </w:rPr>
      </w:pPr>
      <w:r w:rsidRPr="007F2C86">
        <w:rPr>
          <w:lang w:eastAsia="de-CH"/>
        </w:rPr>
        <w:t>; http://php.net/session.gc-probability</w:t>
      </w:r>
    </w:p>
    <w:p w:rsidR="00AF4838" w:rsidRPr="007F2C86" w:rsidRDefault="00AF4838" w:rsidP="00AF4838">
      <w:pPr>
        <w:pStyle w:val="Zitat"/>
        <w:rPr>
          <w:lang w:eastAsia="de-CH"/>
        </w:rPr>
      </w:pPr>
      <w:r w:rsidRPr="007F2C86">
        <w:rPr>
          <w:lang w:eastAsia="de-CH"/>
        </w:rPr>
        <w:t>session.gc_probability = 0</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Defines the probability that the 'garbage collection' process is started on every</w:t>
      </w:r>
    </w:p>
    <w:p w:rsidR="00AF4838" w:rsidRPr="007F2C86" w:rsidRDefault="00AF4838" w:rsidP="00AF4838">
      <w:pPr>
        <w:pStyle w:val="Zitat"/>
        <w:rPr>
          <w:lang w:eastAsia="de-CH"/>
        </w:rPr>
      </w:pPr>
      <w:r w:rsidRPr="007F2C86">
        <w:rPr>
          <w:lang w:eastAsia="de-CH"/>
        </w:rPr>
        <w:t>; session initialization. The probability is calculated by using the following equation:</w:t>
      </w:r>
    </w:p>
    <w:p w:rsidR="00AF4838" w:rsidRPr="007F2C86" w:rsidRDefault="00AF4838" w:rsidP="00AF4838">
      <w:pPr>
        <w:pStyle w:val="Zitat"/>
        <w:rPr>
          <w:lang w:eastAsia="de-CH"/>
        </w:rPr>
      </w:pPr>
      <w:r w:rsidRPr="007F2C86">
        <w:rPr>
          <w:lang w:eastAsia="de-CH"/>
        </w:rPr>
        <w:t>; gc_probability/gc_divisor. Where session.gc_probability is the numerator and</w:t>
      </w:r>
    </w:p>
    <w:p w:rsidR="00AF4838" w:rsidRPr="007F2C86" w:rsidRDefault="00AF4838" w:rsidP="00AF4838">
      <w:pPr>
        <w:pStyle w:val="Zitat"/>
        <w:rPr>
          <w:lang w:eastAsia="de-CH"/>
        </w:rPr>
      </w:pPr>
      <w:r w:rsidRPr="007F2C86">
        <w:rPr>
          <w:lang w:eastAsia="de-CH"/>
        </w:rPr>
        <w:t>; session.gc_divisor is the denominator in the equation. Setting this value to 1</w:t>
      </w:r>
    </w:p>
    <w:p w:rsidR="00AF4838" w:rsidRPr="007F2C86" w:rsidRDefault="00AF4838" w:rsidP="00AF4838">
      <w:pPr>
        <w:pStyle w:val="Zitat"/>
        <w:rPr>
          <w:lang w:eastAsia="de-CH"/>
        </w:rPr>
      </w:pPr>
      <w:r w:rsidRPr="007F2C86">
        <w:rPr>
          <w:lang w:eastAsia="de-CH"/>
        </w:rPr>
        <w:t>; when the session.gc_divisor value is 100 will give you approximately a 1% chance</w:t>
      </w:r>
    </w:p>
    <w:p w:rsidR="00AF4838" w:rsidRPr="007F2C86" w:rsidRDefault="00AF4838" w:rsidP="00AF4838">
      <w:pPr>
        <w:pStyle w:val="Zitat"/>
        <w:rPr>
          <w:lang w:eastAsia="de-CH"/>
        </w:rPr>
      </w:pPr>
      <w:r w:rsidRPr="007F2C86">
        <w:rPr>
          <w:lang w:eastAsia="de-CH"/>
        </w:rPr>
        <w:t>; the gc will run on any give request. Increasing this value to 1000 will give you</w:t>
      </w:r>
    </w:p>
    <w:p w:rsidR="00AF4838" w:rsidRPr="007F2C86" w:rsidRDefault="00AF4838" w:rsidP="00AF4838">
      <w:pPr>
        <w:pStyle w:val="Zitat"/>
        <w:rPr>
          <w:lang w:eastAsia="de-CH"/>
        </w:rPr>
      </w:pPr>
      <w:r w:rsidRPr="007F2C86">
        <w:rPr>
          <w:lang w:eastAsia="de-CH"/>
        </w:rPr>
        <w:t>; a 0.1% chance the gc will run on any give request. For high volume production servers,</w:t>
      </w:r>
    </w:p>
    <w:p w:rsidR="00AF4838" w:rsidRPr="007F2C86" w:rsidRDefault="00AF4838" w:rsidP="00AF4838">
      <w:pPr>
        <w:pStyle w:val="Zitat"/>
        <w:rPr>
          <w:lang w:eastAsia="de-CH"/>
        </w:rPr>
      </w:pPr>
      <w:r w:rsidRPr="007F2C86">
        <w:rPr>
          <w:lang w:eastAsia="de-CH"/>
        </w:rPr>
        <w:t>; this is a more efficient approach.</w:t>
      </w:r>
    </w:p>
    <w:p w:rsidR="00AF4838" w:rsidRPr="007F2C86" w:rsidRDefault="00AF4838" w:rsidP="00AF4838">
      <w:pPr>
        <w:pStyle w:val="Zitat"/>
        <w:rPr>
          <w:lang w:eastAsia="de-CH"/>
        </w:rPr>
      </w:pPr>
      <w:r w:rsidRPr="007F2C86">
        <w:rPr>
          <w:lang w:eastAsia="de-CH"/>
        </w:rPr>
        <w:t>; Default Value: 100</w:t>
      </w:r>
    </w:p>
    <w:p w:rsidR="00AF4838" w:rsidRPr="007F2C86" w:rsidRDefault="00AF4838" w:rsidP="00AF4838">
      <w:pPr>
        <w:pStyle w:val="Zitat"/>
        <w:rPr>
          <w:lang w:eastAsia="de-CH"/>
        </w:rPr>
      </w:pPr>
      <w:r w:rsidRPr="007F2C86">
        <w:rPr>
          <w:lang w:eastAsia="de-CH"/>
        </w:rPr>
        <w:t>; Development Value: 1000</w:t>
      </w:r>
    </w:p>
    <w:p w:rsidR="00AF4838" w:rsidRPr="007F2C86" w:rsidRDefault="00AF4838" w:rsidP="00AF4838">
      <w:pPr>
        <w:pStyle w:val="Zitat"/>
        <w:rPr>
          <w:lang w:eastAsia="de-CH"/>
        </w:rPr>
      </w:pPr>
      <w:r w:rsidRPr="007F2C86">
        <w:rPr>
          <w:lang w:eastAsia="de-CH"/>
        </w:rPr>
        <w:t>; Production Value: 1000</w:t>
      </w:r>
    </w:p>
    <w:p w:rsidR="00AF4838" w:rsidRPr="007F2C86" w:rsidRDefault="00AF4838" w:rsidP="00AF4838">
      <w:pPr>
        <w:pStyle w:val="Zitat"/>
        <w:rPr>
          <w:lang w:eastAsia="de-CH"/>
        </w:rPr>
      </w:pPr>
      <w:r w:rsidRPr="007F2C86">
        <w:rPr>
          <w:lang w:eastAsia="de-CH"/>
        </w:rPr>
        <w:t>; http://php.net/session.gc-divisor</w:t>
      </w:r>
    </w:p>
    <w:p w:rsidR="00AF4838" w:rsidRPr="007F2C86" w:rsidRDefault="00AF4838" w:rsidP="00AF4838">
      <w:pPr>
        <w:pStyle w:val="Zitat"/>
        <w:rPr>
          <w:lang w:eastAsia="de-CH"/>
        </w:rPr>
      </w:pPr>
      <w:r w:rsidRPr="007F2C86">
        <w:rPr>
          <w:lang w:eastAsia="de-CH"/>
        </w:rPr>
        <w:t>session.gc_divisor = 1000</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After this number of seconds, stored data will be seen as 'garbage' and</w:t>
      </w:r>
    </w:p>
    <w:p w:rsidR="00AF4838" w:rsidRPr="007F2C86" w:rsidRDefault="00AF4838" w:rsidP="00AF4838">
      <w:pPr>
        <w:pStyle w:val="Zitat"/>
        <w:rPr>
          <w:lang w:eastAsia="de-CH"/>
        </w:rPr>
      </w:pPr>
      <w:r w:rsidRPr="007F2C86">
        <w:rPr>
          <w:lang w:eastAsia="de-CH"/>
        </w:rPr>
        <w:t>; cleaned up by the garbage collection process.</w:t>
      </w:r>
    </w:p>
    <w:p w:rsidR="00AF4838" w:rsidRPr="007F2C86" w:rsidRDefault="00AF4838" w:rsidP="00AF4838">
      <w:pPr>
        <w:pStyle w:val="Zitat"/>
        <w:rPr>
          <w:lang w:eastAsia="de-CH"/>
        </w:rPr>
      </w:pPr>
      <w:r w:rsidRPr="007F2C86">
        <w:rPr>
          <w:lang w:eastAsia="de-CH"/>
        </w:rPr>
        <w:t>; http://php.net/session.gc-maxlifetime</w:t>
      </w:r>
    </w:p>
    <w:p w:rsidR="00AF4838" w:rsidRPr="007F2C86" w:rsidRDefault="00AF4838" w:rsidP="00AF4838">
      <w:pPr>
        <w:pStyle w:val="Zitat"/>
        <w:rPr>
          <w:lang w:eastAsia="de-CH"/>
        </w:rPr>
      </w:pPr>
      <w:r w:rsidRPr="007F2C86">
        <w:rPr>
          <w:lang w:eastAsia="de-CH"/>
        </w:rPr>
        <w:t>session.gc_maxlifetime = 1440</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NOTE: If you are using the subdirectory option for storing session files</w:t>
      </w:r>
    </w:p>
    <w:p w:rsidR="00AF4838" w:rsidRPr="007F2C86" w:rsidRDefault="00AF4838" w:rsidP="00AF4838">
      <w:pPr>
        <w:pStyle w:val="Zitat"/>
        <w:rPr>
          <w:lang w:eastAsia="de-CH"/>
        </w:rPr>
      </w:pPr>
      <w:r w:rsidRPr="007F2C86">
        <w:rPr>
          <w:lang w:eastAsia="de-CH"/>
        </w:rPr>
        <w:lastRenderedPageBreak/>
        <w:t>;       (see session.save_path above), then garbage collection does *not*</w:t>
      </w:r>
    </w:p>
    <w:p w:rsidR="00AF4838" w:rsidRPr="007F2C86" w:rsidRDefault="00AF4838" w:rsidP="00AF4838">
      <w:pPr>
        <w:pStyle w:val="Zitat"/>
        <w:rPr>
          <w:lang w:eastAsia="de-CH"/>
        </w:rPr>
      </w:pPr>
      <w:r w:rsidRPr="007F2C86">
        <w:rPr>
          <w:lang w:eastAsia="de-CH"/>
        </w:rPr>
        <w:t>;       happen automatically.  You will need to do your own garbage</w:t>
      </w:r>
    </w:p>
    <w:p w:rsidR="00AF4838" w:rsidRPr="007F2C86" w:rsidRDefault="00AF4838" w:rsidP="00AF4838">
      <w:pPr>
        <w:pStyle w:val="Zitat"/>
        <w:rPr>
          <w:lang w:eastAsia="de-CH"/>
        </w:rPr>
      </w:pPr>
      <w:r w:rsidRPr="007F2C86">
        <w:rPr>
          <w:lang w:eastAsia="de-CH"/>
        </w:rPr>
        <w:t>;       collection through a shell script, cron entry, or some other method.</w:t>
      </w:r>
    </w:p>
    <w:p w:rsidR="00AF4838" w:rsidRPr="007F2C86" w:rsidRDefault="00AF4838" w:rsidP="00AF4838">
      <w:pPr>
        <w:pStyle w:val="Zitat"/>
        <w:rPr>
          <w:lang w:eastAsia="de-CH"/>
        </w:rPr>
      </w:pPr>
      <w:r w:rsidRPr="007F2C86">
        <w:rPr>
          <w:lang w:eastAsia="de-CH"/>
        </w:rPr>
        <w:t>;       For example, the following script would is the equivalent of</w:t>
      </w:r>
    </w:p>
    <w:p w:rsidR="00AF4838" w:rsidRPr="007F2C86" w:rsidRDefault="00AF4838" w:rsidP="00AF4838">
      <w:pPr>
        <w:pStyle w:val="Zitat"/>
        <w:rPr>
          <w:lang w:eastAsia="de-CH"/>
        </w:rPr>
      </w:pPr>
      <w:r w:rsidRPr="007F2C86">
        <w:rPr>
          <w:lang w:eastAsia="de-CH"/>
        </w:rPr>
        <w:t>;       setting session.gc_maxlifetime to 1440 (1440 seconds = 24 minutes):</w:t>
      </w:r>
    </w:p>
    <w:p w:rsidR="00AF4838" w:rsidRPr="007F2C86" w:rsidRDefault="00AF4838" w:rsidP="00AF4838">
      <w:pPr>
        <w:pStyle w:val="Zitat"/>
        <w:rPr>
          <w:lang w:eastAsia="de-CH"/>
        </w:rPr>
      </w:pPr>
      <w:r w:rsidRPr="007F2C86">
        <w:rPr>
          <w:lang w:eastAsia="de-CH"/>
        </w:rPr>
        <w:t>;          cd /path/to/sessions; find -cmin +24 | xargs rm</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PHP 4.2 and less have an undocumented feature/bug that allows you to</w:t>
      </w:r>
    </w:p>
    <w:p w:rsidR="00AF4838" w:rsidRPr="007F2C86" w:rsidRDefault="00AF4838" w:rsidP="00AF4838">
      <w:pPr>
        <w:pStyle w:val="Zitat"/>
        <w:rPr>
          <w:lang w:eastAsia="de-CH"/>
        </w:rPr>
      </w:pPr>
      <w:r w:rsidRPr="007F2C86">
        <w:rPr>
          <w:lang w:eastAsia="de-CH"/>
        </w:rPr>
        <w:t>; to initialize a session variable in the global scope, even when register_globals</w:t>
      </w:r>
    </w:p>
    <w:p w:rsidR="00AF4838" w:rsidRPr="007F2C86" w:rsidRDefault="00AF4838" w:rsidP="00AF4838">
      <w:pPr>
        <w:pStyle w:val="Zitat"/>
        <w:rPr>
          <w:lang w:eastAsia="de-CH"/>
        </w:rPr>
      </w:pPr>
      <w:r w:rsidRPr="007F2C86">
        <w:rPr>
          <w:lang w:eastAsia="de-CH"/>
        </w:rPr>
        <w:t>; is disabled.  PHP 4.3 and later will warn you, if this feature is used.</w:t>
      </w:r>
    </w:p>
    <w:p w:rsidR="00AF4838" w:rsidRPr="007F2C86" w:rsidRDefault="00AF4838" w:rsidP="00AF4838">
      <w:pPr>
        <w:pStyle w:val="Zitat"/>
        <w:rPr>
          <w:lang w:eastAsia="de-CH"/>
        </w:rPr>
      </w:pPr>
      <w:r w:rsidRPr="007F2C86">
        <w:rPr>
          <w:lang w:eastAsia="de-CH"/>
        </w:rPr>
        <w:t>; You can disable the feature and the warning separately. At this time,</w:t>
      </w:r>
    </w:p>
    <w:p w:rsidR="00AF4838" w:rsidRPr="007F2C86" w:rsidRDefault="00AF4838" w:rsidP="00AF4838">
      <w:pPr>
        <w:pStyle w:val="Zitat"/>
        <w:rPr>
          <w:lang w:eastAsia="de-CH"/>
        </w:rPr>
      </w:pPr>
      <w:r w:rsidRPr="007F2C86">
        <w:rPr>
          <w:lang w:eastAsia="de-CH"/>
        </w:rPr>
        <w:t>; the warning is only displayed, if bug_compat_42 is enabled. This feature</w:t>
      </w:r>
    </w:p>
    <w:p w:rsidR="00AF4838" w:rsidRPr="007F2C86" w:rsidRDefault="00AF4838" w:rsidP="00AF4838">
      <w:pPr>
        <w:pStyle w:val="Zitat"/>
        <w:rPr>
          <w:lang w:eastAsia="de-CH"/>
        </w:rPr>
      </w:pPr>
      <w:r w:rsidRPr="007F2C86">
        <w:rPr>
          <w:lang w:eastAsia="de-CH"/>
        </w:rPr>
        <w:t>; introduces some serious security problems if not handled correctly. It's</w:t>
      </w:r>
    </w:p>
    <w:p w:rsidR="00AF4838" w:rsidRPr="007F2C86" w:rsidRDefault="00AF4838" w:rsidP="00AF4838">
      <w:pPr>
        <w:pStyle w:val="Zitat"/>
        <w:rPr>
          <w:lang w:eastAsia="de-CH"/>
        </w:rPr>
      </w:pPr>
      <w:r w:rsidRPr="007F2C86">
        <w:rPr>
          <w:lang w:eastAsia="de-CH"/>
        </w:rPr>
        <w:t>; recommended that you do not use this feature on production servers. But you</w:t>
      </w:r>
    </w:p>
    <w:p w:rsidR="00AF4838" w:rsidRPr="007F2C86" w:rsidRDefault="00AF4838" w:rsidP="00AF4838">
      <w:pPr>
        <w:pStyle w:val="Zitat"/>
        <w:rPr>
          <w:lang w:eastAsia="de-CH"/>
        </w:rPr>
      </w:pPr>
      <w:r w:rsidRPr="007F2C86">
        <w:rPr>
          <w:lang w:eastAsia="de-CH"/>
        </w:rPr>
        <w:t>; should enable this on development servers and enable the warning as well. If you</w:t>
      </w:r>
    </w:p>
    <w:p w:rsidR="00AF4838" w:rsidRPr="007F2C86" w:rsidRDefault="00AF4838" w:rsidP="00AF4838">
      <w:pPr>
        <w:pStyle w:val="Zitat"/>
        <w:rPr>
          <w:lang w:eastAsia="de-CH"/>
        </w:rPr>
      </w:pPr>
      <w:r w:rsidRPr="007F2C86">
        <w:rPr>
          <w:lang w:eastAsia="de-CH"/>
        </w:rPr>
        <w:t>; do not enable the feature on development servers, you won't be warned when it's</w:t>
      </w:r>
    </w:p>
    <w:p w:rsidR="00AF4838" w:rsidRPr="007F2C86" w:rsidRDefault="00AF4838" w:rsidP="00AF4838">
      <w:pPr>
        <w:pStyle w:val="Zitat"/>
        <w:rPr>
          <w:lang w:eastAsia="de-CH"/>
        </w:rPr>
      </w:pPr>
      <w:r w:rsidRPr="007F2C86">
        <w:rPr>
          <w:lang w:eastAsia="de-CH"/>
        </w:rPr>
        <w:t>; used and debugging errors caused by this can be difficult to track down.</w:t>
      </w:r>
    </w:p>
    <w:p w:rsidR="00AF4838" w:rsidRPr="007F2C86" w:rsidRDefault="00AF4838" w:rsidP="00AF4838">
      <w:pPr>
        <w:pStyle w:val="Zitat"/>
        <w:rPr>
          <w:lang w:eastAsia="de-CH"/>
        </w:rPr>
      </w:pPr>
      <w:r w:rsidRPr="007F2C86">
        <w:rPr>
          <w:lang w:eastAsia="de-CH"/>
        </w:rPr>
        <w:t>; Default Value: On</w:t>
      </w:r>
    </w:p>
    <w:p w:rsidR="00AF4838" w:rsidRPr="007F2C86" w:rsidRDefault="00AF4838" w:rsidP="00AF4838">
      <w:pPr>
        <w:pStyle w:val="Zitat"/>
        <w:rPr>
          <w:lang w:eastAsia="de-CH"/>
        </w:rPr>
      </w:pPr>
      <w:r w:rsidRPr="007F2C86">
        <w:rPr>
          <w:lang w:eastAsia="de-CH"/>
        </w:rPr>
        <w:t>; Development Value: On</w:t>
      </w:r>
    </w:p>
    <w:p w:rsidR="00AF4838" w:rsidRPr="007F2C86" w:rsidRDefault="00AF4838" w:rsidP="00AF4838">
      <w:pPr>
        <w:pStyle w:val="Zitat"/>
        <w:rPr>
          <w:lang w:eastAsia="de-CH"/>
        </w:rPr>
      </w:pPr>
      <w:r w:rsidRPr="007F2C86">
        <w:rPr>
          <w:lang w:eastAsia="de-CH"/>
        </w:rPr>
        <w:t>; Production Value: Off</w:t>
      </w:r>
    </w:p>
    <w:p w:rsidR="00AF4838" w:rsidRPr="007F2C86" w:rsidRDefault="00AF4838" w:rsidP="00AF4838">
      <w:pPr>
        <w:pStyle w:val="Zitat"/>
        <w:rPr>
          <w:lang w:eastAsia="de-CH"/>
        </w:rPr>
      </w:pPr>
      <w:r w:rsidRPr="007F2C86">
        <w:rPr>
          <w:lang w:eastAsia="de-CH"/>
        </w:rPr>
        <w:t>; http://php.net/session.bug-compat-42</w:t>
      </w:r>
    </w:p>
    <w:p w:rsidR="00AF4838" w:rsidRPr="007F2C86" w:rsidRDefault="00AF4838" w:rsidP="00AF4838">
      <w:pPr>
        <w:pStyle w:val="Zitat"/>
        <w:rPr>
          <w:lang w:eastAsia="de-CH"/>
        </w:rPr>
      </w:pPr>
      <w:r w:rsidRPr="007F2C86">
        <w:rPr>
          <w:lang w:eastAsia="de-CH"/>
        </w:rPr>
        <w:t>session.bug_compat_42 = Off</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This setting controls whether or not you are warned by PHP when initializing a</w:t>
      </w:r>
    </w:p>
    <w:p w:rsidR="00AF4838" w:rsidRPr="007F2C86" w:rsidRDefault="00AF4838" w:rsidP="00AF4838">
      <w:pPr>
        <w:pStyle w:val="Zitat"/>
        <w:rPr>
          <w:lang w:eastAsia="de-CH"/>
        </w:rPr>
      </w:pPr>
      <w:r w:rsidRPr="007F2C86">
        <w:rPr>
          <w:lang w:eastAsia="de-CH"/>
        </w:rPr>
        <w:t>; session value into the global space. session.bug_compat_42 must be enabled before</w:t>
      </w:r>
    </w:p>
    <w:p w:rsidR="00AF4838" w:rsidRPr="007F2C86" w:rsidRDefault="00AF4838" w:rsidP="00AF4838">
      <w:pPr>
        <w:pStyle w:val="Zitat"/>
        <w:rPr>
          <w:lang w:eastAsia="de-CH"/>
        </w:rPr>
      </w:pPr>
      <w:r w:rsidRPr="007F2C86">
        <w:rPr>
          <w:lang w:eastAsia="de-CH"/>
        </w:rPr>
        <w:t>; these warnings can be issued by PHP. See the directive above for more information.</w:t>
      </w:r>
    </w:p>
    <w:p w:rsidR="00AF4838" w:rsidRPr="007F2C86" w:rsidRDefault="00AF4838" w:rsidP="00AF4838">
      <w:pPr>
        <w:pStyle w:val="Zitat"/>
        <w:rPr>
          <w:lang w:eastAsia="de-CH"/>
        </w:rPr>
      </w:pPr>
      <w:r w:rsidRPr="007F2C86">
        <w:rPr>
          <w:lang w:eastAsia="de-CH"/>
        </w:rPr>
        <w:t>; Default Value: On</w:t>
      </w:r>
    </w:p>
    <w:p w:rsidR="00AF4838" w:rsidRPr="007F2C86" w:rsidRDefault="00AF4838" w:rsidP="00AF4838">
      <w:pPr>
        <w:pStyle w:val="Zitat"/>
        <w:rPr>
          <w:lang w:eastAsia="de-CH"/>
        </w:rPr>
      </w:pPr>
      <w:r w:rsidRPr="007F2C86">
        <w:rPr>
          <w:lang w:eastAsia="de-CH"/>
        </w:rPr>
        <w:t>; Development Value: On</w:t>
      </w:r>
    </w:p>
    <w:p w:rsidR="00AF4838" w:rsidRPr="007F2C86" w:rsidRDefault="00AF4838" w:rsidP="00AF4838">
      <w:pPr>
        <w:pStyle w:val="Zitat"/>
        <w:rPr>
          <w:lang w:eastAsia="de-CH"/>
        </w:rPr>
      </w:pPr>
      <w:r w:rsidRPr="007F2C86">
        <w:rPr>
          <w:lang w:eastAsia="de-CH"/>
        </w:rPr>
        <w:t>; Production Value: Off</w:t>
      </w:r>
    </w:p>
    <w:p w:rsidR="00AF4838" w:rsidRPr="007F2C86" w:rsidRDefault="00AF4838" w:rsidP="00AF4838">
      <w:pPr>
        <w:pStyle w:val="Zitat"/>
        <w:rPr>
          <w:lang w:eastAsia="de-CH"/>
        </w:rPr>
      </w:pPr>
      <w:r w:rsidRPr="007F2C86">
        <w:rPr>
          <w:lang w:eastAsia="de-CH"/>
        </w:rPr>
        <w:t>; http://php.net/session.bug-compat-warn</w:t>
      </w:r>
    </w:p>
    <w:p w:rsidR="00AF4838" w:rsidRPr="007F2C86" w:rsidRDefault="00AF4838" w:rsidP="00AF4838">
      <w:pPr>
        <w:pStyle w:val="Zitat"/>
        <w:rPr>
          <w:lang w:eastAsia="de-CH"/>
        </w:rPr>
      </w:pPr>
      <w:r w:rsidRPr="007F2C86">
        <w:rPr>
          <w:lang w:eastAsia="de-CH"/>
        </w:rPr>
        <w:t>session.bug_compat_warn = Off</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Check HTTP Referer to invalidate externally stored URLs containing ids.</w:t>
      </w:r>
    </w:p>
    <w:p w:rsidR="00AF4838" w:rsidRPr="007F2C86" w:rsidRDefault="00AF4838" w:rsidP="00AF4838">
      <w:pPr>
        <w:pStyle w:val="Zitat"/>
        <w:rPr>
          <w:lang w:eastAsia="de-CH"/>
        </w:rPr>
      </w:pPr>
      <w:r w:rsidRPr="007F2C86">
        <w:rPr>
          <w:lang w:eastAsia="de-CH"/>
        </w:rPr>
        <w:t>; HTTP_REFERER has to contain this substring for the session to be</w:t>
      </w:r>
    </w:p>
    <w:p w:rsidR="00AF4838" w:rsidRPr="007F2C86" w:rsidRDefault="00AF4838" w:rsidP="00AF4838">
      <w:pPr>
        <w:pStyle w:val="Zitat"/>
        <w:rPr>
          <w:lang w:eastAsia="de-CH"/>
        </w:rPr>
      </w:pPr>
      <w:r w:rsidRPr="007F2C86">
        <w:rPr>
          <w:lang w:eastAsia="de-CH"/>
        </w:rPr>
        <w:t>; considered as valid.</w:t>
      </w:r>
    </w:p>
    <w:p w:rsidR="00AF4838" w:rsidRPr="007F2C86" w:rsidRDefault="00AF4838" w:rsidP="00AF4838">
      <w:pPr>
        <w:pStyle w:val="Zitat"/>
        <w:rPr>
          <w:lang w:eastAsia="de-CH"/>
        </w:rPr>
      </w:pPr>
      <w:r w:rsidRPr="007F2C86">
        <w:rPr>
          <w:lang w:eastAsia="de-CH"/>
        </w:rPr>
        <w:t>; http://php.net/session.referer-check</w:t>
      </w:r>
    </w:p>
    <w:p w:rsidR="00AF4838" w:rsidRPr="007F2C86" w:rsidRDefault="00AF4838" w:rsidP="00AF4838">
      <w:pPr>
        <w:pStyle w:val="Zitat"/>
        <w:rPr>
          <w:lang w:eastAsia="de-CH"/>
        </w:rPr>
      </w:pPr>
      <w:r w:rsidRPr="007F2C86">
        <w:rPr>
          <w:lang w:eastAsia="de-CH"/>
        </w:rPr>
        <w:lastRenderedPageBreak/>
        <w:t>session.referer_check =</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How many bytes to read from the file.</w:t>
      </w:r>
    </w:p>
    <w:p w:rsidR="00AF4838" w:rsidRPr="007F2C86" w:rsidRDefault="00AF4838" w:rsidP="00AF4838">
      <w:pPr>
        <w:pStyle w:val="Zitat"/>
        <w:rPr>
          <w:lang w:eastAsia="de-CH"/>
        </w:rPr>
      </w:pPr>
      <w:r w:rsidRPr="007F2C86">
        <w:rPr>
          <w:lang w:eastAsia="de-CH"/>
        </w:rPr>
        <w:t>; http://php.net/session.entropy-length</w:t>
      </w:r>
    </w:p>
    <w:p w:rsidR="00AF4838" w:rsidRPr="007F2C86" w:rsidRDefault="00AF4838" w:rsidP="00AF4838">
      <w:pPr>
        <w:pStyle w:val="Zitat"/>
        <w:rPr>
          <w:lang w:eastAsia="de-CH"/>
        </w:rPr>
      </w:pPr>
      <w:r w:rsidRPr="007F2C86">
        <w:rPr>
          <w:lang w:eastAsia="de-CH"/>
        </w:rPr>
        <w:t>session.entropy_length = 0</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Specified here to create the session id.</w:t>
      </w:r>
    </w:p>
    <w:p w:rsidR="00AF4838" w:rsidRPr="007F2C86" w:rsidRDefault="00AF4838" w:rsidP="00AF4838">
      <w:pPr>
        <w:pStyle w:val="Zitat"/>
        <w:rPr>
          <w:lang w:eastAsia="de-CH"/>
        </w:rPr>
      </w:pPr>
      <w:r w:rsidRPr="007F2C86">
        <w:rPr>
          <w:lang w:eastAsia="de-CH"/>
        </w:rPr>
        <w:t>; http://php.net/session.entropy-file</w:t>
      </w:r>
    </w:p>
    <w:p w:rsidR="00AF4838" w:rsidRPr="007F2C86" w:rsidRDefault="00AF4838" w:rsidP="00AF4838">
      <w:pPr>
        <w:pStyle w:val="Zitat"/>
        <w:rPr>
          <w:lang w:eastAsia="de-CH"/>
        </w:rPr>
      </w:pPr>
      <w:r w:rsidRPr="007F2C86">
        <w:rPr>
          <w:lang w:eastAsia="de-CH"/>
        </w:rPr>
        <w:t>; On systems that don't have /dev/urandom /dev/arandom can be used</w:t>
      </w:r>
    </w:p>
    <w:p w:rsidR="00AF4838" w:rsidRPr="007F2C86" w:rsidRDefault="00AF4838" w:rsidP="00AF4838">
      <w:pPr>
        <w:pStyle w:val="Zitat"/>
        <w:rPr>
          <w:lang w:eastAsia="de-CH"/>
        </w:rPr>
      </w:pPr>
      <w:r w:rsidRPr="007F2C86">
        <w:rPr>
          <w:lang w:eastAsia="de-CH"/>
        </w:rPr>
        <w:t xml:space="preserve">; On windows, setting the entropy_length setting will activate the </w:t>
      </w:r>
    </w:p>
    <w:p w:rsidR="00AF4838" w:rsidRPr="007F2C86" w:rsidRDefault="00AF4838" w:rsidP="00AF4838">
      <w:pPr>
        <w:pStyle w:val="Zitat"/>
        <w:rPr>
          <w:lang w:eastAsia="de-CH"/>
        </w:rPr>
      </w:pPr>
      <w:r w:rsidRPr="007F2C86">
        <w:rPr>
          <w:lang w:eastAsia="de-CH"/>
        </w:rPr>
        <w:t>; Windows random source (using the CryptoAPI)</w:t>
      </w:r>
    </w:p>
    <w:p w:rsidR="00AF4838" w:rsidRPr="007F2C86" w:rsidRDefault="00AF4838" w:rsidP="00AF4838">
      <w:pPr>
        <w:pStyle w:val="Zitat"/>
        <w:rPr>
          <w:lang w:eastAsia="de-CH"/>
        </w:rPr>
      </w:pPr>
      <w:r w:rsidRPr="007F2C86">
        <w:rPr>
          <w:lang w:eastAsia="de-CH"/>
        </w:rPr>
        <w:t>;session.entropy_file = /dev/urandom</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Set to {nocache,private,public,} to determine HTTP caching aspects</w:t>
      </w:r>
    </w:p>
    <w:p w:rsidR="00AF4838" w:rsidRPr="007F2C86" w:rsidRDefault="00AF4838" w:rsidP="00AF4838">
      <w:pPr>
        <w:pStyle w:val="Zitat"/>
        <w:rPr>
          <w:lang w:eastAsia="de-CH"/>
        </w:rPr>
      </w:pPr>
      <w:r w:rsidRPr="007F2C86">
        <w:rPr>
          <w:lang w:eastAsia="de-CH"/>
        </w:rPr>
        <w:t>; or leave this empty to avoid sending anti-caching headers.</w:t>
      </w:r>
    </w:p>
    <w:p w:rsidR="00AF4838" w:rsidRPr="007F2C86" w:rsidRDefault="00AF4838" w:rsidP="00AF4838">
      <w:pPr>
        <w:pStyle w:val="Zitat"/>
        <w:rPr>
          <w:lang w:eastAsia="de-CH"/>
        </w:rPr>
      </w:pPr>
      <w:r w:rsidRPr="007F2C86">
        <w:rPr>
          <w:lang w:eastAsia="de-CH"/>
        </w:rPr>
        <w:t>; http://php.net/session.cache-limiter</w:t>
      </w:r>
    </w:p>
    <w:p w:rsidR="00AF4838" w:rsidRPr="007F2C86" w:rsidRDefault="00AF4838" w:rsidP="00AF4838">
      <w:pPr>
        <w:pStyle w:val="Zitat"/>
        <w:rPr>
          <w:lang w:eastAsia="de-CH"/>
        </w:rPr>
      </w:pPr>
      <w:r w:rsidRPr="007F2C86">
        <w:rPr>
          <w:lang w:eastAsia="de-CH"/>
        </w:rPr>
        <w:t>session.cache_limiter = nocache</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Document expires after n minutes.</w:t>
      </w:r>
    </w:p>
    <w:p w:rsidR="00AF4838" w:rsidRPr="007F2C86" w:rsidRDefault="00AF4838" w:rsidP="00AF4838">
      <w:pPr>
        <w:pStyle w:val="Zitat"/>
        <w:rPr>
          <w:lang w:eastAsia="de-CH"/>
        </w:rPr>
      </w:pPr>
      <w:r w:rsidRPr="007F2C86">
        <w:rPr>
          <w:lang w:eastAsia="de-CH"/>
        </w:rPr>
        <w:t>; http://php.net/session.cache-expire</w:t>
      </w:r>
    </w:p>
    <w:p w:rsidR="00AF4838" w:rsidRPr="007F2C86" w:rsidRDefault="00AF4838" w:rsidP="00AF4838">
      <w:pPr>
        <w:pStyle w:val="Zitat"/>
        <w:rPr>
          <w:lang w:eastAsia="de-CH"/>
        </w:rPr>
      </w:pPr>
      <w:r w:rsidRPr="007F2C86">
        <w:rPr>
          <w:lang w:eastAsia="de-CH"/>
        </w:rPr>
        <w:t>session.cache_expire = 180</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trans sid support is disabled by default.</w:t>
      </w:r>
    </w:p>
    <w:p w:rsidR="00AF4838" w:rsidRPr="007F2C86" w:rsidRDefault="00AF4838" w:rsidP="00AF4838">
      <w:pPr>
        <w:pStyle w:val="Zitat"/>
        <w:rPr>
          <w:lang w:eastAsia="de-CH"/>
        </w:rPr>
      </w:pPr>
      <w:r w:rsidRPr="007F2C86">
        <w:rPr>
          <w:lang w:eastAsia="de-CH"/>
        </w:rPr>
        <w:t>; Use of trans sid may risk your users security.</w:t>
      </w:r>
    </w:p>
    <w:p w:rsidR="00AF4838" w:rsidRPr="007F2C86" w:rsidRDefault="00AF4838" w:rsidP="00AF4838">
      <w:pPr>
        <w:pStyle w:val="Zitat"/>
        <w:rPr>
          <w:lang w:eastAsia="de-CH"/>
        </w:rPr>
      </w:pPr>
      <w:r w:rsidRPr="007F2C86">
        <w:rPr>
          <w:lang w:eastAsia="de-CH"/>
        </w:rPr>
        <w:t>; Use this option with caution.</w:t>
      </w:r>
    </w:p>
    <w:p w:rsidR="00AF4838" w:rsidRPr="007F2C86" w:rsidRDefault="00AF4838" w:rsidP="00AF4838">
      <w:pPr>
        <w:pStyle w:val="Zitat"/>
        <w:rPr>
          <w:lang w:eastAsia="de-CH"/>
        </w:rPr>
      </w:pPr>
      <w:r w:rsidRPr="007F2C86">
        <w:rPr>
          <w:lang w:eastAsia="de-CH"/>
        </w:rPr>
        <w:t>; - User may send URL contains active session ID</w:t>
      </w:r>
    </w:p>
    <w:p w:rsidR="00AF4838" w:rsidRPr="007F2C86" w:rsidRDefault="00AF4838" w:rsidP="00AF4838">
      <w:pPr>
        <w:pStyle w:val="Zitat"/>
        <w:rPr>
          <w:lang w:eastAsia="de-CH"/>
        </w:rPr>
      </w:pPr>
      <w:r w:rsidRPr="007F2C86">
        <w:rPr>
          <w:lang w:eastAsia="de-CH"/>
        </w:rPr>
        <w:t>;   to other person via. email/irc/etc.</w:t>
      </w:r>
    </w:p>
    <w:p w:rsidR="00AF4838" w:rsidRPr="007F2C86" w:rsidRDefault="00AF4838" w:rsidP="00AF4838">
      <w:pPr>
        <w:pStyle w:val="Zitat"/>
        <w:rPr>
          <w:lang w:eastAsia="de-CH"/>
        </w:rPr>
      </w:pPr>
      <w:r w:rsidRPr="007F2C86">
        <w:rPr>
          <w:lang w:eastAsia="de-CH"/>
        </w:rPr>
        <w:t>; - URL that contains active session ID may be stored</w:t>
      </w:r>
    </w:p>
    <w:p w:rsidR="00AF4838" w:rsidRPr="007F2C86" w:rsidRDefault="00AF4838" w:rsidP="00AF4838">
      <w:pPr>
        <w:pStyle w:val="Zitat"/>
        <w:rPr>
          <w:lang w:eastAsia="de-CH"/>
        </w:rPr>
      </w:pPr>
      <w:r w:rsidRPr="007F2C86">
        <w:rPr>
          <w:lang w:eastAsia="de-CH"/>
        </w:rPr>
        <w:t>;   in publically accessible computer.</w:t>
      </w:r>
    </w:p>
    <w:p w:rsidR="00AF4838" w:rsidRPr="007F2C86" w:rsidRDefault="00AF4838" w:rsidP="00AF4838">
      <w:pPr>
        <w:pStyle w:val="Zitat"/>
        <w:rPr>
          <w:lang w:eastAsia="de-CH"/>
        </w:rPr>
      </w:pPr>
      <w:r w:rsidRPr="007F2C86">
        <w:rPr>
          <w:lang w:eastAsia="de-CH"/>
        </w:rPr>
        <w:t>; - User may access your site with the same session ID</w:t>
      </w:r>
    </w:p>
    <w:p w:rsidR="00AF4838" w:rsidRPr="007F2C86" w:rsidRDefault="00AF4838" w:rsidP="00AF4838">
      <w:pPr>
        <w:pStyle w:val="Zitat"/>
        <w:rPr>
          <w:lang w:eastAsia="de-CH"/>
        </w:rPr>
      </w:pPr>
      <w:r w:rsidRPr="007F2C86">
        <w:rPr>
          <w:lang w:eastAsia="de-CH"/>
        </w:rPr>
        <w:t>;   always using URL stored in browser's history or bookmarks.</w:t>
      </w:r>
    </w:p>
    <w:p w:rsidR="00AF4838" w:rsidRPr="007F2C86" w:rsidRDefault="00AF4838" w:rsidP="00AF4838">
      <w:pPr>
        <w:pStyle w:val="Zitat"/>
        <w:rPr>
          <w:lang w:eastAsia="de-CH"/>
        </w:rPr>
      </w:pPr>
      <w:r w:rsidRPr="007F2C86">
        <w:rPr>
          <w:lang w:eastAsia="de-CH"/>
        </w:rPr>
        <w:t>; http://php.net/session.use-trans-sid</w:t>
      </w:r>
    </w:p>
    <w:p w:rsidR="00AF4838" w:rsidRPr="007F2C86" w:rsidRDefault="00AF4838" w:rsidP="00AF4838">
      <w:pPr>
        <w:pStyle w:val="Zitat"/>
        <w:rPr>
          <w:lang w:eastAsia="de-CH"/>
        </w:rPr>
      </w:pPr>
      <w:r w:rsidRPr="007F2C86">
        <w:rPr>
          <w:lang w:eastAsia="de-CH"/>
        </w:rPr>
        <w:t>session.use_trans_sid = 0</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Select a hash function for use in generating session ids.</w:t>
      </w:r>
    </w:p>
    <w:p w:rsidR="00AF4838" w:rsidRPr="007F2C86" w:rsidRDefault="00AF4838" w:rsidP="00AF4838">
      <w:pPr>
        <w:pStyle w:val="Zitat"/>
        <w:rPr>
          <w:lang w:eastAsia="de-CH"/>
        </w:rPr>
      </w:pPr>
      <w:r w:rsidRPr="007F2C86">
        <w:rPr>
          <w:lang w:eastAsia="de-CH"/>
        </w:rPr>
        <w:t>; Possible Values</w:t>
      </w:r>
    </w:p>
    <w:p w:rsidR="00AF4838" w:rsidRPr="007F2C86" w:rsidRDefault="00AF4838" w:rsidP="00AF4838">
      <w:pPr>
        <w:pStyle w:val="Zitat"/>
        <w:rPr>
          <w:lang w:eastAsia="de-CH"/>
        </w:rPr>
      </w:pPr>
      <w:r w:rsidRPr="007F2C86">
        <w:rPr>
          <w:lang w:eastAsia="de-CH"/>
        </w:rPr>
        <w:t>;   0  (MD5 128 bits)</w:t>
      </w:r>
    </w:p>
    <w:p w:rsidR="00AF4838" w:rsidRPr="007F2C86" w:rsidRDefault="00AF4838" w:rsidP="00AF4838">
      <w:pPr>
        <w:pStyle w:val="Zitat"/>
        <w:rPr>
          <w:lang w:eastAsia="de-CH"/>
        </w:rPr>
      </w:pPr>
      <w:r w:rsidRPr="007F2C86">
        <w:rPr>
          <w:lang w:eastAsia="de-CH"/>
        </w:rPr>
        <w:t>;   1  (SHA-1 160 bits)</w:t>
      </w:r>
    </w:p>
    <w:p w:rsidR="00AF4838" w:rsidRPr="007F2C86" w:rsidRDefault="00AF4838" w:rsidP="00AF4838">
      <w:pPr>
        <w:pStyle w:val="Zitat"/>
        <w:rPr>
          <w:lang w:eastAsia="de-CH"/>
        </w:rPr>
      </w:pPr>
      <w:r w:rsidRPr="007F2C86">
        <w:rPr>
          <w:lang w:eastAsia="de-CH"/>
        </w:rPr>
        <w:t>; This option may also be set to the name of any hash function supported by</w:t>
      </w:r>
    </w:p>
    <w:p w:rsidR="00AF4838" w:rsidRPr="007F2C86" w:rsidRDefault="00AF4838" w:rsidP="00AF4838">
      <w:pPr>
        <w:pStyle w:val="Zitat"/>
        <w:rPr>
          <w:lang w:eastAsia="de-CH"/>
        </w:rPr>
      </w:pPr>
      <w:r w:rsidRPr="007F2C86">
        <w:rPr>
          <w:lang w:eastAsia="de-CH"/>
        </w:rPr>
        <w:t>; the hash extension. A list of available hashes is returned by the hash_algos()</w:t>
      </w:r>
    </w:p>
    <w:p w:rsidR="00AF4838" w:rsidRPr="007F2C86" w:rsidRDefault="00AF4838" w:rsidP="00AF4838">
      <w:pPr>
        <w:pStyle w:val="Zitat"/>
        <w:rPr>
          <w:lang w:eastAsia="de-CH"/>
        </w:rPr>
      </w:pPr>
      <w:r w:rsidRPr="007F2C86">
        <w:rPr>
          <w:lang w:eastAsia="de-CH"/>
        </w:rPr>
        <w:t>; function.</w:t>
      </w:r>
    </w:p>
    <w:p w:rsidR="00AF4838" w:rsidRPr="007F2C86" w:rsidRDefault="00AF4838" w:rsidP="00AF4838">
      <w:pPr>
        <w:pStyle w:val="Zitat"/>
        <w:rPr>
          <w:lang w:eastAsia="de-CH"/>
        </w:rPr>
      </w:pPr>
      <w:r w:rsidRPr="007F2C86">
        <w:rPr>
          <w:lang w:eastAsia="de-CH"/>
        </w:rPr>
        <w:t>; http://php.net/session.hash-function</w:t>
      </w:r>
    </w:p>
    <w:p w:rsidR="00AF4838" w:rsidRPr="007F2C86" w:rsidRDefault="00AF4838" w:rsidP="00AF4838">
      <w:pPr>
        <w:pStyle w:val="Zitat"/>
        <w:rPr>
          <w:lang w:eastAsia="de-CH"/>
        </w:rPr>
      </w:pPr>
      <w:r w:rsidRPr="007F2C86">
        <w:rPr>
          <w:lang w:eastAsia="de-CH"/>
        </w:rPr>
        <w:t>session.hash_function = 0</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Define how many bits are stored in each character when converting</w:t>
      </w:r>
    </w:p>
    <w:p w:rsidR="00AF4838" w:rsidRPr="007F2C86" w:rsidRDefault="00AF4838" w:rsidP="00AF4838">
      <w:pPr>
        <w:pStyle w:val="Zitat"/>
        <w:rPr>
          <w:lang w:eastAsia="de-CH"/>
        </w:rPr>
      </w:pPr>
      <w:r w:rsidRPr="007F2C86">
        <w:rPr>
          <w:lang w:eastAsia="de-CH"/>
        </w:rPr>
        <w:t>; the binary hash data to something readable.</w:t>
      </w:r>
    </w:p>
    <w:p w:rsidR="00AF4838" w:rsidRPr="007F2C86" w:rsidRDefault="00AF4838" w:rsidP="00AF4838">
      <w:pPr>
        <w:pStyle w:val="Zitat"/>
        <w:rPr>
          <w:lang w:eastAsia="de-CH"/>
        </w:rPr>
      </w:pPr>
      <w:r w:rsidRPr="007F2C86">
        <w:rPr>
          <w:lang w:eastAsia="de-CH"/>
        </w:rPr>
        <w:t>; Possible values:</w:t>
      </w:r>
    </w:p>
    <w:p w:rsidR="00AF4838" w:rsidRPr="007F2C86" w:rsidRDefault="00AF4838" w:rsidP="00AF4838">
      <w:pPr>
        <w:pStyle w:val="Zitat"/>
        <w:rPr>
          <w:lang w:eastAsia="de-CH"/>
        </w:rPr>
      </w:pPr>
      <w:r w:rsidRPr="007F2C86">
        <w:rPr>
          <w:lang w:eastAsia="de-CH"/>
        </w:rPr>
        <w:t>;   4  (4 bits: 0-9, a-f)</w:t>
      </w:r>
    </w:p>
    <w:p w:rsidR="00AF4838" w:rsidRPr="007F2C86" w:rsidRDefault="00AF4838" w:rsidP="00AF4838">
      <w:pPr>
        <w:pStyle w:val="Zitat"/>
        <w:rPr>
          <w:lang w:eastAsia="de-CH"/>
        </w:rPr>
      </w:pPr>
      <w:r w:rsidRPr="007F2C86">
        <w:rPr>
          <w:lang w:eastAsia="de-CH"/>
        </w:rPr>
        <w:t>;   5  (5 bits: 0-9, a-v)</w:t>
      </w:r>
    </w:p>
    <w:p w:rsidR="00AF4838" w:rsidRPr="007F2C86" w:rsidRDefault="00AF4838" w:rsidP="00AF4838">
      <w:pPr>
        <w:pStyle w:val="Zitat"/>
        <w:rPr>
          <w:lang w:eastAsia="de-CH"/>
        </w:rPr>
      </w:pPr>
      <w:r w:rsidRPr="007F2C86">
        <w:rPr>
          <w:lang w:eastAsia="de-CH"/>
        </w:rPr>
        <w:t>;   6  (6 bits: 0-9, a-z, A-Z, "-", ",")</w:t>
      </w:r>
    </w:p>
    <w:p w:rsidR="00AF4838" w:rsidRPr="007F2C86" w:rsidRDefault="00AF4838" w:rsidP="00AF4838">
      <w:pPr>
        <w:pStyle w:val="Zitat"/>
        <w:rPr>
          <w:lang w:eastAsia="de-CH"/>
        </w:rPr>
      </w:pPr>
      <w:r w:rsidRPr="007F2C86">
        <w:rPr>
          <w:lang w:eastAsia="de-CH"/>
        </w:rPr>
        <w:lastRenderedPageBreak/>
        <w:t>; Default Value: 4</w:t>
      </w:r>
    </w:p>
    <w:p w:rsidR="00AF4838" w:rsidRPr="007F2C86" w:rsidRDefault="00AF4838" w:rsidP="00AF4838">
      <w:pPr>
        <w:pStyle w:val="Zitat"/>
        <w:rPr>
          <w:lang w:eastAsia="de-CH"/>
        </w:rPr>
      </w:pPr>
      <w:r w:rsidRPr="007F2C86">
        <w:rPr>
          <w:lang w:eastAsia="de-CH"/>
        </w:rPr>
        <w:t>; Development Value: 5</w:t>
      </w:r>
    </w:p>
    <w:p w:rsidR="00AF4838" w:rsidRPr="007F2C86" w:rsidRDefault="00AF4838" w:rsidP="00AF4838">
      <w:pPr>
        <w:pStyle w:val="Zitat"/>
        <w:rPr>
          <w:lang w:eastAsia="de-CH"/>
        </w:rPr>
      </w:pPr>
      <w:r w:rsidRPr="007F2C86">
        <w:rPr>
          <w:lang w:eastAsia="de-CH"/>
        </w:rPr>
        <w:t>; Production Value: 5</w:t>
      </w:r>
    </w:p>
    <w:p w:rsidR="00AF4838" w:rsidRPr="007F2C86" w:rsidRDefault="00AF4838" w:rsidP="00AF4838">
      <w:pPr>
        <w:pStyle w:val="Zitat"/>
        <w:rPr>
          <w:lang w:eastAsia="de-CH"/>
        </w:rPr>
      </w:pPr>
      <w:r w:rsidRPr="007F2C86">
        <w:rPr>
          <w:lang w:eastAsia="de-CH"/>
        </w:rPr>
        <w:t>; http://php.net/session.hash-bits-per-character</w:t>
      </w:r>
    </w:p>
    <w:p w:rsidR="00AF4838" w:rsidRPr="007F2C86" w:rsidRDefault="00AF4838" w:rsidP="00AF4838">
      <w:pPr>
        <w:pStyle w:val="Zitat"/>
        <w:rPr>
          <w:lang w:eastAsia="de-CH"/>
        </w:rPr>
      </w:pPr>
      <w:r w:rsidRPr="007F2C86">
        <w:rPr>
          <w:lang w:eastAsia="de-CH"/>
        </w:rPr>
        <w:t>session.hash_bits_per_character = 5</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The URL rewriter will look for URLs in a defined set of HTML tags.</w:t>
      </w:r>
    </w:p>
    <w:p w:rsidR="00AF4838" w:rsidRPr="007F2C86" w:rsidRDefault="00AF4838" w:rsidP="00AF4838">
      <w:pPr>
        <w:pStyle w:val="Zitat"/>
        <w:rPr>
          <w:lang w:eastAsia="de-CH"/>
        </w:rPr>
      </w:pPr>
      <w:r w:rsidRPr="007F2C86">
        <w:rPr>
          <w:lang w:eastAsia="de-CH"/>
        </w:rPr>
        <w:t>; form/fieldset are special; if you include them here, the rewriter will</w:t>
      </w:r>
    </w:p>
    <w:p w:rsidR="00AF4838" w:rsidRPr="007F2C86" w:rsidRDefault="00AF4838" w:rsidP="00AF4838">
      <w:pPr>
        <w:pStyle w:val="Zitat"/>
        <w:rPr>
          <w:lang w:eastAsia="de-CH"/>
        </w:rPr>
      </w:pPr>
      <w:r w:rsidRPr="007F2C86">
        <w:rPr>
          <w:lang w:eastAsia="de-CH"/>
        </w:rPr>
        <w:t>; add a hidden &lt;input&gt; field with the info which is otherwise appended</w:t>
      </w:r>
    </w:p>
    <w:p w:rsidR="00AF4838" w:rsidRPr="007F2C86" w:rsidRDefault="00AF4838" w:rsidP="00AF4838">
      <w:pPr>
        <w:pStyle w:val="Zitat"/>
        <w:rPr>
          <w:lang w:eastAsia="de-CH"/>
        </w:rPr>
      </w:pPr>
      <w:r w:rsidRPr="007F2C86">
        <w:rPr>
          <w:lang w:eastAsia="de-CH"/>
        </w:rPr>
        <w:t>; to URLs.  If you want XHTML conformity, remove the form entry.</w:t>
      </w:r>
    </w:p>
    <w:p w:rsidR="00AF4838" w:rsidRPr="007F2C86" w:rsidRDefault="00AF4838" w:rsidP="00AF4838">
      <w:pPr>
        <w:pStyle w:val="Zitat"/>
        <w:rPr>
          <w:lang w:eastAsia="de-CH"/>
        </w:rPr>
      </w:pPr>
      <w:r w:rsidRPr="007F2C86">
        <w:rPr>
          <w:lang w:eastAsia="de-CH"/>
        </w:rPr>
        <w:t>; Note that all valid entries require a "=", even if no value follows.</w:t>
      </w:r>
    </w:p>
    <w:p w:rsidR="00AF4838" w:rsidRPr="007F2C86" w:rsidRDefault="00AF4838" w:rsidP="00AF4838">
      <w:pPr>
        <w:pStyle w:val="Zitat"/>
        <w:rPr>
          <w:lang w:eastAsia="de-CH"/>
        </w:rPr>
      </w:pPr>
      <w:r w:rsidRPr="007F2C86">
        <w:rPr>
          <w:lang w:eastAsia="de-CH"/>
        </w:rPr>
        <w:t>; Default Value: "a=href,area=href,frame=src,form=,fieldset="</w:t>
      </w:r>
    </w:p>
    <w:p w:rsidR="00AF4838" w:rsidRPr="007F2C86" w:rsidRDefault="00AF4838" w:rsidP="00AF4838">
      <w:pPr>
        <w:pStyle w:val="Zitat"/>
        <w:rPr>
          <w:lang w:eastAsia="de-CH"/>
        </w:rPr>
      </w:pPr>
      <w:r w:rsidRPr="007F2C86">
        <w:rPr>
          <w:lang w:eastAsia="de-CH"/>
        </w:rPr>
        <w:t>; Development Value: "a=href,area=href,frame=src,input=src,form=fakeentry"</w:t>
      </w:r>
    </w:p>
    <w:p w:rsidR="00AF4838" w:rsidRPr="007F2C86" w:rsidRDefault="00AF4838" w:rsidP="00AF4838">
      <w:pPr>
        <w:pStyle w:val="Zitat"/>
        <w:rPr>
          <w:lang w:eastAsia="de-CH"/>
        </w:rPr>
      </w:pPr>
      <w:r w:rsidRPr="007F2C86">
        <w:rPr>
          <w:lang w:eastAsia="de-CH"/>
        </w:rPr>
        <w:t>; Production Value: "a=href,area=href,frame=src,input=src,form=fakeentry"</w:t>
      </w:r>
    </w:p>
    <w:p w:rsidR="00AF4838" w:rsidRPr="007F2C86" w:rsidRDefault="00AF4838" w:rsidP="00AF4838">
      <w:pPr>
        <w:pStyle w:val="Zitat"/>
        <w:rPr>
          <w:lang w:eastAsia="de-CH"/>
        </w:rPr>
      </w:pPr>
      <w:r w:rsidRPr="007F2C86">
        <w:rPr>
          <w:lang w:eastAsia="de-CH"/>
        </w:rPr>
        <w:t>; http://php.net/url-rewriter.tags</w:t>
      </w:r>
    </w:p>
    <w:p w:rsidR="00AF4838" w:rsidRPr="007F2C86" w:rsidRDefault="00AF4838" w:rsidP="00AF4838">
      <w:pPr>
        <w:pStyle w:val="Zitat"/>
        <w:rPr>
          <w:lang w:eastAsia="de-CH"/>
        </w:rPr>
      </w:pPr>
      <w:r w:rsidRPr="007F2C86">
        <w:rPr>
          <w:lang w:eastAsia="de-CH"/>
        </w:rPr>
        <w:t>url_rewriter.tags = "a=href,area=href,frame=src,input=src,form=fakeentry"</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[MSSQL]</w:t>
      </w:r>
    </w:p>
    <w:p w:rsidR="00AF4838" w:rsidRPr="007F2C86" w:rsidRDefault="00AF4838" w:rsidP="00AF4838">
      <w:pPr>
        <w:pStyle w:val="Zitat"/>
        <w:rPr>
          <w:lang w:eastAsia="de-CH"/>
        </w:rPr>
      </w:pPr>
      <w:r w:rsidRPr="007F2C86">
        <w:rPr>
          <w:lang w:eastAsia="de-CH"/>
        </w:rPr>
        <w:t>; Allow or prevent persistent links.</w:t>
      </w:r>
    </w:p>
    <w:p w:rsidR="00AF4838" w:rsidRPr="007F2C86" w:rsidRDefault="00AF4838" w:rsidP="00AF4838">
      <w:pPr>
        <w:pStyle w:val="Zitat"/>
        <w:rPr>
          <w:lang w:eastAsia="de-CH"/>
        </w:rPr>
      </w:pPr>
      <w:r w:rsidRPr="007F2C86">
        <w:rPr>
          <w:lang w:eastAsia="de-CH"/>
        </w:rPr>
        <w:t>mssql.allow_persistent = On</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Maximum number of persistent links.  -1 means no limit.</w:t>
      </w:r>
    </w:p>
    <w:p w:rsidR="00AF4838" w:rsidRPr="007F2C86" w:rsidRDefault="00AF4838" w:rsidP="00AF4838">
      <w:pPr>
        <w:pStyle w:val="Zitat"/>
        <w:rPr>
          <w:lang w:eastAsia="de-CH"/>
        </w:rPr>
      </w:pPr>
      <w:r w:rsidRPr="007F2C86">
        <w:rPr>
          <w:lang w:eastAsia="de-CH"/>
        </w:rPr>
        <w:t>mssql.max_persistent = -1</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Maximum number of links (persistent+non persistent).  -1 means no limit.</w:t>
      </w:r>
    </w:p>
    <w:p w:rsidR="00AF4838" w:rsidRPr="007F2C86" w:rsidRDefault="00AF4838" w:rsidP="00AF4838">
      <w:pPr>
        <w:pStyle w:val="Zitat"/>
        <w:rPr>
          <w:lang w:eastAsia="de-CH"/>
        </w:rPr>
      </w:pPr>
      <w:r w:rsidRPr="007F2C86">
        <w:rPr>
          <w:lang w:eastAsia="de-CH"/>
        </w:rPr>
        <w:t>mssql.max_links = -1</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Minimum error severity to display.</w:t>
      </w:r>
    </w:p>
    <w:p w:rsidR="00AF4838" w:rsidRPr="007F2C86" w:rsidRDefault="00AF4838" w:rsidP="00AF4838">
      <w:pPr>
        <w:pStyle w:val="Zitat"/>
        <w:rPr>
          <w:lang w:eastAsia="de-CH"/>
        </w:rPr>
      </w:pPr>
      <w:r w:rsidRPr="007F2C86">
        <w:rPr>
          <w:lang w:eastAsia="de-CH"/>
        </w:rPr>
        <w:t>mssql.min_error_severity = 10</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Minimum message severity to display.</w:t>
      </w:r>
    </w:p>
    <w:p w:rsidR="00AF4838" w:rsidRPr="007F2C86" w:rsidRDefault="00AF4838" w:rsidP="00AF4838">
      <w:pPr>
        <w:pStyle w:val="Zitat"/>
        <w:rPr>
          <w:lang w:eastAsia="de-CH"/>
        </w:rPr>
      </w:pPr>
      <w:r w:rsidRPr="007F2C86">
        <w:rPr>
          <w:lang w:eastAsia="de-CH"/>
        </w:rPr>
        <w:t>mssql.min_message_severity = 10</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Compatibility mode with old versions of PHP 3.0.</w:t>
      </w:r>
    </w:p>
    <w:p w:rsidR="00AF4838" w:rsidRPr="007F2C86" w:rsidRDefault="00AF4838" w:rsidP="00AF4838">
      <w:pPr>
        <w:pStyle w:val="Zitat"/>
        <w:rPr>
          <w:lang w:eastAsia="de-CH"/>
        </w:rPr>
      </w:pPr>
      <w:r w:rsidRPr="007F2C86">
        <w:rPr>
          <w:lang w:eastAsia="de-CH"/>
        </w:rPr>
        <w:t>mssql.compatability_mode = Off</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Connect timeout</w:t>
      </w:r>
    </w:p>
    <w:p w:rsidR="00AF4838" w:rsidRPr="007F2C86" w:rsidRDefault="00AF4838" w:rsidP="00AF4838">
      <w:pPr>
        <w:pStyle w:val="Zitat"/>
        <w:rPr>
          <w:lang w:eastAsia="de-CH"/>
        </w:rPr>
      </w:pPr>
      <w:r w:rsidRPr="007F2C86">
        <w:rPr>
          <w:lang w:eastAsia="de-CH"/>
        </w:rPr>
        <w:t>;mssql.connect_timeout = 5</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Query timeout</w:t>
      </w:r>
    </w:p>
    <w:p w:rsidR="00AF4838" w:rsidRPr="007F2C86" w:rsidRDefault="00AF4838" w:rsidP="00AF4838">
      <w:pPr>
        <w:pStyle w:val="Zitat"/>
        <w:rPr>
          <w:lang w:eastAsia="de-CH"/>
        </w:rPr>
      </w:pPr>
      <w:r w:rsidRPr="007F2C86">
        <w:rPr>
          <w:lang w:eastAsia="de-CH"/>
        </w:rPr>
        <w:t>;mssql.timeout = 60</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Valid range 0 - 2147483647.  Default = 4096.</w:t>
      </w:r>
    </w:p>
    <w:p w:rsidR="00AF4838" w:rsidRPr="007F2C86" w:rsidRDefault="00AF4838" w:rsidP="00AF4838">
      <w:pPr>
        <w:pStyle w:val="Zitat"/>
        <w:rPr>
          <w:lang w:eastAsia="de-CH"/>
        </w:rPr>
      </w:pPr>
      <w:r w:rsidRPr="007F2C86">
        <w:rPr>
          <w:lang w:eastAsia="de-CH"/>
        </w:rPr>
        <w:t>;mssql.textlimit = 4096</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Valid range 0 - 2147483647.  Default = 4096.</w:t>
      </w:r>
    </w:p>
    <w:p w:rsidR="00AF4838" w:rsidRPr="007F2C86" w:rsidRDefault="00AF4838" w:rsidP="00AF4838">
      <w:pPr>
        <w:pStyle w:val="Zitat"/>
        <w:rPr>
          <w:lang w:eastAsia="de-CH"/>
        </w:rPr>
      </w:pPr>
      <w:r w:rsidRPr="007F2C86">
        <w:rPr>
          <w:lang w:eastAsia="de-CH"/>
        </w:rPr>
        <w:t>;mssql.textsize = 4096</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Limits the number of records in each batch.  0 = all records in one batch.</w:t>
      </w:r>
    </w:p>
    <w:p w:rsidR="00AF4838" w:rsidRPr="007F2C86" w:rsidRDefault="00AF4838" w:rsidP="00AF4838">
      <w:pPr>
        <w:pStyle w:val="Zitat"/>
        <w:rPr>
          <w:lang w:eastAsia="de-CH"/>
        </w:rPr>
      </w:pPr>
      <w:r w:rsidRPr="007F2C86">
        <w:rPr>
          <w:lang w:eastAsia="de-CH"/>
        </w:rPr>
        <w:t>;mssql.batchsize = 0</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Specify how datetime and datetim4 columns are returned</w:t>
      </w:r>
    </w:p>
    <w:p w:rsidR="00AF4838" w:rsidRPr="007F2C86" w:rsidRDefault="00AF4838" w:rsidP="00AF4838">
      <w:pPr>
        <w:pStyle w:val="Zitat"/>
        <w:rPr>
          <w:lang w:eastAsia="de-CH"/>
        </w:rPr>
      </w:pPr>
      <w:r w:rsidRPr="007F2C86">
        <w:rPr>
          <w:lang w:eastAsia="de-CH"/>
        </w:rPr>
        <w:t>; On =&gt; Returns data converted to SQL server settings</w:t>
      </w:r>
    </w:p>
    <w:p w:rsidR="00AF4838" w:rsidRPr="007F2C86" w:rsidRDefault="00AF4838" w:rsidP="00AF4838">
      <w:pPr>
        <w:pStyle w:val="Zitat"/>
        <w:rPr>
          <w:lang w:eastAsia="de-CH"/>
        </w:rPr>
      </w:pPr>
      <w:r w:rsidRPr="007F2C86">
        <w:rPr>
          <w:lang w:eastAsia="de-CH"/>
        </w:rPr>
        <w:t>; Off =&gt; Returns values as YYYY-MM-DD hh:mm:ss</w:t>
      </w:r>
    </w:p>
    <w:p w:rsidR="00AF4838" w:rsidRPr="007F2C86" w:rsidRDefault="00AF4838" w:rsidP="00AF4838">
      <w:pPr>
        <w:pStyle w:val="Zitat"/>
        <w:rPr>
          <w:lang w:eastAsia="de-CH"/>
        </w:rPr>
      </w:pPr>
      <w:r w:rsidRPr="007F2C86">
        <w:rPr>
          <w:lang w:eastAsia="de-CH"/>
        </w:rPr>
        <w:t>;mssql.datetimeconvert = On</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Use NT authentication when connecting to the server</w:t>
      </w:r>
    </w:p>
    <w:p w:rsidR="00AF4838" w:rsidRPr="007F2C86" w:rsidRDefault="00AF4838" w:rsidP="00AF4838">
      <w:pPr>
        <w:pStyle w:val="Zitat"/>
        <w:rPr>
          <w:lang w:eastAsia="de-CH"/>
        </w:rPr>
      </w:pPr>
      <w:r w:rsidRPr="007F2C86">
        <w:rPr>
          <w:lang w:eastAsia="de-CH"/>
        </w:rPr>
        <w:t>mssql.secure_connection = Off</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Specify max number of processes. -1 = library default</w:t>
      </w:r>
    </w:p>
    <w:p w:rsidR="00AF4838" w:rsidRPr="007F2C86" w:rsidRDefault="00AF4838" w:rsidP="00AF4838">
      <w:pPr>
        <w:pStyle w:val="Zitat"/>
        <w:rPr>
          <w:lang w:eastAsia="de-CH"/>
        </w:rPr>
      </w:pPr>
      <w:r w:rsidRPr="007F2C86">
        <w:rPr>
          <w:lang w:eastAsia="de-CH"/>
        </w:rPr>
        <w:t>; msdlib defaults to 25</w:t>
      </w:r>
    </w:p>
    <w:p w:rsidR="00AF4838" w:rsidRPr="007F2C86" w:rsidRDefault="00AF4838" w:rsidP="00AF4838">
      <w:pPr>
        <w:pStyle w:val="Zitat"/>
        <w:rPr>
          <w:lang w:eastAsia="de-CH"/>
        </w:rPr>
      </w:pPr>
      <w:r w:rsidRPr="007F2C86">
        <w:rPr>
          <w:lang w:eastAsia="de-CH"/>
        </w:rPr>
        <w:t>; FreeTDS defaults to 4096</w:t>
      </w:r>
    </w:p>
    <w:p w:rsidR="00AF4838" w:rsidRPr="007F2C86" w:rsidRDefault="00AF4838" w:rsidP="00AF4838">
      <w:pPr>
        <w:pStyle w:val="Zitat"/>
        <w:rPr>
          <w:lang w:eastAsia="de-CH"/>
        </w:rPr>
      </w:pPr>
      <w:r w:rsidRPr="007F2C86">
        <w:rPr>
          <w:lang w:eastAsia="de-CH"/>
        </w:rPr>
        <w:t>;mssql.max_procs = -1</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Specify client character set.</w:t>
      </w:r>
    </w:p>
    <w:p w:rsidR="00AF4838" w:rsidRPr="007F2C86" w:rsidRDefault="00AF4838" w:rsidP="00AF4838">
      <w:pPr>
        <w:pStyle w:val="Zitat"/>
        <w:rPr>
          <w:lang w:eastAsia="de-CH"/>
        </w:rPr>
      </w:pPr>
      <w:r w:rsidRPr="007F2C86">
        <w:rPr>
          <w:lang w:eastAsia="de-CH"/>
        </w:rPr>
        <w:t>; If empty or not set the client charset from freetds.comf is used</w:t>
      </w:r>
    </w:p>
    <w:p w:rsidR="00AF4838" w:rsidRPr="007F2C86" w:rsidRDefault="00AF4838" w:rsidP="00AF4838">
      <w:pPr>
        <w:pStyle w:val="Zitat"/>
        <w:rPr>
          <w:lang w:eastAsia="de-CH"/>
        </w:rPr>
      </w:pPr>
      <w:r w:rsidRPr="007F2C86">
        <w:rPr>
          <w:lang w:eastAsia="de-CH"/>
        </w:rPr>
        <w:t>; This is only used when compiled with FreeTDS</w:t>
      </w:r>
    </w:p>
    <w:p w:rsidR="00AF4838" w:rsidRPr="007F2C86" w:rsidRDefault="00AF4838" w:rsidP="00AF4838">
      <w:pPr>
        <w:pStyle w:val="Zitat"/>
        <w:rPr>
          <w:lang w:eastAsia="de-CH"/>
        </w:rPr>
      </w:pPr>
      <w:r w:rsidRPr="007F2C86">
        <w:rPr>
          <w:lang w:eastAsia="de-CH"/>
        </w:rPr>
        <w:t>;mssql.charset = "ISO-8859-1"</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[Assertion]</w:t>
      </w:r>
    </w:p>
    <w:p w:rsidR="00AF4838" w:rsidRPr="007F2C86" w:rsidRDefault="00AF4838" w:rsidP="00AF4838">
      <w:pPr>
        <w:pStyle w:val="Zitat"/>
        <w:rPr>
          <w:lang w:eastAsia="de-CH"/>
        </w:rPr>
      </w:pPr>
      <w:r w:rsidRPr="007F2C86">
        <w:rPr>
          <w:lang w:eastAsia="de-CH"/>
        </w:rPr>
        <w:t>; Assert(expr); active by default.</w:t>
      </w:r>
    </w:p>
    <w:p w:rsidR="00AF4838" w:rsidRPr="007F2C86" w:rsidRDefault="00AF4838" w:rsidP="00AF4838">
      <w:pPr>
        <w:pStyle w:val="Zitat"/>
        <w:rPr>
          <w:lang w:eastAsia="de-CH"/>
        </w:rPr>
      </w:pPr>
      <w:r w:rsidRPr="007F2C86">
        <w:rPr>
          <w:lang w:eastAsia="de-CH"/>
        </w:rPr>
        <w:t>; http://php.net/assert.active</w:t>
      </w:r>
    </w:p>
    <w:p w:rsidR="00AF4838" w:rsidRPr="007F2C86" w:rsidRDefault="00AF4838" w:rsidP="00AF4838">
      <w:pPr>
        <w:pStyle w:val="Zitat"/>
        <w:rPr>
          <w:lang w:eastAsia="de-CH"/>
        </w:rPr>
      </w:pPr>
      <w:r w:rsidRPr="007F2C86">
        <w:rPr>
          <w:lang w:eastAsia="de-CH"/>
        </w:rPr>
        <w:t>;assert.active = On</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Issue a PHP warning for each failed assertion.</w:t>
      </w:r>
    </w:p>
    <w:p w:rsidR="00AF4838" w:rsidRPr="007F2C86" w:rsidRDefault="00AF4838" w:rsidP="00AF4838">
      <w:pPr>
        <w:pStyle w:val="Zitat"/>
        <w:rPr>
          <w:lang w:eastAsia="de-CH"/>
        </w:rPr>
      </w:pPr>
      <w:r w:rsidRPr="007F2C86">
        <w:rPr>
          <w:lang w:eastAsia="de-CH"/>
        </w:rPr>
        <w:t>; http://php.net/assert.warning</w:t>
      </w:r>
    </w:p>
    <w:p w:rsidR="00AF4838" w:rsidRPr="007F2C86" w:rsidRDefault="00AF4838" w:rsidP="00AF4838">
      <w:pPr>
        <w:pStyle w:val="Zitat"/>
        <w:rPr>
          <w:lang w:eastAsia="de-CH"/>
        </w:rPr>
      </w:pPr>
      <w:r w:rsidRPr="007F2C86">
        <w:rPr>
          <w:lang w:eastAsia="de-CH"/>
        </w:rPr>
        <w:t>;assert.warning = On</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Don't bail out by default.</w:t>
      </w:r>
    </w:p>
    <w:p w:rsidR="00AF4838" w:rsidRPr="007F2C86" w:rsidRDefault="00AF4838" w:rsidP="00AF4838">
      <w:pPr>
        <w:pStyle w:val="Zitat"/>
        <w:rPr>
          <w:lang w:eastAsia="de-CH"/>
        </w:rPr>
      </w:pPr>
      <w:r w:rsidRPr="007F2C86">
        <w:rPr>
          <w:lang w:eastAsia="de-CH"/>
        </w:rPr>
        <w:t>; http://php.net/assert.bail</w:t>
      </w:r>
    </w:p>
    <w:p w:rsidR="00AF4838" w:rsidRPr="007F2C86" w:rsidRDefault="00AF4838" w:rsidP="00AF4838">
      <w:pPr>
        <w:pStyle w:val="Zitat"/>
        <w:rPr>
          <w:lang w:eastAsia="de-CH"/>
        </w:rPr>
      </w:pPr>
      <w:r w:rsidRPr="007F2C86">
        <w:rPr>
          <w:lang w:eastAsia="de-CH"/>
        </w:rPr>
        <w:t>;assert.bail = Off</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User-function to be called if an assertion fails.</w:t>
      </w:r>
    </w:p>
    <w:p w:rsidR="00AF4838" w:rsidRPr="007F2C86" w:rsidRDefault="00AF4838" w:rsidP="00AF4838">
      <w:pPr>
        <w:pStyle w:val="Zitat"/>
        <w:rPr>
          <w:lang w:eastAsia="de-CH"/>
        </w:rPr>
      </w:pPr>
      <w:r w:rsidRPr="007F2C86">
        <w:rPr>
          <w:lang w:eastAsia="de-CH"/>
        </w:rPr>
        <w:t>; http://php.net/assert.callback</w:t>
      </w:r>
    </w:p>
    <w:p w:rsidR="00AF4838" w:rsidRPr="007F2C86" w:rsidRDefault="00AF4838" w:rsidP="00AF4838">
      <w:pPr>
        <w:pStyle w:val="Zitat"/>
        <w:rPr>
          <w:lang w:eastAsia="de-CH"/>
        </w:rPr>
      </w:pPr>
      <w:r w:rsidRPr="007F2C86">
        <w:rPr>
          <w:lang w:eastAsia="de-CH"/>
        </w:rPr>
        <w:t>;assert.callback = 0</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Eval the expression with current error_reporting().  Set to true if you want</w:t>
      </w:r>
    </w:p>
    <w:p w:rsidR="00AF4838" w:rsidRPr="007F2C86" w:rsidRDefault="00AF4838" w:rsidP="00AF4838">
      <w:pPr>
        <w:pStyle w:val="Zitat"/>
        <w:rPr>
          <w:lang w:eastAsia="de-CH"/>
        </w:rPr>
      </w:pPr>
      <w:r w:rsidRPr="007F2C86">
        <w:rPr>
          <w:lang w:eastAsia="de-CH"/>
        </w:rPr>
        <w:t>; error_reporting(0) around the eval().</w:t>
      </w:r>
    </w:p>
    <w:p w:rsidR="00AF4838" w:rsidRPr="007F2C86" w:rsidRDefault="00AF4838" w:rsidP="00AF4838">
      <w:pPr>
        <w:pStyle w:val="Zitat"/>
        <w:rPr>
          <w:lang w:eastAsia="de-CH"/>
        </w:rPr>
      </w:pPr>
      <w:r w:rsidRPr="007F2C86">
        <w:rPr>
          <w:lang w:eastAsia="de-CH"/>
        </w:rPr>
        <w:t>; http://php.net/assert.quiet-eval</w:t>
      </w:r>
    </w:p>
    <w:p w:rsidR="00AF4838" w:rsidRPr="007F2C86" w:rsidRDefault="00AF4838" w:rsidP="00AF4838">
      <w:pPr>
        <w:pStyle w:val="Zitat"/>
        <w:rPr>
          <w:lang w:eastAsia="de-CH"/>
        </w:rPr>
      </w:pPr>
      <w:r w:rsidRPr="007F2C86">
        <w:rPr>
          <w:lang w:eastAsia="de-CH"/>
        </w:rPr>
        <w:t>;assert.quiet_eval = 0</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[COM]</w:t>
      </w:r>
    </w:p>
    <w:p w:rsidR="00AF4838" w:rsidRPr="007F2C86" w:rsidRDefault="00AF4838" w:rsidP="00AF4838">
      <w:pPr>
        <w:pStyle w:val="Zitat"/>
        <w:rPr>
          <w:lang w:eastAsia="de-CH"/>
        </w:rPr>
      </w:pPr>
      <w:r w:rsidRPr="007F2C86">
        <w:rPr>
          <w:lang w:eastAsia="de-CH"/>
        </w:rPr>
        <w:t>; path to a file containing GUIDs, IIDs or filenames of files with TypeLibs</w:t>
      </w:r>
    </w:p>
    <w:p w:rsidR="00AF4838" w:rsidRPr="007F2C86" w:rsidRDefault="00AF4838" w:rsidP="00AF4838">
      <w:pPr>
        <w:pStyle w:val="Zitat"/>
        <w:rPr>
          <w:lang w:eastAsia="de-CH"/>
        </w:rPr>
      </w:pPr>
      <w:r w:rsidRPr="007F2C86">
        <w:rPr>
          <w:lang w:eastAsia="de-CH"/>
        </w:rPr>
        <w:t>; http://php.net/com.typelib-file</w:t>
      </w:r>
    </w:p>
    <w:p w:rsidR="00AF4838" w:rsidRPr="007F2C86" w:rsidRDefault="00AF4838" w:rsidP="00AF4838">
      <w:pPr>
        <w:pStyle w:val="Zitat"/>
        <w:rPr>
          <w:lang w:eastAsia="de-CH"/>
        </w:rPr>
      </w:pPr>
      <w:r w:rsidRPr="007F2C86">
        <w:rPr>
          <w:lang w:eastAsia="de-CH"/>
        </w:rPr>
        <w:t>;com.typelib_file =</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allow Distributed-COM calls</w:t>
      </w:r>
    </w:p>
    <w:p w:rsidR="00AF4838" w:rsidRPr="007F2C86" w:rsidRDefault="00AF4838" w:rsidP="00AF4838">
      <w:pPr>
        <w:pStyle w:val="Zitat"/>
        <w:rPr>
          <w:lang w:eastAsia="de-CH"/>
        </w:rPr>
      </w:pPr>
      <w:r w:rsidRPr="007F2C86">
        <w:rPr>
          <w:lang w:eastAsia="de-CH"/>
        </w:rPr>
        <w:t>; http://php.net/com.allow-dcom</w:t>
      </w:r>
    </w:p>
    <w:p w:rsidR="00AF4838" w:rsidRPr="007F2C86" w:rsidRDefault="00AF4838" w:rsidP="00AF4838">
      <w:pPr>
        <w:pStyle w:val="Zitat"/>
        <w:rPr>
          <w:lang w:eastAsia="de-CH"/>
        </w:rPr>
      </w:pPr>
      <w:r w:rsidRPr="007F2C86">
        <w:rPr>
          <w:lang w:eastAsia="de-CH"/>
        </w:rPr>
        <w:t>;com.allow_dcom = true</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autoregister constants of a components typlib on com_load()</w:t>
      </w:r>
    </w:p>
    <w:p w:rsidR="00AF4838" w:rsidRPr="007F2C86" w:rsidRDefault="00AF4838" w:rsidP="00AF4838">
      <w:pPr>
        <w:pStyle w:val="Zitat"/>
        <w:rPr>
          <w:lang w:eastAsia="de-CH"/>
        </w:rPr>
      </w:pPr>
      <w:r w:rsidRPr="007F2C86">
        <w:rPr>
          <w:lang w:eastAsia="de-CH"/>
        </w:rPr>
        <w:t>; http://php.net/com.autoregister-typelib</w:t>
      </w:r>
    </w:p>
    <w:p w:rsidR="00AF4838" w:rsidRPr="007F2C86" w:rsidRDefault="00AF4838" w:rsidP="00AF4838">
      <w:pPr>
        <w:pStyle w:val="Zitat"/>
        <w:rPr>
          <w:lang w:eastAsia="de-CH"/>
        </w:rPr>
      </w:pPr>
      <w:r w:rsidRPr="007F2C86">
        <w:rPr>
          <w:lang w:eastAsia="de-CH"/>
        </w:rPr>
        <w:t>;com.autoregister_typelib = true</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register constants casesensitive</w:t>
      </w:r>
    </w:p>
    <w:p w:rsidR="00AF4838" w:rsidRPr="007F2C86" w:rsidRDefault="00AF4838" w:rsidP="00AF4838">
      <w:pPr>
        <w:pStyle w:val="Zitat"/>
        <w:rPr>
          <w:lang w:eastAsia="de-CH"/>
        </w:rPr>
      </w:pPr>
      <w:r w:rsidRPr="007F2C86">
        <w:rPr>
          <w:lang w:eastAsia="de-CH"/>
        </w:rPr>
        <w:t>; http://php.net/com.autoregister-casesensitive</w:t>
      </w:r>
    </w:p>
    <w:p w:rsidR="00AF4838" w:rsidRPr="007F2C86" w:rsidRDefault="00AF4838" w:rsidP="00AF4838">
      <w:pPr>
        <w:pStyle w:val="Zitat"/>
        <w:rPr>
          <w:lang w:eastAsia="de-CH"/>
        </w:rPr>
      </w:pPr>
      <w:r w:rsidRPr="007F2C86">
        <w:rPr>
          <w:lang w:eastAsia="de-CH"/>
        </w:rPr>
        <w:t>;com.autoregister_casesensitive = false</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show warnings on duplicate constant registrations</w:t>
      </w:r>
    </w:p>
    <w:p w:rsidR="00AF4838" w:rsidRPr="007F2C86" w:rsidRDefault="00AF4838" w:rsidP="00AF4838">
      <w:pPr>
        <w:pStyle w:val="Zitat"/>
        <w:rPr>
          <w:lang w:eastAsia="de-CH"/>
        </w:rPr>
      </w:pPr>
      <w:r w:rsidRPr="007F2C86">
        <w:rPr>
          <w:lang w:eastAsia="de-CH"/>
        </w:rPr>
        <w:t>; http://php.net/com.autoregister-verbose</w:t>
      </w:r>
    </w:p>
    <w:p w:rsidR="00AF4838" w:rsidRPr="007F2C86" w:rsidRDefault="00AF4838" w:rsidP="00AF4838">
      <w:pPr>
        <w:pStyle w:val="Zitat"/>
        <w:rPr>
          <w:lang w:eastAsia="de-CH"/>
        </w:rPr>
      </w:pPr>
      <w:r w:rsidRPr="007F2C86">
        <w:rPr>
          <w:lang w:eastAsia="de-CH"/>
        </w:rPr>
        <w:t>;com.autoregister_verbose = true</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The default character set code-page to use when passing strings to and from COM objects.</w:t>
      </w:r>
    </w:p>
    <w:p w:rsidR="00AF4838" w:rsidRPr="007F2C86" w:rsidRDefault="00AF4838" w:rsidP="00AF4838">
      <w:pPr>
        <w:pStyle w:val="Zitat"/>
        <w:rPr>
          <w:lang w:eastAsia="de-CH"/>
        </w:rPr>
      </w:pPr>
      <w:r w:rsidRPr="007F2C86">
        <w:rPr>
          <w:lang w:eastAsia="de-CH"/>
        </w:rPr>
        <w:t>; Default: system ANSI code page</w:t>
      </w:r>
    </w:p>
    <w:p w:rsidR="00AF4838" w:rsidRPr="007F2C86" w:rsidRDefault="00AF4838" w:rsidP="00AF4838">
      <w:pPr>
        <w:pStyle w:val="Zitat"/>
        <w:rPr>
          <w:lang w:eastAsia="de-CH"/>
        </w:rPr>
      </w:pPr>
      <w:r w:rsidRPr="007F2C86">
        <w:rPr>
          <w:lang w:eastAsia="de-CH"/>
        </w:rPr>
        <w:t>;com.code_page=</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[mbstring]</w:t>
      </w:r>
    </w:p>
    <w:p w:rsidR="00AF4838" w:rsidRPr="007F2C86" w:rsidRDefault="00AF4838" w:rsidP="00AF4838">
      <w:pPr>
        <w:pStyle w:val="Zitat"/>
        <w:rPr>
          <w:lang w:eastAsia="de-CH"/>
        </w:rPr>
      </w:pPr>
      <w:r w:rsidRPr="007F2C86">
        <w:rPr>
          <w:lang w:eastAsia="de-CH"/>
        </w:rPr>
        <w:t>; language for internal character representation.</w:t>
      </w:r>
    </w:p>
    <w:p w:rsidR="00AF4838" w:rsidRPr="007F2C86" w:rsidRDefault="00AF4838" w:rsidP="00AF4838">
      <w:pPr>
        <w:pStyle w:val="Zitat"/>
        <w:rPr>
          <w:lang w:eastAsia="de-CH"/>
        </w:rPr>
      </w:pPr>
      <w:r w:rsidRPr="007F2C86">
        <w:rPr>
          <w:lang w:eastAsia="de-CH"/>
        </w:rPr>
        <w:t>; http://php.net/mbstring.language</w:t>
      </w:r>
    </w:p>
    <w:p w:rsidR="00AF4838" w:rsidRPr="007F2C86" w:rsidRDefault="00AF4838" w:rsidP="00AF4838">
      <w:pPr>
        <w:pStyle w:val="Zitat"/>
        <w:rPr>
          <w:lang w:eastAsia="de-CH"/>
        </w:rPr>
      </w:pPr>
      <w:r w:rsidRPr="007F2C86">
        <w:rPr>
          <w:lang w:eastAsia="de-CH"/>
        </w:rPr>
        <w:t>;mbstring.language = Japanese</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internal/script encoding.</w:t>
      </w:r>
    </w:p>
    <w:p w:rsidR="00AF4838" w:rsidRPr="007F2C86" w:rsidRDefault="00AF4838" w:rsidP="00AF4838">
      <w:pPr>
        <w:pStyle w:val="Zitat"/>
        <w:rPr>
          <w:lang w:eastAsia="de-CH"/>
        </w:rPr>
      </w:pPr>
      <w:r w:rsidRPr="007F2C86">
        <w:rPr>
          <w:lang w:eastAsia="de-CH"/>
        </w:rPr>
        <w:t>; Some encoding cannot work as internal encoding.</w:t>
      </w:r>
    </w:p>
    <w:p w:rsidR="00AF4838" w:rsidRPr="007F2C86" w:rsidRDefault="00AF4838" w:rsidP="00AF4838">
      <w:pPr>
        <w:pStyle w:val="Zitat"/>
        <w:rPr>
          <w:lang w:eastAsia="de-CH"/>
        </w:rPr>
      </w:pPr>
      <w:r w:rsidRPr="007F2C86">
        <w:rPr>
          <w:lang w:eastAsia="de-CH"/>
        </w:rPr>
        <w:t>; (e.g. SJIS, BIG5, ISO-2022-*)</w:t>
      </w:r>
    </w:p>
    <w:p w:rsidR="00AF4838" w:rsidRPr="007F2C86" w:rsidRDefault="00AF4838" w:rsidP="00AF4838">
      <w:pPr>
        <w:pStyle w:val="Zitat"/>
        <w:rPr>
          <w:lang w:eastAsia="de-CH"/>
        </w:rPr>
      </w:pPr>
      <w:r w:rsidRPr="007F2C86">
        <w:rPr>
          <w:lang w:eastAsia="de-CH"/>
        </w:rPr>
        <w:t>; http://php.net/mbstring.internal-encoding</w:t>
      </w:r>
    </w:p>
    <w:p w:rsidR="00AF4838" w:rsidRPr="007F2C86" w:rsidRDefault="00AF4838" w:rsidP="00AF4838">
      <w:pPr>
        <w:pStyle w:val="Zitat"/>
        <w:rPr>
          <w:lang w:eastAsia="de-CH"/>
        </w:rPr>
      </w:pPr>
      <w:r w:rsidRPr="007F2C86">
        <w:rPr>
          <w:lang w:eastAsia="de-CH"/>
        </w:rPr>
        <w:t>;mbstring.internal_encoding = EUC-JP</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http input encoding.</w:t>
      </w:r>
    </w:p>
    <w:p w:rsidR="00AF4838" w:rsidRPr="007F2C86" w:rsidRDefault="00AF4838" w:rsidP="00AF4838">
      <w:pPr>
        <w:pStyle w:val="Zitat"/>
        <w:rPr>
          <w:lang w:eastAsia="de-CH"/>
        </w:rPr>
      </w:pPr>
      <w:r w:rsidRPr="007F2C86">
        <w:rPr>
          <w:lang w:eastAsia="de-CH"/>
        </w:rPr>
        <w:t>; http://php.net/mbstring.http-input</w:t>
      </w:r>
    </w:p>
    <w:p w:rsidR="00AF4838" w:rsidRPr="007F2C86" w:rsidRDefault="00AF4838" w:rsidP="00AF4838">
      <w:pPr>
        <w:pStyle w:val="Zitat"/>
        <w:rPr>
          <w:lang w:eastAsia="de-CH"/>
        </w:rPr>
      </w:pPr>
      <w:r w:rsidRPr="007F2C86">
        <w:rPr>
          <w:lang w:eastAsia="de-CH"/>
        </w:rPr>
        <w:t>;mbstring.http_input = auto</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http output encoding. mb_output_handler must be</w:t>
      </w:r>
    </w:p>
    <w:p w:rsidR="00AF4838" w:rsidRPr="007F2C86" w:rsidRDefault="00AF4838" w:rsidP="00AF4838">
      <w:pPr>
        <w:pStyle w:val="Zitat"/>
        <w:rPr>
          <w:lang w:eastAsia="de-CH"/>
        </w:rPr>
      </w:pPr>
      <w:r w:rsidRPr="007F2C86">
        <w:rPr>
          <w:lang w:eastAsia="de-CH"/>
        </w:rPr>
        <w:t>; registered as output buffer to function</w:t>
      </w:r>
    </w:p>
    <w:p w:rsidR="00AF4838" w:rsidRPr="007F2C86" w:rsidRDefault="00AF4838" w:rsidP="00AF4838">
      <w:pPr>
        <w:pStyle w:val="Zitat"/>
        <w:rPr>
          <w:lang w:eastAsia="de-CH"/>
        </w:rPr>
      </w:pPr>
      <w:r w:rsidRPr="007F2C86">
        <w:rPr>
          <w:lang w:eastAsia="de-CH"/>
        </w:rPr>
        <w:t>; http://php.net/mbstring.http-output</w:t>
      </w:r>
    </w:p>
    <w:p w:rsidR="00AF4838" w:rsidRPr="007F2C86" w:rsidRDefault="00AF4838" w:rsidP="00AF4838">
      <w:pPr>
        <w:pStyle w:val="Zitat"/>
        <w:rPr>
          <w:lang w:eastAsia="de-CH"/>
        </w:rPr>
      </w:pPr>
      <w:r w:rsidRPr="007F2C86">
        <w:rPr>
          <w:lang w:eastAsia="de-CH"/>
        </w:rPr>
        <w:t>;mbstring.http_output = SJIS</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enable automatic encoding translation according to</w:t>
      </w:r>
    </w:p>
    <w:p w:rsidR="00AF4838" w:rsidRPr="007F2C86" w:rsidRDefault="00AF4838" w:rsidP="00AF4838">
      <w:pPr>
        <w:pStyle w:val="Zitat"/>
        <w:rPr>
          <w:lang w:eastAsia="de-CH"/>
        </w:rPr>
      </w:pPr>
      <w:r w:rsidRPr="007F2C86">
        <w:rPr>
          <w:lang w:eastAsia="de-CH"/>
        </w:rPr>
        <w:t>; mbstring.internal_encoding setting. Input chars are</w:t>
      </w:r>
    </w:p>
    <w:p w:rsidR="00AF4838" w:rsidRPr="007F2C86" w:rsidRDefault="00AF4838" w:rsidP="00AF4838">
      <w:pPr>
        <w:pStyle w:val="Zitat"/>
        <w:rPr>
          <w:lang w:eastAsia="de-CH"/>
        </w:rPr>
      </w:pPr>
      <w:r w:rsidRPr="007F2C86">
        <w:rPr>
          <w:lang w:eastAsia="de-CH"/>
        </w:rPr>
        <w:t>; converted to internal encoding by setting this to On.</w:t>
      </w:r>
    </w:p>
    <w:p w:rsidR="00AF4838" w:rsidRPr="007F2C86" w:rsidRDefault="00AF4838" w:rsidP="00AF4838">
      <w:pPr>
        <w:pStyle w:val="Zitat"/>
        <w:rPr>
          <w:lang w:eastAsia="de-CH"/>
        </w:rPr>
      </w:pPr>
      <w:r w:rsidRPr="007F2C86">
        <w:rPr>
          <w:lang w:eastAsia="de-CH"/>
        </w:rPr>
        <w:t>; Note: Do _not_ use automatic encoding translation for</w:t>
      </w:r>
    </w:p>
    <w:p w:rsidR="00AF4838" w:rsidRPr="007F2C86" w:rsidRDefault="00AF4838" w:rsidP="00AF4838">
      <w:pPr>
        <w:pStyle w:val="Zitat"/>
        <w:rPr>
          <w:lang w:eastAsia="de-CH"/>
        </w:rPr>
      </w:pPr>
      <w:r w:rsidRPr="007F2C86">
        <w:rPr>
          <w:lang w:eastAsia="de-CH"/>
        </w:rPr>
        <w:t>;       portable libs/applications.</w:t>
      </w:r>
    </w:p>
    <w:p w:rsidR="00AF4838" w:rsidRPr="007F2C86" w:rsidRDefault="00AF4838" w:rsidP="00AF4838">
      <w:pPr>
        <w:pStyle w:val="Zitat"/>
        <w:rPr>
          <w:lang w:eastAsia="de-CH"/>
        </w:rPr>
      </w:pPr>
      <w:r w:rsidRPr="007F2C86">
        <w:rPr>
          <w:lang w:eastAsia="de-CH"/>
        </w:rPr>
        <w:t>; http://php.net/mbstring.encoding-translation</w:t>
      </w:r>
    </w:p>
    <w:p w:rsidR="00AF4838" w:rsidRPr="007F2C86" w:rsidRDefault="00AF4838" w:rsidP="00AF4838">
      <w:pPr>
        <w:pStyle w:val="Zitat"/>
        <w:rPr>
          <w:lang w:eastAsia="de-CH"/>
        </w:rPr>
      </w:pPr>
      <w:r w:rsidRPr="007F2C86">
        <w:rPr>
          <w:lang w:eastAsia="de-CH"/>
        </w:rPr>
        <w:t>;mbstring.encoding_translation = Off</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automatic encoding detection order.</w:t>
      </w:r>
    </w:p>
    <w:p w:rsidR="00AF4838" w:rsidRPr="007F2C86" w:rsidRDefault="00AF4838" w:rsidP="00AF4838">
      <w:pPr>
        <w:pStyle w:val="Zitat"/>
        <w:rPr>
          <w:lang w:eastAsia="de-CH"/>
        </w:rPr>
      </w:pPr>
      <w:r w:rsidRPr="007F2C86">
        <w:rPr>
          <w:lang w:eastAsia="de-CH"/>
        </w:rPr>
        <w:t>; auto means</w:t>
      </w:r>
    </w:p>
    <w:p w:rsidR="00AF4838" w:rsidRPr="007F2C86" w:rsidRDefault="00AF4838" w:rsidP="00AF4838">
      <w:pPr>
        <w:pStyle w:val="Zitat"/>
        <w:rPr>
          <w:lang w:eastAsia="de-CH"/>
        </w:rPr>
      </w:pPr>
      <w:r w:rsidRPr="007F2C86">
        <w:rPr>
          <w:lang w:eastAsia="de-CH"/>
        </w:rPr>
        <w:t>; http://php.net/mbstring.detect-order</w:t>
      </w:r>
    </w:p>
    <w:p w:rsidR="00AF4838" w:rsidRPr="007F2C86" w:rsidRDefault="00AF4838" w:rsidP="00AF4838">
      <w:pPr>
        <w:pStyle w:val="Zitat"/>
        <w:rPr>
          <w:lang w:eastAsia="de-CH"/>
        </w:rPr>
      </w:pPr>
      <w:r w:rsidRPr="007F2C86">
        <w:rPr>
          <w:lang w:eastAsia="de-CH"/>
        </w:rPr>
        <w:t>;mbstring.detect_order = auto</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substitute_character used when character cannot be converted</w:t>
      </w:r>
    </w:p>
    <w:p w:rsidR="00AF4838" w:rsidRPr="007F2C86" w:rsidRDefault="00AF4838" w:rsidP="00AF4838">
      <w:pPr>
        <w:pStyle w:val="Zitat"/>
        <w:rPr>
          <w:lang w:eastAsia="de-CH"/>
        </w:rPr>
      </w:pPr>
      <w:r w:rsidRPr="007F2C86">
        <w:rPr>
          <w:lang w:eastAsia="de-CH"/>
        </w:rPr>
        <w:t>; one from another</w:t>
      </w:r>
    </w:p>
    <w:p w:rsidR="00AF4838" w:rsidRPr="007F2C86" w:rsidRDefault="00AF4838" w:rsidP="00AF4838">
      <w:pPr>
        <w:pStyle w:val="Zitat"/>
        <w:rPr>
          <w:lang w:eastAsia="de-CH"/>
        </w:rPr>
      </w:pPr>
      <w:r w:rsidRPr="007F2C86">
        <w:rPr>
          <w:lang w:eastAsia="de-CH"/>
        </w:rPr>
        <w:t>; http://php.net/mbstring.substitute-character</w:t>
      </w:r>
    </w:p>
    <w:p w:rsidR="00AF4838" w:rsidRPr="007F2C86" w:rsidRDefault="00AF4838" w:rsidP="00AF4838">
      <w:pPr>
        <w:pStyle w:val="Zitat"/>
        <w:rPr>
          <w:lang w:eastAsia="de-CH"/>
        </w:rPr>
      </w:pPr>
      <w:r w:rsidRPr="007F2C86">
        <w:rPr>
          <w:lang w:eastAsia="de-CH"/>
        </w:rPr>
        <w:t>;mbstring.substitute_character = none;</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lastRenderedPageBreak/>
        <w:t>; overload(replace) single byte functions by mbstring functions.</w:t>
      </w:r>
    </w:p>
    <w:p w:rsidR="00AF4838" w:rsidRPr="007F2C86" w:rsidRDefault="00AF4838" w:rsidP="00AF4838">
      <w:pPr>
        <w:pStyle w:val="Zitat"/>
        <w:rPr>
          <w:lang w:eastAsia="de-CH"/>
        </w:rPr>
      </w:pPr>
      <w:r w:rsidRPr="007F2C86">
        <w:rPr>
          <w:lang w:eastAsia="de-CH"/>
        </w:rPr>
        <w:t>; mail(), ereg(), etc are overloaded by mb_send_mail(), mb_ereg(),</w:t>
      </w:r>
    </w:p>
    <w:p w:rsidR="00AF4838" w:rsidRPr="007F2C86" w:rsidRDefault="00AF4838" w:rsidP="00AF4838">
      <w:pPr>
        <w:pStyle w:val="Zitat"/>
        <w:rPr>
          <w:lang w:eastAsia="de-CH"/>
        </w:rPr>
      </w:pPr>
      <w:r w:rsidRPr="007F2C86">
        <w:rPr>
          <w:lang w:eastAsia="de-CH"/>
        </w:rPr>
        <w:t>; etc. Possible values are 0,1,2,4 or combination of them.</w:t>
      </w:r>
    </w:p>
    <w:p w:rsidR="00AF4838" w:rsidRPr="007F2C86" w:rsidRDefault="00AF4838" w:rsidP="00AF4838">
      <w:pPr>
        <w:pStyle w:val="Zitat"/>
        <w:rPr>
          <w:lang w:eastAsia="de-CH"/>
        </w:rPr>
      </w:pPr>
      <w:r w:rsidRPr="007F2C86">
        <w:rPr>
          <w:lang w:eastAsia="de-CH"/>
        </w:rPr>
        <w:t>; For example, 7 for overload everything.</w:t>
      </w:r>
    </w:p>
    <w:p w:rsidR="00AF4838" w:rsidRPr="007F2C86" w:rsidRDefault="00AF4838" w:rsidP="00AF4838">
      <w:pPr>
        <w:pStyle w:val="Zitat"/>
        <w:rPr>
          <w:lang w:eastAsia="de-CH"/>
        </w:rPr>
      </w:pPr>
      <w:r w:rsidRPr="007F2C86">
        <w:rPr>
          <w:lang w:eastAsia="de-CH"/>
        </w:rPr>
        <w:t>; 0: No overload</w:t>
      </w:r>
    </w:p>
    <w:p w:rsidR="00AF4838" w:rsidRPr="007F2C86" w:rsidRDefault="00AF4838" w:rsidP="00AF4838">
      <w:pPr>
        <w:pStyle w:val="Zitat"/>
        <w:rPr>
          <w:lang w:eastAsia="de-CH"/>
        </w:rPr>
      </w:pPr>
      <w:r w:rsidRPr="007F2C86">
        <w:rPr>
          <w:lang w:eastAsia="de-CH"/>
        </w:rPr>
        <w:t>; 1: Overload mail() function</w:t>
      </w:r>
    </w:p>
    <w:p w:rsidR="00AF4838" w:rsidRPr="007F2C86" w:rsidRDefault="00AF4838" w:rsidP="00AF4838">
      <w:pPr>
        <w:pStyle w:val="Zitat"/>
        <w:rPr>
          <w:lang w:eastAsia="de-CH"/>
        </w:rPr>
      </w:pPr>
      <w:r w:rsidRPr="007F2C86">
        <w:rPr>
          <w:lang w:eastAsia="de-CH"/>
        </w:rPr>
        <w:t>; 2: Overload str*() functions</w:t>
      </w:r>
    </w:p>
    <w:p w:rsidR="00AF4838" w:rsidRPr="007F2C86" w:rsidRDefault="00AF4838" w:rsidP="00AF4838">
      <w:pPr>
        <w:pStyle w:val="Zitat"/>
        <w:rPr>
          <w:lang w:eastAsia="de-CH"/>
        </w:rPr>
      </w:pPr>
      <w:r w:rsidRPr="007F2C86">
        <w:rPr>
          <w:lang w:eastAsia="de-CH"/>
        </w:rPr>
        <w:t>; 4: Overload ereg*() functions</w:t>
      </w:r>
    </w:p>
    <w:p w:rsidR="00AF4838" w:rsidRPr="007F2C86" w:rsidRDefault="00AF4838" w:rsidP="00AF4838">
      <w:pPr>
        <w:pStyle w:val="Zitat"/>
        <w:rPr>
          <w:lang w:eastAsia="de-CH"/>
        </w:rPr>
      </w:pPr>
      <w:r w:rsidRPr="007F2C86">
        <w:rPr>
          <w:lang w:eastAsia="de-CH"/>
        </w:rPr>
        <w:t>; http://php.net/mbstring.func-overload</w:t>
      </w:r>
    </w:p>
    <w:p w:rsidR="00AF4838" w:rsidRPr="007F2C86" w:rsidRDefault="00AF4838" w:rsidP="00AF4838">
      <w:pPr>
        <w:pStyle w:val="Zitat"/>
        <w:rPr>
          <w:lang w:eastAsia="de-CH"/>
        </w:rPr>
      </w:pPr>
      <w:r w:rsidRPr="007F2C86">
        <w:rPr>
          <w:lang w:eastAsia="de-CH"/>
        </w:rPr>
        <w:t>;mbstring.func_overload = 0</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enable strict encoding detection.</w:t>
      </w:r>
    </w:p>
    <w:p w:rsidR="00AF4838" w:rsidRPr="007F2C86" w:rsidRDefault="00AF4838" w:rsidP="00AF4838">
      <w:pPr>
        <w:pStyle w:val="Zitat"/>
        <w:rPr>
          <w:lang w:eastAsia="de-CH"/>
        </w:rPr>
      </w:pPr>
      <w:r w:rsidRPr="007F2C86">
        <w:rPr>
          <w:lang w:eastAsia="de-CH"/>
        </w:rPr>
        <w:t>;mbstring.strict_detection = Off</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This directive specifies the regex pattern of content types for which mb_output_handler()</w:t>
      </w:r>
    </w:p>
    <w:p w:rsidR="00AF4838" w:rsidRPr="007F2C86" w:rsidRDefault="00AF4838" w:rsidP="00AF4838">
      <w:pPr>
        <w:pStyle w:val="Zitat"/>
        <w:rPr>
          <w:lang w:eastAsia="de-CH"/>
        </w:rPr>
      </w:pPr>
      <w:r w:rsidRPr="007F2C86">
        <w:rPr>
          <w:lang w:eastAsia="de-CH"/>
        </w:rPr>
        <w:t>; is activated.</w:t>
      </w:r>
    </w:p>
    <w:p w:rsidR="00AF4838" w:rsidRPr="007F2C86" w:rsidRDefault="00AF4838" w:rsidP="00AF4838">
      <w:pPr>
        <w:pStyle w:val="Zitat"/>
        <w:rPr>
          <w:lang w:eastAsia="de-CH"/>
        </w:rPr>
      </w:pPr>
      <w:r w:rsidRPr="007F2C86">
        <w:rPr>
          <w:lang w:eastAsia="de-CH"/>
        </w:rPr>
        <w:t>; Default: mbstring.http_output_conv_mimetype=^(text/|application/xhtml\+xml)</w:t>
      </w:r>
    </w:p>
    <w:p w:rsidR="00AF4838" w:rsidRPr="007F2C86" w:rsidRDefault="00AF4838" w:rsidP="00AF4838">
      <w:pPr>
        <w:pStyle w:val="Zitat"/>
        <w:rPr>
          <w:lang w:eastAsia="de-CH"/>
        </w:rPr>
      </w:pPr>
      <w:r w:rsidRPr="007F2C86">
        <w:rPr>
          <w:lang w:eastAsia="de-CH"/>
        </w:rPr>
        <w:t>;mbstring.http_output_conv_mimetype=</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Allows to set script encoding. Only affects if PHP is compiled with --enable-zend-multibyte</w:t>
      </w:r>
    </w:p>
    <w:p w:rsidR="00AF4838" w:rsidRPr="007F2C86" w:rsidRDefault="00AF4838" w:rsidP="00AF4838">
      <w:pPr>
        <w:pStyle w:val="Zitat"/>
        <w:rPr>
          <w:lang w:eastAsia="de-CH"/>
        </w:rPr>
      </w:pPr>
      <w:r w:rsidRPr="007F2C86">
        <w:rPr>
          <w:lang w:eastAsia="de-CH"/>
        </w:rPr>
        <w:t>; Default: ""</w:t>
      </w:r>
    </w:p>
    <w:p w:rsidR="00AF4838" w:rsidRPr="007F2C86" w:rsidRDefault="00AF4838" w:rsidP="00AF4838">
      <w:pPr>
        <w:pStyle w:val="Zitat"/>
        <w:rPr>
          <w:lang w:eastAsia="de-CH"/>
        </w:rPr>
      </w:pPr>
      <w:r w:rsidRPr="007F2C86">
        <w:rPr>
          <w:lang w:eastAsia="de-CH"/>
        </w:rPr>
        <w:t>;mbstring.script_encoding=</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[gd]</w:t>
      </w:r>
    </w:p>
    <w:p w:rsidR="00AF4838" w:rsidRPr="007F2C86" w:rsidRDefault="00AF4838" w:rsidP="00AF4838">
      <w:pPr>
        <w:pStyle w:val="Zitat"/>
        <w:rPr>
          <w:lang w:eastAsia="de-CH"/>
        </w:rPr>
      </w:pPr>
      <w:r w:rsidRPr="007F2C86">
        <w:rPr>
          <w:lang w:eastAsia="de-CH"/>
        </w:rPr>
        <w:t>; Tell the jpeg decode to ignore warnings and try to create</w:t>
      </w:r>
    </w:p>
    <w:p w:rsidR="00AF4838" w:rsidRPr="007F2C86" w:rsidRDefault="00AF4838" w:rsidP="00AF4838">
      <w:pPr>
        <w:pStyle w:val="Zitat"/>
        <w:rPr>
          <w:lang w:eastAsia="de-CH"/>
        </w:rPr>
      </w:pPr>
      <w:r w:rsidRPr="007F2C86">
        <w:rPr>
          <w:lang w:eastAsia="de-CH"/>
        </w:rPr>
        <w:t>; a gd image. The warning will then be displayed as notices</w:t>
      </w:r>
    </w:p>
    <w:p w:rsidR="00AF4838" w:rsidRPr="007F2C86" w:rsidRDefault="00AF4838" w:rsidP="00AF4838">
      <w:pPr>
        <w:pStyle w:val="Zitat"/>
        <w:rPr>
          <w:lang w:eastAsia="de-CH"/>
        </w:rPr>
      </w:pPr>
      <w:r w:rsidRPr="007F2C86">
        <w:rPr>
          <w:lang w:eastAsia="de-CH"/>
        </w:rPr>
        <w:t>; disabled by default</w:t>
      </w:r>
    </w:p>
    <w:p w:rsidR="00AF4838" w:rsidRPr="007F2C86" w:rsidRDefault="00AF4838" w:rsidP="00AF4838">
      <w:pPr>
        <w:pStyle w:val="Zitat"/>
        <w:rPr>
          <w:lang w:eastAsia="de-CH"/>
        </w:rPr>
      </w:pPr>
      <w:r w:rsidRPr="007F2C86">
        <w:rPr>
          <w:lang w:eastAsia="de-CH"/>
        </w:rPr>
        <w:t>; http://php.net/gd.jpeg-ignore-warning</w:t>
      </w:r>
    </w:p>
    <w:p w:rsidR="00AF4838" w:rsidRPr="007F2C86" w:rsidRDefault="00AF4838" w:rsidP="00AF4838">
      <w:pPr>
        <w:pStyle w:val="Zitat"/>
        <w:rPr>
          <w:lang w:eastAsia="de-CH"/>
        </w:rPr>
      </w:pPr>
      <w:r w:rsidRPr="007F2C86">
        <w:rPr>
          <w:lang w:eastAsia="de-CH"/>
        </w:rPr>
        <w:t>;gd.jpeg_ignore_warning = 0</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[exif]</w:t>
      </w:r>
    </w:p>
    <w:p w:rsidR="00AF4838" w:rsidRPr="007F2C86" w:rsidRDefault="00AF4838" w:rsidP="00AF4838">
      <w:pPr>
        <w:pStyle w:val="Zitat"/>
        <w:rPr>
          <w:lang w:eastAsia="de-CH"/>
        </w:rPr>
      </w:pPr>
      <w:r w:rsidRPr="007F2C86">
        <w:rPr>
          <w:lang w:eastAsia="de-CH"/>
        </w:rPr>
        <w:t>; Exif UNICODE user comments are handled as UCS-2BE/UCS-2LE and JIS as JIS.</w:t>
      </w:r>
    </w:p>
    <w:p w:rsidR="00AF4838" w:rsidRPr="007F2C86" w:rsidRDefault="00AF4838" w:rsidP="00AF4838">
      <w:pPr>
        <w:pStyle w:val="Zitat"/>
        <w:rPr>
          <w:lang w:eastAsia="de-CH"/>
        </w:rPr>
      </w:pPr>
      <w:r w:rsidRPr="007F2C86">
        <w:rPr>
          <w:lang w:eastAsia="de-CH"/>
        </w:rPr>
        <w:t>; With mbstring support this will automatically be converted into the encoding</w:t>
      </w:r>
    </w:p>
    <w:p w:rsidR="00AF4838" w:rsidRPr="007F2C86" w:rsidRDefault="00AF4838" w:rsidP="00AF4838">
      <w:pPr>
        <w:pStyle w:val="Zitat"/>
        <w:rPr>
          <w:lang w:eastAsia="de-CH"/>
        </w:rPr>
      </w:pPr>
      <w:r w:rsidRPr="007F2C86">
        <w:rPr>
          <w:lang w:eastAsia="de-CH"/>
        </w:rPr>
        <w:t>; given by corresponding encode setting. When empty mbstring.internal_encoding</w:t>
      </w:r>
    </w:p>
    <w:p w:rsidR="00AF4838" w:rsidRPr="007F2C86" w:rsidRDefault="00AF4838" w:rsidP="00AF4838">
      <w:pPr>
        <w:pStyle w:val="Zitat"/>
        <w:rPr>
          <w:lang w:eastAsia="de-CH"/>
        </w:rPr>
      </w:pPr>
      <w:r w:rsidRPr="007F2C86">
        <w:rPr>
          <w:lang w:eastAsia="de-CH"/>
        </w:rPr>
        <w:t>; is used. For the decode settings you can distinguish between motorola and</w:t>
      </w:r>
    </w:p>
    <w:p w:rsidR="00AF4838" w:rsidRPr="007F2C86" w:rsidRDefault="00AF4838" w:rsidP="00AF4838">
      <w:pPr>
        <w:pStyle w:val="Zitat"/>
        <w:rPr>
          <w:lang w:eastAsia="de-CH"/>
        </w:rPr>
      </w:pPr>
      <w:r w:rsidRPr="007F2C86">
        <w:rPr>
          <w:lang w:eastAsia="de-CH"/>
        </w:rPr>
        <w:t>; intel byte order. A decode setting cannot be empty.</w:t>
      </w:r>
    </w:p>
    <w:p w:rsidR="00AF4838" w:rsidRPr="007F2C86" w:rsidRDefault="00AF4838" w:rsidP="00AF4838">
      <w:pPr>
        <w:pStyle w:val="Zitat"/>
        <w:rPr>
          <w:lang w:eastAsia="de-CH"/>
        </w:rPr>
      </w:pPr>
      <w:r w:rsidRPr="007F2C86">
        <w:rPr>
          <w:lang w:eastAsia="de-CH"/>
        </w:rPr>
        <w:t>; http://php.net/exif.encode-unicode</w:t>
      </w:r>
    </w:p>
    <w:p w:rsidR="00AF4838" w:rsidRPr="007F2C86" w:rsidRDefault="00AF4838" w:rsidP="00AF4838">
      <w:pPr>
        <w:pStyle w:val="Zitat"/>
        <w:rPr>
          <w:lang w:eastAsia="de-CH"/>
        </w:rPr>
      </w:pPr>
      <w:r w:rsidRPr="007F2C86">
        <w:rPr>
          <w:lang w:eastAsia="de-CH"/>
        </w:rPr>
        <w:t>;exif.encode_unicode = ISO-8859-15</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http://php.net/exif.decode-unicode-motorola</w:t>
      </w:r>
    </w:p>
    <w:p w:rsidR="00AF4838" w:rsidRPr="007F2C86" w:rsidRDefault="00AF4838" w:rsidP="00AF4838">
      <w:pPr>
        <w:pStyle w:val="Zitat"/>
        <w:rPr>
          <w:lang w:eastAsia="de-CH"/>
        </w:rPr>
      </w:pPr>
      <w:r w:rsidRPr="007F2C86">
        <w:rPr>
          <w:lang w:eastAsia="de-CH"/>
        </w:rPr>
        <w:t>;exif.decode_unicode_motorola = UCS-2BE</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http://php.net/exif.decode-unicode-intel</w:t>
      </w:r>
    </w:p>
    <w:p w:rsidR="00AF4838" w:rsidRPr="007F2C86" w:rsidRDefault="00AF4838" w:rsidP="00AF4838">
      <w:pPr>
        <w:pStyle w:val="Zitat"/>
        <w:rPr>
          <w:lang w:eastAsia="de-CH"/>
        </w:rPr>
      </w:pPr>
      <w:r w:rsidRPr="007F2C86">
        <w:rPr>
          <w:lang w:eastAsia="de-CH"/>
        </w:rPr>
        <w:t>;exif.decode_unicode_intel    = UCS-2LE</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http://php.net/exif.encode-jis</w:t>
      </w:r>
    </w:p>
    <w:p w:rsidR="00AF4838" w:rsidRPr="007F2C86" w:rsidRDefault="00AF4838" w:rsidP="00AF4838">
      <w:pPr>
        <w:pStyle w:val="Zitat"/>
        <w:rPr>
          <w:lang w:eastAsia="de-CH"/>
        </w:rPr>
      </w:pPr>
      <w:r w:rsidRPr="007F2C86">
        <w:rPr>
          <w:lang w:eastAsia="de-CH"/>
        </w:rPr>
        <w:lastRenderedPageBreak/>
        <w:t>;exif.encode_jis =</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http://php.net/exif.decode-jis-motorola</w:t>
      </w:r>
    </w:p>
    <w:p w:rsidR="00AF4838" w:rsidRPr="007F2C86" w:rsidRDefault="00AF4838" w:rsidP="00AF4838">
      <w:pPr>
        <w:pStyle w:val="Zitat"/>
        <w:rPr>
          <w:lang w:eastAsia="de-CH"/>
        </w:rPr>
      </w:pPr>
      <w:r w:rsidRPr="007F2C86">
        <w:rPr>
          <w:lang w:eastAsia="de-CH"/>
        </w:rPr>
        <w:t>;exif.decode_jis_motorola = JIS</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http://php.net/exif.decode-jis-intel</w:t>
      </w:r>
    </w:p>
    <w:p w:rsidR="00AF4838" w:rsidRPr="007F2C86" w:rsidRDefault="00AF4838" w:rsidP="00AF4838">
      <w:pPr>
        <w:pStyle w:val="Zitat"/>
        <w:rPr>
          <w:lang w:eastAsia="de-CH"/>
        </w:rPr>
      </w:pPr>
      <w:r w:rsidRPr="007F2C86">
        <w:rPr>
          <w:lang w:eastAsia="de-CH"/>
        </w:rPr>
        <w:t>;exif.decode_jis_intel    = JIS</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[Tidy]</w:t>
      </w:r>
    </w:p>
    <w:p w:rsidR="00AF4838" w:rsidRPr="007F2C86" w:rsidRDefault="00AF4838" w:rsidP="00AF4838">
      <w:pPr>
        <w:pStyle w:val="Zitat"/>
        <w:rPr>
          <w:lang w:eastAsia="de-CH"/>
        </w:rPr>
      </w:pPr>
      <w:r w:rsidRPr="007F2C86">
        <w:rPr>
          <w:lang w:eastAsia="de-CH"/>
        </w:rPr>
        <w:t>; The path to a default tidy configuration file to use when using tidy</w:t>
      </w:r>
    </w:p>
    <w:p w:rsidR="00AF4838" w:rsidRPr="007F2C86" w:rsidRDefault="00AF4838" w:rsidP="00AF4838">
      <w:pPr>
        <w:pStyle w:val="Zitat"/>
        <w:rPr>
          <w:lang w:eastAsia="de-CH"/>
        </w:rPr>
      </w:pPr>
      <w:r w:rsidRPr="007F2C86">
        <w:rPr>
          <w:lang w:eastAsia="de-CH"/>
        </w:rPr>
        <w:t>; http://php.net/tidy.default-config</w:t>
      </w:r>
    </w:p>
    <w:p w:rsidR="00AF4838" w:rsidRPr="007F2C86" w:rsidRDefault="00AF4838" w:rsidP="00AF4838">
      <w:pPr>
        <w:pStyle w:val="Zitat"/>
        <w:rPr>
          <w:lang w:eastAsia="de-CH"/>
        </w:rPr>
      </w:pPr>
      <w:r w:rsidRPr="007F2C86">
        <w:rPr>
          <w:lang w:eastAsia="de-CH"/>
        </w:rPr>
        <w:t>;tidy.default_config = /usr/local/lib/php/default.tcfg</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Should tidy clean and repair output automatically?</w:t>
      </w:r>
    </w:p>
    <w:p w:rsidR="00AF4838" w:rsidRPr="007F2C86" w:rsidRDefault="00AF4838" w:rsidP="00AF4838">
      <w:pPr>
        <w:pStyle w:val="Zitat"/>
        <w:rPr>
          <w:lang w:eastAsia="de-CH"/>
        </w:rPr>
      </w:pPr>
      <w:r w:rsidRPr="007F2C86">
        <w:rPr>
          <w:lang w:eastAsia="de-CH"/>
        </w:rPr>
        <w:t>; WARNING: Do not use this option if you are generating non-html content</w:t>
      </w:r>
    </w:p>
    <w:p w:rsidR="00AF4838" w:rsidRPr="007F2C86" w:rsidRDefault="00AF4838" w:rsidP="00AF4838">
      <w:pPr>
        <w:pStyle w:val="Zitat"/>
        <w:rPr>
          <w:lang w:eastAsia="de-CH"/>
        </w:rPr>
      </w:pPr>
      <w:r w:rsidRPr="007F2C86">
        <w:rPr>
          <w:lang w:eastAsia="de-CH"/>
        </w:rPr>
        <w:t>; such as dynamic images</w:t>
      </w:r>
    </w:p>
    <w:p w:rsidR="00AF4838" w:rsidRPr="007F2C86" w:rsidRDefault="00AF4838" w:rsidP="00AF4838">
      <w:pPr>
        <w:pStyle w:val="Zitat"/>
        <w:rPr>
          <w:lang w:eastAsia="de-CH"/>
        </w:rPr>
      </w:pPr>
      <w:r w:rsidRPr="007F2C86">
        <w:rPr>
          <w:lang w:eastAsia="de-CH"/>
        </w:rPr>
        <w:t>; http://php.net/tidy.clean-output</w:t>
      </w:r>
    </w:p>
    <w:p w:rsidR="00AF4838" w:rsidRPr="007F2C86" w:rsidRDefault="00AF4838" w:rsidP="00AF4838">
      <w:pPr>
        <w:pStyle w:val="Zitat"/>
        <w:rPr>
          <w:lang w:eastAsia="de-CH"/>
        </w:rPr>
      </w:pPr>
      <w:r w:rsidRPr="007F2C86">
        <w:rPr>
          <w:lang w:eastAsia="de-CH"/>
        </w:rPr>
        <w:t>tidy.clean_output = Off</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[soap]</w:t>
      </w:r>
    </w:p>
    <w:p w:rsidR="00AF4838" w:rsidRPr="007F2C86" w:rsidRDefault="00AF4838" w:rsidP="00AF4838">
      <w:pPr>
        <w:pStyle w:val="Zitat"/>
        <w:rPr>
          <w:lang w:eastAsia="de-CH"/>
        </w:rPr>
      </w:pPr>
      <w:r w:rsidRPr="007F2C86">
        <w:rPr>
          <w:lang w:eastAsia="de-CH"/>
        </w:rPr>
        <w:t>; Enables or disables WSDL caching feature.</w:t>
      </w:r>
    </w:p>
    <w:p w:rsidR="00AF4838" w:rsidRPr="007F2C86" w:rsidRDefault="00AF4838" w:rsidP="00AF4838">
      <w:pPr>
        <w:pStyle w:val="Zitat"/>
        <w:rPr>
          <w:lang w:eastAsia="de-CH"/>
        </w:rPr>
      </w:pPr>
      <w:r w:rsidRPr="007F2C86">
        <w:rPr>
          <w:lang w:eastAsia="de-CH"/>
        </w:rPr>
        <w:t>; http://php.net/soap.wsdl-cache-enabled</w:t>
      </w:r>
    </w:p>
    <w:p w:rsidR="00AF4838" w:rsidRPr="007F2C86" w:rsidRDefault="00AF4838" w:rsidP="00AF4838">
      <w:pPr>
        <w:pStyle w:val="Zitat"/>
        <w:rPr>
          <w:lang w:eastAsia="de-CH"/>
        </w:rPr>
      </w:pPr>
      <w:r w:rsidRPr="007F2C86">
        <w:rPr>
          <w:lang w:eastAsia="de-CH"/>
        </w:rPr>
        <w:t>soap.wsdl_cache_enabled=1</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Sets the directory name where SOAP extension will put cache files.</w:t>
      </w:r>
    </w:p>
    <w:p w:rsidR="00AF4838" w:rsidRPr="007F2C86" w:rsidRDefault="00AF4838" w:rsidP="00AF4838">
      <w:pPr>
        <w:pStyle w:val="Zitat"/>
        <w:rPr>
          <w:lang w:eastAsia="de-CH"/>
        </w:rPr>
      </w:pPr>
      <w:r w:rsidRPr="007F2C86">
        <w:rPr>
          <w:lang w:eastAsia="de-CH"/>
        </w:rPr>
        <w:t>; http://php.net/soap.wsdl-cache-dir</w:t>
      </w:r>
    </w:p>
    <w:p w:rsidR="00AF4838" w:rsidRPr="007F2C86" w:rsidRDefault="00AF4838" w:rsidP="00AF4838">
      <w:pPr>
        <w:pStyle w:val="Zitat"/>
        <w:rPr>
          <w:lang w:eastAsia="de-CH"/>
        </w:rPr>
      </w:pPr>
      <w:r w:rsidRPr="007F2C86">
        <w:rPr>
          <w:lang w:eastAsia="de-CH"/>
        </w:rPr>
        <w:t>soap.wsdl_cache_dir="/tmp"</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(time to live) Sets the number of second while cached file will be used</w:t>
      </w:r>
    </w:p>
    <w:p w:rsidR="00AF4838" w:rsidRPr="007F2C86" w:rsidRDefault="00AF4838" w:rsidP="00AF4838">
      <w:pPr>
        <w:pStyle w:val="Zitat"/>
        <w:rPr>
          <w:lang w:eastAsia="de-CH"/>
        </w:rPr>
      </w:pPr>
      <w:r w:rsidRPr="007F2C86">
        <w:rPr>
          <w:lang w:eastAsia="de-CH"/>
        </w:rPr>
        <w:t>; instead of original one.</w:t>
      </w:r>
    </w:p>
    <w:p w:rsidR="00AF4838" w:rsidRPr="007F2C86" w:rsidRDefault="00AF4838" w:rsidP="00AF4838">
      <w:pPr>
        <w:pStyle w:val="Zitat"/>
        <w:rPr>
          <w:lang w:eastAsia="de-CH"/>
        </w:rPr>
      </w:pPr>
      <w:r w:rsidRPr="007F2C86">
        <w:rPr>
          <w:lang w:eastAsia="de-CH"/>
        </w:rPr>
        <w:t>; http://php.net/soap.wsdl-cache-ttl</w:t>
      </w:r>
    </w:p>
    <w:p w:rsidR="00AF4838" w:rsidRPr="007F2C86" w:rsidRDefault="00AF4838" w:rsidP="00AF4838">
      <w:pPr>
        <w:pStyle w:val="Zitat"/>
        <w:rPr>
          <w:lang w:eastAsia="de-CH"/>
        </w:rPr>
      </w:pPr>
      <w:r w:rsidRPr="007F2C86">
        <w:rPr>
          <w:lang w:eastAsia="de-CH"/>
        </w:rPr>
        <w:t>soap.wsdl_cache_ttl=86400</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Sets the size of the cache limit. (Max. number of WSDL files to cache)</w:t>
      </w:r>
    </w:p>
    <w:p w:rsidR="00AF4838" w:rsidRPr="007F2C86" w:rsidRDefault="00AF4838" w:rsidP="00AF4838">
      <w:pPr>
        <w:pStyle w:val="Zitat"/>
        <w:rPr>
          <w:lang w:eastAsia="de-CH"/>
        </w:rPr>
      </w:pPr>
      <w:r w:rsidRPr="007F2C86">
        <w:rPr>
          <w:lang w:eastAsia="de-CH"/>
        </w:rPr>
        <w:t>soap.wsdl_cache_limit = 5</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[sysvshm]</w:t>
      </w:r>
    </w:p>
    <w:p w:rsidR="00AF4838" w:rsidRPr="007F2C86" w:rsidRDefault="00AF4838" w:rsidP="00AF4838">
      <w:pPr>
        <w:pStyle w:val="Zitat"/>
        <w:rPr>
          <w:lang w:eastAsia="de-CH"/>
        </w:rPr>
      </w:pPr>
      <w:r w:rsidRPr="007F2C86">
        <w:rPr>
          <w:lang w:eastAsia="de-CH"/>
        </w:rPr>
        <w:t>; A default size of the shared memory segment</w:t>
      </w:r>
    </w:p>
    <w:p w:rsidR="00AF4838" w:rsidRPr="007F2C86" w:rsidRDefault="00AF4838" w:rsidP="00AF4838">
      <w:pPr>
        <w:pStyle w:val="Zitat"/>
        <w:rPr>
          <w:lang w:eastAsia="de-CH"/>
        </w:rPr>
      </w:pPr>
      <w:r w:rsidRPr="007F2C86">
        <w:rPr>
          <w:lang w:eastAsia="de-CH"/>
        </w:rPr>
        <w:t>;sysvshm.init_mem = 10000</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[ldap]</w:t>
      </w:r>
    </w:p>
    <w:p w:rsidR="00AF4838" w:rsidRPr="007F2C86" w:rsidRDefault="00AF4838" w:rsidP="00AF4838">
      <w:pPr>
        <w:pStyle w:val="Zitat"/>
        <w:rPr>
          <w:lang w:eastAsia="de-CH"/>
        </w:rPr>
      </w:pPr>
      <w:r w:rsidRPr="007F2C86">
        <w:rPr>
          <w:lang w:eastAsia="de-CH"/>
        </w:rPr>
        <w:t>; Sets the maximum number of open links or -1 for unlimited.</w:t>
      </w:r>
    </w:p>
    <w:p w:rsidR="00AF4838" w:rsidRPr="007F2C86" w:rsidRDefault="00AF4838" w:rsidP="00AF4838">
      <w:pPr>
        <w:pStyle w:val="Zitat"/>
        <w:rPr>
          <w:lang w:eastAsia="de-CH"/>
        </w:rPr>
      </w:pPr>
      <w:r w:rsidRPr="007F2C86">
        <w:rPr>
          <w:lang w:eastAsia="de-CH"/>
        </w:rPr>
        <w:t>ldap.max_links = -1</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[mcrypt]</w:t>
      </w:r>
    </w:p>
    <w:p w:rsidR="00AF4838" w:rsidRPr="007F2C86" w:rsidRDefault="00AF4838" w:rsidP="00AF4838">
      <w:pPr>
        <w:pStyle w:val="Zitat"/>
        <w:rPr>
          <w:lang w:eastAsia="de-CH"/>
        </w:rPr>
      </w:pPr>
      <w:r w:rsidRPr="007F2C86">
        <w:rPr>
          <w:lang w:eastAsia="de-CH"/>
        </w:rPr>
        <w:t>; For more information about mcrypt settings see http://php.net/mcrypt-module-open</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Directory where to load mcrypt algorithms</w:t>
      </w:r>
    </w:p>
    <w:p w:rsidR="00AF4838" w:rsidRPr="007F2C86" w:rsidRDefault="00AF4838" w:rsidP="00AF4838">
      <w:pPr>
        <w:pStyle w:val="Zitat"/>
        <w:rPr>
          <w:lang w:eastAsia="de-CH"/>
        </w:rPr>
      </w:pPr>
      <w:r w:rsidRPr="007F2C86">
        <w:rPr>
          <w:lang w:eastAsia="de-CH"/>
        </w:rPr>
        <w:t>; Default: Compiled in into libmcrypt (usually /usr/local/lib/libmcrypt)</w:t>
      </w:r>
    </w:p>
    <w:p w:rsidR="00AF4838" w:rsidRPr="007F2C86" w:rsidRDefault="00AF4838" w:rsidP="00AF4838">
      <w:pPr>
        <w:pStyle w:val="Zitat"/>
        <w:rPr>
          <w:lang w:eastAsia="de-CH"/>
        </w:rPr>
      </w:pPr>
      <w:r w:rsidRPr="007F2C86">
        <w:rPr>
          <w:lang w:eastAsia="de-CH"/>
        </w:rPr>
        <w:lastRenderedPageBreak/>
        <w:t>;mcrypt.algorithms_dir=</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Directory where to load mcrypt modes</w:t>
      </w:r>
    </w:p>
    <w:p w:rsidR="00AF4838" w:rsidRPr="007F2C86" w:rsidRDefault="00AF4838" w:rsidP="00AF4838">
      <w:pPr>
        <w:pStyle w:val="Zitat"/>
        <w:rPr>
          <w:lang w:eastAsia="de-CH"/>
        </w:rPr>
      </w:pPr>
      <w:r w:rsidRPr="007F2C86">
        <w:rPr>
          <w:lang w:eastAsia="de-CH"/>
        </w:rPr>
        <w:t>; Default: Compiled in into libmcrypt (usually /usr/local/lib/libmcrypt)</w:t>
      </w:r>
    </w:p>
    <w:p w:rsidR="00AF4838" w:rsidRPr="007F2C86" w:rsidRDefault="00AF4838" w:rsidP="00AF4838">
      <w:pPr>
        <w:pStyle w:val="Zitat"/>
        <w:rPr>
          <w:lang w:eastAsia="de-CH"/>
        </w:rPr>
      </w:pPr>
      <w:r w:rsidRPr="007F2C86">
        <w:rPr>
          <w:lang w:eastAsia="de-CH"/>
        </w:rPr>
        <w:t>;mcrypt.modes_dir=</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[dba]</w:t>
      </w:r>
    </w:p>
    <w:p w:rsidR="00AF4838" w:rsidRPr="007F2C86" w:rsidRDefault="00AF4838" w:rsidP="00AF4838">
      <w:pPr>
        <w:pStyle w:val="Zitat"/>
        <w:rPr>
          <w:lang w:eastAsia="de-CH"/>
        </w:rPr>
      </w:pPr>
      <w:r w:rsidRPr="007F2C86">
        <w:rPr>
          <w:lang w:eastAsia="de-CH"/>
        </w:rPr>
        <w:t>;dba.default_handler=</w:t>
      </w:r>
    </w:p>
    <w:p w:rsidR="00AF4838" w:rsidRPr="007F2C86" w:rsidRDefault="00AF4838" w:rsidP="00AF4838">
      <w:pPr>
        <w:pStyle w:val="Zitat"/>
        <w:rPr>
          <w:lang w:eastAsia="de-CH"/>
        </w:rPr>
      </w:pPr>
    </w:p>
    <w:p w:rsidR="00AF4838" w:rsidRPr="007F2C86" w:rsidRDefault="00AF4838" w:rsidP="00AF4838">
      <w:pPr>
        <w:pStyle w:val="Zitat"/>
        <w:rPr>
          <w:lang w:eastAsia="de-CH"/>
        </w:rPr>
      </w:pPr>
      <w:r w:rsidRPr="007F2C86">
        <w:rPr>
          <w:lang w:eastAsia="de-CH"/>
        </w:rPr>
        <w:t>; Local Variables:</w:t>
      </w:r>
    </w:p>
    <w:p w:rsidR="00AF4838" w:rsidRPr="007F2C86" w:rsidRDefault="00AF4838" w:rsidP="00AF4838">
      <w:pPr>
        <w:pStyle w:val="Zitat"/>
        <w:rPr>
          <w:lang w:eastAsia="de-CH"/>
        </w:rPr>
      </w:pPr>
      <w:r w:rsidRPr="007F2C86">
        <w:rPr>
          <w:lang w:eastAsia="de-CH"/>
        </w:rPr>
        <w:t>; tab-width: 4</w:t>
      </w:r>
    </w:p>
    <w:p w:rsidR="00AF4838" w:rsidRPr="007F2C86" w:rsidRDefault="00AF4838" w:rsidP="00AF4838">
      <w:pPr>
        <w:pStyle w:val="Zitat"/>
        <w:rPr>
          <w:lang w:eastAsia="de-CH"/>
        </w:rPr>
      </w:pPr>
      <w:r w:rsidRPr="007F2C86">
        <w:rPr>
          <w:lang w:eastAsia="de-CH"/>
        </w:rPr>
        <w:t>; End:</w:t>
      </w:r>
    </w:p>
    <w:p w:rsidR="00AF4838" w:rsidRPr="007F2C86" w:rsidRDefault="00AF4838" w:rsidP="00AF4838"/>
    <w:p w:rsidR="00AF4838" w:rsidRDefault="00AF4838" w:rsidP="00AF4838">
      <w:pPr>
        <w:pStyle w:val="berschrift3"/>
      </w:pPr>
      <w:bookmarkStart w:id="8" w:name="_Toc352061482"/>
      <w:r>
        <w:t>Apache2</w:t>
      </w:r>
      <w:bookmarkEnd w:id="8"/>
    </w:p>
    <w:p w:rsidR="00AF4838" w:rsidRDefault="00AF4838" w:rsidP="00AF4838">
      <w:r w:rsidRPr="007F2C86">
        <w:t>/etc/apache2/sites-available/</w:t>
      </w:r>
      <w:r>
        <w:t>default-ssl</w:t>
      </w:r>
    </w:p>
    <w:p w:rsidR="00AF4838" w:rsidRDefault="00AF4838" w:rsidP="00AF4838">
      <w:pPr>
        <w:pStyle w:val="Zitat"/>
      </w:pPr>
      <w:r>
        <w:t>&lt;IfModule mod_ssl.c&gt;</w:t>
      </w:r>
    </w:p>
    <w:p w:rsidR="00AF4838" w:rsidRDefault="00AF4838" w:rsidP="00AF4838">
      <w:pPr>
        <w:pStyle w:val="Zitat"/>
      </w:pPr>
      <w:r>
        <w:t>&lt;VirtualHost _default_:443&gt;</w:t>
      </w:r>
    </w:p>
    <w:p w:rsidR="00AF4838" w:rsidRDefault="00AF4838" w:rsidP="00AF4838">
      <w:pPr>
        <w:pStyle w:val="Zitat"/>
      </w:pPr>
      <w:r>
        <w:tab/>
        <w:t>#Gibt den Namen des Servers an</w:t>
      </w:r>
    </w:p>
    <w:p w:rsidR="00AF4838" w:rsidRDefault="00AF4838" w:rsidP="00AF4838">
      <w:pPr>
        <w:pStyle w:val="Zitat"/>
      </w:pPr>
      <w:r>
        <w:tab/>
        <w:t>ServerName transporter.zhdk.ch</w:t>
      </w:r>
    </w:p>
    <w:p w:rsidR="00AF4838" w:rsidRDefault="00AF4838" w:rsidP="00AF4838">
      <w:pPr>
        <w:pStyle w:val="Zitat"/>
      </w:pPr>
      <w:r>
        <w:tab/>
        <w:t>#Gibt an wer der Admin des Servers ist</w:t>
      </w:r>
    </w:p>
    <w:p w:rsidR="00AF4838" w:rsidRDefault="00AF4838" w:rsidP="00AF4838">
      <w:pPr>
        <w:pStyle w:val="Zitat"/>
      </w:pPr>
      <w:r>
        <w:tab/>
        <w:t>ServerAdmin webmaster@localhost</w:t>
      </w:r>
    </w:p>
    <w:p w:rsidR="00AF4838" w:rsidRDefault="00AF4838" w:rsidP="00AF4838">
      <w:pPr>
        <w:pStyle w:val="Zitat"/>
      </w:pPr>
    </w:p>
    <w:p w:rsidR="00AF4838" w:rsidRDefault="00AF4838" w:rsidP="00AF4838">
      <w:pPr>
        <w:pStyle w:val="Zitat"/>
      </w:pPr>
      <w:r>
        <w:t>        #Gibt an wo das hauptverzeichnis liegt</w:t>
      </w:r>
    </w:p>
    <w:p w:rsidR="00AF4838" w:rsidRDefault="00AF4838" w:rsidP="00AF4838">
      <w:pPr>
        <w:pStyle w:val="Zitat"/>
      </w:pPr>
      <w:r>
        <w:tab/>
        <w:t>DocumentRoot /usr/local/filesender/filesender/www</w:t>
      </w:r>
    </w:p>
    <w:p w:rsidR="00AF4838" w:rsidRDefault="00AF4838" w:rsidP="00AF4838">
      <w:pPr>
        <w:pStyle w:val="Zitat"/>
      </w:pPr>
      <w:r>
        <w:t>        &lt;Directory /&gt;</w:t>
      </w:r>
    </w:p>
    <w:p w:rsidR="00AF4838" w:rsidRDefault="00AF4838" w:rsidP="00AF4838">
      <w:pPr>
        <w:pStyle w:val="Zitat"/>
      </w:pPr>
      <w:r>
        <w:t>                Options FollowSymLinks</w:t>
      </w:r>
    </w:p>
    <w:p w:rsidR="00AF4838" w:rsidRDefault="00AF4838" w:rsidP="00AF4838">
      <w:pPr>
        <w:pStyle w:val="Zitat"/>
      </w:pPr>
      <w:r>
        <w:t>                AllowOverride None</w:t>
      </w:r>
    </w:p>
    <w:p w:rsidR="00AF4838" w:rsidRDefault="00AF4838" w:rsidP="00AF4838">
      <w:pPr>
        <w:pStyle w:val="Zitat"/>
      </w:pPr>
      <w:r>
        <w:t>        &lt;/Directory&gt;</w:t>
      </w:r>
    </w:p>
    <w:p w:rsidR="00AF4838" w:rsidRDefault="00AF4838" w:rsidP="00AF4838">
      <w:pPr>
        <w:pStyle w:val="Zitat"/>
      </w:pPr>
    </w:p>
    <w:p w:rsidR="00AF4838" w:rsidRDefault="00AF4838" w:rsidP="00AF4838">
      <w:pPr>
        <w:pStyle w:val="Zitat"/>
      </w:pPr>
      <w:r>
        <w:t>        Alias /filesender /usr/local/filesender/filesender/www</w:t>
      </w:r>
    </w:p>
    <w:p w:rsidR="00AF4838" w:rsidRDefault="00AF4838" w:rsidP="00AF4838">
      <w:pPr>
        <w:pStyle w:val="Zitat"/>
      </w:pPr>
      <w:r>
        <w:t>        &lt;Directory "/usr/local/filesender/filesender/"&gt;</w:t>
      </w:r>
    </w:p>
    <w:p w:rsidR="00AF4838" w:rsidRDefault="00AF4838" w:rsidP="00AF4838">
      <w:pPr>
        <w:pStyle w:val="Zitat"/>
      </w:pPr>
      <w:r>
        <w:t>                Options FollowSymLinks MultiViews</w:t>
      </w:r>
    </w:p>
    <w:p w:rsidR="00AF4838" w:rsidRDefault="00AF4838" w:rsidP="00AF4838">
      <w:pPr>
        <w:pStyle w:val="Zitat"/>
      </w:pPr>
      <w:r>
        <w:t>                DirectoryIndex index.php</w:t>
      </w:r>
    </w:p>
    <w:p w:rsidR="00AF4838" w:rsidRDefault="00AF4838" w:rsidP="00AF4838">
      <w:pPr>
        <w:pStyle w:val="Zitat"/>
      </w:pPr>
      <w:r>
        <w:t>                AllowOverride None</w:t>
      </w:r>
    </w:p>
    <w:p w:rsidR="00AF4838" w:rsidRDefault="00AF4838" w:rsidP="00AF4838">
      <w:pPr>
        <w:pStyle w:val="Zitat"/>
      </w:pPr>
      <w:r>
        <w:t>                Order deny,allow</w:t>
      </w:r>
    </w:p>
    <w:p w:rsidR="00AF4838" w:rsidRDefault="00AF4838" w:rsidP="00AF4838">
      <w:pPr>
        <w:pStyle w:val="Zitat"/>
      </w:pPr>
      <w:r>
        <w:t>                Allow from all</w:t>
      </w:r>
    </w:p>
    <w:p w:rsidR="00AF4838" w:rsidRDefault="00AF4838" w:rsidP="00AF4838">
      <w:pPr>
        <w:pStyle w:val="Zitat"/>
      </w:pPr>
      <w:r>
        <w:tab/>
      </w:r>
      <w:r>
        <w:tab/>
        <w:t>EnableSendfile Off</w:t>
      </w:r>
    </w:p>
    <w:p w:rsidR="00AF4838" w:rsidRDefault="00AF4838" w:rsidP="00AF4838">
      <w:pPr>
        <w:pStyle w:val="Zitat"/>
      </w:pPr>
      <w:r>
        <w:t>        &lt;/Directory&gt;</w:t>
      </w:r>
    </w:p>
    <w:p w:rsidR="00AF4838" w:rsidRDefault="00AF4838" w:rsidP="00AF4838">
      <w:pPr>
        <w:pStyle w:val="Zitat"/>
      </w:pPr>
    </w:p>
    <w:p w:rsidR="00AF4838" w:rsidRDefault="00AF4838" w:rsidP="00AF4838">
      <w:pPr>
        <w:pStyle w:val="Zitat"/>
      </w:pPr>
      <w:r>
        <w:tab/>
        <w:t>Alias /simplesaml /usr/local/filesender/simplesaml/www</w:t>
      </w:r>
    </w:p>
    <w:p w:rsidR="00AF4838" w:rsidRDefault="00AF4838" w:rsidP="00AF4838">
      <w:pPr>
        <w:pStyle w:val="Zitat"/>
      </w:pPr>
      <w:r>
        <w:t>        &lt;Directory "/usr/local/filesender/simplesaml/www"&gt;</w:t>
      </w:r>
    </w:p>
    <w:p w:rsidR="00AF4838" w:rsidRDefault="00AF4838" w:rsidP="00AF4838">
      <w:pPr>
        <w:pStyle w:val="Zitat"/>
      </w:pPr>
      <w:r>
        <w:t>                AllowOverride None</w:t>
      </w:r>
    </w:p>
    <w:p w:rsidR="00AF4838" w:rsidRDefault="00AF4838" w:rsidP="00AF4838">
      <w:pPr>
        <w:pStyle w:val="Zitat"/>
      </w:pPr>
      <w:r>
        <w:t>                Options FollowSymLinks MultiViews</w:t>
      </w:r>
    </w:p>
    <w:p w:rsidR="00AF4838" w:rsidRDefault="00AF4838" w:rsidP="00AF4838">
      <w:pPr>
        <w:pStyle w:val="Zitat"/>
      </w:pPr>
      <w:r>
        <w:tab/>
      </w:r>
      <w:r>
        <w:tab/>
        <w:t>#Order deny,allow</w:t>
      </w:r>
    </w:p>
    <w:p w:rsidR="00AF4838" w:rsidRDefault="00AF4838" w:rsidP="00AF4838">
      <w:pPr>
        <w:pStyle w:val="Zitat"/>
      </w:pPr>
      <w:r>
        <w:t>                Allow from all</w:t>
      </w:r>
    </w:p>
    <w:p w:rsidR="00AF4838" w:rsidRDefault="00AF4838" w:rsidP="00AF4838">
      <w:pPr>
        <w:pStyle w:val="Zitat"/>
      </w:pPr>
      <w:r>
        <w:t>        &lt;/Directory&gt;</w:t>
      </w:r>
    </w:p>
    <w:p w:rsidR="00AF4838" w:rsidRDefault="00AF4838" w:rsidP="00AF4838">
      <w:pPr>
        <w:pStyle w:val="Zitat"/>
      </w:pPr>
    </w:p>
    <w:p w:rsidR="00AF4838" w:rsidRDefault="00AF4838" w:rsidP="00AF4838">
      <w:pPr>
        <w:pStyle w:val="Zitat"/>
      </w:pPr>
      <w:r>
        <w:tab/>
        <w:t>#Gibt an wo das errorlog gespeichert werden soll</w:t>
      </w:r>
    </w:p>
    <w:p w:rsidR="00AF4838" w:rsidRDefault="00AF4838" w:rsidP="00AF4838">
      <w:pPr>
        <w:pStyle w:val="Zitat"/>
      </w:pPr>
      <w:r>
        <w:t>        ErrorLog ${APACHE_LOG_DIR}/error.log</w:t>
      </w:r>
    </w:p>
    <w:p w:rsidR="00AF4838" w:rsidRDefault="00AF4838" w:rsidP="00AF4838">
      <w:pPr>
        <w:pStyle w:val="Zitat"/>
      </w:pPr>
      <w:r>
        <w:t>        CustomLog ${APACHE_LOG_DIR}/ssl_access.log combined</w:t>
      </w:r>
    </w:p>
    <w:p w:rsidR="00AF4838" w:rsidRDefault="00AF4838" w:rsidP="00AF4838">
      <w:pPr>
        <w:pStyle w:val="Zitat"/>
      </w:pPr>
    </w:p>
    <w:p w:rsidR="00AF4838" w:rsidRDefault="00AF4838" w:rsidP="00AF4838">
      <w:pPr>
        <w:pStyle w:val="Zitat"/>
      </w:pPr>
      <w:r>
        <w:tab/>
        <w:t>#Gibt an wie geloggt werden soll</w:t>
      </w:r>
    </w:p>
    <w:p w:rsidR="00AF4838" w:rsidRDefault="00AF4838" w:rsidP="00AF4838">
      <w:pPr>
        <w:pStyle w:val="Zitat"/>
      </w:pPr>
      <w:r>
        <w:tab/>
        <w:t>LogLevel warn</w:t>
      </w:r>
    </w:p>
    <w:p w:rsidR="00AF4838" w:rsidRDefault="00AF4838" w:rsidP="00AF4838">
      <w:pPr>
        <w:pStyle w:val="Zitat"/>
      </w:pPr>
    </w:p>
    <w:p w:rsidR="00AF4838" w:rsidRDefault="00AF4838" w:rsidP="00AF4838">
      <w:pPr>
        <w:pStyle w:val="Zitat"/>
      </w:pPr>
      <w:r>
        <w:t>        SSLEngine on</w:t>
      </w:r>
    </w:p>
    <w:p w:rsidR="00AF4838" w:rsidRDefault="00AF4838" w:rsidP="00AF4838">
      <w:pPr>
        <w:pStyle w:val="Zitat"/>
      </w:pPr>
    </w:p>
    <w:p w:rsidR="00AF4838" w:rsidRDefault="00AF4838" w:rsidP="00AF4838">
      <w:pPr>
        <w:pStyle w:val="Zitat"/>
      </w:pPr>
      <w:r>
        <w:t>        #Gibt an wo das verwendete Zertifikat undnd der Schluessel liegen</w:t>
      </w:r>
    </w:p>
    <w:p w:rsidR="00AF4838" w:rsidRDefault="00AF4838" w:rsidP="00AF4838">
      <w:pPr>
        <w:pStyle w:val="Zitat"/>
      </w:pPr>
      <w:r>
        <w:t>        SSLCertificateFile    /etc/ssl/certs/transporter.zhdk.ch.crt.pem</w:t>
      </w:r>
    </w:p>
    <w:p w:rsidR="00AF4838" w:rsidRDefault="00AF4838" w:rsidP="00AF4838">
      <w:pPr>
        <w:pStyle w:val="Zitat"/>
      </w:pPr>
      <w:r>
        <w:t>        SSLCertificateKeyFile /etc/ssl/private/transporter.key</w:t>
      </w:r>
    </w:p>
    <w:p w:rsidR="00AF4838" w:rsidRDefault="00AF4838" w:rsidP="00AF4838">
      <w:pPr>
        <w:pStyle w:val="Zitat"/>
      </w:pPr>
    </w:p>
    <w:p w:rsidR="00AF4838" w:rsidRDefault="00AF4838" w:rsidP="00AF4838">
      <w:pPr>
        <w:pStyle w:val="Zitat"/>
      </w:pPr>
    </w:p>
    <w:p w:rsidR="00AF4838" w:rsidRDefault="00AF4838" w:rsidP="00AF4838">
      <w:pPr>
        <w:pStyle w:val="Zitat"/>
      </w:pPr>
      <w:r>
        <w:t>&lt;/VirtualHost&gt;</w:t>
      </w:r>
    </w:p>
    <w:p w:rsidR="00AF4838" w:rsidRDefault="00AF4838" w:rsidP="00AF4838">
      <w:pPr>
        <w:pStyle w:val="Zitat"/>
      </w:pPr>
      <w:r>
        <w:t>&lt;/IfModule&gt;</w:t>
      </w:r>
    </w:p>
    <w:p w:rsidR="00AF4838" w:rsidRDefault="00AF4838" w:rsidP="00AF4838">
      <w:r w:rsidRPr="007F2C86">
        <w:t>/etc/apache2/sites-available/</w:t>
      </w:r>
      <w:r>
        <w:t>default</w:t>
      </w:r>
    </w:p>
    <w:p w:rsidR="00AF4838" w:rsidRDefault="00AF4838" w:rsidP="00AF4838">
      <w:pPr>
        <w:pStyle w:val="Zitat"/>
      </w:pPr>
      <w:r>
        <w:t>&lt;VirtualHost *:80&gt;</w:t>
      </w:r>
    </w:p>
    <w:p w:rsidR="00AF4838" w:rsidRDefault="00AF4838" w:rsidP="00AF4838">
      <w:pPr>
        <w:pStyle w:val="Zitat"/>
      </w:pPr>
      <w:r>
        <w:t>#Mit folgendem eintrag wird die ganze verbindung auf die HTTPS Seite umgeleitet</w:t>
      </w:r>
    </w:p>
    <w:p w:rsidR="00AF4838" w:rsidRDefault="00AF4838" w:rsidP="00AF4838">
      <w:pPr>
        <w:pStyle w:val="Zitat"/>
      </w:pPr>
      <w:r>
        <w:t>Redirect permanent / https://transporter.zhdk.ch</w:t>
      </w:r>
    </w:p>
    <w:p w:rsidR="00AF4838" w:rsidRDefault="00AF4838" w:rsidP="00AF4838">
      <w:pPr>
        <w:pStyle w:val="Zitat"/>
      </w:pPr>
      <w:r>
        <w:t>#</w:t>
      </w:r>
      <w:r>
        <w:tab/>
        <w:t># Konfig dominic.zhdk.ch  filesender</w:t>
      </w:r>
    </w:p>
    <w:p w:rsidR="00AF4838" w:rsidRDefault="00AF4838" w:rsidP="00AF4838">
      <w:pPr>
        <w:pStyle w:val="Zitat"/>
      </w:pPr>
      <w:r>
        <w:t>#</w:t>
      </w:r>
      <w:r>
        <w:tab/>
        <w:t>Alias /simplesaml /usr/local/filesender/simplesaml/www</w:t>
      </w:r>
    </w:p>
    <w:p w:rsidR="00AF4838" w:rsidRDefault="00AF4838" w:rsidP="00AF4838">
      <w:pPr>
        <w:pStyle w:val="Zitat"/>
      </w:pPr>
      <w:r>
        <w:t>#</w:t>
      </w:r>
      <w:r>
        <w:tab/>
        <w:t>&lt;Directory "/usr/local/filesender/simplesaml/www"&gt;</w:t>
      </w:r>
    </w:p>
    <w:p w:rsidR="00AF4838" w:rsidRDefault="00AF4838" w:rsidP="00AF4838">
      <w:pPr>
        <w:pStyle w:val="Zitat"/>
      </w:pPr>
      <w:r>
        <w:t xml:space="preserve">#   </w:t>
      </w:r>
      <w:r>
        <w:tab/>
      </w:r>
      <w:r>
        <w:tab/>
        <w:t>AllowOverride None</w:t>
      </w:r>
    </w:p>
    <w:p w:rsidR="00AF4838" w:rsidRDefault="00AF4838" w:rsidP="00AF4838">
      <w:pPr>
        <w:pStyle w:val="Zitat"/>
      </w:pPr>
      <w:r>
        <w:t xml:space="preserve">#    </w:t>
      </w:r>
      <w:r>
        <w:tab/>
      </w:r>
      <w:r>
        <w:tab/>
        <w:t>Order deny,allow</w:t>
      </w:r>
    </w:p>
    <w:p w:rsidR="00AF4838" w:rsidRDefault="00AF4838" w:rsidP="00AF4838">
      <w:pPr>
        <w:pStyle w:val="Zitat"/>
      </w:pPr>
      <w:r>
        <w:t xml:space="preserve">#   </w:t>
      </w:r>
      <w:r>
        <w:tab/>
      </w:r>
      <w:r>
        <w:tab/>
        <w:t>Allow from all</w:t>
      </w:r>
    </w:p>
    <w:p w:rsidR="00AF4838" w:rsidRDefault="00AF4838" w:rsidP="00AF4838">
      <w:pPr>
        <w:pStyle w:val="Zitat"/>
      </w:pPr>
      <w:r>
        <w:t>#</w:t>
      </w:r>
      <w:r>
        <w:tab/>
        <w:t>&lt;/Directory&gt;</w:t>
      </w:r>
    </w:p>
    <w:p w:rsidR="00AF4838" w:rsidRDefault="00AF4838" w:rsidP="00AF4838">
      <w:pPr>
        <w:pStyle w:val="Zitat"/>
      </w:pPr>
      <w:r>
        <w:t xml:space="preserve">#                                                                              </w:t>
      </w:r>
    </w:p>
    <w:p w:rsidR="00AF4838" w:rsidRDefault="00AF4838" w:rsidP="00AF4838">
      <w:pPr>
        <w:pStyle w:val="Zitat"/>
      </w:pPr>
      <w:r>
        <w:t>#</w:t>
      </w:r>
      <w:r>
        <w:tab/>
        <w:t>Alias /filesender /usr/local/filesender/filesender/www</w:t>
      </w:r>
    </w:p>
    <w:p w:rsidR="00AF4838" w:rsidRDefault="00AF4838" w:rsidP="00AF4838">
      <w:pPr>
        <w:pStyle w:val="Zitat"/>
      </w:pPr>
      <w:r>
        <w:t>#</w:t>
      </w:r>
      <w:r>
        <w:tab/>
        <w:t>&lt;Directory "/usr/local/filesender/filesender/"&gt;</w:t>
      </w:r>
    </w:p>
    <w:p w:rsidR="00AF4838" w:rsidRDefault="00AF4838" w:rsidP="00AF4838">
      <w:pPr>
        <w:pStyle w:val="Zitat"/>
      </w:pPr>
      <w:r>
        <w:t xml:space="preserve">#   </w:t>
      </w:r>
      <w:r>
        <w:tab/>
      </w:r>
      <w:r>
        <w:tab/>
        <w:t>Options FollowSymLinks</w:t>
      </w:r>
    </w:p>
    <w:p w:rsidR="00AF4838" w:rsidRDefault="00AF4838" w:rsidP="00AF4838">
      <w:pPr>
        <w:pStyle w:val="Zitat"/>
      </w:pPr>
      <w:r>
        <w:t xml:space="preserve">#  </w:t>
      </w:r>
      <w:r>
        <w:tab/>
      </w:r>
      <w:r>
        <w:tab/>
        <w:t>DirectoryIndex index.php</w:t>
      </w:r>
    </w:p>
    <w:p w:rsidR="00AF4838" w:rsidRDefault="00AF4838" w:rsidP="00AF4838">
      <w:pPr>
        <w:pStyle w:val="Zitat"/>
      </w:pPr>
      <w:r>
        <w:t xml:space="preserve"># </w:t>
      </w:r>
      <w:r>
        <w:tab/>
      </w:r>
      <w:r>
        <w:tab/>
        <w:t>AllowOverride None</w:t>
      </w:r>
    </w:p>
    <w:p w:rsidR="00AF4838" w:rsidRDefault="00AF4838" w:rsidP="00AF4838">
      <w:pPr>
        <w:pStyle w:val="Zitat"/>
      </w:pPr>
      <w:r>
        <w:t>#</w:t>
      </w:r>
      <w:r>
        <w:tab/>
      </w:r>
      <w:r>
        <w:tab/>
        <w:t>Order deny,allow</w:t>
      </w:r>
    </w:p>
    <w:p w:rsidR="00AF4838" w:rsidRDefault="00AF4838" w:rsidP="00AF4838">
      <w:pPr>
        <w:pStyle w:val="Zitat"/>
      </w:pPr>
      <w:r>
        <w:t>#</w:t>
      </w:r>
      <w:r>
        <w:tab/>
      </w:r>
      <w:r>
        <w:tab/>
        <w:t>Allow from all</w:t>
      </w:r>
    </w:p>
    <w:p w:rsidR="00AF4838" w:rsidRDefault="00AF4838" w:rsidP="00AF4838">
      <w:pPr>
        <w:pStyle w:val="Zitat"/>
      </w:pPr>
      <w:r>
        <w:t>#</w:t>
      </w:r>
      <w:r>
        <w:tab/>
        <w:t>&lt;/Directory&gt;</w:t>
      </w:r>
    </w:p>
    <w:p w:rsidR="00AF4838" w:rsidRDefault="00AF4838" w:rsidP="00AF4838">
      <w:pPr>
        <w:pStyle w:val="Zitat"/>
      </w:pPr>
      <w:r>
        <w:t>&lt;/VirtualHost&gt;</w:t>
      </w:r>
    </w:p>
    <w:p w:rsidR="00AF4838" w:rsidRPr="007F2C86" w:rsidRDefault="00AF4838" w:rsidP="00AF4838"/>
    <w:p w:rsidR="00AC15B2" w:rsidRDefault="00AC15B2"/>
    <w:sectPr w:rsidR="00AC15B2" w:rsidSect="00921E7D">
      <w:pgSz w:w="11906" w:h="16838"/>
      <w:pgMar w:top="1417" w:right="1417" w:bottom="1134" w:left="1417"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00"/>
    <w:family w:val="roman"/>
    <w:pitch w:val="default"/>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547689D4"/>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1E30332"/>
    <w:multiLevelType w:val="hybridMultilevel"/>
    <w:tmpl w:val="85D6EAE0"/>
    <w:lvl w:ilvl="0" w:tplc="F7BEECE4">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03922127"/>
    <w:multiLevelType w:val="hybridMultilevel"/>
    <w:tmpl w:val="81EA5E30"/>
    <w:lvl w:ilvl="0" w:tplc="F7BEECE4">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0D261196"/>
    <w:multiLevelType w:val="hybridMultilevel"/>
    <w:tmpl w:val="42786E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211C71E8"/>
    <w:multiLevelType w:val="hybridMultilevel"/>
    <w:tmpl w:val="403A45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21503860"/>
    <w:multiLevelType w:val="hybridMultilevel"/>
    <w:tmpl w:val="F726F7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27B0367B"/>
    <w:multiLevelType w:val="hybridMultilevel"/>
    <w:tmpl w:val="A19680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2C916C81"/>
    <w:multiLevelType w:val="hybridMultilevel"/>
    <w:tmpl w:val="7920392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2D8B6CA1"/>
    <w:multiLevelType w:val="hybridMultilevel"/>
    <w:tmpl w:val="B49420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303E7DF9"/>
    <w:multiLevelType w:val="hybridMultilevel"/>
    <w:tmpl w:val="A72609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315C42BA"/>
    <w:multiLevelType w:val="hybridMultilevel"/>
    <w:tmpl w:val="C0C82CD0"/>
    <w:lvl w:ilvl="0" w:tplc="F7BEECE4">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323A1A78"/>
    <w:multiLevelType w:val="hybridMultilevel"/>
    <w:tmpl w:val="351E45B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3B777B79"/>
    <w:multiLevelType w:val="hybridMultilevel"/>
    <w:tmpl w:val="2584C2D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3DE964BB"/>
    <w:multiLevelType w:val="hybridMultilevel"/>
    <w:tmpl w:val="2D961E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3F7E08FD"/>
    <w:multiLevelType w:val="hybridMultilevel"/>
    <w:tmpl w:val="805A6FB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3F9C02B7"/>
    <w:multiLevelType w:val="hybridMultilevel"/>
    <w:tmpl w:val="07161C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40D14FC5"/>
    <w:multiLevelType w:val="hybridMultilevel"/>
    <w:tmpl w:val="81367D6E"/>
    <w:lvl w:ilvl="0" w:tplc="F7BEECE4">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43B114B0"/>
    <w:multiLevelType w:val="hybridMultilevel"/>
    <w:tmpl w:val="C6BE0E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578A02B5"/>
    <w:multiLevelType w:val="hybridMultilevel"/>
    <w:tmpl w:val="2BDE32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59D209E5"/>
    <w:multiLevelType w:val="hybridMultilevel"/>
    <w:tmpl w:val="1D769AC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5C574B96"/>
    <w:multiLevelType w:val="hybridMultilevel"/>
    <w:tmpl w:val="1318019A"/>
    <w:lvl w:ilvl="0" w:tplc="F7BEECE4">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5E872A7A"/>
    <w:multiLevelType w:val="hybridMultilevel"/>
    <w:tmpl w:val="AAE6BAF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67A14E72"/>
    <w:multiLevelType w:val="hybridMultilevel"/>
    <w:tmpl w:val="DD34C6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6D5522A1"/>
    <w:multiLevelType w:val="hybridMultilevel"/>
    <w:tmpl w:val="5798C0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78F3643E"/>
    <w:multiLevelType w:val="hybridMultilevel"/>
    <w:tmpl w:val="973A26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7"/>
  </w:num>
  <w:num w:numId="2">
    <w:abstractNumId w:val="18"/>
  </w:num>
  <w:num w:numId="3">
    <w:abstractNumId w:val="17"/>
  </w:num>
  <w:num w:numId="4">
    <w:abstractNumId w:val="4"/>
  </w:num>
  <w:num w:numId="5">
    <w:abstractNumId w:val="6"/>
  </w:num>
  <w:num w:numId="6">
    <w:abstractNumId w:val="2"/>
  </w:num>
  <w:num w:numId="7">
    <w:abstractNumId w:val="1"/>
  </w:num>
  <w:num w:numId="8">
    <w:abstractNumId w:val="20"/>
  </w:num>
  <w:num w:numId="9">
    <w:abstractNumId w:val="10"/>
  </w:num>
  <w:num w:numId="10">
    <w:abstractNumId w:val="16"/>
  </w:num>
  <w:num w:numId="11">
    <w:abstractNumId w:val="3"/>
  </w:num>
  <w:num w:numId="12">
    <w:abstractNumId w:val="23"/>
  </w:num>
  <w:num w:numId="13">
    <w:abstractNumId w:val="13"/>
  </w:num>
  <w:num w:numId="14">
    <w:abstractNumId w:val="19"/>
  </w:num>
  <w:num w:numId="15">
    <w:abstractNumId w:val="22"/>
  </w:num>
  <w:num w:numId="16">
    <w:abstractNumId w:val="9"/>
  </w:num>
  <w:num w:numId="17">
    <w:abstractNumId w:val="14"/>
  </w:num>
  <w:num w:numId="18">
    <w:abstractNumId w:val="15"/>
  </w:num>
  <w:num w:numId="19">
    <w:abstractNumId w:val="24"/>
  </w:num>
  <w:num w:numId="20">
    <w:abstractNumId w:val="5"/>
  </w:num>
  <w:num w:numId="21">
    <w:abstractNumId w:val="8"/>
  </w:num>
  <w:num w:numId="22">
    <w:abstractNumId w:val="0"/>
  </w:num>
  <w:num w:numId="23">
    <w:abstractNumId w:val="21"/>
  </w:num>
  <w:num w:numId="24">
    <w:abstractNumId w:val="12"/>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4838"/>
    <w:rsid w:val="00640534"/>
    <w:rsid w:val="00892617"/>
    <w:rsid w:val="00AB1341"/>
    <w:rsid w:val="00AC15B2"/>
    <w:rsid w:val="00AF4838"/>
    <w:rsid w:val="00F1350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F4838"/>
  </w:style>
  <w:style w:type="paragraph" w:styleId="berschrift1">
    <w:name w:val="heading 1"/>
    <w:basedOn w:val="Standard"/>
    <w:next w:val="Standard"/>
    <w:link w:val="berschrift1Zchn"/>
    <w:uiPriority w:val="9"/>
    <w:qFormat/>
    <w:rsid w:val="00AF48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F483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AF4838"/>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AF4838"/>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AF483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F483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AF4838"/>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AF4838"/>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AF4838"/>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AF4838"/>
    <w:rPr>
      <w:rFonts w:asciiTheme="majorHAnsi" w:eastAsiaTheme="majorEastAsia" w:hAnsiTheme="majorHAnsi" w:cstheme="majorBidi"/>
      <w:color w:val="243F60" w:themeColor="accent1" w:themeShade="7F"/>
    </w:rPr>
  </w:style>
  <w:style w:type="paragraph" w:styleId="Kopfzeile">
    <w:name w:val="header"/>
    <w:basedOn w:val="Standard"/>
    <w:link w:val="KopfzeileZchn"/>
    <w:uiPriority w:val="99"/>
    <w:unhideWhenUsed/>
    <w:rsid w:val="00AF483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F4838"/>
  </w:style>
  <w:style w:type="paragraph" w:styleId="Fuzeile">
    <w:name w:val="footer"/>
    <w:basedOn w:val="Standard"/>
    <w:link w:val="FuzeileZchn"/>
    <w:uiPriority w:val="99"/>
    <w:unhideWhenUsed/>
    <w:rsid w:val="00AF483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F4838"/>
  </w:style>
  <w:style w:type="paragraph" w:styleId="Inhaltsverzeichnisberschrift">
    <w:name w:val="TOC Heading"/>
    <w:basedOn w:val="berschrift1"/>
    <w:next w:val="Standard"/>
    <w:uiPriority w:val="39"/>
    <w:semiHidden/>
    <w:unhideWhenUsed/>
    <w:qFormat/>
    <w:rsid w:val="00AF4838"/>
    <w:pPr>
      <w:outlineLvl w:val="9"/>
    </w:pPr>
    <w:rPr>
      <w:lang w:eastAsia="de-CH"/>
    </w:rPr>
  </w:style>
  <w:style w:type="paragraph" w:styleId="Verzeichnis1">
    <w:name w:val="toc 1"/>
    <w:basedOn w:val="Standard"/>
    <w:next w:val="Standard"/>
    <w:autoRedefine/>
    <w:uiPriority w:val="39"/>
    <w:unhideWhenUsed/>
    <w:rsid w:val="00AF4838"/>
    <w:pPr>
      <w:spacing w:after="100"/>
    </w:pPr>
  </w:style>
  <w:style w:type="paragraph" w:styleId="Verzeichnis2">
    <w:name w:val="toc 2"/>
    <w:basedOn w:val="Standard"/>
    <w:next w:val="Standard"/>
    <w:autoRedefine/>
    <w:uiPriority w:val="39"/>
    <w:unhideWhenUsed/>
    <w:rsid w:val="00AF4838"/>
    <w:pPr>
      <w:spacing w:after="100"/>
      <w:ind w:left="220"/>
    </w:pPr>
  </w:style>
  <w:style w:type="character" w:styleId="Hyperlink">
    <w:name w:val="Hyperlink"/>
    <w:basedOn w:val="Absatz-Standardschriftart"/>
    <w:uiPriority w:val="99"/>
    <w:unhideWhenUsed/>
    <w:rsid w:val="00AF4838"/>
    <w:rPr>
      <w:color w:val="0000FF" w:themeColor="hyperlink"/>
      <w:u w:val="single"/>
    </w:rPr>
  </w:style>
  <w:style w:type="paragraph" w:styleId="Sprechblasentext">
    <w:name w:val="Balloon Text"/>
    <w:basedOn w:val="Standard"/>
    <w:link w:val="SprechblasentextZchn"/>
    <w:uiPriority w:val="99"/>
    <w:semiHidden/>
    <w:unhideWhenUsed/>
    <w:rsid w:val="00AF483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F4838"/>
    <w:rPr>
      <w:rFonts w:ascii="Tahoma" w:hAnsi="Tahoma" w:cs="Tahoma"/>
      <w:sz w:val="16"/>
      <w:szCs w:val="16"/>
    </w:rPr>
  </w:style>
  <w:style w:type="paragraph" w:styleId="Listenabsatz">
    <w:name w:val="List Paragraph"/>
    <w:aliases w:val="Dateieneinhalt"/>
    <w:basedOn w:val="Standard"/>
    <w:next w:val="Standard"/>
    <w:uiPriority w:val="34"/>
    <w:qFormat/>
    <w:rsid w:val="00AF4838"/>
    <w:pPr>
      <w:ind w:left="720"/>
      <w:contextualSpacing/>
    </w:pPr>
    <w:rPr>
      <w:rFonts w:ascii="Batang" w:hAnsi="Batang"/>
    </w:rPr>
  </w:style>
  <w:style w:type="paragraph" w:styleId="Verzeichnis3">
    <w:name w:val="toc 3"/>
    <w:basedOn w:val="Standard"/>
    <w:next w:val="Standard"/>
    <w:autoRedefine/>
    <w:uiPriority w:val="39"/>
    <w:unhideWhenUsed/>
    <w:rsid w:val="00AF4838"/>
    <w:pPr>
      <w:spacing w:after="100"/>
      <w:ind w:left="440"/>
    </w:pPr>
  </w:style>
  <w:style w:type="table" w:styleId="Tabellenraster">
    <w:name w:val="Table Grid"/>
    <w:basedOn w:val="NormaleTabelle"/>
    <w:uiPriority w:val="59"/>
    <w:rsid w:val="00AF48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heading">
    <w:name w:val="Sub-heading"/>
    <w:next w:val="Body"/>
    <w:rsid w:val="00AF4838"/>
    <w:pPr>
      <w:keepNext/>
      <w:spacing w:after="0" w:line="240" w:lineRule="auto"/>
    </w:pPr>
    <w:rPr>
      <w:rFonts w:ascii="Helvetica" w:eastAsia="ヒラギノ角ゴ Pro W3" w:hAnsi="Helvetica" w:cs="Times New Roman"/>
      <w:b/>
      <w:color w:val="000000"/>
      <w:sz w:val="24"/>
      <w:szCs w:val="20"/>
      <w:lang w:val="en-GB" w:eastAsia="de-CH"/>
    </w:rPr>
  </w:style>
  <w:style w:type="paragraph" w:customStyle="1" w:styleId="Body">
    <w:name w:val="Body"/>
    <w:rsid w:val="00AF4838"/>
    <w:pPr>
      <w:spacing w:after="0" w:line="240" w:lineRule="auto"/>
    </w:pPr>
    <w:rPr>
      <w:rFonts w:ascii="Helvetica" w:eastAsia="ヒラギノ角ゴ Pro W3" w:hAnsi="Helvetica" w:cs="Times New Roman"/>
      <w:color w:val="000000"/>
      <w:sz w:val="24"/>
      <w:szCs w:val="20"/>
      <w:lang w:val="en-GB" w:eastAsia="de-CH"/>
    </w:rPr>
  </w:style>
  <w:style w:type="character" w:customStyle="1" w:styleId="fcydo">
    <w:name w:val="f_cy_do"/>
    <w:basedOn w:val="Absatz-Standardschriftart"/>
    <w:rsid w:val="00AF4838"/>
  </w:style>
  <w:style w:type="paragraph" w:styleId="HTMLVorformatiert">
    <w:name w:val="HTML Preformatted"/>
    <w:basedOn w:val="Standard"/>
    <w:link w:val="HTMLVorformatiertZchn"/>
    <w:uiPriority w:val="99"/>
    <w:unhideWhenUsed/>
    <w:rsid w:val="00AF4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rsid w:val="00AF4838"/>
    <w:rPr>
      <w:rFonts w:ascii="Courier New" w:eastAsia="Times New Roman" w:hAnsi="Courier New" w:cs="Courier New"/>
      <w:sz w:val="20"/>
      <w:szCs w:val="20"/>
      <w:lang w:eastAsia="de-CH"/>
    </w:rPr>
  </w:style>
  <w:style w:type="paragraph" w:styleId="NurText">
    <w:name w:val="Plain Text"/>
    <w:basedOn w:val="Standard"/>
    <w:link w:val="NurTextZchn"/>
    <w:uiPriority w:val="99"/>
    <w:unhideWhenUsed/>
    <w:rsid w:val="00AF4838"/>
    <w:pPr>
      <w:spacing w:after="0" w:line="240" w:lineRule="auto"/>
    </w:pPr>
    <w:rPr>
      <w:rFonts w:ascii="Calibri" w:hAnsi="Calibri"/>
      <w:szCs w:val="21"/>
    </w:rPr>
  </w:style>
  <w:style w:type="character" w:customStyle="1" w:styleId="NurTextZchn">
    <w:name w:val="Nur Text Zchn"/>
    <w:basedOn w:val="Absatz-Standardschriftart"/>
    <w:link w:val="NurText"/>
    <w:uiPriority w:val="99"/>
    <w:rsid w:val="00AF4838"/>
    <w:rPr>
      <w:rFonts w:ascii="Calibri" w:hAnsi="Calibri"/>
      <w:szCs w:val="21"/>
    </w:rPr>
  </w:style>
  <w:style w:type="paragraph" w:styleId="Beschriftung">
    <w:name w:val="caption"/>
    <w:basedOn w:val="Standard"/>
    <w:next w:val="Standard"/>
    <w:uiPriority w:val="35"/>
    <w:unhideWhenUsed/>
    <w:qFormat/>
    <w:rsid w:val="00AF4838"/>
    <w:pPr>
      <w:spacing w:line="240" w:lineRule="auto"/>
    </w:pPr>
    <w:rPr>
      <w:b/>
      <w:bCs/>
      <w:color w:val="4F81BD" w:themeColor="accent1"/>
      <w:sz w:val="18"/>
      <w:szCs w:val="18"/>
    </w:rPr>
  </w:style>
  <w:style w:type="paragraph" w:styleId="Zitat">
    <w:name w:val="Quote"/>
    <w:basedOn w:val="Standard"/>
    <w:next w:val="Standard"/>
    <w:link w:val="ZitatZchn"/>
    <w:uiPriority w:val="29"/>
    <w:qFormat/>
    <w:rsid w:val="00AF4838"/>
    <w:pPr>
      <w:spacing w:after="0"/>
      <w:ind w:left="851"/>
    </w:pPr>
    <w:rPr>
      <w:rFonts w:ascii="Courier" w:hAnsi="Courier"/>
      <w:iCs/>
      <w:color w:val="000000" w:themeColor="text1"/>
    </w:rPr>
  </w:style>
  <w:style w:type="character" w:customStyle="1" w:styleId="ZitatZchn">
    <w:name w:val="Zitat Zchn"/>
    <w:basedOn w:val="Absatz-Standardschriftart"/>
    <w:link w:val="Zitat"/>
    <w:uiPriority w:val="29"/>
    <w:rsid w:val="00AF4838"/>
    <w:rPr>
      <w:rFonts w:ascii="Courier" w:hAnsi="Courier"/>
      <w:iCs/>
      <w:color w:val="000000" w:themeColor="text1"/>
    </w:rPr>
  </w:style>
  <w:style w:type="paragraph" w:styleId="Blocktext">
    <w:name w:val="Block Text"/>
    <w:basedOn w:val="Standard"/>
    <w:uiPriority w:val="99"/>
    <w:semiHidden/>
    <w:unhideWhenUsed/>
    <w:rsid w:val="00AF4838"/>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character" w:styleId="Hervorhebung">
    <w:name w:val="Emphasis"/>
    <w:basedOn w:val="Absatz-Standardschriftart"/>
    <w:uiPriority w:val="20"/>
    <w:qFormat/>
    <w:rsid w:val="00AF4838"/>
    <w:rPr>
      <w:rFonts w:asciiTheme="minorHAnsi" w:hAnsiTheme="minorHAnsi"/>
      <w:i w:val="0"/>
      <w:iCs/>
      <w:sz w:val="22"/>
    </w:rPr>
  </w:style>
  <w:style w:type="table" w:styleId="HelleListe-Akzent1">
    <w:name w:val="Light List Accent 1"/>
    <w:basedOn w:val="NormaleTabelle"/>
    <w:uiPriority w:val="61"/>
    <w:rsid w:val="00AF483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Raster-Akzent1">
    <w:name w:val="Light Grid Accent 1"/>
    <w:basedOn w:val="NormaleTabelle"/>
    <w:uiPriority w:val="62"/>
    <w:rsid w:val="00AF483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chattierung-Akzent1">
    <w:name w:val="Light Shading Accent 1"/>
    <w:basedOn w:val="NormaleTabelle"/>
    <w:uiPriority w:val="60"/>
    <w:rsid w:val="00AF483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l-attribute">
    <w:name w:val="hl-attribute"/>
    <w:basedOn w:val="Absatz-Standardschriftart"/>
    <w:rsid w:val="00AF4838"/>
  </w:style>
  <w:style w:type="character" w:customStyle="1" w:styleId="hl-string">
    <w:name w:val="hl-string"/>
    <w:basedOn w:val="Absatz-Standardschriftart"/>
    <w:rsid w:val="00AF4838"/>
  </w:style>
  <w:style w:type="paragraph" w:styleId="Aufzhlungszeichen">
    <w:name w:val="List Bullet"/>
    <w:basedOn w:val="Standard"/>
    <w:uiPriority w:val="99"/>
    <w:unhideWhenUsed/>
    <w:rsid w:val="00AF4838"/>
    <w:pPr>
      <w:numPr>
        <w:numId w:val="22"/>
      </w:numPr>
      <w:contextualSpacing/>
    </w:pPr>
  </w:style>
  <w:style w:type="character" w:customStyle="1" w:styleId="o">
    <w:name w:val="o"/>
    <w:basedOn w:val="Absatz-Standardschriftart"/>
    <w:rsid w:val="00AF4838"/>
  </w:style>
  <w:style w:type="character" w:customStyle="1" w:styleId="nx">
    <w:name w:val="nx"/>
    <w:basedOn w:val="Absatz-Standardschriftart"/>
    <w:rsid w:val="00AF4838"/>
  </w:style>
  <w:style w:type="character" w:customStyle="1" w:styleId="cm">
    <w:name w:val="cm"/>
    <w:basedOn w:val="Absatz-Standardschriftart"/>
    <w:rsid w:val="00AF4838"/>
  </w:style>
  <w:style w:type="character" w:customStyle="1" w:styleId="c1">
    <w:name w:val="c1"/>
    <w:basedOn w:val="Absatz-Standardschriftart"/>
    <w:rsid w:val="00AF4838"/>
  </w:style>
  <w:style w:type="character" w:customStyle="1" w:styleId="nv">
    <w:name w:val="nv"/>
    <w:basedOn w:val="Absatz-Standardschriftart"/>
    <w:rsid w:val="00AF4838"/>
  </w:style>
  <w:style w:type="character" w:customStyle="1" w:styleId="p">
    <w:name w:val="p"/>
    <w:basedOn w:val="Absatz-Standardschriftart"/>
    <w:rsid w:val="00AF4838"/>
  </w:style>
  <w:style w:type="character" w:customStyle="1" w:styleId="s2">
    <w:name w:val="s2"/>
    <w:basedOn w:val="Absatz-Standardschriftart"/>
    <w:rsid w:val="00AF4838"/>
  </w:style>
  <w:style w:type="character" w:customStyle="1" w:styleId="s1">
    <w:name w:val="s1"/>
    <w:basedOn w:val="Absatz-Standardschriftart"/>
    <w:rsid w:val="00AF4838"/>
  </w:style>
  <w:style w:type="character" w:customStyle="1" w:styleId="nb">
    <w:name w:val="nb"/>
    <w:basedOn w:val="Absatz-Standardschriftart"/>
    <w:rsid w:val="00AF4838"/>
  </w:style>
  <w:style w:type="character" w:customStyle="1" w:styleId="cp">
    <w:name w:val="cp"/>
    <w:basedOn w:val="Absatz-Standardschriftart"/>
    <w:rsid w:val="00AF4838"/>
  </w:style>
  <w:style w:type="character" w:customStyle="1" w:styleId="k">
    <w:name w:val="k"/>
    <w:basedOn w:val="Absatz-Standardschriftart"/>
    <w:rsid w:val="00AF4838"/>
  </w:style>
  <w:style w:type="character" w:customStyle="1" w:styleId="si">
    <w:name w:val="si"/>
    <w:basedOn w:val="Absatz-Standardschriftart"/>
    <w:rsid w:val="00AF4838"/>
  </w:style>
  <w:style w:type="character" w:customStyle="1" w:styleId="na">
    <w:name w:val="na"/>
    <w:basedOn w:val="Absatz-Standardschriftart"/>
    <w:rsid w:val="00AF4838"/>
  </w:style>
  <w:style w:type="character" w:customStyle="1" w:styleId="nf">
    <w:name w:val="nf"/>
    <w:basedOn w:val="Absatz-Standardschriftart"/>
    <w:rsid w:val="00AF4838"/>
  </w:style>
  <w:style w:type="character" w:customStyle="1" w:styleId="mi">
    <w:name w:val="mi"/>
    <w:basedOn w:val="Absatz-Standardschriftart"/>
    <w:rsid w:val="00AF4838"/>
  </w:style>
  <w:style w:type="character" w:customStyle="1" w:styleId="se">
    <w:name w:val="se"/>
    <w:basedOn w:val="Absatz-Standardschriftart"/>
    <w:rsid w:val="00AF4838"/>
  </w:style>
  <w:style w:type="character" w:customStyle="1" w:styleId="sd">
    <w:name w:val="sd"/>
    <w:basedOn w:val="Absatz-Standardschriftart"/>
    <w:rsid w:val="00AF4838"/>
  </w:style>
  <w:style w:type="character" w:customStyle="1" w:styleId="s">
    <w:name w:val="s"/>
    <w:basedOn w:val="Absatz-Standardschriftart"/>
    <w:rsid w:val="00AF483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F4838"/>
  </w:style>
  <w:style w:type="paragraph" w:styleId="berschrift1">
    <w:name w:val="heading 1"/>
    <w:basedOn w:val="Standard"/>
    <w:next w:val="Standard"/>
    <w:link w:val="berschrift1Zchn"/>
    <w:uiPriority w:val="9"/>
    <w:qFormat/>
    <w:rsid w:val="00AF48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F483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AF4838"/>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AF4838"/>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AF483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F483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AF4838"/>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AF4838"/>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AF4838"/>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AF4838"/>
    <w:rPr>
      <w:rFonts w:asciiTheme="majorHAnsi" w:eastAsiaTheme="majorEastAsia" w:hAnsiTheme="majorHAnsi" w:cstheme="majorBidi"/>
      <w:color w:val="243F60" w:themeColor="accent1" w:themeShade="7F"/>
    </w:rPr>
  </w:style>
  <w:style w:type="paragraph" w:styleId="Kopfzeile">
    <w:name w:val="header"/>
    <w:basedOn w:val="Standard"/>
    <w:link w:val="KopfzeileZchn"/>
    <w:uiPriority w:val="99"/>
    <w:unhideWhenUsed/>
    <w:rsid w:val="00AF483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F4838"/>
  </w:style>
  <w:style w:type="paragraph" w:styleId="Fuzeile">
    <w:name w:val="footer"/>
    <w:basedOn w:val="Standard"/>
    <w:link w:val="FuzeileZchn"/>
    <w:uiPriority w:val="99"/>
    <w:unhideWhenUsed/>
    <w:rsid w:val="00AF483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F4838"/>
  </w:style>
  <w:style w:type="paragraph" w:styleId="Inhaltsverzeichnisberschrift">
    <w:name w:val="TOC Heading"/>
    <w:basedOn w:val="berschrift1"/>
    <w:next w:val="Standard"/>
    <w:uiPriority w:val="39"/>
    <w:semiHidden/>
    <w:unhideWhenUsed/>
    <w:qFormat/>
    <w:rsid w:val="00AF4838"/>
    <w:pPr>
      <w:outlineLvl w:val="9"/>
    </w:pPr>
    <w:rPr>
      <w:lang w:eastAsia="de-CH"/>
    </w:rPr>
  </w:style>
  <w:style w:type="paragraph" w:styleId="Verzeichnis1">
    <w:name w:val="toc 1"/>
    <w:basedOn w:val="Standard"/>
    <w:next w:val="Standard"/>
    <w:autoRedefine/>
    <w:uiPriority w:val="39"/>
    <w:unhideWhenUsed/>
    <w:rsid w:val="00AF4838"/>
    <w:pPr>
      <w:spacing w:after="100"/>
    </w:pPr>
  </w:style>
  <w:style w:type="paragraph" w:styleId="Verzeichnis2">
    <w:name w:val="toc 2"/>
    <w:basedOn w:val="Standard"/>
    <w:next w:val="Standard"/>
    <w:autoRedefine/>
    <w:uiPriority w:val="39"/>
    <w:unhideWhenUsed/>
    <w:rsid w:val="00AF4838"/>
    <w:pPr>
      <w:spacing w:after="100"/>
      <w:ind w:left="220"/>
    </w:pPr>
  </w:style>
  <w:style w:type="character" w:styleId="Hyperlink">
    <w:name w:val="Hyperlink"/>
    <w:basedOn w:val="Absatz-Standardschriftart"/>
    <w:uiPriority w:val="99"/>
    <w:unhideWhenUsed/>
    <w:rsid w:val="00AF4838"/>
    <w:rPr>
      <w:color w:val="0000FF" w:themeColor="hyperlink"/>
      <w:u w:val="single"/>
    </w:rPr>
  </w:style>
  <w:style w:type="paragraph" w:styleId="Sprechblasentext">
    <w:name w:val="Balloon Text"/>
    <w:basedOn w:val="Standard"/>
    <w:link w:val="SprechblasentextZchn"/>
    <w:uiPriority w:val="99"/>
    <w:semiHidden/>
    <w:unhideWhenUsed/>
    <w:rsid w:val="00AF483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F4838"/>
    <w:rPr>
      <w:rFonts w:ascii="Tahoma" w:hAnsi="Tahoma" w:cs="Tahoma"/>
      <w:sz w:val="16"/>
      <w:szCs w:val="16"/>
    </w:rPr>
  </w:style>
  <w:style w:type="paragraph" w:styleId="Listenabsatz">
    <w:name w:val="List Paragraph"/>
    <w:aliases w:val="Dateieneinhalt"/>
    <w:basedOn w:val="Standard"/>
    <w:next w:val="Standard"/>
    <w:uiPriority w:val="34"/>
    <w:qFormat/>
    <w:rsid w:val="00AF4838"/>
    <w:pPr>
      <w:ind w:left="720"/>
      <w:contextualSpacing/>
    </w:pPr>
    <w:rPr>
      <w:rFonts w:ascii="Batang" w:hAnsi="Batang"/>
    </w:rPr>
  </w:style>
  <w:style w:type="paragraph" w:styleId="Verzeichnis3">
    <w:name w:val="toc 3"/>
    <w:basedOn w:val="Standard"/>
    <w:next w:val="Standard"/>
    <w:autoRedefine/>
    <w:uiPriority w:val="39"/>
    <w:unhideWhenUsed/>
    <w:rsid w:val="00AF4838"/>
    <w:pPr>
      <w:spacing w:after="100"/>
      <w:ind w:left="440"/>
    </w:pPr>
  </w:style>
  <w:style w:type="table" w:styleId="Tabellenraster">
    <w:name w:val="Table Grid"/>
    <w:basedOn w:val="NormaleTabelle"/>
    <w:uiPriority w:val="59"/>
    <w:rsid w:val="00AF48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heading">
    <w:name w:val="Sub-heading"/>
    <w:next w:val="Body"/>
    <w:rsid w:val="00AF4838"/>
    <w:pPr>
      <w:keepNext/>
      <w:spacing w:after="0" w:line="240" w:lineRule="auto"/>
    </w:pPr>
    <w:rPr>
      <w:rFonts w:ascii="Helvetica" w:eastAsia="ヒラギノ角ゴ Pro W3" w:hAnsi="Helvetica" w:cs="Times New Roman"/>
      <w:b/>
      <w:color w:val="000000"/>
      <w:sz w:val="24"/>
      <w:szCs w:val="20"/>
      <w:lang w:val="en-GB" w:eastAsia="de-CH"/>
    </w:rPr>
  </w:style>
  <w:style w:type="paragraph" w:customStyle="1" w:styleId="Body">
    <w:name w:val="Body"/>
    <w:rsid w:val="00AF4838"/>
    <w:pPr>
      <w:spacing w:after="0" w:line="240" w:lineRule="auto"/>
    </w:pPr>
    <w:rPr>
      <w:rFonts w:ascii="Helvetica" w:eastAsia="ヒラギノ角ゴ Pro W3" w:hAnsi="Helvetica" w:cs="Times New Roman"/>
      <w:color w:val="000000"/>
      <w:sz w:val="24"/>
      <w:szCs w:val="20"/>
      <w:lang w:val="en-GB" w:eastAsia="de-CH"/>
    </w:rPr>
  </w:style>
  <w:style w:type="character" w:customStyle="1" w:styleId="fcydo">
    <w:name w:val="f_cy_do"/>
    <w:basedOn w:val="Absatz-Standardschriftart"/>
    <w:rsid w:val="00AF4838"/>
  </w:style>
  <w:style w:type="paragraph" w:styleId="HTMLVorformatiert">
    <w:name w:val="HTML Preformatted"/>
    <w:basedOn w:val="Standard"/>
    <w:link w:val="HTMLVorformatiertZchn"/>
    <w:uiPriority w:val="99"/>
    <w:unhideWhenUsed/>
    <w:rsid w:val="00AF4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rsid w:val="00AF4838"/>
    <w:rPr>
      <w:rFonts w:ascii="Courier New" w:eastAsia="Times New Roman" w:hAnsi="Courier New" w:cs="Courier New"/>
      <w:sz w:val="20"/>
      <w:szCs w:val="20"/>
      <w:lang w:eastAsia="de-CH"/>
    </w:rPr>
  </w:style>
  <w:style w:type="paragraph" w:styleId="NurText">
    <w:name w:val="Plain Text"/>
    <w:basedOn w:val="Standard"/>
    <w:link w:val="NurTextZchn"/>
    <w:uiPriority w:val="99"/>
    <w:unhideWhenUsed/>
    <w:rsid w:val="00AF4838"/>
    <w:pPr>
      <w:spacing w:after="0" w:line="240" w:lineRule="auto"/>
    </w:pPr>
    <w:rPr>
      <w:rFonts w:ascii="Calibri" w:hAnsi="Calibri"/>
      <w:szCs w:val="21"/>
    </w:rPr>
  </w:style>
  <w:style w:type="character" w:customStyle="1" w:styleId="NurTextZchn">
    <w:name w:val="Nur Text Zchn"/>
    <w:basedOn w:val="Absatz-Standardschriftart"/>
    <w:link w:val="NurText"/>
    <w:uiPriority w:val="99"/>
    <w:rsid w:val="00AF4838"/>
    <w:rPr>
      <w:rFonts w:ascii="Calibri" w:hAnsi="Calibri"/>
      <w:szCs w:val="21"/>
    </w:rPr>
  </w:style>
  <w:style w:type="paragraph" w:styleId="Beschriftung">
    <w:name w:val="caption"/>
    <w:basedOn w:val="Standard"/>
    <w:next w:val="Standard"/>
    <w:uiPriority w:val="35"/>
    <w:unhideWhenUsed/>
    <w:qFormat/>
    <w:rsid w:val="00AF4838"/>
    <w:pPr>
      <w:spacing w:line="240" w:lineRule="auto"/>
    </w:pPr>
    <w:rPr>
      <w:b/>
      <w:bCs/>
      <w:color w:val="4F81BD" w:themeColor="accent1"/>
      <w:sz w:val="18"/>
      <w:szCs w:val="18"/>
    </w:rPr>
  </w:style>
  <w:style w:type="paragraph" w:styleId="Zitat">
    <w:name w:val="Quote"/>
    <w:basedOn w:val="Standard"/>
    <w:next w:val="Standard"/>
    <w:link w:val="ZitatZchn"/>
    <w:uiPriority w:val="29"/>
    <w:qFormat/>
    <w:rsid w:val="00AF4838"/>
    <w:pPr>
      <w:spacing w:after="0"/>
      <w:ind w:left="851"/>
    </w:pPr>
    <w:rPr>
      <w:rFonts w:ascii="Courier" w:hAnsi="Courier"/>
      <w:iCs/>
      <w:color w:val="000000" w:themeColor="text1"/>
    </w:rPr>
  </w:style>
  <w:style w:type="character" w:customStyle="1" w:styleId="ZitatZchn">
    <w:name w:val="Zitat Zchn"/>
    <w:basedOn w:val="Absatz-Standardschriftart"/>
    <w:link w:val="Zitat"/>
    <w:uiPriority w:val="29"/>
    <w:rsid w:val="00AF4838"/>
    <w:rPr>
      <w:rFonts w:ascii="Courier" w:hAnsi="Courier"/>
      <w:iCs/>
      <w:color w:val="000000" w:themeColor="text1"/>
    </w:rPr>
  </w:style>
  <w:style w:type="paragraph" w:styleId="Blocktext">
    <w:name w:val="Block Text"/>
    <w:basedOn w:val="Standard"/>
    <w:uiPriority w:val="99"/>
    <w:semiHidden/>
    <w:unhideWhenUsed/>
    <w:rsid w:val="00AF4838"/>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character" w:styleId="Hervorhebung">
    <w:name w:val="Emphasis"/>
    <w:basedOn w:val="Absatz-Standardschriftart"/>
    <w:uiPriority w:val="20"/>
    <w:qFormat/>
    <w:rsid w:val="00AF4838"/>
    <w:rPr>
      <w:rFonts w:asciiTheme="minorHAnsi" w:hAnsiTheme="minorHAnsi"/>
      <w:i w:val="0"/>
      <w:iCs/>
      <w:sz w:val="22"/>
    </w:rPr>
  </w:style>
  <w:style w:type="table" w:styleId="HelleListe-Akzent1">
    <w:name w:val="Light List Accent 1"/>
    <w:basedOn w:val="NormaleTabelle"/>
    <w:uiPriority w:val="61"/>
    <w:rsid w:val="00AF483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Raster-Akzent1">
    <w:name w:val="Light Grid Accent 1"/>
    <w:basedOn w:val="NormaleTabelle"/>
    <w:uiPriority w:val="62"/>
    <w:rsid w:val="00AF483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chattierung-Akzent1">
    <w:name w:val="Light Shading Accent 1"/>
    <w:basedOn w:val="NormaleTabelle"/>
    <w:uiPriority w:val="60"/>
    <w:rsid w:val="00AF483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l-attribute">
    <w:name w:val="hl-attribute"/>
    <w:basedOn w:val="Absatz-Standardschriftart"/>
    <w:rsid w:val="00AF4838"/>
  </w:style>
  <w:style w:type="character" w:customStyle="1" w:styleId="hl-string">
    <w:name w:val="hl-string"/>
    <w:basedOn w:val="Absatz-Standardschriftart"/>
    <w:rsid w:val="00AF4838"/>
  </w:style>
  <w:style w:type="paragraph" w:styleId="Aufzhlungszeichen">
    <w:name w:val="List Bullet"/>
    <w:basedOn w:val="Standard"/>
    <w:uiPriority w:val="99"/>
    <w:unhideWhenUsed/>
    <w:rsid w:val="00AF4838"/>
    <w:pPr>
      <w:numPr>
        <w:numId w:val="22"/>
      </w:numPr>
      <w:contextualSpacing/>
    </w:pPr>
  </w:style>
  <w:style w:type="character" w:customStyle="1" w:styleId="o">
    <w:name w:val="o"/>
    <w:basedOn w:val="Absatz-Standardschriftart"/>
    <w:rsid w:val="00AF4838"/>
  </w:style>
  <w:style w:type="character" w:customStyle="1" w:styleId="nx">
    <w:name w:val="nx"/>
    <w:basedOn w:val="Absatz-Standardschriftart"/>
    <w:rsid w:val="00AF4838"/>
  </w:style>
  <w:style w:type="character" w:customStyle="1" w:styleId="cm">
    <w:name w:val="cm"/>
    <w:basedOn w:val="Absatz-Standardschriftart"/>
    <w:rsid w:val="00AF4838"/>
  </w:style>
  <w:style w:type="character" w:customStyle="1" w:styleId="c1">
    <w:name w:val="c1"/>
    <w:basedOn w:val="Absatz-Standardschriftart"/>
    <w:rsid w:val="00AF4838"/>
  </w:style>
  <w:style w:type="character" w:customStyle="1" w:styleId="nv">
    <w:name w:val="nv"/>
    <w:basedOn w:val="Absatz-Standardschriftart"/>
    <w:rsid w:val="00AF4838"/>
  </w:style>
  <w:style w:type="character" w:customStyle="1" w:styleId="p">
    <w:name w:val="p"/>
    <w:basedOn w:val="Absatz-Standardschriftart"/>
    <w:rsid w:val="00AF4838"/>
  </w:style>
  <w:style w:type="character" w:customStyle="1" w:styleId="s2">
    <w:name w:val="s2"/>
    <w:basedOn w:val="Absatz-Standardschriftart"/>
    <w:rsid w:val="00AF4838"/>
  </w:style>
  <w:style w:type="character" w:customStyle="1" w:styleId="s1">
    <w:name w:val="s1"/>
    <w:basedOn w:val="Absatz-Standardschriftart"/>
    <w:rsid w:val="00AF4838"/>
  </w:style>
  <w:style w:type="character" w:customStyle="1" w:styleId="nb">
    <w:name w:val="nb"/>
    <w:basedOn w:val="Absatz-Standardschriftart"/>
    <w:rsid w:val="00AF4838"/>
  </w:style>
  <w:style w:type="character" w:customStyle="1" w:styleId="cp">
    <w:name w:val="cp"/>
    <w:basedOn w:val="Absatz-Standardschriftart"/>
    <w:rsid w:val="00AF4838"/>
  </w:style>
  <w:style w:type="character" w:customStyle="1" w:styleId="k">
    <w:name w:val="k"/>
    <w:basedOn w:val="Absatz-Standardschriftart"/>
    <w:rsid w:val="00AF4838"/>
  </w:style>
  <w:style w:type="character" w:customStyle="1" w:styleId="si">
    <w:name w:val="si"/>
    <w:basedOn w:val="Absatz-Standardschriftart"/>
    <w:rsid w:val="00AF4838"/>
  </w:style>
  <w:style w:type="character" w:customStyle="1" w:styleId="na">
    <w:name w:val="na"/>
    <w:basedOn w:val="Absatz-Standardschriftart"/>
    <w:rsid w:val="00AF4838"/>
  </w:style>
  <w:style w:type="character" w:customStyle="1" w:styleId="nf">
    <w:name w:val="nf"/>
    <w:basedOn w:val="Absatz-Standardschriftart"/>
    <w:rsid w:val="00AF4838"/>
  </w:style>
  <w:style w:type="character" w:customStyle="1" w:styleId="mi">
    <w:name w:val="mi"/>
    <w:basedOn w:val="Absatz-Standardschriftart"/>
    <w:rsid w:val="00AF4838"/>
  </w:style>
  <w:style w:type="character" w:customStyle="1" w:styleId="se">
    <w:name w:val="se"/>
    <w:basedOn w:val="Absatz-Standardschriftart"/>
    <w:rsid w:val="00AF4838"/>
  </w:style>
  <w:style w:type="character" w:customStyle="1" w:styleId="sd">
    <w:name w:val="sd"/>
    <w:basedOn w:val="Absatz-Standardschriftart"/>
    <w:rsid w:val="00AF4838"/>
  </w:style>
  <w:style w:type="character" w:customStyle="1" w:styleId="s">
    <w:name w:val="s"/>
    <w:basedOn w:val="Absatz-Standardschriftart"/>
    <w:rsid w:val="00AF48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DomCom/Transporter/blob/master/simpleSAMLphp/config/authsources.php"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github.com/DomCom/Transpor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FF8429B3.dotm</Template>
  <TotalTime>0</TotalTime>
  <Pages>90</Pages>
  <Words>19607</Words>
  <Characters>123527</Characters>
  <Application>Microsoft Office Word</Application>
  <DocSecurity>0</DocSecurity>
  <Lines>1029</Lines>
  <Paragraphs>285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142849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Näpflin Dominic</dc:creator>
  <cp:lastModifiedBy>Näpflin Dominic</cp:lastModifiedBy>
  <cp:revision>1</cp:revision>
  <dcterms:created xsi:type="dcterms:W3CDTF">2013-03-26T12:00:00Z</dcterms:created>
  <dcterms:modified xsi:type="dcterms:W3CDTF">2013-03-26T12:00:00Z</dcterms:modified>
</cp:coreProperties>
</file>